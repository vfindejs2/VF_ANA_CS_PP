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C52B54" w:rsidR="00C27260" w:rsidP="00C27260" w:rsidRDefault="00C27260" w14:paraId="6C9D6449" w14:textId="131C4621">
      <w:pPr>
        <w:pStyle w:val="Nzev"/>
        <w:jc w:val="center"/>
        <w:rPr>
          <w:rFonts w:ascii="Calibri" w:hAnsi="Calibri" w:cs="Arial"/>
          <w:b/>
          <w:bCs/>
          <w:color w:val="000000"/>
          <w:spacing w:val="0"/>
          <w:w w:val="110"/>
          <w:kern w:val="0"/>
          <w:sz w:val="26"/>
          <w:szCs w:val="26"/>
        </w:rPr>
      </w:pPr>
      <w:r w:rsidRPr="00C52B54">
        <w:rPr>
          <w:rFonts w:ascii="Calibri" w:hAnsi="Calibri" w:cs="Arial"/>
          <w:b/>
          <w:bCs/>
          <w:color w:val="000000"/>
          <w:spacing w:val="0"/>
          <w:w w:val="110"/>
          <w:kern w:val="0"/>
          <w:sz w:val="26"/>
          <w:szCs w:val="26"/>
        </w:rPr>
        <w:t xml:space="preserve">Příloha č. </w:t>
      </w:r>
      <w:r w:rsidRPr="00FB651B" w:rsidR="00805465">
        <w:rPr>
          <w:rFonts w:ascii="Calibri" w:hAnsi="Calibri" w:cs="Arial"/>
          <w:b/>
          <w:bCs/>
          <w:color w:val="000000"/>
          <w:spacing w:val="0"/>
          <w:w w:val="110"/>
          <w:kern w:val="0"/>
          <w:sz w:val="26"/>
          <w:szCs w:val="26"/>
        </w:rPr>
        <w:t>3_Cílový koncept</w:t>
      </w:r>
      <w:r>
        <w:t xml:space="preserve"> </w:t>
      </w:r>
    </w:p>
    <w:p w:rsidRPr="00322B5C" w:rsidR="001D0F69" w:rsidP="00805465" w:rsidRDefault="001D0F69" w14:paraId="4EBC1638" w14:textId="6D1D3941">
      <w:pPr>
        <w:jc w:val="center"/>
      </w:pPr>
    </w:p>
    <w:p w:rsidRPr="00322B5C" w:rsidR="001D0F69" w:rsidP="001D0F69" w:rsidRDefault="001D0F69" w14:paraId="20AD41BB" w14:textId="77777777"/>
    <w:p w:rsidRPr="00322B5C" w:rsidR="001D0F69" w:rsidP="001D0F69" w:rsidRDefault="001D0F69" w14:paraId="31BF5F2D" w14:textId="77777777"/>
    <w:p w:rsidRPr="00322B5C" w:rsidR="001D0F69" w:rsidP="00982F0C" w:rsidRDefault="001D0F69" w14:paraId="15B31CB0" w14:textId="77777777">
      <w:r w:rsidRPr="00322B5C">
        <w:rPr>
          <w:noProof/>
        </w:rPr>
        <w:drawing>
          <wp:inline distT="0" distB="0" distL="0" distR="0" wp14:anchorId="1724804A" wp14:editId="362AC746">
            <wp:extent cx="4488662" cy="1753160"/>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88662" cy="1753160"/>
                    </a:xfrm>
                    <a:prstGeom prst="rect">
                      <a:avLst/>
                    </a:prstGeom>
                  </pic:spPr>
                </pic:pic>
              </a:graphicData>
            </a:graphic>
          </wp:inline>
        </w:drawing>
      </w:r>
    </w:p>
    <w:p w:rsidRPr="00322B5C" w:rsidR="001D0F69" w:rsidP="001D0F69" w:rsidRDefault="001D0F69" w14:paraId="13604F87" w14:textId="77777777"/>
    <w:p w:rsidRPr="00322B5C" w:rsidR="001D0F69" w:rsidP="001D0F69" w:rsidRDefault="001D0F69" w14:paraId="70D79B5F" w14:textId="77777777"/>
    <w:p w:rsidRPr="00322B5C" w:rsidR="001D0F69" w:rsidP="001D0F69" w:rsidRDefault="001D0F69" w14:paraId="1A708798" w14:textId="77777777"/>
    <w:p w:rsidRPr="00322B5C" w:rsidR="001D0F69" w:rsidP="001D0F69" w:rsidRDefault="00982F0C" w14:paraId="6A0EA443" w14:textId="77777777">
      <w:r w:rsidRPr="00322B5C">
        <w:rPr>
          <w:noProof/>
        </w:rPr>
        <mc:AlternateContent>
          <mc:Choice Requires="wps">
            <w:drawing>
              <wp:anchor distT="0" distB="0" distL="114300" distR="114300" simplePos="0" relativeHeight="251658240" behindDoc="1" locked="0" layoutInCell="1" allowOverlap="1" wp14:anchorId="1C7873D7" wp14:editId="34A92CE8">
                <wp:simplePos x="0" y="0"/>
                <wp:positionH relativeFrom="margin">
                  <wp:align>right</wp:align>
                </wp:positionH>
                <wp:positionV relativeFrom="paragraph">
                  <wp:posOffset>226761</wp:posOffset>
                </wp:positionV>
                <wp:extent cx="6667994" cy="4146331"/>
                <wp:effectExtent l="0" t="0" r="0" b="6985"/>
                <wp:wrapNone/>
                <wp:docPr id="1372140213" name="Obdĺžnik 1"/>
                <wp:cNvGraphicFramePr/>
                <a:graphic xmlns:a="http://schemas.openxmlformats.org/drawingml/2006/main">
                  <a:graphicData uri="http://schemas.microsoft.com/office/word/2010/wordprocessingShape">
                    <wps:wsp>
                      <wps:cNvSpPr/>
                      <wps:spPr>
                        <a:xfrm>
                          <a:off x="0" y="0"/>
                          <a:ext cx="6667994" cy="4146331"/>
                        </a:xfrm>
                        <a:prstGeom prst="rect">
                          <a:avLst/>
                        </a:prstGeom>
                        <a:gradFill flip="none" rotWithShape="1">
                          <a:gsLst>
                            <a:gs pos="100000">
                              <a:schemeClr val="tx2">
                                <a:shade val="30000"/>
                                <a:satMod val="115000"/>
                              </a:schemeClr>
                            </a:gs>
                            <a:gs pos="73000">
                              <a:schemeClr val="tx2">
                                <a:shade val="67500"/>
                                <a:satMod val="115000"/>
                              </a:schemeClr>
                            </a:gs>
                            <a:gs pos="0">
                              <a:schemeClr val="tx2">
                                <a:shade val="100000"/>
                                <a:satMod val="115000"/>
                              </a:schemeClr>
                            </a:gs>
                          </a:gsLst>
                          <a:path path="circle">
                            <a:fillToRect l="50000" t="50000" r="50000" b="50000"/>
                          </a:path>
                          <a:tileRect/>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7DE657E7">
              <v:rect id="Obdĺžnik 1" style="position:absolute;margin-left:473.85pt;margin-top:17.85pt;width:525.05pt;height:326.5pt;z-index:-2516582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spid="_x0000_s1026" fillcolor="#205fa9 [3215]" stroked="f" strokeweight="1pt" w14:anchorId="69D4AC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">
                <v:fill type="gradientRadial" color2="#091c32 [975]" colors="0 #165eb3;47841f #104e96;1 #083367" focus="100%" focussize="" focusposition=".5,.5" rotate="t"/>
                <w10:wrap anchorx="margin"/>
              </v:rect>
            </w:pict>
          </mc:Fallback>
        </mc:AlternateContent>
      </w:r>
    </w:p>
    <w:p w:rsidRPr="00322B5C" w:rsidR="001D0F69" w:rsidP="001D0F69" w:rsidRDefault="001D0F69" w14:paraId="4EC09A92" w14:textId="77777777"/>
    <w:p w:rsidRPr="00322B5C" w:rsidR="001D0F69" w:rsidP="00E87E3F" w:rsidRDefault="001D0F69" w14:paraId="4DF6B306" w14:textId="77777777">
      <w:pPr>
        <w:spacing w:line="276" w:lineRule="auto"/>
      </w:pPr>
    </w:p>
    <w:p w:rsidRPr="00322B5C" w:rsidR="00E87E3F" w:rsidP="00E87E3F" w:rsidRDefault="00E87E3F" w14:paraId="0C3EBACF" w14:textId="77777777">
      <w:pPr>
        <w:pStyle w:val="Nadpis1"/>
        <w:spacing w:line="276" w:lineRule="auto"/>
        <w:jc w:val="left"/>
        <w:rPr>
          <w:rFonts w:cs="Arial"/>
          <w:b/>
          <w:bCs/>
          <w:color w:val="FFFFFF" w:themeColor="background1"/>
          <w:sz w:val="56"/>
          <w:szCs w:val="44"/>
        </w:rPr>
      </w:pPr>
      <w:bookmarkStart w:name="_Toc175486437" w:id="0"/>
      <w:bookmarkStart w:name="_Toc175486477" w:id="1"/>
    </w:p>
    <w:bookmarkEnd w:id="0"/>
    <w:bookmarkEnd w:id="1"/>
    <w:p w:rsidRPr="00F72880" w:rsidR="001D0F69" w:rsidP="00F72880" w:rsidRDefault="00E86132" w14:paraId="5D915191" w14:textId="6060D856">
      <w:pPr>
        <w:rPr>
          <w:b/>
          <w:bCs/>
          <w:color w:val="FFFFFF" w:themeColor="background1"/>
          <w:sz w:val="52"/>
          <w:szCs w:val="52"/>
        </w:rPr>
      </w:pPr>
      <w:r w:rsidRPr="00F72880">
        <w:rPr>
          <w:b/>
          <w:bCs/>
          <w:color w:val="FFFFFF" w:themeColor="background1"/>
          <w:sz w:val="52"/>
          <w:szCs w:val="52"/>
        </w:rPr>
        <w:t>C</w:t>
      </w:r>
      <w:r w:rsidRPr="00F72880" w:rsidR="00F72880">
        <w:rPr>
          <w:b/>
          <w:bCs/>
          <w:color w:val="FFFFFF" w:themeColor="background1"/>
          <w:sz w:val="52"/>
          <w:szCs w:val="52"/>
        </w:rPr>
        <w:t>YKLICKÉ SVOZY</w:t>
      </w:r>
      <w:r w:rsidRPr="00F72880">
        <w:rPr>
          <w:b/>
          <w:bCs/>
          <w:color w:val="FFFFFF" w:themeColor="background1"/>
          <w:sz w:val="52"/>
          <w:szCs w:val="52"/>
        </w:rPr>
        <w:t xml:space="preserve"> MP SK</w:t>
      </w:r>
    </w:p>
    <w:p w:rsidRPr="00322B5C" w:rsidR="001D0F69" w:rsidP="00E87E3F" w:rsidRDefault="001D0F69" w14:paraId="2AF314A0" w14:textId="77777777">
      <w:pPr>
        <w:pStyle w:val="Nadpis1"/>
        <w:spacing w:line="276" w:lineRule="auto"/>
        <w:jc w:val="left"/>
        <w:rPr>
          <w:rFonts w:cs="Arial"/>
          <w:color w:val="FFFFFF" w:themeColor="background1"/>
        </w:rPr>
      </w:pPr>
    </w:p>
    <w:p w:rsidR="001D0F69" w:rsidP="00F72880" w:rsidRDefault="00F72880" w14:paraId="3EEB46E2" w14:textId="18A294B5">
      <w:pPr>
        <w:rPr>
          <w:color w:val="FFFFFF" w:themeColor="background1"/>
          <w:sz w:val="44"/>
          <w:szCs w:val="44"/>
        </w:rPr>
      </w:pPr>
      <w:r>
        <w:rPr>
          <w:color w:val="FFFFFF" w:themeColor="background1"/>
          <w:sz w:val="44"/>
          <w:szCs w:val="44"/>
        </w:rPr>
        <w:t>CÍLOVÝ KONCEPT</w:t>
      </w:r>
    </w:p>
    <w:p w:rsidR="00F72880" w:rsidP="00F72880" w:rsidRDefault="00F72880" w14:paraId="1E9D2EE3" w14:textId="77777777">
      <w:pPr>
        <w:rPr>
          <w:color w:val="FFFFFF" w:themeColor="background1"/>
          <w:sz w:val="28"/>
          <w:szCs w:val="28"/>
        </w:rPr>
      </w:pPr>
    </w:p>
    <w:p w:rsidRPr="00F72880" w:rsidR="00F72880" w:rsidP="00F72880" w:rsidRDefault="00F72880" w14:paraId="0F99F664" w14:textId="592C96AC">
      <w:pPr>
        <w:rPr>
          <w:color w:val="FFFFFF" w:themeColor="background1"/>
          <w:sz w:val="28"/>
          <w:szCs w:val="28"/>
        </w:rPr>
      </w:pPr>
      <w:r w:rsidRPr="00F72880">
        <w:rPr>
          <w:color w:val="FFFFFF" w:themeColor="background1"/>
          <w:sz w:val="28"/>
          <w:szCs w:val="28"/>
        </w:rPr>
        <w:t>08/2025</w:t>
      </w:r>
    </w:p>
    <w:p w:rsidRPr="00322B5C" w:rsidR="001D0F69" w:rsidP="001D0F69" w:rsidRDefault="001D0F69" w14:paraId="630B2E8E" w14:textId="77777777">
      <w:pPr>
        <w:rPr>
          <w:color w:val="FF0000"/>
        </w:rPr>
      </w:pPr>
    </w:p>
    <w:p w:rsidRPr="00322B5C" w:rsidR="001D0F69" w:rsidP="001D0F69" w:rsidRDefault="001D0F69" w14:paraId="3F05F15A" w14:textId="77777777">
      <w:pPr>
        <w:rPr>
          <w:color w:val="FF0000"/>
        </w:rPr>
      </w:pPr>
    </w:p>
    <w:p w:rsidRPr="00322B5C" w:rsidR="001D0F69" w:rsidP="001D0F69" w:rsidRDefault="001D0F69" w14:paraId="6208D585" w14:textId="77777777">
      <w:pPr>
        <w:rPr>
          <w:color w:val="FF0000"/>
        </w:rPr>
      </w:pPr>
    </w:p>
    <w:p w:rsidR="001D0F69" w:rsidP="001D0F69" w:rsidRDefault="001D0F69" w14:paraId="07F448A1" w14:textId="77777777"/>
    <w:p w:rsidR="00DB4209" w:rsidP="00333E39" w:rsidRDefault="00FF28C1" w14:paraId="7289E462" w14:textId="79B050DC">
      <w:pPr>
        <w:jc w:val="right"/>
      </w:pPr>
      <w:r>
        <w:t>Úroveň důvěrnosti</w:t>
      </w:r>
      <w:r w:rsidR="009D04D8">
        <w:t xml:space="preserve">: </w:t>
      </w:r>
      <w:r w:rsidRPr="00582999" w:rsidR="00582999">
        <w:rPr>
          <w:b/>
          <w:bCs/>
        </w:rPr>
        <w:t>Chráněné</w:t>
      </w:r>
    </w:p>
    <w:p w:rsidR="00DB4209" w:rsidP="001D0F69" w:rsidRDefault="00DB4209" w14:paraId="0710B3E2" w14:textId="77777777"/>
    <w:p w:rsidRPr="00322B5C" w:rsidR="00DB4209" w:rsidP="001D0F69" w:rsidRDefault="00DB4209" w14:paraId="4AA45FDA" w14:textId="77777777"/>
    <w:sdt>
      <w:sdtPr>
        <w:id w:val="-451319091"/>
        <w:docPartObj>
          <w:docPartGallery w:val="Table of Contents"/>
          <w:docPartUnique/>
        </w:docPartObj>
        <w:rPr>
          <w:rFonts w:ascii="Calibri" w:hAnsi="Calibri" w:eastAsia="游明朝" w:cs="Arial" w:asciiTheme="minorAscii" w:hAnsiTheme="minorAscii" w:eastAsiaTheme="minorEastAsia" w:cstheme="minorBidi"/>
          <w:b w:val="0"/>
          <w:bCs w:val="0"/>
          <w:color w:val="auto"/>
          <w:sz w:val="22"/>
          <w:szCs w:val="22"/>
          <w:lang w:eastAsia="en-US"/>
        </w:rPr>
      </w:sdtPr>
      <w:sdtEndPr>
        <w:rPr>
          <w:rFonts w:ascii="Calibri" w:hAnsi="Calibri" w:eastAsia="游明朝" w:cs="Arial" w:asciiTheme="minorAscii" w:hAnsiTheme="minorAscii" w:eastAsiaTheme="minorEastAsia" w:cstheme="minorBidi"/>
          <w:b w:val="0"/>
          <w:bCs w:val="0"/>
          <w:color w:val="auto"/>
          <w:sz w:val="20"/>
          <w:szCs w:val="20"/>
          <w:lang w:eastAsia="en-US"/>
        </w:rPr>
      </w:sdtEndPr>
      <w:sdtContent>
        <w:p w:rsidR="001D0F69" w:rsidP="001D0F69" w:rsidRDefault="001D0F69" w14:paraId="3F491F5C" w14:textId="77777777">
          <w:pPr>
            <w:pStyle w:val="Nadpisobsahu"/>
            <w:ind w:firstLine="0"/>
            <w:rPr>
              <w:rFonts w:ascii="Arial" w:hAnsi="Arial" w:cs="Arial"/>
            </w:rPr>
          </w:pPr>
          <w:r w:rsidRPr="00322B5C">
            <w:rPr>
              <w:rFonts w:ascii="Arial" w:hAnsi="Arial" w:cs="Arial"/>
            </w:rPr>
            <w:t>Obsah</w:t>
          </w:r>
        </w:p>
        <w:p w:rsidRPr="00D52637" w:rsidR="00D52637" w:rsidP="00D52637" w:rsidRDefault="00D52637" w14:paraId="1673E7C1" w14:textId="77777777">
          <w:pPr>
            <w:rPr>
              <w:lang w:eastAsia="cs-CZ"/>
            </w:rPr>
          </w:pPr>
        </w:p>
        <w:p w:rsidR="00157213" w:rsidRDefault="009E7CAD" w14:paraId="67301EFF" w14:textId="728D1B3D">
          <w:pPr>
            <w:pStyle w:val="Obsah2"/>
            <w:rPr>
              <w:rFonts w:asciiTheme="minorHAnsi" w:hAnsiTheme="minorHAnsi" w:eastAsiaTheme="minorEastAsia"/>
              <w:noProof/>
              <w:kern w:val="2"/>
              <w:sz w:val="24"/>
              <w:szCs w:val="24"/>
              <w:lang w:eastAsia="cs-CZ"/>
              <w14:ligatures w14:val="standardContextual"/>
            </w:rPr>
          </w:pPr>
          <w:r w:rsidRPr="00322B5C">
            <w:fldChar w:fldCharType="begin"/>
          </w:r>
          <w:r w:rsidRPr="00322B5C">
            <w:instrText xml:space="preserve"> TOC \o "1-4" \h \z \u </w:instrText>
          </w:r>
          <w:r w:rsidRPr="00322B5C">
            <w:fldChar w:fldCharType="separate"/>
          </w:r>
          <w:hyperlink w:history="1" w:anchor="_Toc208482689">
            <w:r w:rsidRPr="000A20DE" w:rsidR="00157213">
              <w:rPr>
                <w:rStyle w:val="Hypertextovodkaz"/>
                <w:noProof/>
              </w:rPr>
              <w:t>Verze dokumentu</w:t>
            </w:r>
            <w:r w:rsidR="00157213">
              <w:rPr>
                <w:noProof/>
                <w:webHidden/>
              </w:rPr>
              <w:tab/>
            </w:r>
            <w:r w:rsidR="00157213">
              <w:rPr>
                <w:noProof/>
                <w:webHidden/>
              </w:rPr>
              <w:fldChar w:fldCharType="begin"/>
            </w:r>
            <w:r w:rsidR="00157213">
              <w:rPr>
                <w:noProof/>
                <w:webHidden/>
              </w:rPr>
              <w:instrText xml:space="preserve"> PAGEREF _Toc208482689 \h </w:instrText>
            </w:r>
            <w:r w:rsidR="00157213">
              <w:rPr>
                <w:noProof/>
                <w:webHidden/>
              </w:rPr>
            </w:r>
            <w:r w:rsidR="00157213">
              <w:rPr>
                <w:noProof/>
                <w:webHidden/>
              </w:rPr>
              <w:fldChar w:fldCharType="separate"/>
            </w:r>
            <w:r w:rsidR="00652068">
              <w:rPr>
                <w:noProof/>
                <w:webHidden/>
              </w:rPr>
              <w:t>4</w:t>
            </w:r>
            <w:r w:rsidR="00157213">
              <w:rPr>
                <w:noProof/>
                <w:webHidden/>
              </w:rPr>
              <w:fldChar w:fldCharType="end"/>
            </w:r>
          </w:hyperlink>
        </w:p>
        <w:p w:rsidR="00157213" w:rsidRDefault="00157213" w14:paraId="3C220E74" w14:textId="19A76D2F">
          <w:pPr>
            <w:pStyle w:val="Obsah2"/>
            <w:rPr>
              <w:rFonts w:asciiTheme="minorHAnsi" w:hAnsiTheme="minorHAnsi" w:eastAsiaTheme="minorEastAsia"/>
              <w:noProof/>
              <w:kern w:val="2"/>
              <w:sz w:val="24"/>
              <w:szCs w:val="24"/>
              <w:lang w:eastAsia="cs-CZ"/>
              <w14:ligatures w14:val="standardContextual"/>
            </w:rPr>
          </w:pPr>
          <w:hyperlink w:history="1" w:anchor="_Toc208482690">
            <w:r w:rsidRPr="000A20DE">
              <w:rPr>
                <w:rStyle w:val="Hypertextovodkaz"/>
                <w:noProof/>
              </w:rPr>
              <w:t>Zúčastněné strany</w:t>
            </w:r>
            <w:r>
              <w:rPr>
                <w:noProof/>
                <w:webHidden/>
              </w:rPr>
              <w:tab/>
            </w:r>
            <w:r>
              <w:rPr>
                <w:noProof/>
                <w:webHidden/>
              </w:rPr>
              <w:fldChar w:fldCharType="begin"/>
            </w:r>
            <w:r>
              <w:rPr>
                <w:noProof/>
                <w:webHidden/>
              </w:rPr>
              <w:instrText xml:space="preserve"> PAGEREF _Toc208482690 \h </w:instrText>
            </w:r>
            <w:r>
              <w:rPr>
                <w:noProof/>
                <w:webHidden/>
              </w:rPr>
            </w:r>
            <w:r>
              <w:rPr>
                <w:noProof/>
                <w:webHidden/>
              </w:rPr>
              <w:fldChar w:fldCharType="separate"/>
            </w:r>
            <w:r w:rsidR="00652068">
              <w:rPr>
                <w:noProof/>
                <w:webHidden/>
              </w:rPr>
              <w:t>4</w:t>
            </w:r>
            <w:r>
              <w:rPr>
                <w:noProof/>
                <w:webHidden/>
              </w:rPr>
              <w:fldChar w:fldCharType="end"/>
            </w:r>
          </w:hyperlink>
        </w:p>
        <w:p w:rsidR="00157213" w:rsidRDefault="00157213" w14:paraId="01914E9D" w14:textId="74D0F279">
          <w:pPr>
            <w:pStyle w:val="Obsah2"/>
            <w:rPr>
              <w:rFonts w:asciiTheme="minorHAnsi" w:hAnsiTheme="minorHAnsi" w:eastAsiaTheme="minorEastAsia"/>
              <w:noProof/>
              <w:kern w:val="2"/>
              <w:sz w:val="24"/>
              <w:szCs w:val="24"/>
              <w:lang w:eastAsia="cs-CZ"/>
              <w14:ligatures w14:val="standardContextual"/>
            </w:rPr>
          </w:pPr>
          <w:hyperlink w:history="1" w:anchor="_Toc208482691">
            <w:r w:rsidRPr="000A20DE">
              <w:rPr>
                <w:rStyle w:val="Hypertextovodkaz"/>
                <w:noProof/>
              </w:rPr>
              <w:t>Manažerské shrnutí</w:t>
            </w:r>
            <w:r>
              <w:rPr>
                <w:noProof/>
                <w:webHidden/>
              </w:rPr>
              <w:tab/>
            </w:r>
            <w:r>
              <w:rPr>
                <w:noProof/>
                <w:webHidden/>
              </w:rPr>
              <w:fldChar w:fldCharType="begin"/>
            </w:r>
            <w:r>
              <w:rPr>
                <w:noProof/>
                <w:webHidden/>
              </w:rPr>
              <w:instrText xml:space="preserve"> PAGEREF _Toc208482691 \h </w:instrText>
            </w:r>
            <w:r>
              <w:rPr>
                <w:noProof/>
                <w:webHidden/>
              </w:rPr>
            </w:r>
            <w:r>
              <w:rPr>
                <w:noProof/>
                <w:webHidden/>
              </w:rPr>
              <w:fldChar w:fldCharType="separate"/>
            </w:r>
            <w:r w:rsidR="00652068">
              <w:rPr>
                <w:noProof/>
                <w:webHidden/>
              </w:rPr>
              <w:t>6</w:t>
            </w:r>
            <w:r>
              <w:rPr>
                <w:noProof/>
                <w:webHidden/>
              </w:rPr>
              <w:fldChar w:fldCharType="end"/>
            </w:r>
          </w:hyperlink>
        </w:p>
        <w:p w:rsidR="00157213" w:rsidRDefault="00157213" w14:paraId="3E8181AD" w14:textId="1E62846B">
          <w:pPr>
            <w:pStyle w:val="Obsah2"/>
            <w:tabs>
              <w:tab w:val="left" w:pos="800"/>
            </w:tabs>
            <w:rPr>
              <w:rFonts w:asciiTheme="minorHAnsi" w:hAnsiTheme="minorHAnsi" w:eastAsiaTheme="minorEastAsia"/>
              <w:noProof/>
              <w:kern w:val="2"/>
              <w:sz w:val="24"/>
              <w:szCs w:val="24"/>
              <w:lang w:eastAsia="cs-CZ"/>
              <w14:ligatures w14:val="standardContextual"/>
            </w:rPr>
          </w:pPr>
          <w:hyperlink w:history="1" w:anchor="_Toc208482692">
            <w:r w:rsidRPr="000A20DE">
              <w:rPr>
                <w:rStyle w:val="Hypertextovodkaz"/>
                <w:noProof/>
                <w:lang w:eastAsia="cs-CZ"/>
              </w:rPr>
              <w:t>1.</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Slovník pojmů a zkratek</w:t>
            </w:r>
            <w:r>
              <w:rPr>
                <w:noProof/>
                <w:webHidden/>
              </w:rPr>
              <w:tab/>
            </w:r>
            <w:r>
              <w:rPr>
                <w:noProof/>
                <w:webHidden/>
              </w:rPr>
              <w:fldChar w:fldCharType="begin"/>
            </w:r>
            <w:r>
              <w:rPr>
                <w:noProof/>
                <w:webHidden/>
              </w:rPr>
              <w:instrText xml:space="preserve"> PAGEREF _Toc208482692 \h </w:instrText>
            </w:r>
            <w:r>
              <w:rPr>
                <w:noProof/>
                <w:webHidden/>
              </w:rPr>
            </w:r>
            <w:r>
              <w:rPr>
                <w:noProof/>
                <w:webHidden/>
              </w:rPr>
              <w:fldChar w:fldCharType="separate"/>
            </w:r>
            <w:r w:rsidR="00652068">
              <w:rPr>
                <w:noProof/>
                <w:webHidden/>
              </w:rPr>
              <w:t>8</w:t>
            </w:r>
            <w:r>
              <w:rPr>
                <w:noProof/>
                <w:webHidden/>
              </w:rPr>
              <w:fldChar w:fldCharType="end"/>
            </w:r>
          </w:hyperlink>
        </w:p>
        <w:p w:rsidR="00157213" w:rsidRDefault="00157213" w14:paraId="09589CDF" w14:textId="4D486098">
          <w:pPr>
            <w:pStyle w:val="Obsah2"/>
            <w:tabs>
              <w:tab w:val="left" w:pos="800"/>
            </w:tabs>
            <w:rPr>
              <w:rFonts w:asciiTheme="minorHAnsi" w:hAnsiTheme="minorHAnsi" w:eastAsiaTheme="minorEastAsia"/>
              <w:noProof/>
              <w:kern w:val="2"/>
              <w:sz w:val="24"/>
              <w:szCs w:val="24"/>
              <w:lang w:eastAsia="cs-CZ"/>
              <w14:ligatures w14:val="standardContextual"/>
            </w:rPr>
          </w:pPr>
          <w:hyperlink w:history="1" w:anchor="_Toc208482693">
            <w:r w:rsidRPr="000A20DE">
              <w:rPr>
                <w:rStyle w:val="Hypertextovodkaz"/>
                <w:noProof/>
                <w:lang w:eastAsia="cs-CZ"/>
              </w:rPr>
              <w:t>2.</w:t>
            </w:r>
            <w:r>
              <w:rPr>
                <w:rFonts w:asciiTheme="minorHAnsi" w:hAnsiTheme="minorHAnsi" w:eastAsiaTheme="minorEastAsia"/>
                <w:noProof/>
                <w:kern w:val="2"/>
                <w:sz w:val="24"/>
                <w:szCs w:val="24"/>
                <w:lang w:eastAsia="cs-CZ"/>
                <w14:ligatures w14:val="standardContextual"/>
              </w:rPr>
              <w:tab/>
            </w:r>
            <w:r w:rsidRPr="000A20DE">
              <w:rPr>
                <w:rStyle w:val="Hypertextovodkaz"/>
                <w:noProof/>
              </w:rPr>
              <w:t>Struktura</w:t>
            </w:r>
            <w:r w:rsidRPr="000A20DE">
              <w:rPr>
                <w:rStyle w:val="Hypertextovodkaz"/>
                <w:noProof/>
                <w:lang w:eastAsia="cs-CZ"/>
              </w:rPr>
              <w:t xml:space="preserve"> dokumentu</w:t>
            </w:r>
            <w:r>
              <w:rPr>
                <w:noProof/>
                <w:webHidden/>
              </w:rPr>
              <w:tab/>
            </w:r>
            <w:r>
              <w:rPr>
                <w:noProof/>
                <w:webHidden/>
              </w:rPr>
              <w:fldChar w:fldCharType="begin"/>
            </w:r>
            <w:r>
              <w:rPr>
                <w:noProof/>
                <w:webHidden/>
              </w:rPr>
              <w:instrText xml:space="preserve"> PAGEREF _Toc208482693 \h </w:instrText>
            </w:r>
            <w:r>
              <w:rPr>
                <w:noProof/>
                <w:webHidden/>
              </w:rPr>
            </w:r>
            <w:r>
              <w:rPr>
                <w:noProof/>
                <w:webHidden/>
              </w:rPr>
              <w:fldChar w:fldCharType="separate"/>
            </w:r>
            <w:r w:rsidR="00652068">
              <w:rPr>
                <w:noProof/>
                <w:webHidden/>
              </w:rPr>
              <w:t>10</w:t>
            </w:r>
            <w:r>
              <w:rPr>
                <w:noProof/>
                <w:webHidden/>
              </w:rPr>
              <w:fldChar w:fldCharType="end"/>
            </w:r>
          </w:hyperlink>
        </w:p>
        <w:p w:rsidR="00157213" w:rsidRDefault="00157213" w14:paraId="2786DFD8" w14:textId="00BBEA0B">
          <w:pPr>
            <w:pStyle w:val="Obsah2"/>
            <w:tabs>
              <w:tab w:val="left" w:pos="800"/>
            </w:tabs>
            <w:rPr>
              <w:rFonts w:asciiTheme="minorHAnsi" w:hAnsiTheme="minorHAnsi" w:eastAsiaTheme="minorEastAsia"/>
              <w:noProof/>
              <w:kern w:val="2"/>
              <w:sz w:val="24"/>
              <w:szCs w:val="24"/>
              <w:lang w:eastAsia="cs-CZ"/>
              <w14:ligatures w14:val="standardContextual"/>
            </w:rPr>
          </w:pPr>
          <w:hyperlink w:history="1" w:anchor="_Toc208482694">
            <w:r w:rsidRPr="000A20DE">
              <w:rPr>
                <w:rStyle w:val="Hypertextovodkaz"/>
                <w:noProof/>
                <w:lang w:eastAsia="cs-CZ"/>
              </w:rPr>
              <w:t>3.</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Business procesy</w:t>
            </w:r>
            <w:r>
              <w:rPr>
                <w:noProof/>
                <w:webHidden/>
              </w:rPr>
              <w:tab/>
            </w:r>
            <w:r>
              <w:rPr>
                <w:noProof/>
                <w:webHidden/>
              </w:rPr>
              <w:fldChar w:fldCharType="begin"/>
            </w:r>
            <w:r>
              <w:rPr>
                <w:noProof/>
                <w:webHidden/>
              </w:rPr>
              <w:instrText xml:space="preserve"> PAGEREF _Toc208482694 \h </w:instrText>
            </w:r>
            <w:r>
              <w:rPr>
                <w:noProof/>
                <w:webHidden/>
              </w:rPr>
            </w:r>
            <w:r>
              <w:rPr>
                <w:noProof/>
                <w:webHidden/>
              </w:rPr>
              <w:fldChar w:fldCharType="separate"/>
            </w:r>
            <w:r w:rsidR="00652068">
              <w:rPr>
                <w:noProof/>
                <w:webHidden/>
              </w:rPr>
              <w:t>11</w:t>
            </w:r>
            <w:r>
              <w:rPr>
                <w:noProof/>
                <w:webHidden/>
              </w:rPr>
              <w:fldChar w:fldCharType="end"/>
            </w:r>
          </w:hyperlink>
        </w:p>
        <w:p w:rsidR="00157213" w:rsidRDefault="00157213" w14:paraId="7C462A39" w14:textId="75F4C155">
          <w:pPr>
            <w:pStyle w:val="Obsah3"/>
            <w:tabs>
              <w:tab w:val="left" w:pos="1200"/>
              <w:tab w:val="right" w:leader="dot" w:pos="9062"/>
            </w:tabs>
            <w:rPr>
              <w:rFonts w:asciiTheme="minorHAnsi" w:hAnsiTheme="minorHAnsi" w:eastAsiaTheme="minorEastAsia"/>
              <w:noProof/>
              <w:kern w:val="2"/>
              <w:sz w:val="24"/>
              <w:szCs w:val="24"/>
              <w:lang w:eastAsia="cs-CZ"/>
              <w14:ligatures w14:val="standardContextual"/>
            </w:rPr>
          </w:pPr>
          <w:hyperlink w:history="1" w:anchor="_Toc208482695">
            <w:r w:rsidRPr="000A20DE">
              <w:rPr>
                <w:rStyle w:val="Hypertextovodkaz"/>
                <w:noProof/>
                <w:lang w:eastAsia="cs-CZ"/>
              </w:rPr>
              <w:t>3.1.</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Přehled identifikovaných procesů</w:t>
            </w:r>
            <w:r>
              <w:rPr>
                <w:noProof/>
                <w:webHidden/>
              </w:rPr>
              <w:tab/>
            </w:r>
            <w:r>
              <w:rPr>
                <w:noProof/>
                <w:webHidden/>
              </w:rPr>
              <w:fldChar w:fldCharType="begin"/>
            </w:r>
            <w:r>
              <w:rPr>
                <w:noProof/>
                <w:webHidden/>
              </w:rPr>
              <w:instrText xml:space="preserve"> PAGEREF _Toc208482695 \h </w:instrText>
            </w:r>
            <w:r>
              <w:rPr>
                <w:noProof/>
                <w:webHidden/>
              </w:rPr>
            </w:r>
            <w:r>
              <w:rPr>
                <w:noProof/>
                <w:webHidden/>
              </w:rPr>
              <w:fldChar w:fldCharType="separate"/>
            </w:r>
            <w:r w:rsidR="00652068">
              <w:rPr>
                <w:noProof/>
                <w:webHidden/>
              </w:rPr>
              <w:t>11</w:t>
            </w:r>
            <w:r>
              <w:rPr>
                <w:noProof/>
                <w:webHidden/>
              </w:rPr>
              <w:fldChar w:fldCharType="end"/>
            </w:r>
          </w:hyperlink>
        </w:p>
        <w:p w:rsidR="00157213" w:rsidRDefault="00157213" w14:paraId="2ACEB4DC" w14:textId="15597B35">
          <w:pPr>
            <w:pStyle w:val="Obsah3"/>
            <w:tabs>
              <w:tab w:val="left" w:pos="1200"/>
              <w:tab w:val="right" w:leader="dot" w:pos="9062"/>
            </w:tabs>
            <w:rPr>
              <w:rFonts w:asciiTheme="minorHAnsi" w:hAnsiTheme="minorHAnsi" w:eastAsiaTheme="minorEastAsia"/>
              <w:noProof/>
              <w:kern w:val="2"/>
              <w:sz w:val="24"/>
              <w:szCs w:val="24"/>
              <w:lang w:eastAsia="cs-CZ"/>
              <w14:ligatures w14:val="standardContextual"/>
            </w:rPr>
          </w:pPr>
          <w:hyperlink w:history="1" w:anchor="_Toc208482696">
            <w:r w:rsidRPr="000A20DE">
              <w:rPr>
                <w:rStyle w:val="Hypertextovodkaz"/>
                <w:noProof/>
                <w:lang w:eastAsia="cs-CZ"/>
              </w:rPr>
              <w:t>3.2.</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Aktéři a jejich participace v procesech</w:t>
            </w:r>
            <w:r>
              <w:rPr>
                <w:noProof/>
                <w:webHidden/>
              </w:rPr>
              <w:tab/>
            </w:r>
            <w:r>
              <w:rPr>
                <w:noProof/>
                <w:webHidden/>
              </w:rPr>
              <w:fldChar w:fldCharType="begin"/>
            </w:r>
            <w:r>
              <w:rPr>
                <w:noProof/>
                <w:webHidden/>
              </w:rPr>
              <w:instrText xml:space="preserve"> PAGEREF _Toc208482696 \h </w:instrText>
            </w:r>
            <w:r>
              <w:rPr>
                <w:noProof/>
                <w:webHidden/>
              </w:rPr>
            </w:r>
            <w:r>
              <w:rPr>
                <w:noProof/>
                <w:webHidden/>
              </w:rPr>
              <w:fldChar w:fldCharType="separate"/>
            </w:r>
            <w:r w:rsidR="00652068">
              <w:rPr>
                <w:noProof/>
                <w:webHidden/>
              </w:rPr>
              <w:t>12</w:t>
            </w:r>
            <w:r>
              <w:rPr>
                <w:noProof/>
                <w:webHidden/>
              </w:rPr>
              <w:fldChar w:fldCharType="end"/>
            </w:r>
          </w:hyperlink>
        </w:p>
        <w:p w:rsidR="00157213" w:rsidRDefault="00157213" w14:paraId="56FD21FB" w14:textId="1BAC0C1D">
          <w:pPr>
            <w:pStyle w:val="Obsah3"/>
            <w:tabs>
              <w:tab w:val="left" w:pos="1200"/>
              <w:tab w:val="right" w:leader="dot" w:pos="9062"/>
            </w:tabs>
            <w:rPr>
              <w:rFonts w:asciiTheme="minorHAnsi" w:hAnsiTheme="minorHAnsi" w:eastAsiaTheme="minorEastAsia"/>
              <w:noProof/>
              <w:kern w:val="2"/>
              <w:sz w:val="24"/>
              <w:szCs w:val="24"/>
              <w:lang w:eastAsia="cs-CZ"/>
              <w14:ligatures w14:val="standardContextual"/>
            </w:rPr>
          </w:pPr>
          <w:hyperlink w:history="1" w:anchor="_Toc208482697">
            <w:r w:rsidRPr="000A20DE">
              <w:rPr>
                <w:rStyle w:val="Hypertextovodkaz"/>
                <w:noProof/>
                <w:lang w:eastAsia="cs-CZ"/>
              </w:rPr>
              <w:t>3.3.</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Zapojení systémů</w:t>
            </w:r>
            <w:r>
              <w:rPr>
                <w:noProof/>
                <w:webHidden/>
              </w:rPr>
              <w:tab/>
            </w:r>
            <w:r>
              <w:rPr>
                <w:noProof/>
                <w:webHidden/>
              </w:rPr>
              <w:fldChar w:fldCharType="begin"/>
            </w:r>
            <w:r>
              <w:rPr>
                <w:noProof/>
                <w:webHidden/>
              </w:rPr>
              <w:instrText xml:space="preserve"> PAGEREF _Toc208482697 \h </w:instrText>
            </w:r>
            <w:r>
              <w:rPr>
                <w:noProof/>
                <w:webHidden/>
              </w:rPr>
            </w:r>
            <w:r>
              <w:rPr>
                <w:noProof/>
                <w:webHidden/>
              </w:rPr>
              <w:fldChar w:fldCharType="separate"/>
            </w:r>
            <w:r w:rsidR="00652068">
              <w:rPr>
                <w:noProof/>
                <w:webHidden/>
              </w:rPr>
              <w:t>12</w:t>
            </w:r>
            <w:r>
              <w:rPr>
                <w:noProof/>
                <w:webHidden/>
              </w:rPr>
              <w:fldChar w:fldCharType="end"/>
            </w:r>
          </w:hyperlink>
        </w:p>
        <w:p w:rsidR="00157213" w:rsidRDefault="00157213" w14:paraId="480D6DA7" w14:textId="2E92C340">
          <w:pPr>
            <w:pStyle w:val="Obsah2"/>
            <w:tabs>
              <w:tab w:val="left" w:pos="800"/>
            </w:tabs>
            <w:rPr>
              <w:rFonts w:asciiTheme="minorHAnsi" w:hAnsiTheme="minorHAnsi" w:eastAsiaTheme="minorEastAsia"/>
              <w:noProof/>
              <w:kern w:val="2"/>
              <w:sz w:val="24"/>
              <w:szCs w:val="24"/>
              <w:lang w:eastAsia="cs-CZ"/>
              <w14:ligatures w14:val="standardContextual"/>
            </w:rPr>
          </w:pPr>
          <w:hyperlink w:history="1" w:anchor="_Toc208482698">
            <w:r w:rsidRPr="000A20DE">
              <w:rPr>
                <w:rStyle w:val="Hypertextovodkaz"/>
                <w:noProof/>
                <w:lang w:eastAsia="cs-CZ"/>
              </w:rPr>
              <w:t>4.</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Doménový model</w:t>
            </w:r>
            <w:r>
              <w:rPr>
                <w:noProof/>
                <w:webHidden/>
              </w:rPr>
              <w:tab/>
            </w:r>
            <w:r>
              <w:rPr>
                <w:noProof/>
                <w:webHidden/>
              </w:rPr>
              <w:fldChar w:fldCharType="begin"/>
            </w:r>
            <w:r>
              <w:rPr>
                <w:noProof/>
                <w:webHidden/>
              </w:rPr>
              <w:instrText xml:space="preserve"> PAGEREF _Toc208482698 \h </w:instrText>
            </w:r>
            <w:r>
              <w:rPr>
                <w:noProof/>
                <w:webHidden/>
              </w:rPr>
            </w:r>
            <w:r>
              <w:rPr>
                <w:noProof/>
                <w:webHidden/>
              </w:rPr>
              <w:fldChar w:fldCharType="separate"/>
            </w:r>
            <w:r w:rsidR="00652068">
              <w:rPr>
                <w:noProof/>
                <w:webHidden/>
              </w:rPr>
              <w:t>14</w:t>
            </w:r>
            <w:r>
              <w:rPr>
                <w:noProof/>
                <w:webHidden/>
              </w:rPr>
              <w:fldChar w:fldCharType="end"/>
            </w:r>
          </w:hyperlink>
        </w:p>
        <w:p w:rsidR="00157213" w:rsidRDefault="00157213" w14:paraId="463486D8" w14:textId="2C582CC0">
          <w:pPr>
            <w:pStyle w:val="Obsah3"/>
            <w:tabs>
              <w:tab w:val="left" w:pos="1200"/>
              <w:tab w:val="right" w:leader="dot" w:pos="9062"/>
            </w:tabs>
            <w:rPr>
              <w:rFonts w:asciiTheme="minorHAnsi" w:hAnsiTheme="minorHAnsi" w:eastAsiaTheme="minorEastAsia"/>
              <w:noProof/>
              <w:kern w:val="2"/>
              <w:sz w:val="24"/>
              <w:szCs w:val="24"/>
              <w:lang w:eastAsia="cs-CZ"/>
              <w14:ligatures w14:val="standardContextual"/>
            </w:rPr>
          </w:pPr>
          <w:hyperlink w:history="1" w:anchor="_Toc208482699">
            <w:r w:rsidRPr="000A20DE">
              <w:rPr>
                <w:rStyle w:val="Hypertextovodkaz"/>
                <w:noProof/>
                <w:lang w:eastAsia="cs-CZ"/>
              </w:rPr>
              <w:t>4.1.</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Doména smluv / objednávek</w:t>
            </w:r>
            <w:r>
              <w:rPr>
                <w:noProof/>
                <w:webHidden/>
              </w:rPr>
              <w:tab/>
            </w:r>
            <w:r>
              <w:rPr>
                <w:noProof/>
                <w:webHidden/>
              </w:rPr>
              <w:fldChar w:fldCharType="begin"/>
            </w:r>
            <w:r>
              <w:rPr>
                <w:noProof/>
                <w:webHidden/>
              </w:rPr>
              <w:instrText xml:space="preserve"> PAGEREF _Toc208482699 \h </w:instrText>
            </w:r>
            <w:r>
              <w:rPr>
                <w:noProof/>
                <w:webHidden/>
              </w:rPr>
            </w:r>
            <w:r>
              <w:rPr>
                <w:noProof/>
                <w:webHidden/>
              </w:rPr>
              <w:fldChar w:fldCharType="separate"/>
            </w:r>
            <w:r w:rsidR="00652068">
              <w:rPr>
                <w:noProof/>
                <w:webHidden/>
              </w:rPr>
              <w:t>14</w:t>
            </w:r>
            <w:r>
              <w:rPr>
                <w:noProof/>
                <w:webHidden/>
              </w:rPr>
              <w:fldChar w:fldCharType="end"/>
            </w:r>
          </w:hyperlink>
        </w:p>
        <w:p w:rsidR="00157213" w:rsidRDefault="00157213" w14:paraId="6825EAE0" w14:textId="5FC758BF">
          <w:pPr>
            <w:pStyle w:val="Obsah3"/>
            <w:tabs>
              <w:tab w:val="left" w:pos="120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00">
            <w:r w:rsidRPr="000A20DE">
              <w:rPr>
                <w:rStyle w:val="Hypertextovodkaz"/>
                <w:noProof/>
                <w:lang w:eastAsia="cs-CZ"/>
              </w:rPr>
              <w:t>4.2.</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Doména objednaných služeb a plánů</w:t>
            </w:r>
            <w:r>
              <w:rPr>
                <w:noProof/>
                <w:webHidden/>
              </w:rPr>
              <w:tab/>
            </w:r>
            <w:r>
              <w:rPr>
                <w:noProof/>
                <w:webHidden/>
              </w:rPr>
              <w:fldChar w:fldCharType="begin"/>
            </w:r>
            <w:r>
              <w:rPr>
                <w:noProof/>
                <w:webHidden/>
              </w:rPr>
              <w:instrText xml:space="preserve"> PAGEREF _Toc208482700 \h </w:instrText>
            </w:r>
            <w:r>
              <w:rPr>
                <w:noProof/>
                <w:webHidden/>
              </w:rPr>
            </w:r>
            <w:r>
              <w:rPr>
                <w:noProof/>
                <w:webHidden/>
              </w:rPr>
              <w:fldChar w:fldCharType="separate"/>
            </w:r>
            <w:r w:rsidR="00652068">
              <w:rPr>
                <w:noProof/>
                <w:webHidden/>
              </w:rPr>
              <w:t>15</w:t>
            </w:r>
            <w:r>
              <w:rPr>
                <w:noProof/>
                <w:webHidden/>
              </w:rPr>
              <w:fldChar w:fldCharType="end"/>
            </w:r>
          </w:hyperlink>
        </w:p>
        <w:p w:rsidR="00157213" w:rsidRDefault="00157213" w14:paraId="11B08E7C" w14:textId="2D8676F8">
          <w:pPr>
            <w:pStyle w:val="Obsah2"/>
            <w:tabs>
              <w:tab w:val="left" w:pos="800"/>
            </w:tabs>
            <w:rPr>
              <w:rFonts w:asciiTheme="minorHAnsi" w:hAnsiTheme="minorHAnsi" w:eastAsiaTheme="minorEastAsia"/>
              <w:noProof/>
              <w:kern w:val="2"/>
              <w:sz w:val="24"/>
              <w:szCs w:val="24"/>
              <w:lang w:eastAsia="cs-CZ"/>
              <w14:ligatures w14:val="standardContextual"/>
            </w:rPr>
          </w:pPr>
          <w:hyperlink w:history="1" w:anchor="_Toc208482701">
            <w:r w:rsidRPr="000A20DE">
              <w:rPr>
                <w:rStyle w:val="Hypertextovodkaz"/>
                <w:noProof/>
                <w:lang w:eastAsia="cs-CZ"/>
              </w:rPr>
              <w:t>5.</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Návrh etapizace</w:t>
            </w:r>
            <w:r>
              <w:rPr>
                <w:noProof/>
                <w:webHidden/>
              </w:rPr>
              <w:tab/>
            </w:r>
            <w:r>
              <w:rPr>
                <w:noProof/>
                <w:webHidden/>
              </w:rPr>
              <w:fldChar w:fldCharType="begin"/>
            </w:r>
            <w:r>
              <w:rPr>
                <w:noProof/>
                <w:webHidden/>
              </w:rPr>
              <w:instrText xml:space="preserve"> PAGEREF _Toc208482701 \h </w:instrText>
            </w:r>
            <w:r>
              <w:rPr>
                <w:noProof/>
                <w:webHidden/>
              </w:rPr>
            </w:r>
            <w:r>
              <w:rPr>
                <w:noProof/>
                <w:webHidden/>
              </w:rPr>
              <w:fldChar w:fldCharType="separate"/>
            </w:r>
            <w:r w:rsidR="00652068">
              <w:rPr>
                <w:noProof/>
                <w:webHidden/>
              </w:rPr>
              <w:t>17</w:t>
            </w:r>
            <w:r>
              <w:rPr>
                <w:noProof/>
                <w:webHidden/>
              </w:rPr>
              <w:fldChar w:fldCharType="end"/>
            </w:r>
          </w:hyperlink>
        </w:p>
        <w:p w:rsidR="00157213" w:rsidRDefault="00157213" w14:paraId="3D56EF3B" w14:textId="75872A9D">
          <w:pPr>
            <w:pStyle w:val="Obsah3"/>
            <w:tabs>
              <w:tab w:val="left" w:pos="120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02">
            <w:r w:rsidRPr="000A20DE">
              <w:rPr>
                <w:rStyle w:val="Hypertextovodkaz"/>
                <w:noProof/>
                <w:lang w:eastAsia="cs-CZ"/>
              </w:rPr>
              <w:t>5.1.</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První etapa</w:t>
            </w:r>
            <w:r>
              <w:rPr>
                <w:noProof/>
                <w:webHidden/>
              </w:rPr>
              <w:tab/>
            </w:r>
            <w:r>
              <w:rPr>
                <w:noProof/>
                <w:webHidden/>
              </w:rPr>
              <w:fldChar w:fldCharType="begin"/>
            </w:r>
            <w:r>
              <w:rPr>
                <w:noProof/>
                <w:webHidden/>
              </w:rPr>
              <w:instrText xml:space="preserve"> PAGEREF _Toc208482702 \h </w:instrText>
            </w:r>
            <w:r>
              <w:rPr>
                <w:noProof/>
                <w:webHidden/>
              </w:rPr>
            </w:r>
            <w:r>
              <w:rPr>
                <w:noProof/>
                <w:webHidden/>
              </w:rPr>
              <w:fldChar w:fldCharType="separate"/>
            </w:r>
            <w:r w:rsidR="00652068">
              <w:rPr>
                <w:noProof/>
                <w:webHidden/>
              </w:rPr>
              <w:t>17</w:t>
            </w:r>
            <w:r>
              <w:rPr>
                <w:noProof/>
                <w:webHidden/>
              </w:rPr>
              <w:fldChar w:fldCharType="end"/>
            </w:r>
          </w:hyperlink>
        </w:p>
        <w:p w:rsidR="00157213" w:rsidRDefault="00157213" w14:paraId="4B248F83" w14:textId="4BD46BE8">
          <w:pPr>
            <w:pStyle w:val="Obsah3"/>
            <w:tabs>
              <w:tab w:val="left" w:pos="120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03">
            <w:r w:rsidRPr="000A20DE">
              <w:rPr>
                <w:rStyle w:val="Hypertextovodkaz"/>
                <w:noProof/>
                <w:lang w:eastAsia="cs-CZ"/>
              </w:rPr>
              <w:t>5.2.</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Druhá etapa</w:t>
            </w:r>
            <w:r>
              <w:rPr>
                <w:noProof/>
                <w:webHidden/>
              </w:rPr>
              <w:tab/>
            </w:r>
            <w:r>
              <w:rPr>
                <w:noProof/>
                <w:webHidden/>
              </w:rPr>
              <w:fldChar w:fldCharType="begin"/>
            </w:r>
            <w:r>
              <w:rPr>
                <w:noProof/>
                <w:webHidden/>
              </w:rPr>
              <w:instrText xml:space="preserve"> PAGEREF _Toc208482703 \h </w:instrText>
            </w:r>
            <w:r>
              <w:rPr>
                <w:noProof/>
                <w:webHidden/>
              </w:rPr>
            </w:r>
            <w:r>
              <w:rPr>
                <w:noProof/>
                <w:webHidden/>
              </w:rPr>
              <w:fldChar w:fldCharType="separate"/>
            </w:r>
            <w:r w:rsidR="00652068">
              <w:rPr>
                <w:noProof/>
                <w:webHidden/>
              </w:rPr>
              <w:t>17</w:t>
            </w:r>
            <w:r>
              <w:rPr>
                <w:noProof/>
                <w:webHidden/>
              </w:rPr>
              <w:fldChar w:fldCharType="end"/>
            </w:r>
          </w:hyperlink>
        </w:p>
        <w:p w:rsidR="00157213" w:rsidRDefault="00157213" w14:paraId="54A26FB4" w14:textId="3CEC9334">
          <w:pPr>
            <w:pStyle w:val="Obsah3"/>
            <w:tabs>
              <w:tab w:val="left" w:pos="120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04">
            <w:r w:rsidRPr="000A20DE">
              <w:rPr>
                <w:rStyle w:val="Hypertextovodkaz"/>
                <w:noProof/>
                <w:lang w:eastAsia="cs-CZ"/>
              </w:rPr>
              <w:t>5.3.</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Další rozvoj</w:t>
            </w:r>
            <w:r>
              <w:rPr>
                <w:noProof/>
                <w:webHidden/>
              </w:rPr>
              <w:tab/>
            </w:r>
            <w:r>
              <w:rPr>
                <w:noProof/>
                <w:webHidden/>
              </w:rPr>
              <w:fldChar w:fldCharType="begin"/>
            </w:r>
            <w:r>
              <w:rPr>
                <w:noProof/>
                <w:webHidden/>
              </w:rPr>
              <w:instrText xml:space="preserve"> PAGEREF _Toc208482704 \h </w:instrText>
            </w:r>
            <w:r>
              <w:rPr>
                <w:noProof/>
                <w:webHidden/>
              </w:rPr>
            </w:r>
            <w:r>
              <w:rPr>
                <w:noProof/>
                <w:webHidden/>
              </w:rPr>
              <w:fldChar w:fldCharType="separate"/>
            </w:r>
            <w:r w:rsidR="00652068">
              <w:rPr>
                <w:noProof/>
                <w:webHidden/>
              </w:rPr>
              <w:t>18</w:t>
            </w:r>
            <w:r>
              <w:rPr>
                <w:noProof/>
                <w:webHidden/>
              </w:rPr>
              <w:fldChar w:fldCharType="end"/>
            </w:r>
          </w:hyperlink>
        </w:p>
        <w:p w:rsidR="00157213" w:rsidRDefault="00157213" w14:paraId="76A4216E" w14:textId="2D3E36FF">
          <w:pPr>
            <w:pStyle w:val="Obsah2"/>
            <w:tabs>
              <w:tab w:val="left" w:pos="800"/>
            </w:tabs>
            <w:rPr>
              <w:rFonts w:asciiTheme="minorHAnsi" w:hAnsiTheme="minorHAnsi" w:eastAsiaTheme="minorEastAsia"/>
              <w:noProof/>
              <w:kern w:val="2"/>
              <w:sz w:val="24"/>
              <w:szCs w:val="24"/>
              <w:lang w:eastAsia="cs-CZ"/>
              <w14:ligatures w14:val="standardContextual"/>
            </w:rPr>
          </w:pPr>
          <w:hyperlink w:history="1" w:anchor="_Toc208482705">
            <w:r w:rsidRPr="000A20DE">
              <w:rPr>
                <w:rStyle w:val="Hypertextovodkaz"/>
                <w:noProof/>
                <w:lang w:eastAsia="cs-CZ"/>
              </w:rPr>
              <w:t>6.</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Popis rozšíření jednotlivých aplikací</w:t>
            </w:r>
            <w:r>
              <w:rPr>
                <w:noProof/>
                <w:webHidden/>
              </w:rPr>
              <w:tab/>
            </w:r>
            <w:r>
              <w:rPr>
                <w:noProof/>
                <w:webHidden/>
              </w:rPr>
              <w:fldChar w:fldCharType="begin"/>
            </w:r>
            <w:r>
              <w:rPr>
                <w:noProof/>
                <w:webHidden/>
              </w:rPr>
              <w:instrText xml:space="preserve"> PAGEREF _Toc208482705 \h </w:instrText>
            </w:r>
            <w:r>
              <w:rPr>
                <w:noProof/>
                <w:webHidden/>
              </w:rPr>
            </w:r>
            <w:r>
              <w:rPr>
                <w:noProof/>
                <w:webHidden/>
              </w:rPr>
              <w:fldChar w:fldCharType="separate"/>
            </w:r>
            <w:r w:rsidR="00652068">
              <w:rPr>
                <w:noProof/>
                <w:webHidden/>
              </w:rPr>
              <w:t>19</w:t>
            </w:r>
            <w:r>
              <w:rPr>
                <w:noProof/>
                <w:webHidden/>
              </w:rPr>
              <w:fldChar w:fldCharType="end"/>
            </w:r>
          </w:hyperlink>
        </w:p>
        <w:p w:rsidR="00157213" w:rsidRDefault="00157213" w14:paraId="11A37F63" w14:textId="4ACB9DA5">
          <w:pPr>
            <w:pStyle w:val="Obsah3"/>
            <w:tabs>
              <w:tab w:val="left" w:pos="120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06">
            <w:r w:rsidRPr="000A20DE">
              <w:rPr>
                <w:rStyle w:val="Hypertextovodkaz"/>
                <w:noProof/>
                <w:lang w:eastAsia="cs-CZ"/>
              </w:rPr>
              <w:t>6.1.</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Aplikace Pasport</w:t>
            </w:r>
            <w:r>
              <w:rPr>
                <w:noProof/>
                <w:webHidden/>
              </w:rPr>
              <w:tab/>
            </w:r>
            <w:r>
              <w:rPr>
                <w:noProof/>
                <w:webHidden/>
              </w:rPr>
              <w:fldChar w:fldCharType="begin"/>
            </w:r>
            <w:r>
              <w:rPr>
                <w:noProof/>
                <w:webHidden/>
              </w:rPr>
              <w:instrText xml:space="preserve"> PAGEREF _Toc208482706 \h </w:instrText>
            </w:r>
            <w:r>
              <w:rPr>
                <w:noProof/>
                <w:webHidden/>
              </w:rPr>
            </w:r>
            <w:r>
              <w:rPr>
                <w:noProof/>
                <w:webHidden/>
              </w:rPr>
              <w:fldChar w:fldCharType="separate"/>
            </w:r>
            <w:r w:rsidR="00652068">
              <w:rPr>
                <w:noProof/>
                <w:webHidden/>
              </w:rPr>
              <w:t>20</w:t>
            </w:r>
            <w:r>
              <w:rPr>
                <w:noProof/>
                <w:webHidden/>
              </w:rPr>
              <w:fldChar w:fldCharType="end"/>
            </w:r>
          </w:hyperlink>
        </w:p>
        <w:p w:rsidR="00157213" w:rsidRDefault="00157213" w14:paraId="485AA758" w14:textId="3AE35C68">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07">
            <w:r w:rsidRPr="000A20DE">
              <w:rPr>
                <w:rStyle w:val="Hypertextovodkaz"/>
                <w:noProof/>
                <w:lang w:eastAsia="cs-CZ"/>
              </w:rPr>
              <w:t>6.1.1.</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Přehled</w:t>
            </w:r>
            <w:r>
              <w:rPr>
                <w:noProof/>
                <w:webHidden/>
              </w:rPr>
              <w:tab/>
            </w:r>
            <w:r>
              <w:rPr>
                <w:noProof/>
                <w:webHidden/>
              </w:rPr>
              <w:fldChar w:fldCharType="begin"/>
            </w:r>
            <w:r>
              <w:rPr>
                <w:noProof/>
                <w:webHidden/>
              </w:rPr>
              <w:instrText xml:space="preserve"> PAGEREF _Toc208482707 \h </w:instrText>
            </w:r>
            <w:r>
              <w:rPr>
                <w:noProof/>
                <w:webHidden/>
              </w:rPr>
            </w:r>
            <w:r>
              <w:rPr>
                <w:noProof/>
                <w:webHidden/>
              </w:rPr>
              <w:fldChar w:fldCharType="separate"/>
            </w:r>
            <w:r w:rsidR="00652068">
              <w:rPr>
                <w:noProof/>
                <w:webHidden/>
              </w:rPr>
              <w:t>20</w:t>
            </w:r>
            <w:r>
              <w:rPr>
                <w:noProof/>
                <w:webHidden/>
              </w:rPr>
              <w:fldChar w:fldCharType="end"/>
            </w:r>
          </w:hyperlink>
        </w:p>
        <w:p w:rsidR="00157213" w:rsidRDefault="00157213" w14:paraId="58D2C584" w14:textId="6898DD70">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08">
            <w:r w:rsidRPr="000A20DE">
              <w:rPr>
                <w:rStyle w:val="Hypertextovodkaz"/>
                <w:noProof/>
                <w:lang w:eastAsia="cs-CZ"/>
              </w:rPr>
              <w:t>6.1.2.</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Správa číselníků</w:t>
            </w:r>
            <w:r>
              <w:rPr>
                <w:noProof/>
                <w:webHidden/>
              </w:rPr>
              <w:tab/>
            </w:r>
            <w:r>
              <w:rPr>
                <w:noProof/>
                <w:webHidden/>
              </w:rPr>
              <w:fldChar w:fldCharType="begin"/>
            </w:r>
            <w:r>
              <w:rPr>
                <w:noProof/>
                <w:webHidden/>
              </w:rPr>
              <w:instrText xml:space="preserve"> PAGEREF _Toc208482708 \h </w:instrText>
            </w:r>
            <w:r>
              <w:rPr>
                <w:noProof/>
                <w:webHidden/>
              </w:rPr>
            </w:r>
            <w:r>
              <w:rPr>
                <w:noProof/>
                <w:webHidden/>
              </w:rPr>
              <w:fldChar w:fldCharType="separate"/>
            </w:r>
            <w:r w:rsidR="00652068">
              <w:rPr>
                <w:noProof/>
                <w:webHidden/>
              </w:rPr>
              <w:t>21</w:t>
            </w:r>
            <w:r>
              <w:rPr>
                <w:noProof/>
                <w:webHidden/>
              </w:rPr>
              <w:fldChar w:fldCharType="end"/>
            </w:r>
          </w:hyperlink>
        </w:p>
        <w:p w:rsidR="00157213" w:rsidRDefault="00157213" w14:paraId="28F03E08" w14:textId="3D5DFAD5">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09">
            <w:r w:rsidRPr="000A20DE">
              <w:rPr>
                <w:rStyle w:val="Hypertextovodkaz"/>
                <w:noProof/>
                <w:lang w:eastAsia="cs-CZ"/>
              </w:rPr>
              <w:t>6.1.3.</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Revize položky objednávky</w:t>
            </w:r>
            <w:r>
              <w:rPr>
                <w:noProof/>
                <w:webHidden/>
              </w:rPr>
              <w:tab/>
            </w:r>
            <w:r>
              <w:rPr>
                <w:noProof/>
                <w:webHidden/>
              </w:rPr>
              <w:fldChar w:fldCharType="begin"/>
            </w:r>
            <w:r>
              <w:rPr>
                <w:noProof/>
                <w:webHidden/>
              </w:rPr>
              <w:instrText xml:space="preserve"> PAGEREF _Toc208482709 \h </w:instrText>
            </w:r>
            <w:r>
              <w:rPr>
                <w:noProof/>
                <w:webHidden/>
              </w:rPr>
            </w:r>
            <w:r>
              <w:rPr>
                <w:noProof/>
                <w:webHidden/>
              </w:rPr>
              <w:fldChar w:fldCharType="separate"/>
            </w:r>
            <w:r w:rsidR="00652068">
              <w:rPr>
                <w:noProof/>
                <w:webHidden/>
              </w:rPr>
              <w:t>25</w:t>
            </w:r>
            <w:r>
              <w:rPr>
                <w:noProof/>
                <w:webHidden/>
              </w:rPr>
              <w:fldChar w:fldCharType="end"/>
            </w:r>
          </w:hyperlink>
        </w:p>
        <w:p w:rsidR="00157213" w:rsidRDefault="00157213" w14:paraId="23889405" w14:textId="3265B9E2">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10">
            <w:r w:rsidRPr="000A20DE">
              <w:rPr>
                <w:rStyle w:val="Hypertextovodkaz"/>
                <w:noProof/>
                <w:lang w:eastAsia="cs-CZ"/>
              </w:rPr>
              <w:t>6.1.4.</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Nádoby</w:t>
            </w:r>
            <w:r>
              <w:rPr>
                <w:noProof/>
                <w:webHidden/>
              </w:rPr>
              <w:tab/>
            </w:r>
            <w:r>
              <w:rPr>
                <w:noProof/>
                <w:webHidden/>
              </w:rPr>
              <w:fldChar w:fldCharType="begin"/>
            </w:r>
            <w:r>
              <w:rPr>
                <w:noProof/>
                <w:webHidden/>
              </w:rPr>
              <w:instrText xml:space="preserve"> PAGEREF _Toc208482710 \h </w:instrText>
            </w:r>
            <w:r>
              <w:rPr>
                <w:noProof/>
                <w:webHidden/>
              </w:rPr>
            </w:r>
            <w:r>
              <w:rPr>
                <w:noProof/>
                <w:webHidden/>
              </w:rPr>
              <w:fldChar w:fldCharType="separate"/>
            </w:r>
            <w:r w:rsidR="00652068">
              <w:rPr>
                <w:noProof/>
                <w:webHidden/>
              </w:rPr>
              <w:t>30</w:t>
            </w:r>
            <w:r>
              <w:rPr>
                <w:noProof/>
                <w:webHidden/>
              </w:rPr>
              <w:fldChar w:fldCharType="end"/>
            </w:r>
          </w:hyperlink>
        </w:p>
        <w:p w:rsidR="00157213" w:rsidRDefault="00157213" w14:paraId="49A358DC" w14:textId="1C64EF9F">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11">
            <w:r w:rsidRPr="000A20DE">
              <w:rPr>
                <w:rStyle w:val="Hypertextovodkaz"/>
                <w:noProof/>
                <w:lang w:eastAsia="cs-CZ"/>
              </w:rPr>
              <w:t>6.1.5.</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Validace změn a zákaz zpětných úprav</w:t>
            </w:r>
            <w:r>
              <w:rPr>
                <w:noProof/>
                <w:webHidden/>
              </w:rPr>
              <w:tab/>
            </w:r>
            <w:r>
              <w:rPr>
                <w:noProof/>
                <w:webHidden/>
              </w:rPr>
              <w:fldChar w:fldCharType="begin"/>
            </w:r>
            <w:r>
              <w:rPr>
                <w:noProof/>
                <w:webHidden/>
              </w:rPr>
              <w:instrText xml:space="preserve"> PAGEREF _Toc208482711 \h </w:instrText>
            </w:r>
            <w:r>
              <w:rPr>
                <w:noProof/>
                <w:webHidden/>
              </w:rPr>
            </w:r>
            <w:r>
              <w:rPr>
                <w:noProof/>
                <w:webHidden/>
              </w:rPr>
              <w:fldChar w:fldCharType="separate"/>
            </w:r>
            <w:r w:rsidR="00652068">
              <w:rPr>
                <w:noProof/>
                <w:webHidden/>
              </w:rPr>
              <w:t>31</w:t>
            </w:r>
            <w:r>
              <w:rPr>
                <w:noProof/>
                <w:webHidden/>
              </w:rPr>
              <w:fldChar w:fldCharType="end"/>
            </w:r>
          </w:hyperlink>
        </w:p>
        <w:p w:rsidR="00157213" w:rsidRDefault="00157213" w14:paraId="1A94CFFC" w14:textId="07C67D6B">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12">
            <w:r w:rsidRPr="000A20DE">
              <w:rPr>
                <w:rStyle w:val="Hypertextovodkaz"/>
                <w:noProof/>
                <w:lang w:eastAsia="cs-CZ"/>
              </w:rPr>
              <w:t>6.1.6.</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Dopady na modul Pasport mobilní aplikace Picker</w:t>
            </w:r>
            <w:r>
              <w:rPr>
                <w:noProof/>
                <w:webHidden/>
              </w:rPr>
              <w:tab/>
            </w:r>
            <w:r>
              <w:rPr>
                <w:noProof/>
                <w:webHidden/>
              </w:rPr>
              <w:fldChar w:fldCharType="begin"/>
            </w:r>
            <w:r>
              <w:rPr>
                <w:noProof/>
                <w:webHidden/>
              </w:rPr>
              <w:instrText xml:space="preserve"> PAGEREF _Toc208482712 \h </w:instrText>
            </w:r>
            <w:r>
              <w:rPr>
                <w:noProof/>
                <w:webHidden/>
              </w:rPr>
            </w:r>
            <w:r>
              <w:rPr>
                <w:noProof/>
                <w:webHidden/>
              </w:rPr>
              <w:fldChar w:fldCharType="separate"/>
            </w:r>
            <w:r w:rsidR="00652068">
              <w:rPr>
                <w:noProof/>
                <w:webHidden/>
              </w:rPr>
              <w:t>31</w:t>
            </w:r>
            <w:r>
              <w:rPr>
                <w:noProof/>
                <w:webHidden/>
              </w:rPr>
              <w:fldChar w:fldCharType="end"/>
            </w:r>
          </w:hyperlink>
        </w:p>
        <w:p w:rsidR="00157213" w:rsidRDefault="00157213" w14:paraId="59FBA4C7" w14:textId="1F29694D">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13">
            <w:r w:rsidRPr="000A20DE">
              <w:rPr>
                <w:rStyle w:val="Hypertextovodkaz"/>
                <w:noProof/>
                <w:lang w:eastAsia="cs-CZ"/>
              </w:rPr>
              <w:t>6.1.7.</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Rozšíření uvažovaná do dalších etap</w:t>
            </w:r>
            <w:r>
              <w:rPr>
                <w:noProof/>
                <w:webHidden/>
              </w:rPr>
              <w:tab/>
            </w:r>
            <w:r>
              <w:rPr>
                <w:noProof/>
                <w:webHidden/>
              </w:rPr>
              <w:fldChar w:fldCharType="begin"/>
            </w:r>
            <w:r>
              <w:rPr>
                <w:noProof/>
                <w:webHidden/>
              </w:rPr>
              <w:instrText xml:space="preserve"> PAGEREF _Toc208482713 \h </w:instrText>
            </w:r>
            <w:r>
              <w:rPr>
                <w:noProof/>
                <w:webHidden/>
              </w:rPr>
            </w:r>
            <w:r>
              <w:rPr>
                <w:noProof/>
                <w:webHidden/>
              </w:rPr>
              <w:fldChar w:fldCharType="separate"/>
            </w:r>
            <w:r w:rsidR="00652068">
              <w:rPr>
                <w:noProof/>
                <w:webHidden/>
              </w:rPr>
              <w:t>31</w:t>
            </w:r>
            <w:r>
              <w:rPr>
                <w:noProof/>
                <w:webHidden/>
              </w:rPr>
              <w:fldChar w:fldCharType="end"/>
            </w:r>
          </w:hyperlink>
        </w:p>
        <w:p w:rsidR="00157213" w:rsidRDefault="00157213" w14:paraId="25ED42E8" w14:textId="700504CA">
          <w:pPr>
            <w:pStyle w:val="Obsah3"/>
            <w:tabs>
              <w:tab w:val="left" w:pos="120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14">
            <w:r w:rsidRPr="000A20DE">
              <w:rPr>
                <w:rStyle w:val="Hypertextovodkaz"/>
                <w:noProof/>
                <w:lang w:eastAsia="cs-CZ"/>
              </w:rPr>
              <w:t>6.2.</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Aplikace RoadPlan</w:t>
            </w:r>
            <w:r>
              <w:rPr>
                <w:noProof/>
                <w:webHidden/>
              </w:rPr>
              <w:tab/>
            </w:r>
            <w:r>
              <w:rPr>
                <w:noProof/>
                <w:webHidden/>
              </w:rPr>
              <w:fldChar w:fldCharType="begin"/>
            </w:r>
            <w:r>
              <w:rPr>
                <w:noProof/>
                <w:webHidden/>
              </w:rPr>
              <w:instrText xml:space="preserve"> PAGEREF _Toc208482714 \h </w:instrText>
            </w:r>
            <w:r>
              <w:rPr>
                <w:noProof/>
                <w:webHidden/>
              </w:rPr>
            </w:r>
            <w:r>
              <w:rPr>
                <w:noProof/>
                <w:webHidden/>
              </w:rPr>
              <w:fldChar w:fldCharType="separate"/>
            </w:r>
            <w:r w:rsidR="00652068">
              <w:rPr>
                <w:noProof/>
                <w:webHidden/>
              </w:rPr>
              <w:t>32</w:t>
            </w:r>
            <w:r>
              <w:rPr>
                <w:noProof/>
                <w:webHidden/>
              </w:rPr>
              <w:fldChar w:fldCharType="end"/>
            </w:r>
          </w:hyperlink>
        </w:p>
        <w:p w:rsidR="00157213" w:rsidRDefault="00157213" w14:paraId="1A2C853E" w14:textId="0562F644">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15">
            <w:r w:rsidRPr="000A20DE">
              <w:rPr>
                <w:rStyle w:val="Hypertextovodkaz"/>
                <w:noProof/>
                <w:lang w:eastAsia="cs-CZ"/>
              </w:rPr>
              <w:t>6.2.1.</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Přehled</w:t>
            </w:r>
            <w:r>
              <w:rPr>
                <w:noProof/>
                <w:webHidden/>
              </w:rPr>
              <w:tab/>
            </w:r>
            <w:r>
              <w:rPr>
                <w:noProof/>
                <w:webHidden/>
              </w:rPr>
              <w:fldChar w:fldCharType="begin"/>
            </w:r>
            <w:r>
              <w:rPr>
                <w:noProof/>
                <w:webHidden/>
              </w:rPr>
              <w:instrText xml:space="preserve"> PAGEREF _Toc208482715 \h </w:instrText>
            </w:r>
            <w:r>
              <w:rPr>
                <w:noProof/>
                <w:webHidden/>
              </w:rPr>
            </w:r>
            <w:r>
              <w:rPr>
                <w:noProof/>
                <w:webHidden/>
              </w:rPr>
              <w:fldChar w:fldCharType="separate"/>
            </w:r>
            <w:r w:rsidR="00652068">
              <w:rPr>
                <w:noProof/>
                <w:webHidden/>
              </w:rPr>
              <w:t>32</w:t>
            </w:r>
            <w:r>
              <w:rPr>
                <w:noProof/>
                <w:webHidden/>
              </w:rPr>
              <w:fldChar w:fldCharType="end"/>
            </w:r>
          </w:hyperlink>
        </w:p>
        <w:p w:rsidR="00157213" w:rsidRDefault="00157213" w14:paraId="39004F86" w14:textId="2DC7024A">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16">
            <w:r w:rsidRPr="000A20DE">
              <w:rPr>
                <w:rStyle w:val="Hypertextovodkaz"/>
                <w:noProof/>
                <w:lang w:eastAsia="cs-CZ"/>
              </w:rPr>
              <w:t>6.2.2.</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Správa objednávek</w:t>
            </w:r>
            <w:r>
              <w:rPr>
                <w:noProof/>
                <w:webHidden/>
              </w:rPr>
              <w:tab/>
            </w:r>
            <w:r>
              <w:rPr>
                <w:noProof/>
                <w:webHidden/>
              </w:rPr>
              <w:fldChar w:fldCharType="begin"/>
            </w:r>
            <w:r>
              <w:rPr>
                <w:noProof/>
                <w:webHidden/>
              </w:rPr>
              <w:instrText xml:space="preserve"> PAGEREF _Toc208482716 \h </w:instrText>
            </w:r>
            <w:r>
              <w:rPr>
                <w:noProof/>
                <w:webHidden/>
              </w:rPr>
            </w:r>
            <w:r>
              <w:rPr>
                <w:noProof/>
                <w:webHidden/>
              </w:rPr>
              <w:fldChar w:fldCharType="separate"/>
            </w:r>
            <w:r w:rsidR="00652068">
              <w:rPr>
                <w:noProof/>
                <w:webHidden/>
              </w:rPr>
              <w:t>33</w:t>
            </w:r>
            <w:r>
              <w:rPr>
                <w:noProof/>
                <w:webHidden/>
              </w:rPr>
              <w:fldChar w:fldCharType="end"/>
            </w:r>
          </w:hyperlink>
        </w:p>
        <w:p w:rsidR="00157213" w:rsidRDefault="00157213" w14:paraId="5BF7A3C4" w14:textId="58109C99">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17">
            <w:r w:rsidRPr="000A20DE">
              <w:rPr>
                <w:rStyle w:val="Hypertextovodkaz"/>
                <w:noProof/>
                <w:lang w:eastAsia="cs-CZ"/>
              </w:rPr>
              <w:t>6.2.3.</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Správa objednaných služeb</w:t>
            </w:r>
            <w:r>
              <w:rPr>
                <w:noProof/>
                <w:webHidden/>
              </w:rPr>
              <w:tab/>
            </w:r>
            <w:r>
              <w:rPr>
                <w:noProof/>
                <w:webHidden/>
              </w:rPr>
              <w:fldChar w:fldCharType="begin"/>
            </w:r>
            <w:r>
              <w:rPr>
                <w:noProof/>
                <w:webHidden/>
              </w:rPr>
              <w:instrText xml:space="preserve"> PAGEREF _Toc208482717 \h </w:instrText>
            </w:r>
            <w:r>
              <w:rPr>
                <w:noProof/>
                <w:webHidden/>
              </w:rPr>
            </w:r>
            <w:r>
              <w:rPr>
                <w:noProof/>
                <w:webHidden/>
              </w:rPr>
              <w:fldChar w:fldCharType="separate"/>
            </w:r>
            <w:r w:rsidR="00652068">
              <w:rPr>
                <w:noProof/>
                <w:webHidden/>
              </w:rPr>
              <w:t>33</w:t>
            </w:r>
            <w:r>
              <w:rPr>
                <w:noProof/>
                <w:webHidden/>
              </w:rPr>
              <w:fldChar w:fldCharType="end"/>
            </w:r>
          </w:hyperlink>
        </w:p>
        <w:p w:rsidR="00157213" w:rsidRDefault="00157213" w14:paraId="4652791C" w14:textId="16777E65">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18">
            <w:r w:rsidRPr="000A20DE">
              <w:rPr>
                <w:rStyle w:val="Hypertextovodkaz"/>
                <w:noProof/>
                <w:lang w:eastAsia="cs-CZ"/>
              </w:rPr>
              <w:t>6.2.4.</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Plánování denních výkonů a přehled denních výkonů</w:t>
            </w:r>
            <w:r>
              <w:rPr>
                <w:noProof/>
                <w:webHidden/>
              </w:rPr>
              <w:tab/>
            </w:r>
            <w:r>
              <w:rPr>
                <w:noProof/>
                <w:webHidden/>
              </w:rPr>
              <w:fldChar w:fldCharType="begin"/>
            </w:r>
            <w:r>
              <w:rPr>
                <w:noProof/>
                <w:webHidden/>
              </w:rPr>
              <w:instrText xml:space="preserve"> PAGEREF _Toc208482718 \h </w:instrText>
            </w:r>
            <w:r>
              <w:rPr>
                <w:noProof/>
                <w:webHidden/>
              </w:rPr>
            </w:r>
            <w:r>
              <w:rPr>
                <w:noProof/>
                <w:webHidden/>
              </w:rPr>
              <w:fldChar w:fldCharType="separate"/>
            </w:r>
            <w:r w:rsidR="00652068">
              <w:rPr>
                <w:noProof/>
                <w:webHidden/>
              </w:rPr>
              <w:t>34</w:t>
            </w:r>
            <w:r>
              <w:rPr>
                <w:noProof/>
                <w:webHidden/>
              </w:rPr>
              <w:fldChar w:fldCharType="end"/>
            </w:r>
          </w:hyperlink>
        </w:p>
        <w:p w:rsidR="00157213" w:rsidRDefault="00157213" w14:paraId="64FCF804" w14:textId="76B46DCB">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19">
            <w:r w:rsidRPr="000A20DE">
              <w:rPr>
                <w:rStyle w:val="Hypertextovodkaz"/>
                <w:noProof/>
                <w:lang w:eastAsia="cs-CZ"/>
              </w:rPr>
              <w:t>6.2.5.</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Monitoring realizace denních výkonů</w:t>
            </w:r>
            <w:r>
              <w:rPr>
                <w:noProof/>
                <w:webHidden/>
              </w:rPr>
              <w:tab/>
            </w:r>
            <w:r>
              <w:rPr>
                <w:noProof/>
                <w:webHidden/>
              </w:rPr>
              <w:fldChar w:fldCharType="begin"/>
            </w:r>
            <w:r>
              <w:rPr>
                <w:noProof/>
                <w:webHidden/>
              </w:rPr>
              <w:instrText xml:space="preserve"> PAGEREF _Toc208482719 \h </w:instrText>
            </w:r>
            <w:r>
              <w:rPr>
                <w:noProof/>
                <w:webHidden/>
              </w:rPr>
            </w:r>
            <w:r>
              <w:rPr>
                <w:noProof/>
                <w:webHidden/>
              </w:rPr>
              <w:fldChar w:fldCharType="separate"/>
            </w:r>
            <w:r w:rsidR="00652068">
              <w:rPr>
                <w:noProof/>
                <w:webHidden/>
              </w:rPr>
              <w:t>38</w:t>
            </w:r>
            <w:r>
              <w:rPr>
                <w:noProof/>
                <w:webHidden/>
              </w:rPr>
              <w:fldChar w:fldCharType="end"/>
            </w:r>
          </w:hyperlink>
        </w:p>
        <w:p w:rsidR="00157213" w:rsidRDefault="00157213" w14:paraId="57C3B148" w14:textId="27F0107F">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20">
            <w:r w:rsidRPr="000A20DE">
              <w:rPr>
                <w:rStyle w:val="Hypertextovodkaz"/>
                <w:noProof/>
                <w:lang w:eastAsia="cs-CZ"/>
              </w:rPr>
              <w:t>6.2.6.</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Časové využití vozidel</w:t>
            </w:r>
            <w:r>
              <w:rPr>
                <w:noProof/>
                <w:webHidden/>
              </w:rPr>
              <w:tab/>
            </w:r>
            <w:r>
              <w:rPr>
                <w:noProof/>
                <w:webHidden/>
              </w:rPr>
              <w:fldChar w:fldCharType="begin"/>
            </w:r>
            <w:r>
              <w:rPr>
                <w:noProof/>
                <w:webHidden/>
              </w:rPr>
              <w:instrText xml:space="preserve"> PAGEREF _Toc208482720 \h </w:instrText>
            </w:r>
            <w:r>
              <w:rPr>
                <w:noProof/>
                <w:webHidden/>
              </w:rPr>
            </w:r>
            <w:r>
              <w:rPr>
                <w:noProof/>
                <w:webHidden/>
              </w:rPr>
              <w:fldChar w:fldCharType="separate"/>
            </w:r>
            <w:r w:rsidR="00652068">
              <w:rPr>
                <w:noProof/>
                <w:webHidden/>
              </w:rPr>
              <w:t>40</w:t>
            </w:r>
            <w:r>
              <w:rPr>
                <w:noProof/>
                <w:webHidden/>
              </w:rPr>
              <w:fldChar w:fldCharType="end"/>
            </w:r>
          </w:hyperlink>
        </w:p>
        <w:p w:rsidR="00157213" w:rsidRDefault="00157213" w14:paraId="0974EC5A" w14:textId="377F97BF">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21">
            <w:r w:rsidRPr="000A20DE">
              <w:rPr>
                <w:rStyle w:val="Hypertextovodkaz"/>
                <w:noProof/>
                <w:lang w:eastAsia="cs-CZ"/>
              </w:rPr>
              <w:t>6.2.7.</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Proces generování objednaných služeb</w:t>
            </w:r>
            <w:r>
              <w:rPr>
                <w:noProof/>
                <w:webHidden/>
              </w:rPr>
              <w:tab/>
            </w:r>
            <w:r>
              <w:rPr>
                <w:noProof/>
                <w:webHidden/>
              </w:rPr>
              <w:fldChar w:fldCharType="begin"/>
            </w:r>
            <w:r>
              <w:rPr>
                <w:noProof/>
                <w:webHidden/>
              </w:rPr>
              <w:instrText xml:space="preserve"> PAGEREF _Toc208482721 \h </w:instrText>
            </w:r>
            <w:r>
              <w:rPr>
                <w:noProof/>
                <w:webHidden/>
              </w:rPr>
            </w:r>
            <w:r>
              <w:rPr>
                <w:noProof/>
                <w:webHidden/>
              </w:rPr>
              <w:fldChar w:fldCharType="separate"/>
            </w:r>
            <w:r w:rsidR="00652068">
              <w:rPr>
                <w:noProof/>
                <w:webHidden/>
              </w:rPr>
              <w:t>40</w:t>
            </w:r>
            <w:r>
              <w:rPr>
                <w:noProof/>
                <w:webHidden/>
              </w:rPr>
              <w:fldChar w:fldCharType="end"/>
            </w:r>
          </w:hyperlink>
        </w:p>
        <w:p w:rsidR="00157213" w:rsidRDefault="00157213" w14:paraId="659C0053" w14:textId="1054C047">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22">
            <w:r w:rsidRPr="000A20DE">
              <w:rPr>
                <w:rStyle w:val="Hypertextovodkaz"/>
                <w:noProof/>
                <w:lang w:eastAsia="cs-CZ"/>
              </w:rPr>
              <w:t>6.2.8.</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Rozšíření uvažovaná do dalších etap</w:t>
            </w:r>
            <w:r>
              <w:rPr>
                <w:noProof/>
                <w:webHidden/>
              </w:rPr>
              <w:tab/>
            </w:r>
            <w:r>
              <w:rPr>
                <w:noProof/>
                <w:webHidden/>
              </w:rPr>
              <w:fldChar w:fldCharType="begin"/>
            </w:r>
            <w:r>
              <w:rPr>
                <w:noProof/>
                <w:webHidden/>
              </w:rPr>
              <w:instrText xml:space="preserve"> PAGEREF _Toc208482722 \h </w:instrText>
            </w:r>
            <w:r>
              <w:rPr>
                <w:noProof/>
                <w:webHidden/>
              </w:rPr>
            </w:r>
            <w:r>
              <w:rPr>
                <w:noProof/>
                <w:webHidden/>
              </w:rPr>
              <w:fldChar w:fldCharType="separate"/>
            </w:r>
            <w:r w:rsidR="00652068">
              <w:rPr>
                <w:noProof/>
                <w:webHidden/>
              </w:rPr>
              <w:t>43</w:t>
            </w:r>
            <w:r>
              <w:rPr>
                <w:noProof/>
                <w:webHidden/>
              </w:rPr>
              <w:fldChar w:fldCharType="end"/>
            </w:r>
          </w:hyperlink>
        </w:p>
        <w:p w:rsidR="00157213" w:rsidRDefault="00157213" w14:paraId="2CC562DE" w14:textId="1152DAE0">
          <w:pPr>
            <w:pStyle w:val="Obsah3"/>
            <w:tabs>
              <w:tab w:val="left" w:pos="120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23">
            <w:r w:rsidRPr="000A20DE">
              <w:rPr>
                <w:rStyle w:val="Hypertextovodkaz"/>
                <w:noProof/>
                <w:lang w:eastAsia="cs-CZ"/>
              </w:rPr>
              <w:t>6.3.</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Aplikace FleetwareOnBoard</w:t>
            </w:r>
            <w:r>
              <w:rPr>
                <w:noProof/>
                <w:webHidden/>
              </w:rPr>
              <w:tab/>
            </w:r>
            <w:r>
              <w:rPr>
                <w:noProof/>
                <w:webHidden/>
              </w:rPr>
              <w:fldChar w:fldCharType="begin"/>
            </w:r>
            <w:r>
              <w:rPr>
                <w:noProof/>
                <w:webHidden/>
              </w:rPr>
              <w:instrText xml:space="preserve"> PAGEREF _Toc208482723 \h </w:instrText>
            </w:r>
            <w:r>
              <w:rPr>
                <w:noProof/>
                <w:webHidden/>
              </w:rPr>
            </w:r>
            <w:r>
              <w:rPr>
                <w:noProof/>
                <w:webHidden/>
              </w:rPr>
              <w:fldChar w:fldCharType="separate"/>
            </w:r>
            <w:r w:rsidR="00652068">
              <w:rPr>
                <w:noProof/>
                <w:webHidden/>
              </w:rPr>
              <w:t>44</w:t>
            </w:r>
            <w:r>
              <w:rPr>
                <w:noProof/>
                <w:webHidden/>
              </w:rPr>
              <w:fldChar w:fldCharType="end"/>
            </w:r>
          </w:hyperlink>
        </w:p>
        <w:p w:rsidR="00157213" w:rsidRDefault="00157213" w14:paraId="2B6EBC03" w14:textId="44529806">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24">
            <w:r w:rsidRPr="000A20DE">
              <w:rPr>
                <w:rStyle w:val="Hypertextovodkaz"/>
                <w:noProof/>
                <w:lang w:eastAsia="cs-CZ"/>
              </w:rPr>
              <w:t>6.3.1.</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Přehled</w:t>
            </w:r>
            <w:r>
              <w:rPr>
                <w:noProof/>
                <w:webHidden/>
              </w:rPr>
              <w:tab/>
            </w:r>
            <w:r>
              <w:rPr>
                <w:noProof/>
                <w:webHidden/>
              </w:rPr>
              <w:fldChar w:fldCharType="begin"/>
            </w:r>
            <w:r>
              <w:rPr>
                <w:noProof/>
                <w:webHidden/>
              </w:rPr>
              <w:instrText xml:space="preserve"> PAGEREF _Toc208482724 \h </w:instrText>
            </w:r>
            <w:r>
              <w:rPr>
                <w:noProof/>
                <w:webHidden/>
              </w:rPr>
            </w:r>
            <w:r>
              <w:rPr>
                <w:noProof/>
                <w:webHidden/>
              </w:rPr>
              <w:fldChar w:fldCharType="separate"/>
            </w:r>
            <w:r w:rsidR="00652068">
              <w:rPr>
                <w:noProof/>
                <w:webHidden/>
              </w:rPr>
              <w:t>44</w:t>
            </w:r>
            <w:r>
              <w:rPr>
                <w:noProof/>
                <w:webHidden/>
              </w:rPr>
              <w:fldChar w:fldCharType="end"/>
            </w:r>
          </w:hyperlink>
        </w:p>
        <w:p w:rsidR="00157213" w:rsidRDefault="00157213" w14:paraId="522F7F01" w14:textId="7E75C251">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25">
            <w:r w:rsidRPr="000A20DE">
              <w:rPr>
                <w:rStyle w:val="Hypertextovodkaz"/>
                <w:noProof/>
                <w:lang w:eastAsia="cs-CZ"/>
              </w:rPr>
              <w:t>6.3.2.</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Komunikace a stažení denního výkonu</w:t>
            </w:r>
            <w:r>
              <w:rPr>
                <w:noProof/>
                <w:webHidden/>
              </w:rPr>
              <w:tab/>
            </w:r>
            <w:r>
              <w:rPr>
                <w:noProof/>
                <w:webHidden/>
              </w:rPr>
              <w:fldChar w:fldCharType="begin"/>
            </w:r>
            <w:r>
              <w:rPr>
                <w:noProof/>
                <w:webHidden/>
              </w:rPr>
              <w:instrText xml:space="preserve"> PAGEREF _Toc208482725 \h </w:instrText>
            </w:r>
            <w:r>
              <w:rPr>
                <w:noProof/>
                <w:webHidden/>
              </w:rPr>
            </w:r>
            <w:r>
              <w:rPr>
                <w:noProof/>
                <w:webHidden/>
              </w:rPr>
              <w:fldChar w:fldCharType="separate"/>
            </w:r>
            <w:r w:rsidR="00652068">
              <w:rPr>
                <w:noProof/>
                <w:webHidden/>
              </w:rPr>
              <w:t>44</w:t>
            </w:r>
            <w:r>
              <w:rPr>
                <w:noProof/>
                <w:webHidden/>
              </w:rPr>
              <w:fldChar w:fldCharType="end"/>
            </w:r>
          </w:hyperlink>
        </w:p>
        <w:p w:rsidR="00157213" w:rsidRDefault="00157213" w14:paraId="032820E2" w14:textId="24EED4D8">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26">
            <w:r w:rsidRPr="000A20DE">
              <w:rPr>
                <w:rStyle w:val="Hypertextovodkaz"/>
                <w:noProof/>
                <w:lang w:eastAsia="cs-CZ"/>
              </w:rPr>
              <w:t>6.3.3.</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Modul Cyklické svozy</w:t>
            </w:r>
            <w:r>
              <w:rPr>
                <w:noProof/>
                <w:webHidden/>
              </w:rPr>
              <w:tab/>
            </w:r>
            <w:r>
              <w:rPr>
                <w:noProof/>
                <w:webHidden/>
              </w:rPr>
              <w:fldChar w:fldCharType="begin"/>
            </w:r>
            <w:r>
              <w:rPr>
                <w:noProof/>
                <w:webHidden/>
              </w:rPr>
              <w:instrText xml:space="preserve"> PAGEREF _Toc208482726 \h </w:instrText>
            </w:r>
            <w:r>
              <w:rPr>
                <w:noProof/>
                <w:webHidden/>
              </w:rPr>
            </w:r>
            <w:r>
              <w:rPr>
                <w:noProof/>
                <w:webHidden/>
              </w:rPr>
              <w:fldChar w:fldCharType="separate"/>
            </w:r>
            <w:r w:rsidR="00652068">
              <w:rPr>
                <w:noProof/>
                <w:webHidden/>
              </w:rPr>
              <w:t>46</w:t>
            </w:r>
            <w:r>
              <w:rPr>
                <w:noProof/>
                <w:webHidden/>
              </w:rPr>
              <w:fldChar w:fldCharType="end"/>
            </w:r>
          </w:hyperlink>
        </w:p>
        <w:p w:rsidR="00157213" w:rsidRDefault="00157213" w14:paraId="35823793" w14:textId="2BA5797D">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27">
            <w:r w:rsidRPr="000A20DE">
              <w:rPr>
                <w:rStyle w:val="Hypertextovodkaz"/>
                <w:noProof/>
                <w:lang w:eastAsia="cs-CZ"/>
              </w:rPr>
              <w:t>6.3.4.</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Rozšíření uvažovaná do dalších etap</w:t>
            </w:r>
            <w:r>
              <w:rPr>
                <w:noProof/>
                <w:webHidden/>
              </w:rPr>
              <w:tab/>
            </w:r>
            <w:r>
              <w:rPr>
                <w:noProof/>
                <w:webHidden/>
              </w:rPr>
              <w:fldChar w:fldCharType="begin"/>
            </w:r>
            <w:r>
              <w:rPr>
                <w:noProof/>
                <w:webHidden/>
              </w:rPr>
              <w:instrText xml:space="preserve"> PAGEREF _Toc208482727 \h </w:instrText>
            </w:r>
            <w:r>
              <w:rPr>
                <w:noProof/>
                <w:webHidden/>
              </w:rPr>
            </w:r>
            <w:r>
              <w:rPr>
                <w:noProof/>
                <w:webHidden/>
              </w:rPr>
              <w:fldChar w:fldCharType="separate"/>
            </w:r>
            <w:r w:rsidR="00652068">
              <w:rPr>
                <w:noProof/>
                <w:webHidden/>
              </w:rPr>
              <w:t>53</w:t>
            </w:r>
            <w:r>
              <w:rPr>
                <w:noProof/>
                <w:webHidden/>
              </w:rPr>
              <w:fldChar w:fldCharType="end"/>
            </w:r>
          </w:hyperlink>
        </w:p>
        <w:p w:rsidR="00157213" w:rsidRDefault="00157213" w14:paraId="5F9AC218" w14:textId="5AE616D2">
          <w:pPr>
            <w:pStyle w:val="Obsah2"/>
            <w:tabs>
              <w:tab w:val="left" w:pos="800"/>
            </w:tabs>
            <w:rPr>
              <w:rFonts w:asciiTheme="minorHAnsi" w:hAnsiTheme="minorHAnsi" w:eastAsiaTheme="minorEastAsia"/>
              <w:noProof/>
              <w:kern w:val="2"/>
              <w:sz w:val="24"/>
              <w:szCs w:val="24"/>
              <w:lang w:eastAsia="cs-CZ"/>
              <w14:ligatures w14:val="standardContextual"/>
            </w:rPr>
          </w:pPr>
          <w:hyperlink w:history="1" w:anchor="_Toc208482728">
            <w:r w:rsidRPr="000A20DE">
              <w:rPr>
                <w:rStyle w:val="Hypertextovodkaz"/>
                <w:noProof/>
                <w:lang w:eastAsia="cs-CZ"/>
              </w:rPr>
              <w:t>7.</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Komunikace mezi systémy</w:t>
            </w:r>
            <w:r>
              <w:rPr>
                <w:noProof/>
                <w:webHidden/>
              </w:rPr>
              <w:tab/>
            </w:r>
            <w:r>
              <w:rPr>
                <w:noProof/>
                <w:webHidden/>
              </w:rPr>
              <w:fldChar w:fldCharType="begin"/>
            </w:r>
            <w:r>
              <w:rPr>
                <w:noProof/>
                <w:webHidden/>
              </w:rPr>
              <w:instrText xml:space="preserve"> PAGEREF _Toc208482728 \h </w:instrText>
            </w:r>
            <w:r>
              <w:rPr>
                <w:noProof/>
                <w:webHidden/>
              </w:rPr>
            </w:r>
            <w:r>
              <w:rPr>
                <w:noProof/>
                <w:webHidden/>
              </w:rPr>
              <w:fldChar w:fldCharType="separate"/>
            </w:r>
            <w:r w:rsidR="00652068">
              <w:rPr>
                <w:noProof/>
                <w:webHidden/>
              </w:rPr>
              <w:t>58</w:t>
            </w:r>
            <w:r>
              <w:rPr>
                <w:noProof/>
                <w:webHidden/>
              </w:rPr>
              <w:fldChar w:fldCharType="end"/>
            </w:r>
          </w:hyperlink>
        </w:p>
        <w:p w:rsidR="00157213" w:rsidRDefault="00157213" w14:paraId="4F14EC55" w14:textId="347F1C32">
          <w:pPr>
            <w:pStyle w:val="Obsah3"/>
            <w:tabs>
              <w:tab w:val="left" w:pos="120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29">
            <w:r w:rsidRPr="000A20DE">
              <w:rPr>
                <w:rStyle w:val="Hypertextovodkaz"/>
                <w:noProof/>
                <w:lang w:eastAsia="cs-CZ"/>
              </w:rPr>
              <w:t>7.1.</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Principiální schéma komunikace</w:t>
            </w:r>
            <w:r>
              <w:rPr>
                <w:noProof/>
                <w:webHidden/>
              </w:rPr>
              <w:tab/>
            </w:r>
            <w:r>
              <w:rPr>
                <w:noProof/>
                <w:webHidden/>
              </w:rPr>
              <w:fldChar w:fldCharType="begin"/>
            </w:r>
            <w:r>
              <w:rPr>
                <w:noProof/>
                <w:webHidden/>
              </w:rPr>
              <w:instrText xml:space="preserve"> PAGEREF _Toc208482729 \h </w:instrText>
            </w:r>
            <w:r>
              <w:rPr>
                <w:noProof/>
                <w:webHidden/>
              </w:rPr>
            </w:r>
            <w:r>
              <w:rPr>
                <w:noProof/>
                <w:webHidden/>
              </w:rPr>
              <w:fldChar w:fldCharType="separate"/>
            </w:r>
            <w:r w:rsidR="00652068">
              <w:rPr>
                <w:noProof/>
                <w:webHidden/>
              </w:rPr>
              <w:t>58</w:t>
            </w:r>
            <w:r>
              <w:rPr>
                <w:noProof/>
                <w:webHidden/>
              </w:rPr>
              <w:fldChar w:fldCharType="end"/>
            </w:r>
          </w:hyperlink>
        </w:p>
        <w:p w:rsidR="00157213" w:rsidRDefault="00157213" w14:paraId="70BB5C02" w14:textId="6A6CE6DC">
          <w:pPr>
            <w:pStyle w:val="Obsah3"/>
            <w:tabs>
              <w:tab w:val="left" w:pos="120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30">
            <w:r w:rsidRPr="000A20DE">
              <w:rPr>
                <w:rStyle w:val="Hypertextovodkaz"/>
                <w:noProof/>
                <w:lang w:eastAsia="cs-CZ"/>
              </w:rPr>
              <w:t>7.2.</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Integrační mapa</w:t>
            </w:r>
            <w:r>
              <w:rPr>
                <w:noProof/>
                <w:webHidden/>
              </w:rPr>
              <w:tab/>
            </w:r>
            <w:r>
              <w:rPr>
                <w:noProof/>
                <w:webHidden/>
              </w:rPr>
              <w:fldChar w:fldCharType="begin"/>
            </w:r>
            <w:r>
              <w:rPr>
                <w:noProof/>
                <w:webHidden/>
              </w:rPr>
              <w:instrText xml:space="preserve"> PAGEREF _Toc208482730 \h </w:instrText>
            </w:r>
            <w:r>
              <w:rPr>
                <w:noProof/>
                <w:webHidden/>
              </w:rPr>
            </w:r>
            <w:r>
              <w:rPr>
                <w:noProof/>
                <w:webHidden/>
              </w:rPr>
              <w:fldChar w:fldCharType="separate"/>
            </w:r>
            <w:r w:rsidR="00652068">
              <w:rPr>
                <w:noProof/>
                <w:webHidden/>
              </w:rPr>
              <w:t>59</w:t>
            </w:r>
            <w:r>
              <w:rPr>
                <w:noProof/>
                <w:webHidden/>
              </w:rPr>
              <w:fldChar w:fldCharType="end"/>
            </w:r>
          </w:hyperlink>
        </w:p>
        <w:p w:rsidR="00157213" w:rsidRDefault="00157213" w14:paraId="5EC59E7A" w14:textId="5B1D1FBB">
          <w:pPr>
            <w:pStyle w:val="Obsah3"/>
            <w:tabs>
              <w:tab w:val="left" w:pos="120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31">
            <w:r w:rsidRPr="000A20DE">
              <w:rPr>
                <w:rStyle w:val="Hypertextovodkaz"/>
                <w:noProof/>
                <w:lang w:eastAsia="cs-CZ"/>
              </w:rPr>
              <w:t>7.3.</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Rozšíření plánovaná do dalších etap</w:t>
            </w:r>
            <w:r>
              <w:rPr>
                <w:noProof/>
                <w:webHidden/>
              </w:rPr>
              <w:tab/>
            </w:r>
            <w:r>
              <w:rPr>
                <w:noProof/>
                <w:webHidden/>
              </w:rPr>
              <w:fldChar w:fldCharType="begin"/>
            </w:r>
            <w:r>
              <w:rPr>
                <w:noProof/>
                <w:webHidden/>
              </w:rPr>
              <w:instrText xml:space="preserve"> PAGEREF _Toc208482731 \h </w:instrText>
            </w:r>
            <w:r>
              <w:rPr>
                <w:noProof/>
                <w:webHidden/>
              </w:rPr>
            </w:r>
            <w:r>
              <w:rPr>
                <w:noProof/>
                <w:webHidden/>
              </w:rPr>
              <w:fldChar w:fldCharType="separate"/>
            </w:r>
            <w:r w:rsidR="00652068">
              <w:rPr>
                <w:noProof/>
                <w:webHidden/>
              </w:rPr>
              <w:t>60</w:t>
            </w:r>
            <w:r>
              <w:rPr>
                <w:noProof/>
                <w:webHidden/>
              </w:rPr>
              <w:fldChar w:fldCharType="end"/>
            </w:r>
          </w:hyperlink>
        </w:p>
        <w:p w:rsidR="00157213" w:rsidRDefault="00157213" w14:paraId="5E5DA1EF" w14:textId="34A45A30">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32">
            <w:r w:rsidRPr="000A20DE">
              <w:rPr>
                <w:rStyle w:val="Hypertextovodkaz"/>
                <w:noProof/>
                <w:lang w:eastAsia="cs-CZ"/>
              </w:rPr>
              <w:t>7.3.1.</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Správa okruhů v PP</w:t>
            </w:r>
            <w:r>
              <w:rPr>
                <w:noProof/>
                <w:webHidden/>
              </w:rPr>
              <w:tab/>
            </w:r>
            <w:r>
              <w:rPr>
                <w:noProof/>
                <w:webHidden/>
              </w:rPr>
              <w:fldChar w:fldCharType="begin"/>
            </w:r>
            <w:r>
              <w:rPr>
                <w:noProof/>
                <w:webHidden/>
              </w:rPr>
              <w:instrText xml:space="preserve"> PAGEREF _Toc208482732 \h </w:instrText>
            </w:r>
            <w:r>
              <w:rPr>
                <w:noProof/>
                <w:webHidden/>
              </w:rPr>
            </w:r>
            <w:r>
              <w:rPr>
                <w:noProof/>
                <w:webHidden/>
              </w:rPr>
              <w:fldChar w:fldCharType="separate"/>
            </w:r>
            <w:r w:rsidR="00652068">
              <w:rPr>
                <w:noProof/>
                <w:webHidden/>
              </w:rPr>
              <w:t>60</w:t>
            </w:r>
            <w:r>
              <w:rPr>
                <w:noProof/>
                <w:webHidden/>
              </w:rPr>
              <w:fldChar w:fldCharType="end"/>
            </w:r>
          </w:hyperlink>
        </w:p>
        <w:p w:rsidR="00157213" w:rsidRDefault="00157213" w14:paraId="491A3214" w14:textId="3D47556A">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33">
            <w:r w:rsidRPr="000A20DE">
              <w:rPr>
                <w:rStyle w:val="Hypertextovodkaz"/>
                <w:noProof/>
                <w:lang w:eastAsia="cs-CZ"/>
              </w:rPr>
              <w:t>7.3.2.</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Přechod z MDB na API</w:t>
            </w:r>
            <w:r>
              <w:rPr>
                <w:noProof/>
                <w:webHidden/>
              </w:rPr>
              <w:tab/>
            </w:r>
            <w:r>
              <w:rPr>
                <w:noProof/>
                <w:webHidden/>
              </w:rPr>
              <w:fldChar w:fldCharType="begin"/>
            </w:r>
            <w:r>
              <w:rPr>
                <w:noProof/>
                <w:webHidden/>
              </w:rPr>
              <w:instrText xml:space="preserve"> PAGEREF _Toc208482733 \h </w:instrText>
            </w:r>
            <w:r>
              <w:rPr>
                <w:noProof/>
                <w:webHidden/>
              </w:rPr>
            </w:r>
            <w:r>
              <w:rPr>
                <w:noProof/>
                <w:webHidden/>
              </w:rPr>
              <w:fldChar w:fldCharType="separate"/>
            </w:r>
            <w:r w:rsidR="00652068">
              <w:rPr>
                <w:noProof/>
                <w:webHidden/>
              </w:rPr>
              <w:t>60</w:t>
            </w:r>
            <w:r>
              <w:rPr>
                <w:noProof/>
                <w:webHidden/>
              </w:rPr>
              <w:fldChar w:fldCharType="end"/>
            </w:r>
          </w:hyperlink>
        </w:p>
        <w:p w:rsidR="00157213" w:rsidRDefault="00157213" w14:paraId="0D000475" w14:textId="6727542E">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34">
            <w:r w:rsidRPr="000A20DE">
              <w:rPr>
                <w:rStyle w:val="Hypertextovodkaz"/>
                <w:noProof/>
                <w:lang w:eastAsia="cs-CZ"/>
              </w:rPr>
              <w:t>7.3.3.</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Strategická optimalizace</w:t>
            </w:r>
            <w:r>
              <w:rPr>
                <w:noProof/>
                <w:webHidden/>
              </w:rPr>
              <w:tab/>
            </w:r>
            <w:r>
              <w:rPr>
                <w:noProof/>
                <w:webHidden/>
              </w:rPr>
              <w:fldChar w:fldCharType="begin"/>
            </w:r>
            <w:r>
              <w:rPr>
                <w:noProof/>
                <w:webHidden/>
              </w:rPr>
              <w:instrText xml:space="preserve"> PAGEREF _Toc208482734 \h </w:instrText>
            </w:r>
            <w:r>
              <w:rPr>
                <w:noProof/>
                <w:webHidden/>
              </w:rPr>
            </w:r>
            <w:r>
              <w:rPr>
                <w:noProof/>
                <w:webHidden/>
              </w:rPr>
              <w:fldChar w:fldCharType="separate"/>
            </w:r>
            <w:r w:rsidR="00652068">
              <w:rPr>
                <w:noProof/>
                <w:webHidden/>
              </w:rPr>
              <w:t>60</w:t>
            </w:r>
            <w:r>
              <w:rPr>
                <w:noProof/>
                <w:webHidden/>
              </w:rPr>
              <w:fldChar w:fldCharType="end"/>
            </w:r>
          </w:hyperlink>
        </w:p>
        <w:p w:rsidR="00157213" w:rsidRDefault="00157213" w14:paraId="54B7B227" w14:textId="139D5EEE">
          <w:pPr>
            <w:pStyle w:val="Obsah2"/>
            <w:tabs>
              <w:tab w:val="left" w:pos="800"/>
            </w:tabs>
            <w:rPr>
              <w:rFonts w:asciiTheme="minorHAnsi" w:hAnsiTheme="minorHAnsi" w:eastAsiaTheme="minorEastAsia"/>
              <w:noProof/>
              <w:kern w:val="2"/>
              <w:sz w:val="24"/>
              <w:szCs w:val="24"/>
              <w:lang w:eastAsia="cs-CZ"/>
              <w14:ligatures w14:val="standardContextual"/>
            </w:rPr>
          </w:pPr>
          <w:hyperlink w:history="1" w:anchor="_Toc208482735">
            <w:r w:rsidRPr="000A20DE">
              <w:rPr>
                <w:rStyle w:val="Hypertextovodkaz"/>
                <w:noProof/>
                <w:lang w:eastAsia="cs-CZ"/>
              </w:rPr>
              <w:t>8.</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Strategická optimalizace</w:t>
            </w:r>
            <w:r>
              <w:rPr>
                <w:noProof/>
                <w:webHidden/>
              </w:rPr>
              <w:tab/>
            </w:r>
            <w:r>
              <w:rPr>
                <w:noProof/>
                <w:webHidden/>
              </w:rPr>
              <w:fldChar w:fldCharType="begin"/>
            </w:r>
            <w:r>
              <w:rPr>
                <w:noProof/>
                <w:webHidden/>
              </w:rPr>
              <w:instrText xml:space="preserve"> PAGEREF _Toc208482735 \h </w:instrText>
            </w:r>
            <w:r>
              <w:rPr>
                <w:noProof/>
                <w:webHidden/>
              </w:rPr>
            </w:r>
            <w:r>
              <w:rPr>
                <w:noProof/>
                <w:webHidden/>
              </w:rPr>
              <w:fldChar w:fldCharType="separate"/>
            </w:r>
            <w:r w:rsidR="00652068">
              <w:rPr>
                <w:noProof/>
                <w:webHidden/>
              </w:rPr>
              <w:t>61</w:t>
            </w:r>
            <w:r>
              <w:rPr>
                <w:noProof/>
                <w:webHidden/>
              </w:rPr>
              <w:fldChar w:fldCharType="end"/>
            </w:r>
          </w:hyperlink>
        </w:p>
        <w:p w:rsidR="00157213" w:rsidRDefault="00157213" w14:paraId="263A5E1B" w14:textId="62C445FE">
          <w:pPr>
            <w:pStyle w:val="Obsah3"/>
            <w:tabs>
              <w:tab w:val="left" w:pos="120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36">
            <w:r w:rsidRPr="000A20DE">
              <w:rPr>
                <w:rStyle w:val="Hypertextovodkaz"/>
                <w:noProof/>
                <w:lang w:eastAsia="cs-CZ"/>
              </w:rPr>
              <w:t>8.1.</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Úvod a Definice</w:t>
            </w:r>
            <w:r>
              <w:rPr>
                <w:noProof/>
                <w:webHidden/>
              </w:rPr>
              <w:tab/>
            </w:r>
            <w:r>
              <w:rPr>
                <w:noProof/>
                <w:webHidden/>
              </w:rPr>
              <w:fldChar w:fldCharType="begin"/>
            </w:r>
            <w:r>
              <w:rPr>
                <w:noProof/>
                <w:webHidden/>
              </w:rPr>
              <w:instrText xml:space="preserve"> PAGEREF _Toc208482736 \h </w:instrText>
            </w:r>
            <w:r>
              <w:rPr>
                <w:noProof/>
                <w:webHidden/>
              </w:rPr>
            </w:r>
            <w:r>
              <w:rPr>
                <w:noProof/>
                <w:webHidden/>
              </w:rPr>
              <w:fldChar w:fldCharType="separate"/>
            </w:r>
            <w:r w:rsidR="00652068">
              <w:rPr>
                <w:noProof/>
                <w:webHidden/>
              </w:rPr>
              <w:t>61</w:t>
            </w:r>
            <w:r>
              <w:rPr>
                <w:noProof/>
                <w:webHidden/>
              </w:rPr>
              <w:fldChar w:fldCharType="end"/>
            </w:r>
          </w:hyperlink>
        </w:p>
        <w:p w:rsidR="00157213" w:rsidRDefault="00157213" w14:paraId="283906C7" w14:textId="7C3CF7D6">
          <w:pPr>
            <w:pStyle w:val="Obsah3"/>
            <w:tabs>
              <w:tab w:val="left" w:pos="120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37">
            <w:r w:rsidRPr="000A20DE">
              <w:rPr>
                <w:rStyle w:val="Hypertextovodkaz"/>
                <w:noProof/>
                <w:lang w:eastAsia="cs-CZ"/>
              </w:rPr>
              <w:t>8.2.</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Životní cyklus SP</w:t>
            </w:r>
            <w:r>
              <w:rPr>
                <w:noProof/>
                <w:webHidden/>
              </w:rPr>
              <w:tab/>
            </w:r>
            <w:r>
              <w:rPr>
                <w:noProof/>
                <w:webHidden/>
              </w:rPr>
              <w:fldChar w:fldCharType="begin"/>
            </w:r>
            <w:r>
              <w:rPr>
                <w:noProof/>
                <w:webHidden/>
              </w:rPr>
              <w:instrText xml:space="preserve"> PAGEREF _Toc208482737 \h </w:instrText>
            </w:r>
            <w:r>
              <w:rPr>
                <w:noProof/>
                <w:webHidden/>
              </w:rPr>
            </w:r>
            <w:r>
              <w:rPr>
                <w:noProof/>
                <w:webHidden/>
              </w:rPr>
              <w:fldChar w:fldCharType="separate"/>
            </w:r>
            <w:r w:rsidR="00652068">
              <w:rPr>
                <w:noProof/>
                <w:webHidden/>
              </w:rPr>
              <w:t>61</w:t>
            </w:r>
            <w:r>
              <w:rPr>
                <w:noProof/>
                <w:webHidden/>
              </w:rPr>
              <w:fldChar w:fldCharType="end"/>
            </w:r>
          </w:hyperlink>
        </w:p>
        <w:p w:rsidR="00157213" w:rsidRDefault="00157213" w14:paraId="2EC5D962" w14:textId="03E19F8F">
          <w:pPr>
            <w:pStyle w:val="Obsah3"/>
            <w:tabs>
              <w:tab w:val="left" w:pos="120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38">
            <w:r w:rsidRPr="000A20DE">
              <w:rPr>
                <w:rStyle w:val="Hypertextovodkaz"/>
                <w:noProof/>
                <w:lang w:eastAsia="cs-CZ"/>
              </w:rPr>
              <w:t>8.3.</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Analýza dat svozu odpadu</w:t>
            </w:r>
            <w:r>
              <w:rPr>
                <w:noProof/>
                <w:webHidden/>
              </w:rPr>
              <w:tab/>
            </w:r>
            <w:r>
              <w:rPr>
                <w:noProof/>
                <w:webHidden/>
              </w:rPr>
              <w:fldChar w:fldCharType="begin"/>
            </w:r>
            <w:r>
              <w:rPr>
                <w:noProof/>
                <w:webHidden/>
              </w:rPr>
              <w:instrText xml:space="preserve"> PAGEREF _Toc208482738 \h </w:instrText>
            </w:r>
            <w:r>
              <w:rPr>
                <w:noProof/>
                <w:webHidden/>
              </w:rPr>
            </w:r>
            <w:r>
              <w:rPr>
                <w:noProof/>
                <w:webHidden/>
              </w:rPr>
              <w:fldChar w:fldCharType="separate"/>
            </w:r>
            <w:r w:rsidR="00652068">
              <w:rPr>
                <w:noProof/>
                <w:webHidden/>
              </w:rPr>
              <w:t>63</w:t>
            </w:r>
            <w:r>
              <w:rPr>
                <w:noProof/>
                <w:webHidden/>
              </w:rPr>
              <w:fldChar w:fldCharType="end"/>
            </w:r>
          </w:hyperlink>
        </w:p>
        <w:p w:rsidR="00157213" w:rsidRDefault="00157213" w14:paraId="77315D50" w14:textId="47B2929B">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39">
            <w:r w:rsidRPr="000A20DE">
              <w:rPr>
                <w:rStyle w:val="Hypertextovodkaz"/>
                <w:noProof/>
                <w:lang w:eastAsia="cs-CZ"/>
              </w:rPr>
              <w:t>8.3.1.</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Analýza produkce odpadu</w:t>
            </w:r>
            <w:r>
              <w:rPr>
                <w:noProof/>
                <w:webHidden/>
              </w:rPr>
              <w:tab/>
            </w:r>
            <w:r>
              <w:rPr>
                <w:noProof/>
                <w:webHidden/>
              </w:rPr>
              <w:fldChar w:fldCharType="begin"/>
            </w:r>
            <w:r>
              <w:rPr>
                <w:noProof/>
                <w:webHidden/>
              </w:rPr>
              <w:instrText xml:space="preserve"> PAGEREF _Toc208482739 \h </w:instrText>
            </w:r>
            <w:r>
              <w:rPr>
                <w:noProof/>
                <w:webHidden/>
              </w:rPr>
            </w:r>
            <w:r>
              <w:rPr>
                <w:noProof/>
                <w:webHidden/>
              </w:rPr>
              <w:fldChar w:fldCharType="separate"/>
            </w:r>
            <w:r w:rsidR="00652068">
              <w:rPr>
                <w:noProof/>
                <w:webHidden/>
              </w:rPr>
              <w:t>63</w:t>
            </w:r>
            <w:r>
              <w:rPr>
                <w:noProof/>
                <w:webHidden/>
              </w:rPr>
              <w:fldChar w:fldCharType="end"/>
            </w:r>
          </w:hyperlink>
        </w:p>
        <w:p w:rsidR="00157213" w:rsidRDefault="00157213" w14:paraId="3BD5C8AA" w14:textId="5FF0EE51">
          <w:pPr>
            <w:pStyle w:val="Obsah3"/>
            <w:tabs>
              <w:tab w:val="left" w:pos="120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40">
            <w:r w:rsidRPr="000A20DE">
              <w:rPr>
                <w:rStyle w:val="Hypertextovodkaz"/>
                <w:noProof/>
                <w:lang w:eastAsia="cs-CZ"/>
              </w:rPr>
              <w:t>8.4.</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Příprava datové základny</w:t>
            </w:r>
            <w:r>
              <w:rPr>
                <w:noProof/>
                <w:webHidden/>
              </w:rPr>
              <w:tab/>
            </w:r>
            <w:r>
              <w:rPr>
                <w:noProof/>
                <w:webHidden/>
              </w:rPr>
              <w:fldChar w:fldCharType="begin"/>
            </w:r>
            <w:r>
              <w:rPr>
                <w:noProof/>
                <w:webHidden/>
              </w:rPr>
              <w:instrText xml:space="preserve"> PAGEREF _Toc208482740 \h </w:instrText>
            </w:r>
            <w:r>
              <w:rPr>
                <w:noProof/>
                <w:webHidden/>
              </w:rPr>
            </w:r>
            <w:r>
              <w:rPr>
                <w:noProof/>
                <w:webHidden/>
              </w:rPr>
              <w:fldChar w:fldCharType="separate"/>
            </w:r>
            <w:r w:rsidR="00652068">
              <w:rPr>
                <w:noProof/>
                <w:webHidden/>
              </w:rPr>
              <w:t>65</w:t>
            </w:r>
            <w:r>
              <w:rPr>
                <w:noProof/>
                <w:webHidden/>
              </w:rPr>
              <w:fldChar w:fldCharType="end"/>
            </w:r>
          </w:hyperlink>
        </w:p>
        <w:p w:rsidR="00157213" w:rsidRDefault="00157213" w14:paraId="137FEC51" w14:textId="7003F914">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41">
            <w:r w:rsidRPr="000A20DE">
              <w:rPr>
                <w:rStyle w:val="Hypertextovodkaz"/>
                <w:noProof/>
                <w:lang w:eastAsia="cs-CZ"/>
              </w:rPr>
              <w:t>8.4.1.</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Klíčové entity a atributy pro SP</w:t>
            </w:r>
            <w:r>
              <w:rPr>
                <w:noProof/>
                <w:webHidden/>
              </w:rPr>
              <w:tab/>
            </w:r>
            <w:r>
              <w:rPr>
                <w:noProof/>
                <w:webHidden/>
              </w:rPr>
              <w:fldChar w:fldCharType="begin"/>
            </w:r>
            <w:r>
              <w:rPr>
                <w:noProof/>
                <w:webHidden/>
              </w:rPr>
              <w:instrText xml:space="preserve"> PAGEREF _Toc208482741 \h </w:instrText>
            </w:r>
            <w:r>
              <w:rPr>
                <w:noProof/>
                <w:webHidden/>
              </w:rPr>
            </w:r>
            <w:r>
              <w:rPr>
                <w:noProof/>
                <w:webHidden/>
              </w:rPr>
              <w:fldChar w:fldCharType="separate"/>
            </w:r>
            <w:r w:rsidR="00652068">
              <w:rPr>
                <w:noProof/>
                <w:webHidden/>
              </w:rPr>
              <w:t>65</w:t>
            </w:r>
            <w:r>
              <w:rPr>
                <w:noProof/>
                <w:webHidden/>
              </w:rPr>
              <w:fldChar w:fldCharType="end"/>
            </w:r>
          </w:hyperlink>
        </w:p>
        <w:p w:rsidR="00157213" w:rsidRDefault="00157213" w14:paraId="2D9988A3" w14:textId="7597158C">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42">
            <w:r w:rsidRPr="000A20DE">
              <w:rPr>
                <w:rStyle w:val="Hypertextovodkaz"/>
                <w:noProof/>
                <w:lang w:eastAsia="cs-CZ"/>
              </w:rPr>
              <w:t>8.4.2.</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Kritéria a omezení okruhu SP</w:t>
            </w:r>
            <w:r>
              <w:rPr>
                <w:noProof/>
                <w:webHidden/>
              </w:rPr>
              <w:tab/>
            </w:r>
            <w:r>
              <w:rPr>
                <w:noProof/>
                <w:webHidden/>
              </w:rPr>
              <w:fldChar w:fldCharType="begin"/>
            </w:r>
            <w:r>
              <w:rPr>
                <w:noProof/>
                <w:webHidden/>
              </w:rPr>
              <w:instrText xml:space="preserve"> PAGEREF _Toc208482742 \h </w:instrText>
            </w:r>
            <w:r>
              <w:rPr>
                <w:noProof/>
                <w:webHidden/>
              </w:rPr>
            </w:r>
            <w:r>
              <w:rPr>
                <w:noProof/>
                <w:webHidden/>
              </w:rPr>
              <w:fldChar w:fldCharType="separate"/>
            </w:r>
            <w:r w:rsidR="00652068">
              <w:rPr>
                <w:noProof/>
                <w:webHidden/>
              </w:rPr>
              <w:t>66</w:t>
            </w:r>
            <w:r>
              <w:rPr>
                <w:noProof/>
                <w:webHidden/>
              </w:rPr>
              <w:fldChar w:fldCharType="end"/>
            </w:r>
          </w:hyperlink>
        </w:p>
        <w:p w:rsidR="00157213" w:rsidRDefault="00157213" w14:paraId="761BAB4E" w14:textId="0C36F337">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43">
            <w:r w:rsidRPr="000A20DE">
              <w:rPr>
                <w:rStyle w:val="Hypertextovodkaz"/>
                <w:noProof/>
                <w:lang w:eastAsia="cs-CZ"/>
              </w:rPr>
              <w:t>8.4.3.</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Hlavní optimalizační kritérium</w:t>
            </w:r>
            <w:r>
              <w:rPr>
                <w:noProof/>
                <w:webHidden/>
              </w:rPr>
              <w:tab/>
            </w:r>
            <w:r>
              <w:rPr>
                <w:noProof/>
                <w:webHidden/>
              </w:rPr>
              <w:fldChar w:fldCharType="begin"/>
            </w:r>
            <w:r>
              <w:rPr>
                <w:noProof/>
                <w:webHidden/>
              </w:rPr>
              <w:instrText xml:space="preserve"> PAGEREF _Toc208482743 \h </w:instrText>
            </w:r>
            <w:r>
              <w:rPr>
                <w:noProof/>
                <w:webHidden/>
              </w:rPr>
            </w:r>
            <w:r>
              <w:rPr>
                <w:noProof/>
                <w:webHidden/>
              </w:rPr>
              <w:fldChar w:fldCharType="separate"/>
            </w:r>
            <w:r w:rsidR="00652068">
              <w:rPr>
                <w:noProof/>
                <w:webHidden/>
              </w:rPr>
              <w:t>67</w:t>
            </w:r>
            <w:r>
              <w:rPr>
                <w:noProof/>
                <w:webHidden/>
              </w:rPr>
              <w:fldChar w:fldCharType="end"/>
            </w:r>
          </w:hyperlink>
        </w:p>
        <w:p w:rsidR="00157213" w:rsidRDefault="00157213" w14:paraId="1E87C43A" w14:textId="015F6573">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44">
            <w:r w:rsidRPr="000A20DE">
              <w:rPr>
                <w:rStyle w:val="Hypertextovodkaz"/>
                <w:noProof/>
                <w:lang w:eastAsia="cs-CZ"/>
              </w:rPr>
              <w:t>8.4.4.</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Metodika pro respektování frekvence svozu</w:t>
            </w:r>
            <w:r>
              <w:rPr>
                <w:noProof/>
                <w:webHidden/>
              </w:rPr>
              <w:tab/>
            </w:r>
            <w:r>
              <w:rPr>
                <w:noProof/>
                <w:webHidden/>
              </w:rPr>
              <w:fldChar w:fldCharType="begin"/>
            </w:r>
            <w:r>
              <w:rPr>
                <w:noProof/>
                <w:webHidden/>
              </w:rPr>
              <w:instrText xml:space="preserve"> PAGEREF _Toc208482744 \h </w:instrText>
            </w:r>
            <w:r>
              <w:rPr>
                <w:noProof/>
                <w:webHidden/>
              </w:rPr>
            </w:r>
            <w:r>
              <w:rPr>
                <w:noProof/>
                <w:webHidden/>
              </w:rPr>
              <w:fldChar w:fldCharType="separate"/>
            </w:r>
            <w:r w:rsidR="00652068">
              <w:rPr>
                <w:noProof/>
                <w:webHidden/>
              </w:rPr>
              <w:t>67</w:t>
            </w:r>
            <w:r>
              <w:rPr>
                <w:noProof/>
                <w:webHidden/>
              </w:rPr>
              <w:fldChar w:fldCharType="end"/>
            </w:r>
          </w:hyperlink>
        </w:p>
        <w:p w:rsidR="00157213" w:rsidRDefault="00157213" w14:paraId="597FA655" w14:textId="42DF0FAD">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45">
            <w:r w:rsidRPr="000A20DE">
              <w:rPr>
                <w:rStyle w:val="Hypertextovodkaz"/>
                <w:noProof/>
                <w:lang w:eastAsia="cs-CZ"/>
              </w:rPr>
              <w:t>8.4.5.</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Generování strategických objednaných služeb (SOS)</w:t>
            </w:r>
            <w:r>
              <w:rPr>
                <w:noProof/>
                <w:webHidden/>
              </w:rPr>
              <w:tab/>
            </w:r>
            <w:r>
              <w:rPr>
                <w:noProof/>
                <w:webHidden/>
              </w:rPr>
              <w:fldChar w:fldCharType="begin"/>
            </w:r>
            <w:r>
              <w:rPr>
                <w:noProof/>
                <w:webHidden/>
              </w:rPr>
              <w:instrText xml:space="preserve"> PAGEREF _Toc208482745 \h </w:instrText>
            </w:r>
            <w:r>
              <w:rPr>
                <w:noProof/>
                <w:webHidden/>
              </w:rPr>
            </w:r>
            <w:r>
              <w:rPr>
                <w:noProof/>
                <w:webHidden/>
              </w:rPr>
              <w:fldChar w:fldCharType="separate"/>
            </w:r>
            <w:r w:rsidR="00652068">
              <w:rPr>
                <w:noProof/>
                <w:webHidden/>
              </w:rPr>
              <w:t>67</w:t>
            </w:r>
            <w:r>
              <w:rPr>
                <w:noProof/>
                <w:webHidden/>
              </w:rPr>
              <w:fldChar w:fldCharType="end"/>
            </w:r>
          </w:hyperlink>
        </w:p>
        <w:p w:rsidR="00157213" w:rsidRDefault="00157213" w14:paraId="111CECBD" w14:textId="1798007A">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46">
            <w:r w:rsidRPr="000A20DE">
              <w:rPr>
                <w:rStyle w:val="Hypertextovodkaz"/>
                <w:noProof/>
                <w:lang w:eastAsia="cs-CZ"/>
              </w:rPr>
              <w:t>8.4.6.</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Dopravní síť a distanční matice</w:t>
            </w:r>
            <w:r>
              <w:rPr>
                <w:noProof/>
                <w:webHidden/>
              </w:rPr>
              <w:tab/>
            </w:r>
            <w:r>
              <w:rPr>
                <w:noProof/>
                <w:webHidden/>
              </w:rPr>
              <w:fldChar w:fldCharType="begin"/>
            </w:r>
            <w:r>
              <w:rPr>
                <w:noProof/>
                <w:webHidden/>
              </w:rPr>
              <w:instrText xml:space="preserve"> PAGEREF _Toc208482746 \h </w:instrText>
            </w:r>
            <w:r>
              <w:rPr>
                <w:noProof/>
                <w:webHidden/>
              </w:rPr>
            </w:r>
            <w:r>
              <w:rPr>
                <w:noProof/>
                <w:webHidden/>
              </w:rPr>
              <w:fldChar w:fldCharType="separate"/>
            </w:r>
            <w:r w:rsidR="00652068">
              <w:rPr>
                <w:noProof/>
                <w:webHidden/>
              </w:rPr>
              <w:t>67</w:t>
            </w:r>
            <w:r>
              <w:rPr>
                <w:noProof/>
                <w:webHidden/>
              </w:rPr>
              <w:fldChar w:fldCharType="end"/>
            </w:r>
          </w:hyperlink>
        </w:p>
        <w:p w:rsidR="00157213" w:rsidRDefault="00157213" w14:paraId="1DB2CAAE" w14:textId="4FBE4A7D">
          <w:pPr>
            <w:pStyle w:val="Obsah3"/>
            <w:tabs>
              <w:tab w:val="left" w:pos="120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47">
            <w:r w:rsidRPr="000A20DE">
              <w:rPr>
                <w:rStyle w:val="Hypertextovodkaz"/>
                <w:noProof/>
                <w:lang w:eastAsia="cs-CZ"/>
              </w:rPr>
              <w:t>8.5.</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Výpočet sady okruhů dne – verze optimalizace</w:t>
            </w:r>
            <w:r>
              <w:rPr>
                <w:noProof/>
                <w:webHidden/>
              </w:rPr>
              <w:tab/>
            </w:r>
            <w:r>
              <w:rPr>
                <w:noProof/>
                <w:webHidden/>
              </w:rPr>
              <w:fldChar w:fldCharType="begin"/>
            </w:r>
            <w:r>
              <w:rPr>
                <w:noProof/>
                <w:webHidden/>
              </w:rPr>
              <w:instrText xml:space="preserve"> PAGEREF _Toc208482747 \h </w:instrText>
            </w:r>
            <w:r>
              <w:rPr>
                <w:noProof/>
                <w:webHidden/>
              </w:rPr>
            </w:r>
            <w:r>
              <w:rPr>
                <w:noProof/>
                <w:webHidden/>
              </w:rPr>
              <w:fldChar w:fldCharType="separate"/>
            </w:r>
            <w:r w:rsidR="00652068">
              <w:rPr>
                <w:noProof/>
                <w:webHidden/>
              </w:rPr>
              <w:t>68</w:t>
            </w:r>
            <w:r>
              <w:rPr>
                <w:noProof/>
                <w:webHidden/>
              </w:rPr>
              <w:fldChar w:fldCharType="end"/>
            </w:r>
          </w:hyperlink>
        </w:p>
        <w:p w:rsidR="00157213" w:rsidRDefault="00157213" w14:paraId="6F163BA4" w14:textId="73505416">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48">
            <w:r w:rsidRPr="000A20DE">
              <w:rPr>
                <w:rStyle w:val="Hypertextovodkaz"/>
                <w:noProof/>
                <w:lang w:eastAsia="cs-CZ"/>
              </w:rPr>
              <w:t>8.5.1.</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Shrnutí</w:t>
            </w:r>
            <w:r>
              <w:rPr>
                <w:noProof/>
                <w:webHidden/>
              </w:rPr>
              <w:tab/>
            </w:r>
            <w:r>
              <w:rPr>
                <w:noProof/>
                <w:webHidden/>
              </w:rPr>
              <w:fldChar w:fldCharType="begin"/>
            </w:r>
            <w:r>
              <w:rPr>
                <w:noProof/>
                <w:webHidden/>
              </w:rPr>
              <w:instrText xml:space="preserve"> PAGEREF _Toc208482748 \h </w:instrText>
            </w:r>
            <w:r>
              <w:rPr>
                <w:noProof/>
                <w:webHidden/>
              </w:rPr>
            </w:r>
            <w:r>
              <w:rPr>
                <w:noProof/>
                <w:webHidden/>
              </w:rPr>
              <w:fldChar w:fldCharType="separate"/>
            </w:r>
            <w:r w:rsidR="00652068">
              <w:rPr>
                <w:noProof/>
                <w:webHidden/>
              </w:rPr>
              <w:t>69</w:t>
            </w:r>
            <w:r>
              <w:rPr>
                <w:noProof/>
                <w:webHidden/>
              </w:rPr>
              <w:fldChar w:fldCharType="end"/>
            </w:r>
          </w:hyperlink>
        </w:p>
        <w:p w:rsidR="00157213" w:rsidRDefault="00157213" w14:paraId="42FAF8E4" w14:textId="5C026681">
          <w:pPr>
            <w:pStyle w:val="Obsah3"/>
            <w:tabs>
              <w:tab w:val="left" w:pos="120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49">
            <w:r w:rsidRPr="000A20DE">
              <w:rPr>
                <w:rStyle w:val="Hypertextovodkaz"/>
                <w:noProof/>
                <w:lang w:eastAsia="cs-CZ"/>
              </w:rPr>
              <w:t>8.6.</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Kontrola a manuální editace navržených okruhů dne</w:t>
            </w:r>
            <w:r>
              <w:rPr>
                <w:noProof/>
                <w:webHidden/>
              </w:rPr>
              <w:tab/>
            </w:r>
            <w:r>
              <w:rPr>
                <w:noProof/>
                <w:webHidden/>
              </w:rPr>
              <w:fldChar w:fldCharType="begin"/>
            </w:r>
            <w:r>
              <w:rPr>
                <w:noProof/>
                <w:webHidden/>
              </w:rPr>
              <w:instrText xml:space="preserve"> PAGEREF _Toc208482749 \h </w:instrText>
            </w:r>
            <w:r>
              <w:rPr>
                <w:noProof/>
                <w:webHidden/>
              </w:rPr>
            </w:r>
            <w:r>
              <w:rPr>
                <w:noProof/>
                <w:webHidden/>
              </w:rPr>
              <w:fldChar w:fldCharType="separate"/>
            </w:r>
            <w:r w:rsidR="00652068">
              <w:rPr>
                <w:noProof/>
                <w:webHidden/>
              </w:rPr>
              <w:t>69</w:t>
            </w:r>
            <w:r>
              <w:rPr>
                <w:noProof/>
                <w:webHidden/>
              </w:rPr>
              <w:fldChar w:fldCharType="end"/>
            </w:r>
          </w:hyperlink>
        </w:p>
        <w:p w:rsidR="00157213" w:rsidRDefault="00157213" w14:paraId="312B157A" w14:textId="5A7D8FD2">
          <w:pPr>
            <w:pStyle w:val="Obsah4"/>
            <w:tabs>
              <w:tab w:val="left" w:pos="144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50">
            <w:r w:rsidRPr="000A20DE">
              <w:rPr>
                <w:rStyle w:val="Hypertextovodkaz"/>
                <w:noProof/>
                <w:lang w:eastAsia="cs-CZ"/>
              </w:rPr>
              <w:t>8.6.1.</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Evidence nových okruhů a řazení RPO do nových okruhů</w:t>
            </w:r>
            <w:r>
              <w:rPr>
                <w:noProof/>
                <w:webHidden/>
              </w:rPr>
              <w:tab/>
            </w:r>
            <w:r>
              <w:rPr>
                <w:noProof/>
                <w:webHidden/>
              </w:rPr>
              <w:fldChar w:fldCharType="begin"/>
            </w:r>
            <w:r>
              <w:rPr>
                <w:noProof/>
                <w:webHidden/>
              </w:rPr>
              <w:instrText xml:space="preserve"> PAGEREF _Toc208482750 \h </w:instrText>
            </w:r>
            <w:r>
              <w:rPr>
                <w:noProof/>
                <w:webHidden/>
              </w:rPr>
            </w:r>
            <w:r>
              <w:rPr>
                <w:noProof/>
                <w:webHidden/>
              </w:rPr>
              <w:fldChar w:fldCharType="separate"/>
            </w:r>
            <w:r w:rsidR="00652068">
              <w:rPr>
                <w:noProof/>
                <w:webHidden/>
              </w:rPr>
              <w:t>69</w:t>
            </w:r>
            <w:r>
              <w:rPr>
                <w:noProof/>
                <w:webHidden/>
              </w:rPr>
              <w:fldChar w:fldCharType="end"/>
            </w:r>
          </w:hyperlink>
        </w:p>
        <w:p w:rsidR="00157213" w:rsidRDefault="00157213" w14:paraId="5CE3AA35" w14:textId="7E579678">
          <w:pPr>
            <w:pStyle w:val="Obsah3"/>
            <w:tabs>
              <w:tab w:val="left" w:pos="120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51">
            <w:r w:rsidRPr="000A20DE">
              <w:rPr>
                <w:rStyle w:val="Hypertextovodkaz"/>
                <w:noProof/>
                <w:lang w:eastAsia="cs-CZ"/>
              </w:rPr>
              <w:t>8.7.</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Přenos nastavení okruhů DO HEN</w:t>
            </w:r>
            <w:r>
              <w:rPr>
                <w:noProof/>
                <w:webHidden/>
              </w:rPr>
              <w:tab/>
            </w:r>
            <w:r>
              <w:rPr>
                <w:noProof/>
                <w:webHidden/>
              </w:rPr>
              <w:fldChar w:fldCharType="begin"/>
            </w:r>
            <w:r>
              <w:rPr>
                <w:noProof/>
                <w:webHidden/>
              </w:rPr>
              <w:instrText xml:space="preserve"> PAGEREF _Toc208482751 \h </w:instrText>
            </w:r>
            <w:r>
              <w:rPr>
                <w:noProof/>
                <w:webHidden/>
              </w:rPr>
            </w:r>
            <w:r>
              <w:rPr>
                <w:noProof/>
                <w:webHidden/>
              </w:rPr>
              <w:fldChar w:fldCharType="separate"/>
            </w:r>
            <w:r w:rsidR="00652068">
              <w:rPr>
                <w:noProof/>
                <w:webHidden/>
              </w:rPr>
              <w:t>70</w:t>
            </w:r>
            <w:r>
              <w:rPr>
                <w:noProof/>
                <w:webHidden/>
              </w:rPr>
              <w:fldChar w:fldCharType="end"/>
            </w:r>
          </w:hyperlink>
        </w:p>
        <w:p w:rsidR="00157213" w:rsidRDefault="00157213" w14:paraId="250598A2" w14:textId="5245FA7B">
          <w:pPr>
            <w:pStyle w:val="Obsah3"/>
            <w:tabs>
              <w:tab w:val="left" w:pos="120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52">
            <w:r w:rsidRPr="000A20DE">
              <w:rPr>
                <w:rStyle w:val="Hypertextovodkaz"/>
                <w:noProof/>
                <w:lang w:eastAsia="cs-CZ"/>
              </w:rPr>
              <w:t>8.8.</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Závěr k strategickému plánování</w:t>
            </w:r>
            <w:r>
              <w:rPr>
                <w:noProof/>
                <w:webHidden/>
              </w:rPr>
              <w:tab/>
            </w:r>
            <w:r>
              <w:rPr>
                <w:noProof/>
                <w:webHidden/>
              </w:rPr>
              <w:fldChar w:fldCharType="begin"/>
            </w:r>
            <w:r>
              <w:rPr>
                <w:noProof/>
                <w:webHidden/>
              </w:rPr>
              <w:instrText xml:space="preserve"> PAGEREF _Toc208482752 \h </w:instrText>
            </w:r>
            <w:r>
              <w:rPr>
                <w:noProof/>
                <w:webHidden/>
              </w:rPr>
            </w:r>
            <w:r>
              <w:rPr>
                <w:noProof/>
                <w:webHidden/>
              </w:rPr>
              <w:fldChar w:fldCharType="separate"/>
            </w:r>
            <w:r w:rsidR="00652068">
              <w:rPr>
                <w:noProof/>
                <w:webHidden/>
              </w:rPr>
              <w:t>70</w:t>
            </w:r>
            <w:r>
              <w:rPr>
                <w:noProof/>
                <w:webHidden/>
              </w:rPr>
              <w:fldChar w:fldCharType="end"/>
            </w:r>
          </w:hyperlink>
        </w:p>
        <w:p w:rsidR="00157213" w:rsidRDefault="00157213" w14:paraId="62BD4F79" w14:textId="6343FD38">
          <w:pPr>
            <w:pStyle w:val="Obsah2"/>
            <w:tabs>
              <w:tab w:val="left" w:pos="800"/>
            </w:tabs>
            <w:rPr>
              <w:rFonts w:asciiTheme="minorHAnsi" w:hAnsiTheme="minorHAnsi" w:eastAsiaTheme="minorEastAsia"/>
              <w:noProof/>
              <w:kern w:val="2"/>
              <w:sz w:val="24"/>
              <w:szCs w:val="24"/>
              <w:lang w:eastAsia="cs-CZ"/>
              <w14:ligatures w14:val="standardContextual"/>
            </w:rPr>
          </w:pPr>
          <w:hyperlink w:history="1" w:anchor="_Toc208482753">
            <w:r w:rsidRPr="000A20DE">
              <w:rPr>
                <w:rStyle w:val="Hypertextovodkaz"/>
                <w:noProof/>
                <w:lang w:eastAsia="cs-CZ"/>
              </w:rPr>
              <w:t>9.</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Dopady na architekturu řešení</w:t>
            </w:r>
            <w:r>
              <w:rPr>
                <w:noProof/>
                <w:webHidden/>
              </w:rPr>
              <w:tab/>
            </w:r>
            <w:r>
              <w:rPr>
                <w:noProof/>
                <w:webHidden/>
              </w:rPr>
              <w:fldChar w:fldCharType="begin"/>
            </w:r>
            <w:r>
              <w:rPr>
                <w:noProof/>
                <w:webHidden/>
              </w:rPr>
              <w:instrText xml:space="preserve"> PAGEREF _Toc208482753 \h </w:instrText>
            </w:r>
            <w:r>
              <w:rPr>
                <w:noProof/>
                <w:webHidden/>
              </w:rPr>
            </w:r>
            <w:r>
              <w:rPr>
                <w:noProof/>
                <w:webHidden/>
              </w:rPr>
              <w:fldChar w:fldCharType="separate"/>
            </w:r>
            <w:r w:rsidR="00652068">
              <w:rPr>
                <w:noProof/>
                <w:webHidden/>
              </w:rPr>
              <w:t>71</w:t>
            </w:r>
            <w:r>
              <w:rPr>
                <w:noProof/>
                <w:webHidden/>
              </w:rPr>
              <w:fldChar w:fldCharType="end"/>
            </w:r>
          </w:hyperlink>
        </w:p>
        <w:p w:rsidR="00157213" w:rsidRDefault="00157213" w14:paraId="139EBFE2" w14:textId="7FE4B3D4">
          <w:pPr>
            <w:pStyle w:val="Obsah3"/>
            <w:tabs>
              <w:tab w:val="left" w:pos="120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54">
            <w:r w:rsidRPr="000A20DE">
              <w:rPr>
                <w:rStyle w:val="Hypertextovodkaz"/>
                <w:noProof/>
                <w:lang w:eastAsia="cs-CZ"/>
              </w:rPr>
              <w:t>9.1.</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Uplatňované architektonické principy</w:t>
            </w:r>
            <w:r>
              <w:rPr>
                <w:noProof/>
                <w:webHidden/>
              </w:rPr>
              <w:tab/>
            </w:r>
            <w:r>
              <w:rPr>
                <w:noProof/>
                <w:webHidden/>
              </w:rPr>
              <w:fldChar w:fldCharType="begin"/>
            </w:r>
            <w:r>
              <w:rPr>
                <w:noProof/>
                <w:webHidden/>
              </w:rPr>
              <w:instrText xml:space="preserve"> PAGEREF _Toc208482754 \h </w:instrText>
            </w:r>
            <w:r>
              <w:rPr>
                <w:noProof/>
                <w:webHidden/>
              </w:rPr>
            </w:r>
            <w:r>
              <w:rPr>
                <w:noProof/>
                <w:webHidden/>
              </w:rPr>
              <w:fldChar w:fldCharType="separate"/>
            </w:r>
            <w:r w:rsidR="00652068">
              <w:rPr>
                <w:noProof/>
                <w:webHidden/>
              </w:rPr>
              <w:t>71</w:t>
            </w:r>
            <w:r>
              <w:rPr>
                <w:noProof/>
                <w:webHidden/>
              </w:rPr>
              <w:fldChar w:fldCharType="end"/>
            </w:r>
          </w:hyperlink>
        </w:p>
        <w:p w:rsidR="00157213" w:rsidRDefault="00157213" w14:paraId="4C33FC4B" w14:textId="6C1DF6D1">
          <w:pPr>
            <w:pStyle w:val="Obsah2"/>
            <w:tabs>
              <w:tab w:val="left" w:pos="800"/>
            </w:tabs>
            <w:rPr>
              <w:rFonts w:asciiTheme="minorHAnsi" w:hAnsiTheme="minorHAnsi" w:eastAsiaTheme="minorEastAsia"/>
              <w:noProof/>
              <w:kern w:val="2"/>
              <w:sz w:val="24"/>
              <w:szCs w:val="24"/>
              <w:lang w:eastAsia="cs-CZ"/>
              <w14:ligatures w14:val="standardContextual"/>
            </w:rPr>
          </w:pPr>
          <w:hyperlink w:history="1" w:anchor="_Toc208482755">
            <w:r w:rsidRPr="000A20DE">
              <w:rPr>
                <w:rStyle w:val="Hypertextovodkaz"/>
                <w:bCs/>
                <w:noProof/>
                <w:lang w:eastAsia="cs-CZ"/>
              </w:rPr>
              <w:t>10.</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Nefunkcionální požadavky</w:t>
            </w:r>
            <w:r>
              <w:rPr>
                <w:noProof/>
                <w:webHidden/>
              </w:rPr>
              <w:tab/>
            </w:r>
            <w:r>
              <w:rPr>
                <w:noProof/>
                <w:webHidden/>
              </w:rPr>
              <w:fldChar w:fldCharType="begin"/>
            </w:r>
            <w:r>
              <w:rPr>
                <w:noProof/>
                <w:webHidden/>
              </w:rPr>
              <w:instrText xml:space="preserve"> PAGEREF _Toc208482755 \h </w:instrText>
            </w:r>
            <w:r>
              <w:rPr>
                <w:noProof/>
                <w:webHidden/>
              </w:rPr>
            </w:r>
            <w:r>
              <w:rPr>
                <w:noProof/>
                <w:webHidden/>
              </w:rPr>
              <w:fldChar w:fldCharType="separate"/>
            </w:r>
            <w:r w:rsidR="00652068">
              <w:rPr>
                <w:noProof/>
                <w:webHidden/>
              </w:rPr>
              <w:t>73</w:t>
            </w:r>
            <w:r>
              <w:rPr>
                <w:noProof/>
                <w:webHidden/>
              </w:rPr>
              <w:fldChar w:fldCharType="end"/>
            </w:r>
          </w:hyperlink>
        </w:p>
        <w:p w:rsidR="00157213" w:rsidRDefault="00157213" w14:paraId="0162B61F" w14:textId="18A16927">
          <w:pPr>
            <w:pStyle w:val="Obsah2"/>
            <w:tabs>
              <w:tab w:val="left" w:pos="800"/>
            </w:tabs>
            <w:rPr>
              <w:rFonts w:asciiTheme="minorHAnsi" w:hAnsiTheme="minorHAnsi" w:eastAsiaTheme="minorEastAsia"/>
              <w:noProof/>
              <w:kern w:val="2"/>
              <w:sz w:val="24"/>
              <w:szCs w:val="24"/>
              <w:lang w:eastAsia="cs-CZ"/>
              <w14:ligatures w14:val="standardContextual"/>
            </w:rPr>
          </w:pPr>
          <w:hyperlink w:history="1" w:anchor="_Toc208482756">
            <w:r w:rsidRPr="000A20DE">
              <w:rPr>
                <w:rStyle w:val="Hypertextovodkaz"/>
                <w:noProof/>
                <w:lang w:eastAsia="cs-CZ"/>
              </w:rPr>
              <w:t>11.</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Identifikovaná rizika</w:t>
            </w:r>
            <w:r>
              <w:rPr>
                <w:noProof/>
                <w:webHidden/>
              </w:rPr>
              <w:tab/>
            </w:r>
            <w:r>
              <w:rPr>
                <w:noProof/>
                <w:webHidden/>
              </w:rPr>
              <w:fldChar w:fldCharType="begin"/>
            </w:r>
            <w:r>
              <w:rPr>
                <w:noProof/>
                <w:webHidden/>
              </w:rPr>
              <w:instrText xml:space="preserve"> PAGEREF _Toc208482756 \h </w:instrText>
            </w:r>
            <w:r>
              <w:rPr>
                <w:noProof/>
                <w:webHidden/>
              </w:rPr>
            </w:r>
            <w:r>
              <w:rPr>
                <w:noProof/>
                <w:webHidden/>
              </w:rPr>
              <w:fldChar w:fldCharType="separate"/>
            </w:r>
            <w:r w:rsidR="00652068">
              <w:rPr>
                <w:noProof/>
                <w:webHidden/>
              </w:rPr>
              <w:t>74</w:t>
            </w:r>
            <w:r>
              <w:rPr>
                <w:noProof/>
                <w:webHidden/>
              </w:rPr>
              <w:fldChar w:fldCharType="end"/>
            </w:r>
          </w:hyperlink>
        </w:p>
        <w:p w:rsidR="00157213" w:rsidRDefault="00157213" w14:paraId="42F173D1" w14:textId="0A349693">
          <w:pPr>
            <w:pStyle w:val="Obsah2"/>
            <w:tabs>
              <w:tab w:val="left" w:pos="800"/>
            </w:tabs>
            <w:rPr>
              <w:rFonts w:asciiTheme="minorHAnsi" w:hAnsiTheme="minorHAnsi" w:eastAsiaTheme="minorEastAsia"/>
              <w:noProof/>
              <w:kern w:val="2"/>
              <w:sz w:val="24"/>
              <w:szCs w:val="24"/>
              <w:lang w:eastAsia="cs-CZ"/>
              <w14:ligatures w14:val="standardContextual"/>
            </w:rPr>
          </w:pPr>
          <w:hyperlink w:history="1" w:anchor="_Toc208482757">
            <w:r w:rsidRPr="000A20DE">
              <w:rPr>
                <w:rStyle w:val="Hypertextovodkaz"/>
                <w:noProof/>
                <w:lang w:eastAsia="cs-CZ"/>
              </w:rPr>
              <w:t>12.</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Harmonogram dalšího postupu</w:t>
            </w:r>
            <w:r>
              <w:rPr>
                <w:noProof/>
                <w:webHidden/>
              </w:rPr>
              <w:tab/>
            </w:r>
            <w:r>
              <w:rPr>
                <w:noProof/>
                <w:webHidden/>
              </w:rPr>
              <w:fldChar w:fldCharType="begin"/>
            </w:r>
            <w:r>
              <w:rPr>
                <w:noProof/>
                <w:webHidden/>
              </w:rPr>
              <w:instrText xml:space="preserve"> PAGEREF _Toc208482757 \h </w:instrText>
            </w:r>
            <w:r>
              <w:rPr>
                <w:noProof/>
                <w:webHidden/>
              </w:rPr>
            </w:r>
            <w:r>
              <w:rPr>
                <w:noProof/>
                <w:webHidden/>
              </w:rPr>
              <w:fldChar w:fldCharType="separate"/>
            </w:r>
            <w:r w:rsidR="00652068">
              <w:rPr>
                <w:noProof/>
                <w:webHidden/>
              </w:rPr>
              <w:t>75</w:t>
            </w:r>
            <w:r>
              <w:rPr>
                <w:noProof/>
                <w:webHidden/>
              </w:rPr>
              <w:fldChar w:fldCharType="end"/>
            </w:r>
          </w:hyperlink>
        </w:p>
        <w:p w:rsidR="00157213" w:rsidRDefault="00157213" w14:paraId="43F4E761" w14:textId="5D47E5B9">
          <w:pPr>
            <w:pStyle w:val="Obsah2"/>
            <w:tabs>
              <w:tab w:val="left" w:pos="800"/>
            </w:tabs>
            <w:rPr>
              <w:rFonts w:asciiTheme="minorHAnsi" w:hAnsiTheme="minorHAnsi" w:eastAsiaTheme="minorEastAsia"/>
              <w:noProof/>
              <w:kern w:val="2"/>
              <w:sz w:val="24"/>
              <w:szCs w:val="24"/>
              <w:lang w:eastAsia="cs-CZ"/>
              <w14:ligatures w14:val="standardContextual"/>
            </w:rPr>
          </w:pPr>
          <w:hyperlink w:history="1" w:anchor="_Toc208482758">
            <w:r w:rsidRPr="000A20DE">
              <w:rPr>
                <w:rStyle w:val="Hypertextovodkaz"/>
                <w:noProof/>
                <w:lang w:eastAsia="cs-CZ"/>
              </w:rPr>
              <w:t>13.</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Otevřené body</w:t>
            </w:r>
            <w:r>
              <w:rPr>
                <w:noProof/>
                <w:webHidden/>
              </w:rPr>
              <w:tab/>
            </w:r>
            <w:r>
              <w:rPr>
                <w:noProof/>
                <w:webHidden/>
              </w:rPr>
              <w:fldChar w:fldCharType="begin"/>
            </w:r>
            <w:r>
              <w:rPr>
                <w:noProof/>
                <w:webHidden/>
              </w:rPr>
              <w:instrText xml:space="preserve"> PAGEREF _Toc208482758 \h </w:instrText>
            </w:r>
            <w:r>
              <w:rPr>
                <w:noProof/>
                <w:webHidden/>
              </w:rPr>
            </w:r>
            <w:r>
              <w:rPr>
                <w:noProof/>
                <w:webHidden/>
              </w:rPr>
              <w:fldChar w:fldCharType="separate"/>
            </w:r>
            <w:r w:rsidR="00652068">
              <w:rPr>
                <w:noProof/>
                <w:webHidden/>
              </w:rPr>
              <w:t>76</w:t>
            </w:r>
            <w:r>
              <w:rPr>
                <w:noProof/>
                <w:webHidden/>
              </w:rPr>
              <w:fldChar w:fldCharType="end"/>
            </w:r>
          </w:hyperlink>
        </w:p>
        <w:p w:rsidR="00157213" w:rsidRDefault="00157213" w14:paraId="255D3A00" w14:textId="2D8A6641">
          <w:pPr>
            <w:pStyle w:val="Obsah2"/>
            <w:tabs>
              <w:tab w:val="left" w:pos="800"/>
            </w:tabs>
            <w:rPr>
              <w:rFonts w:asciiTheme="minorHAnsi" w:hAnsiTheme="minorHAnsi" w:eastAsiaTheme="minorEastAsia"/>
              <w:noProof/>
              <w:kern w:val="2"/>
              <w:sz w:val="24"/>
              <w:szCs w:val="24"/>
              <w:lang w:eastAsia="cs-CZ"/>
              <w14:ligatures w14:val="standardContextual"/>
            </w:rPr>
          </w:pPr>
          <w:hyperlink w:history="1" w:anchor="_Toc208482759">
            <w:r w:rsidRPr="000A20DE">
              <w:rPr>
                <w:rStyle w:val="Hypertextovodkaz"/>
                <w:noProof/>
                <w:lang w:eastAsia="cs-CZ"/>
              </w:rPr>
              <w:t>14.</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Přílohy</w:t>
            </w:r>
            <w:r>
              <w:rPr>
                <w:noProof/>
                <w:webHidden/>
              </w:rPr>
              <w:tab/>
            </w:r>
            <w:r>
              <w:rPr>
                <w:noProof/>
                <w:webHidden/>
              </w:rPr>
              <w:fldChar w:fldCharType="begin"/>
            </w:r>
            <w:r>
              <w:rPr>
                <w:noProof/>
                <w:webHidden/>
              </w:rPr>
              <w:instrText xml:space="preserve"> PAGEREF _Toc208482759 \h </w:instrText>
            </w:r>
            <w:r>
              <w:rPr>
                <w:noProof/>
                <w:webHidden/>
              </w:rPr>
            </w:r>
            <w:r>
              <w:rPr>
                <w:noProof/>
                <w:webHidden/>
              </w:rPr>
              <w:fldChar w:fldCharType="separate"/>
            </w:r>
            <w:r w:rsidR="00652068">
              <w:rPr>
                <w:noProof/>
                <w:webHidden/>
              </w:rPr>
              <w:t>79</w:t>
            </w:r>
            <w:r>
              <w:rPr>
                <w:noProof/>
                <w:webHidden/>
              </w:rPr>
              <w:fldChar w:fldCharType="end"/>
            </w:r>
          </w:hyperlink>
        </w:p>
        <w:p w:rsidR="00157213" w:rsidRDefault="00157213" w14:paraId="0486C99A" w14:textId="54E06E62">
          <w:pPr>
            <w:pStyle w:val="Obsah3"/>
            <w:tabs>
              <w:tab w:val="left" w:pos="1200"/>
              <w:tab w:val="right" w:leader="dot" w:pos="9062"/>
            </w:tabs>
            <w:rPr>
              <w:rFonts w:asciiTheme="minorHAnsi" w:hAnsiTheme="minorHAnsi" w:eastAsiaTheme="minorEastAsia"/>
              <w:noProof/>
              <w:kern w:val="2"/>
              <w:sz w:val="24"/>
              <w:szCs w:val="24"/>
              <w:lang w:eastAsia="cs-CZ"/>
              <w14:ligatures w14:val="standardContextual"/>
            </w:rPr>
          </w:pPr>
          <w:hyperlink w:history="1" w:anchor="_Toc208482760">
            <w:r w:rsidRPr="000A20DE">
              <w:rPr>
                <w:rStyle w:val="Hypertextovodkaz"/>
                <w:noProof/>
                <w:lang w:eastAsia="cs-CZ"/>
              </w:rPr>
              <w:t>14.1.</w:t>
            </w:r>
            <w:r>
              <w:rPr>
                <w:rFonts w:asciiTheme="minorHAnsi" w:hAnsiTheme="minorHAnsi" w:eastAsiaTheme="minorEastAsia"/>
                <w:noProof/>
                <w:kern w:val="2"/>
                <w:sz w:val="24"/>
                <w:szCs w:val="24"/>
                <w:lang w:eastAsia="cs-CZ"/>
                <w14:ligatures w14:val="standardContextual"/>
              </w:rPr>
              <w:tab/>
            </w:r>
            <w:r w:rsidRPr="000A20DE">
              <w:rPr>
                <w:rStyle w:val="Hypertextovodkaz"/>
                <w:noProof/>
                <w:lang w:eastAsia="cs-CZ"/>
              </w:rPr>
              <w:t>Funkční požadavky na cyklický svoz</w:t>
            </w:r>
            <w:r>
              <w:rPr>
                <w:noProof/>
                <w:webHidden/>
              </w:rPr>
              <w:tab/>
            </w:r>
            <w:r>
              <w:rPr>
                <w:noProof/>
                <w:webHidden/>
              </w:rPr>
              <w:fldChar w:fldCharType="begin"/>
            </w:r>
            <w:r>
              <w:rPr>
                <w:noProof/>
                <w:webHidden/>
              </w:rPr>
              <w:instrText xml:space="preserve"> PAGEREF _Toc208482760 \h </w:instrText>
            </w:r>
            <w:r>
              <w:rPr>
                <w:noProof/>
                <w:webHidden/>
              </w:rPr>
            </w:r>
            <w:r>
              <w:rPr>
                <w:noProof/>
                <w:webHidden/>
              </w:rPr>
              <w:fldChar w:fldCharType="separate"/>
            </w:r>
            <w:r w:rsidR="00652068">
              <w:rPr>
                <w:noProof/>
                <w:webHidden/>
              </w:rPr>
              <w:t>79</w:t>
            </w:r>
            <w:r>
              <w:rPr>
                <w:noProof/>
                <w:webHidden/>
              </w:rPr>
              <w:fldChar w:fldCharType="end"/>
            </w:r>
          </w:hyperlink>
        </w:p>
        <w:p w:rsidRPr="00322B5C" w:rsidR="001D0F69" w:rsidP="001D0F69" w:rsidRDefault="009E7CAD" w14:paraId="73E91646" w14:textId="41F0C3E1">
          <w:r w:rsidRPr="00322B5C">
            <w:fldChar w:fldCharType="end"/>
          </w:r>
        </w:p>
      </w:sdtContent>
    </w:sdt>
    <w:p w:rsidRPr="00322B5C" w:rsidR="001D0F69" w:rsidP="001D0F69" w:rsidRDefault="001D0F69" w14:paraId="50087929" w14:textId="77777777"/>
    <w:p w:rsidRPr="00322B5C" w:rsidR="001D0F69" w:rsidP="001D0F69" w:rsidRDefault="001D0F69" w14:paraId="701CEBF0" w14:textId="77777777">
      <w:r w:rsidRPr="00322B5C">
        <w:br w:type="page"/>
      </w:r>
    </w:p>
    <w:p w:rsidR="001D0F69" w:rsidP="009D6CBF" w:rsidRDefault="001D0F69" w14:paraId="2094526C" w14:textId="77777777">
      <w:pPr>
        <w:pStyle w:val="Nadpis2"/>
        <w:numPr>
          <w:ilvl w:val="0"/>
          <w:numId w:val="0"/>
        </w:numPr>
        <w:ind w:left="360"/>
      </w:pPr>
      <w:bookmarkStart w:name="_Toc208482689" w:id="2"/>
      <w:r w:rsidRPr="00322B5C">
        <w:t>Verze dokumentu</w:t>
      </w:r>
      <w:bookmarkEnd w:id="2"/>
    </w:p>
    <w:p w:rsidRPr="00313771" w:rsidR="00313771" w:rsidP="00333E39" w:rsidRDefault="00313771" w14:paraId="1AD0067A" w14:textId="47189B8F">
      <w:pPr>
        <w:jc w:val="right"/>
      </w:pPr>
      <w:r>
        <w:t xml:space="preserve">Úroveň důvěrnosti: </w:t>
      </w:r>
      <w:r w:rsidRPr="0094587E" w:rsidR="0094587E">
        <w:rPr>
          <w:b/>
          <w:bCs/>
        </w:rPr>
        <w:t>Chráněné</w:t>
      </w:r>
    </w:p>
    <w:tbl>
      <w:tblPr>
        <w:tblStyle w:val="Tabulkaseznamu3zvraznn3"/>
        <w:tblW w:w="0" w:type="auto"/>
        <w:tblLook w:val="04A0" w:firstRow="1" w:lastRow="0" w:firstColumn="1" w:lastColumn="0" w:noHBand="0" w:noVBand="1"/>
      </w:tblPr>
      <w:tblGrid>
        <w:gridCol w:w="728"/>
        <w:gridCol w:w="1217"/>
        <w:gridCol w:w="1311"/>
        <w:gridCol w:w="5670"/>
      </w:tblGrid>
      <w:tr w:rsidRPr="00322B5C" w:rsidR="00503854" w:rsidTr="009147F6" w14:paraId="6E02DBEE"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28" w:type="dxa"/>
          </w:tcPr>
          <w:p w:rsidRPr="00322B5C" w:rsidR="00F1586C" w:rsidRDefault="00F1586C" w14:paraId="752AB300" w14:textId="77777777">
            <w:pPr>
              <w:rPr>
                <w:b w:val="0"/>
                <w:bCs w:val="0"/>
              </w:rPr>
            </w:pPr>
            <w:r w:rsidRPr="00322B5C">
              <w:t>Číslo verze</w:t>
            </w:r>
          </w:p>
        </w:tc>
        <w:tc>
          <w:tcPr>
            <w:tcW w:w="1217" w:type="dxa"/>
          </w:tcPr>
          <w:p w:rsidRPr="00322B5C" w:rsidR="00F1586C" w:rsidRDefault="00F1586C" w14:paraId="022208EE" w14:textId="77777777">
            <w:pPr>
              <w:cnfStyle w:val="100000000000" w:firstRow="1" w:lastRow="0" w:firstColumn="0" w:lastColumn="0" w:oddVBand="0" w:evenVBand="0" w:oddHBand="0" w:evenHBand="0" w:firstRowFirstColumn="0" w:firstRowLastColumn="0" w:lastRowFirstColumn="0" w:lastRowLastColumn="0"/>
              <w:rPr>
                <w:b w:val="0"/>
                <w:bCs w:val="0"/>
              </w:rPr>
            </w:pPr>
            <w:r w:rsidRPr="00322B5C">
              <w:t>Datum změny</w:t>
            </w:r>
          </w:p>
        </w:tc>
        <w:tc>
          <w:tcPr>
            <w:tcW w:w="1311" w:type="dxa"/>
          </w:tcPr>
          <w:p w:rsidRPr="00322B5C" w:rsidR="00F1586C" w:rsidRDefault="00F1586C" w14:paraId="789379E4" w14:textId="3EBDF799">
            <w:pPr>
              <w:cnfStyle w:val="100000000000" w:firstRow="1" w:lastRow="0" w:firstColumn="0" w:lastColumn="0" w:oddVBand="0" w:evenVBand="0" w:oddHBand="0" w:evenHBand="0" w:firstRowFirstColumn="0" w:firstRowLastColumn="0" w:lastRowFirstColumn="0" w:lastRowLastColumn="0"/>
            </w:pPr>
            <w:r w:rsidRPr="00322B5C">
              <w:t>Auto</w:t>
            </w:r>
            <w:r w:rsidR="00B3145D">
              <w:t>r</w:t>
            </w:r>
          </w:p>
        </w:tc>
        <w:tc>
          <w:tcPr>
            <w:tcW w:w="5670" w:type="dxa"/>
          </w:tcPr>
          <w:p w:rsidRPr="00322B5C" w:rsidR="00F1586C" w:rsidRDefault="00F1586C" w14:paraId="6EBD44BC" w14:textId="0B41DBA2">
            <w:pPr>
              <w:cnfStyle w:val="100000000000" w:firstRow="1" w:lastRow="0" w:firstColumn="0" w:lastColumn="0" w:oddVBand="0" w:evenVBand="0" w:oddHBand="0" w:evenHBand="0" w:firstRowFirstColumn="0" w:firstRowLastColumn="0" w:lastRowFirstColumn="0" w:lastRowLastColumn="0"/>
              <w:rPr>
                <w:b w:val="0"/>
                <w:bCs w:val="0"/>
              </w:rPr>
            </w:pPr>
            <w:r w:rsidRPr="00322B5C">
              <w:t>Stručný popis změny</w:t>
            </w:r>
          </w:p>
        </w:tc>
      </w:tr>
      <w:tr w:rsidRPr="00322B5C" w:rsidR="0041091E" w:rsidTr="009D6CBF" w14:paraId="3AC78DE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dxa"/>
          </w:tcPr>
          <w:p w:rsidRPr="00322B5C" w:rsidR="00F1586C" w:rsidP="00713096" w:rsidRDefault="003A07D1" w14:paraId="7EBC1F23" w14:textId="11E973BF">
            <w:r>
              <w:t>0.1</w:t>
            </w:r>
          </w:p>
        </w:tc>
        <w:tc>
          <w:tcPr>
            <w:tcW w:w="1217" w:type="dxa"/>
          </w:tcPr>
          <w:p w:rsidRPr="00322B5C" w:rsidR="00F1586C" w:rsidP="00713096" w:rsidRDefault="00F1586C" w14:paraId="12036E4A" w14:textId="6887E4E1">
            <w:pPr>
              <w:cnfStyle w:val="000000100000" w:firstRow="0" w:lastRow="0" w:firstColumn="0" w:lastColumn="0" w:oddVBand="0" w:evenVBand="0" w:oddHBand="1" w:evenHBand="0" w:firstRowFirstColumn="0" w:firstRowLastColumn="0" w:lastRowFirstColumn="0" w:lastRowLastColumn="0"/>
            </w:pPr>
            <w:r w:rsidRPr="00322B5C">
              <w:t>2</w:t>
            </w:r>
            <w:r w:rsidR="00E86132">
              <w:t>7</w:t>
            </w:r>
            <w:r w:rsidRPr="00322B5C">
              <w:t>.</w:t>
            </w:r>
            <w:r w:rsidR="0021798D">
              <w:t>08</w:t>
            </w:r>
            <w:r w:rsidRPr="00322B5C">
              <w:t>.202</w:t>
            </w:r>
            <w:r w:rsidR="0021798D">
              <w:t>5</w:t>
            </w:r>
          </w:p>
        </w:tc>
        <w:tc>
          <w:tcPr>
            <w:tcW w:w="1311" w:type="dxa"/>
          </w:tcPr>
          <w:p w:rsidRPr="00322B5C" w:rsidR="00A14743" w:rsidP="00B3145D" w:rsidRDefault="00F1586C" w14:paraId="4B112E5A" w14:textId="1EE198B3">
            <w:pPr>
              <w:cnfStyle w:val="000000100000" w:firstRow="0" w:lastRow="0" w:firstColumn="0" w:lastColumn="0" w:oddVBand="0" w:evenVBand="0" w:oddHBand="1" w:evenHBand="0" w:firstRowFirstColumn="0" w:firstRowLastColumn="0" w:lastRowFirstColumn="0" w:lastRowLastColumn="0"/>
            </w:pPr>
            <w:r w:rsidRPr="00322B5C">
              <w:t>M.</w:t>
            </w:r>
            <w:r w:rsidR="00824372">
              <w:t xml:space="preserve"> </w:t>
            </w:r>
            <w:r w:rsidRPr="00322B5C">
              <w:t>Slivoně</w:t>
            </w:r>
          </w:p>
        </w:tc>
        <w:tc>
          <w:tcPr>
            <w:tcW w:w="5670" w:type="dxa"/>
          </w:tcPr>
          <w:p w:rsidRPr="00322B5C" w:rsidR="00F1586C" w:rsidP="004E29DD" w:rsidRDefault="00B51423" w14:paraId="28AAC801" w14:textId="61B845A4">
            <w:pPr>
              <w:cnfStyle w:val="000000100000" w:firstRow="0" w:lastRow="0" w:firstColumn="0" w:lastColumn="0" w:oddVBand="0" w:evenVBand="0" w:oddHBand="1" w:evenHBand="0" w:firstRowFirstColumn="0" w:firstRowLastColumn="0" w:lastRowFirstColumn="0" w:lastRowLastColumn="0"/>
            </w:pPr>
            <w:r>
              <w:t>S</w:t>
            </w:r>
            <w:r w:rsidR="00CC7A92">
              <w:t>truktur</w:t>
            </w:r>
            <w:r>
              <w:t>a</w:t>
            </w:r>
            <w:r w:rsidR="00CC7A92">
              <w:t xml:space="preserve"> dokumentu</w:t>
            </w:r>
            <w:r w:rsidR="00683745">
              <w:t xml:space="preserve">, </w:t>
            </w:r>
            <w:r w:rsidR="000815FC">
              <w:t>úvodní</w:t>
            </w:r>
            <w:r w:rsidR="008267CF">
              <w:t xml:space="preserve"> a obecné</w:t>
            </w:r>
            <w:r w:rsidR="000815FC">
              <w:t xml:space="preserve"> kapitoly, </w:t>
            </w:r>
            <w:r w:rsidR="00683745">
              <w:t>doplnění analýz za RP</w:t>
            </w:r>
            <w:r w:rsidR="000815FC">
              <w:t>.</w:t>
            </w:r>
            <w:r w:rsidR="004E29DD">
              <w:t xml:space="preserve"> [Pracovní verze]</w:t>
            </w:r>
          </w:p>
        </w:tc>
      </w:tr>
      <w:tr w:rsidRPr="00322B5C" w:rsidR="003C2410" w:rsidTr="009D6CBF" w14:paraId="5BFA42A2" w14:textId="77777777">
        <w:tc>
          <w:tcPr>
            <w:cnfStyle w:val="001000000000" w:firstRow="0" w:lastRow="0" w:firstColumn="1" w:lastColumn="0" w:oddVBand="0" w:evenVBand="0" w:oddHBand="0" w:evenHBand="0" w:firstRowFirstColumn="0" w:firstRowLastColumn="0" w:lastRowFirstColumn="0" w:lastRowLastColumn="0"/>
            <w:tcW w:w="728" w:type="dxa"/>
          </w:tcPr>
          <w:p w:rsidRPr="00322B5C" w:rsidR="00F1586C" w:rsidP="00713096" w:rsidRDefault="00824372" w14:paraId="149BB1F5" w14:textId="1DB3DF40">
            <w:r>
              <w:t>0.2</w:t>
            </w:r>
          </w:p>
        </w:tc>
        <w:tc>
          <w:tcPr>
            <w:tcW w:w="1217" w:type="dxa"/>
          </w:tcPr>
          <w:p w:rsidRPr="00322B5C" w:rsidR="00F1586C" w:rsidP="00713096" w:rsidRDefault="00824372" w14:paraId="3406D215" w14:textId="29EB8D98">
            <w:pPr>
              <w:cnfStyle w:val="000000000000" w:firstRow="0" w:lastRow="0" w:firstColumn="0" w:lastColumn="0" w:oddVBand="0" w:evenVBand="0" w:oddHBand="0" w:evenHBand="0" w:firstRowFirstColumn="0" w:firstRowLastColumn="0" w:lastRowFirstColumn="0" w:lastRowLastColumn="0"/>
            </w:pPr>
            <w:r>
              <w:t>28.08.2025</w:t>
            </w:r>
          </w:p>
        </w:tc>
        <w:tc>
          <w:tcPr>
            <w:tcW w:w="1311" w:type="dxa"/>
          </w:tcPr>
          <w:p w:rsidRPr="00322B5C" w:rsidR="00F1586C" w:rsidP="00713096" w:rsidRDefault="000815FC" w14:paraId="4C1AEA43" w14:textId="13CE170A">
            <w:pPr>
              <w:cnfStyle w:val="000000000000" w:firstRow="0" w:lastRow="0" w:firstColumn="0" w:lastColumn="0" w:oddVBand="0" w:evenVBand="0" w:oddHBand="0" w:evenHBand="0" w:firstRowFirstColumn="0" w:firstRowLastColumn="0" w:lastRowFirstColumn="0" w:lastRowLastColumn="0"/>
            </w:pPr>
            <w:r>
              <w:t>V</w:t>
            </w:r>
            <w:r w:rsidR="00824372">
              <w:t>. Findejs</w:t>
            </w:r>
          </w:p>
        </w:tc>
        <w:tc>
          <w:tcPr>
            <w:tcW w:w="5670" w:type="dxa"/>
          </w:tcPr>
          <w:p w:rsidRPr="00322B5C" w:rsidR="00F1586C" w:rsidP="00713096" w:rsidRDefault="00CC7A92" w14:paraId="04B62D73" w14:textId="3EE8C37E">
            <w:pPr>
              <w:cnfStyle w:val="000000000000" w:firstRow="0" w:lastRow="0" w:firstColumn="0" w:lastColumn="0" w:oddVBand="0" w:evenVBand="0" w:oddHBand="0" w:evenHBand="0" w:firstRowFirstColumn="0" w:firstRowLastColumn="0" w:lastRowFirstColumn="0" w:lastRowLastColumn="0"/>
            </w:pPr>
            <w:r>
              <w:t xml:space="preserve">Doplnění </w:t>
            </w:r>
            <w:r w:rsidR="00E276B9">
              <w:t xml:space="preserve">analýz </w:t>
            </w:r>
            <w:r w:rsidR="00683745">
              <w:t>za PP a strategickou optimalizaci.</w:t>
            </w:r>
            <w:r w:rsidR="004E29DD">
              <w:t xml:space="preserve"> [Pracovní verze]</w:t>
            </w:r>
          </w:p>
        </w:tc>
      </w:tr>
      <w:tr w:rsidRPr="00322B5C" w:rsidR="0041091E" w:rsidTr="009D6CBF" w14:paraId="3A3C5A1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dxa"/>
          </w:tcPr>
          <w:p w:rsidRPr="00322B5C" w:rsidR="00F1586C" w:rsidP="00713096" w:rsidRDefault="00683745" w14:paraId="2ADB20FC" w14:textId="4E50A5EB">
            <w:r>
              <w:t>0</w:t>
            </w:r>
            <w:r w:rsidR="006D7400">
              <w:t>.3</w:t>
            </w:r>
          </w:p>
        </w:tc>
        <w:tc>
          <w:tcPr>
            <w:tcW w:w="1217" w:type="dxa"/>
          </w:tcPr>
          <w:p w:rsidRPr="00322B5C" w:rsidR="00F1586C" w:rsidP="00713096" w:rsidRDefault="006D7400" w14:paraId="338D3F1C" w14:textId="7631B6DD">
            <w:pPr>
              <w:cnfStyle w:val="000000100000" w:firstRow="0" w:lastRow="0" w:firstColumn="0" w:lastColumn="0" w:oddVBand="0" w:evenVBand="0" w:oddHBand="1" w:evenHBand="0" w:firstRowFirstColumn="0" w:firstRowLastColumn="0" w:lastRowFirstColumn="0" w:lastRowLastColumn="0"/>
            </w:pPr>
            <w:r>
              <w:t>29.8.2025</w:t>
            </w:r>
          </w:p>
        </w:tc>
        <w:tc>
          <w:tcPr>
            <w:tcW w:w="1311" w:type="dxa"/>
          </w:tcPr>
          <w:p w:rsidRPr="00322B5C" w:rsidR="00F1586C" w:rsidP="00713096" w:rsidRDefault="006D7400" w14:paraId="0FC3F181" w14:textId="2E47FB5F">
            <w:pPr>
              <w:cnfStyle w:val="000000100000" w:firstRow="0" w:lastRow="0" w:firstColumn="0" w:lastColumn="0" w:oddVBand="0" w:evenVBand="0" w:oddHBand="1" w:evenHBand="0" w:firstRowFirstColumn="0" w:firstRowLastColumn="0" w:lastRowFirstColumn="0" w:lastRowLastColumn="0"/>
            </w:pPr>
            <w:r>
              <w:t>M. Slivoně</w:t>
            </w:r>
          </w:p>
        </w:tc>
        <w:tc>
          <w:tcPr>
            <w:tcW w:w="5670" w:type="dxa"/>
          </w:tcPr>
          <w:p w:rsidRPr="00322B5C" w:rsidR="00F1586C" w:rsidP="00713096" w:rsidRDefault="000815FC" w14:paraId="4CBAEDA9" w14:textId="27F4705D">
            <w:pPr>
              <w:cnfStyle w:val="000000100000" w:firstRow="0" w:lastRow="0" w:firstColumn="0" w:lastColumn="0" w:oddVBand="0" w:evenVBand="0" w:oddHBand="1" w:evenHBand="0" w:firstRowFirstColumn="0" w:firstRowLastColumn="0" w:lastRowFirstColumn="0" w:lastRowLastColumn="0"/>
            </w:pPr>
            <w:r>
              <w:t>Doplnění analýz za FOB.</w:t>
            </w:r>
            <w:r w:rsidR="004E29DD">
              <w:t xml:space="preserve"> [Pracovní verze]</w:t>
            </w:r>
          </w:p>
        </w:tc>
      </w:tr>
      <w:tr w:rsidRPr="00322B5C" w:rsidR="003C2410" w:rsidTr="009D6CBF" w14:paraId="3942BD07" w14:textId="77777777">
        <w:tc>
          <w:tcPr>
            <w:cnfStyle w:val="001000000000" w:firstRow="0" w:lastRow="0" w:firstColumn="1" w:lastColumn="0" w:oddVBand="0" w:evenVBand="0" w:oddHBand="0" w:evenHBand="0" w:firstRowFirstColumn="0" w:firstRowLastColumn="0" w:lastRowFirstColumn="0" w:lastRowLastColumn="0"/>
            <w:tcW w:w="728" w:type="dxa"/>
          </w:tcPr>
          <w:p w:rsidR="000815FC" w:rsidP="00713096" w:rsidRDefault="000815FC" w14:paraId="1732E2AE" w14:textId="02EDA650">
            <w:r>
              <w:t>0.4</w:t>
            </w:r>
          </w:p>
        </w:tc>
        <w:tc>
          <w:tcPr>
            <w:tcW w:w="1217" w:type="dxa"/>
          </w:tcPr>
          <w:p w:rsidR="000815FC" w:rsidP="00713096" w:rsidRDefault="00112735" w14:paraId="162EE5DC" w14:textId="1125C2B2">
            <w:pPr>
              <w:cnfStyle w:val="000000000000" w:firstRow="0" w:lastRow="0" w:firstColumn="0" w:lastColumn="0" w:oddVBand="0" w:evenVBand="0" w:oddHBand="0" w:evenHBand="0" w:firstRowFirstColumn="0" w:firstRowLastColumn="0" w:lastRowFirstColumn="0" w:lastRowLastColumn="0"/>
            </w:pPr>
            <w:r>
              <w:t>3</w:t>
            </w:r>
            <w:r w:rsidR="001F7C6B">
              <w:t>0</w:t>
            </w:r>
            <w:r>
              <w:t>.8.2025</w:t>
            </w:r>
          </w:p>
        </w:tc>
        <w:tc>
          <w:tcPr>
            <w:tcW w:w="1311" w:type="dxa"/>
          </w:tcPr>
          <w:p w:rsidR="000815FC" w:rsidP="00713096" w:rsidRDefault="00112735" w14:paraId="2034E8B0" w14:textId="39CD0887">
            <w:pPr>
              <w:cnfStyle w:val="000000000000" w:firstRow="0" w:lastRow="0" w:firstColumn="0" w:lastColumn="0" w:oddVBand="0" w:evenVBand="0" w:oddHBand="0" w:evenHBand="0" w:firstRowFirstColumn="0" w:firstRowLastColumn="0" w:lastRowFirstColumn="0" w:lastRowLastColumn="0"/>
            </w:pPr>
            <w:r>
              <w:t>M. Slivoně</w:t>
            </w:r>
          </w:p>
        </w:tc>
        <w:tc>
          <w:tcPr>
            <w:tcW w:w="5670" w:type="dxa"/>
          </w:tcPr>
          <w:p w:rsidR="000815FC" w:rsidP="00713096" w:rsidRDefault="00112735" w14:paraId="28CF7185" w14:textId="3409CF0B">
            <w:pPr>
              <w:cnfStyle w:val="000000000000" w:firstRow="0" w:lastRow="0" w:firstColumn="0" w:lastColumn="0" w:oddVBand="0" w:evenVBand="0" w:oddHBand="0" w:evenHBand="0" w:firstRowFirstColumn="0" w:firstRowLastColumn="0" w:lastRowFirstColumn="0" w:lastRowLastColumn="0"/>
            </w:pPr>
            <w:r>
              <w:t xml:space="preserve">Konsolidace </w:t>
            </w:r>
            <w:r w:rsidR="008267CF">
              <w:t xml:space="preserve">textů </w:t>
            </w:r>
            <w:r>
              <w:t>analytických částí</w:t>
            </w:r>
            <w:r w:rsidR="00B72F89">
              <w:t xml:space="preserve"> dokumentu</w:t>
            </w:r>
            <w:r>
              <w:t>, doménový model</w:t>
            </w:r>
            <w:r w:rsidR="008267CF">
              <w:t>.</w:t>
            </w:r>
            <w:r w:rsidR="004E29DD">
              <w:t xml:space="preserve"> [Pracovní verze]</w:t>
            </w:r>
          </w:p>
        </w:tc>
      </w:tr>
      <w:tr w:rsidRPr="00322B5C" w:rsidR="0041091E" w:rsidTr="009D6CBF" w14:paraId="398CFBB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dxa"/>
          </w:tcPr>
          <w:p w:rsidR="00CE62CC" w:rsidP="00713096" w:rsidRDefault="0071543B" w14:paraId="728895C2" w14:textId="498919DA">
            <w:r>
              <w:t>0.5</w:t>
            </w:r>
          </w:p>
        </w:tc>
        <w:tc>
          <w:tcPr>
            <w:tcW w:w="1217" w:type="dxa"/>
          </w:tcPr>
          <w:p w:rsidR="00CE62CC" w:rsidP="00713096" w:rsidRDefault="002245C7" w14:paraId="7CE63A1F" w14:textId="3DD2B052">
            <w:pPr>
              <w:cnfStyle w:val="000000100000" w:firstRow="0" w:lastRow="0" w:firstColumn="0" w:lastColumn="0" w:oddVBand="0" w:evenVBand="0" w:oddHBand="1" w:evenHBand="0" w:firstRowFirstColumn="0" w:firstRowLastColumn="0" w:lastRowFirstColumn="0" w:lastRowLastColumn="0"/>
            </w:pPr>
            <w:r>
              <w:t>1.9.2025</w:t>
            </w:r>
          </w:p>
        </w:tc>
        <w:tc>
          <w:tcPr>
            <w:tcW w:w="1311" w:type="dxa"/>
          </w:tcPr>
          <w:p w:rsidR="00CE62CC" w:rsidP="00713096" w:rsidRDefault="002245C7" w14:paraId="2750B7C4" w14:textId="56BB4492">
            <w:pPr>
              <w:cnfStyle w:val="000000100000" w:firstRow="0" w:lastRow="0" w:firstColumn="0" w:lastColumn="0" w:oddVBand="0" w:evenVBand="0" w:oddHBand="1" w:evenHBand="0" w:firstRowFirstColumn="0" w:firstRowLastColumn="0" w:lastRowFirstColumn="0" w:lastRowLastColumn="0"/>
            </w:pPr>
            <w:r>
              <w:t>V.F, E.K. M.S.</w:t>
            </w:r>
            <w:r w:rsidR="00D67882">
              <w:t>, M.T.</w:t>
            </w:r>
          </w:p>
        </w:tc>
        <w:tc>
          <w:tcPr>
            <w:tcW w:w="5670" w:type="dxa"/>
          </w:tcPr>
          <w:p w:rsidR="00CE62CC" w:rsidP="00713096" w:rsidRDefault="002245C7" w14:paraId="5EA6A175" w14:textId="29530824">
            <w:pPr>
              <w:cnfStyle w:val="000000100000" w:firstRow="0" w:lastRow="0" w:firstColumn="0" w:lastColumn="0" w:oddVBand="0" w:evenVBand="0" w:oddHBand="1" w:evenHBand="0" w:firstRowFirstColumn="0" w:firstRowLastColumn="0" w:lastRowFirstColumn="0" w:lastRowLastColumn="0"/>
            </w:pPr>
            <w:r>
              <w:t xml:space="preserve">Kompletace, </w:t>
            </w:r>
            <w:r w:rsidR="00E5466E">
              <w:t>celková revize dokumentu.</w:t>
            </w:r>
            <w:r w:rsidR="004E29DD">
              <w:t xml:space="preserve"> [Pracovní verze]</w:t>
            </w:r>
          </w:p>
        </w:tc>
      </w:tr>
      <w:tr w:rsidRPr="00322B5C" w:rsidR="003C2410" w:rsidTr="009D6CBF" w14:paraId="40C36F52" w14:textId="77777777">
        <w:tc>
          <w:tcPr>
            <w:cnfStyle w:val="001000000000" w:firstRow="0" w:lastRow="0" w:firstColumn="1" w:lastColumn="0" w:oddVBand="0" w:evenVBand="0" w:oddHBand="0" w:evenHBand="0" w:firstRowFirstColumn="0" w:firstRowLastColumn="0" w:lastRowFirstColumn="0" w:lastRowLastColumn="0"/>
            <w:tcW w:w="728" w:type="dxa"/>
          </w:tcPr>
          <w:p w:rsidR="004845B1" w:rsidP="00713096" w:rsidRDefault="001F7C6B" w14:paraId="7866F960" w14:textId="633207C5">
            <w:r>
              <w:t>0.</w:t>
            </w:r>
            <w:r w:rsidR="00E5466E">
              <w:t>6</w:t>
            </w:r>
          </w:p>
        </w:tc>
        <w:tc>
          <w:tcPr>
            <w:tcW w:w="1217" w:type="dxa"/>
          </w:tcPr>
          <w:p w:rsidR="004845B1" w:rsidP="00713096" w:rsidRDefault="00E5466E" w14:paraId="2179DE86" w14:textId="20534E6A">
            <w:pPr>
              <w:cnfStyle w:val="000000000000" w:firstRow="0" w:lastRow="0" w:firstColumn="0" w:lastColumn="0" w:oddVBand="0" w:evenVBand="0" w:oddHBand="0" w:evenHBand="0" w:firstRowFirstColumn="0" w:firstRowLastColumn="0" w:lastRowFirstColumn="0" w:lastRowLastColumn="0"/>
            </w:pPr>
            <w:r>
              <w:t>2</w:t>
            </w:r>
            <w:r w:rsidR="004845B1">
              <w:t>.9.2025</w:t>
            </w:r>
          </w:p>
        </w:tc>
        <w:tc>
          <w:tcPr>
            <w:tcW w:w="1311" w:type="dxa"/>
          </w:tcPr>
          <w:p w:rsidR="004845B1" w:rsidP="00713096" w:rsidRDefault="00D15BD3" w14:paraId="5B5A7DE4" w14:textId="3C54BE96">
            <w:pPr>
              <w:cnfStyle w:val="000000000000" w:firstRow="0" w:lastRow="0" w:firstColumn="0" w:lastColumn="0" w:oddVBand="0" w:evenVBand="0" w:oddHBand="0" w:evenHBand="0" w:firstRowFirstColumn="0" w:firstRowLastColumn="0" w:lastRowFirstColumn="0" w:lastRowLastColumn="0"/>
            </w:pPr>
            <w:r>
              <w:t>V.F, E.K. M.S.</w:t>
            </w:r>
            <w:r w:rsidR="00D67882">
              <w:t>, M.T.</w:t>
            </w:r>
          </w:p>
        </w:tc>
        <w:tc>
          <w:tcPr>
            <w:tcW w:w="5670" w:type="dxa"/>
          </w:tcPr>
          <w:p w:rsidR="004845B1" w:rsidP="00713096" w:rsidRDefault="004845B1" w14:paraId="20FAA91F" w14:textId="047BF989">
            <w:pPr>
              <w:cnfStyle w:val="000000000000" w:firstRow="0" w:lastRow="0" w:firstColumn="0" w:lastColumn="0" w:oddVBand="0" w:evenVBand="0" w:oddHBand="0" w:evenHBand="0" w:firstRowFirstColumn="0" w:firstRowLastColumn="0" w:lastRowFirstColumn="0" w:lastRowLastColumn="0"/>
            </w:pPr>
            <w:r>
              <w:t>Zapracovány připomínky</w:t>
            </w:r>
            <w:r w:rsidR="001F7C6B">
              <w:t xml:space="preserve"> z interních revizí.</w:t>
            </w:r>
            <w:r w:rsidR="004E29DD">
              <w:t xml:space="preserve"> [Pracovní verze]</w:t>
            </w:r>
          </w:p>
          <w:p w:rsidR="00D15BD3" w:rsidP="00713096" w:rsidRDefault="00D15BD3" w14:paraId="399C6B0C" w14:textId="7D6CB3CD">
            <w:pPr>
              <w:cnfStyle w:val="000000000000" w:firstRow="0" w:lastRow="0" w:firstColumn="0" w:lastColumn="0" w:oddVBand="0" w:evenVBand="0" w:oddHBand="0" w:evenHBand="0" w:firstRowFirstColumn="0" w:firstRowLastColumn="0" w:lastRowFirstColumn="0" w:lastRowLastColumn="0"/>
            </w:pPr>
            <w:r>
              <w:t>Verze odeslaná zadavateli k prostudování před prezentací konceptu.</w:t>
            </w:r>
          </w:p>
        </w:tc>
      </w:tr>
      <w:tr w:rsidRPr="00322B5C" w:rsidR="00545029" w:rsidTr="009D6CBF" w14:paraId="0BC62BA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dxa"/>
          </w:tcPr>
          <w:p w:rsidR="00545029" w:rsidP="00713096" w:rsidRDefault="00545029" w14:paraId="7B7704EC" w14:textId="6053FCF5">
            <w:r>
              <w:t>0.7</w:t>
            </w:r>
          </w:p>
        </w:tc>
        <w:tc>
          <w:tcPr>
            <w:tcW w:w="1217" w:type="dxa"/>
          </w:tcPr>
          <w:p w:rsidR="00545029" w:rsidP="00713096" w:rsidRDefault="0094587E" w14:paraId="2004D8C2" w14:textId="0C51C511">
            <w:pPr>
              <w:cnfStyle w:val="000000100000" w:firstRow="0" w:lastRow="0" w:firstColumn="0" w:lastColumn="0" w:oddVBand="0" w:evenVBand="0" w:oddHBand="1" w:evenHBand="0" w:firstRowFirstColumn="0" w:firstRowLastColumn="0" w:lastRowFirstColumn="0" w:lastRowLastColumn="0"/>
            </w:pPr>
            <w:r>
              <w:t>10</w:t>
            </w:r>
            <w:r w:rsidR="0055161E">
              <w:t>.9.2025</w:t>
            </w:r>
          </w:p>
        </w:tc>
        <w:tc>
          <w:tcPr>
            <w:tcW w:w="1311" w:type="dxa"/>
          </w:tcPr>
          <w:p w:rsidR="00545029" w:rsidP="00713096" w:rsidRDefault="0094587E" w14:paraId="74FC4A3D" w14:textId="777622CE">
            <w:pPr>
              <w:cnfStyle w:val="000000100000" w:firstRow="0" w:lastRow="0" w:firstColumn="0" w:lastColumn="0" w:oddVBand="0" w:evenVBand="0" w:oddHBand="1" w:evenHBand="0" w:firstRowFirstColumn="0" w:firstRowLastColumn="0" w:lastRowFirstColumn="0" w:lastRowLastColumn="0"/>
            </w:pPr>
            <w:r>
              <w:t>V.F, E.K. M.S.</w:t>
            </w:r>
          </w:p>
        </w:tc>
        <w:tc>
          <w:tcPr>
            <w:tcW w:w="5670" w:type="dxa"/>
          </w:tcPr>
          <w:p w:rsidR="00545029" w:rsidP="00713096" w:rsidRDefault="0055161E" w14:paraId="0DB8F61B" w14:textId="1E764414">
            <w:pPr>
              <w:cnfStyle w:val="000000100000" w:firstRow="0" w:lastRow="0" w:firstColumn="0" w:lastColumn="0" w:oddVBand="0" w:evenVBand="0" w:oddHBand="1" w:evenHBand="0" w:firstRowFirstColumn="0" w:firstRowLastColumn="0" w:lastRowFirstColumn="0" w:lastRowLastColumn="0"/>
            </w:pPr>
            <w:r>
              <w:t>Dílčí korekce a doplnění napříč dokumentem.</w:t>
            </w:r>
            <w:r w:rsidR="00E81392">
              <w:t xml:space="preserve"> [Pracovní verze]</w:t>
            </w:r>
          </w:p>
        </w:tc>
      </w:tr>
      <w:tr w:rsidRPr="00322B5C" w:rsidR="00051D7F" w:rsidTr="009D6CBF" w14:paraId="78288F0D" w14:textId="77777777">
        <w:tc>
          <w:tcPr>
            <w:cnfStyle w:val="001000000000" w:firstRow="0" w:lastRow="0" w:firstColumn="1" w:lastColumn="0" w:oddVBand="0" w:evenVBand="0" w:oddHBand="0" w:evenHBand="0" w:firstRowFirstColumn="0" w:firstRowLastColumn="0" w:lastRowFirstColumn="0" w:lastRowLastColumn="0"/>
            <w:tcW w:w="728" w:type="dxa"/>
          </w:tcPr>
          <w:p w:rsidR="00051D7F" w:rsidP="00713096" w:rsidRDefault="00051D7F" w14:paraId="66B64AC2" w14:textId="5E4B4A05">
            <w:r>
              <w:t>0.8</w:t>
            </w:r>
          </w:p>
        </w:tc>
        <w:tc>
          <w:tcPr>
            <w:tcW w:w="1217" w:type="dxa"/>
          </w:tcPr>
          <w:p w:rsidR="00051D7F" w:rsidP="00713096" w:rsidRDefault="00051D7F" w14:paraId="7A5EE77D" w14:textId="2968F99A">
            <w:pPr>
              <w:cnfStyle w:val="000000000000" w:firstRow="0" w:lastRow="0" w:firstColumn="0" w:lastColumn="0" w:oddVBand="0" w:evenVBand="0" w:oddHBand="0" w:evenHBand="0" w:firstRowFirstColumn="0" w:firstRowLastColumn="0" w:lastRowFirstColumn="0" w:lastRowLastColumn="0"/>
            </w:pPr>
            <w:r>
              <w:t>11.9.2025</w:t>
            </w:r>
          </w:p>
        </w:tc>
        <w:tc>
          <w:tcPr>
            <w:tcW w:w="1311" w:type="dxa"/>
          </w:tcPr>
          <w:p w:rsidR="00051D7F" w:rsidP="00713096" w:rsidRDefault="00051D7F" w14:paraId="25E39FA5" w14:textId="4BE4BD21">
            <w:pPr>
              <w:cnfStyle w:val="000000000000" w:firstRow="0" w:lastRow="0" w:firstColumn="0" w:lastColumn="0" w:oddVBand="0" w:evenVBand="0" w:oddHBand="0" w:evenHBand="0" w:firstRowFirstColumn="0" w:firstRowLastColumn="0" w:lastRowFirstColumn="0" w:lastRowLastColumn="0"/>
            </w:pPr>
            <w:r>
              <w:t>V.F, E.K.</w:t>
            </w:r>
          </w:p>
        </w:tc>
        <w:tc>
          <w:tcPr>
            <w:tcW w:w="5670" w:type="dxa"/>
          </w:tcPr>
          <w:p w:rsidR="00051D7F" w:rsidP="00713096" w:rsidRDefault="00051D7F" w14:paraId="071E166D" w14:textId="77777777">
            <w:pPr>
              <w:cnfStyle w:val="000000000000" w:firstRow="0" w:lastRow="0" w:firstColumn="0" w:lastColumn="0" w:oddVBand="0" w:evenVBand="0" w:oddHBand="0" w:evenHBand="0" w:firstRowFirstColumn="0" w:firstRowLastColumn="0" w:lastRowFirstColumn="0" w:lastRowLastColumn="0"/>
            </w:pPr>
            <w:r>
              <w:t>Doplnění</w:t>
            </w:r>
            <w:r w:rsidR="00EE4EF8">
              <w:t xml:space="preserve"> vstupních parametrů SO, úprava obrázku plánování. [Pracovní verze]</w:t>
            </w:r>
          </w:p>
          <w:p w:rsidR="00EE4EF8" w:rsidP="00713096" w:rsidRDefault="00EE4EF8" w14:paraId="287052E3" w14:textId="220A9C08">
            <w:pPr>
              <w:cnfStyle w:val="000000000000" w:firstRow="0" w:lastRow="0" w:firstColumn="0" w:lastColumn="0" w:oddVBand="0" w:evenVBand="0" w:oddHBand="0" w:evenHBand="0" w:firstRowFirstColumn="0" w:firstRowLastColumn="0" w:lastRowFirstColumn="0" w:lastRowLastColumn="0"/>
            </w:pPr>
            <w:r>
              <w:t>Verze odeslaná zadavateli k prostudování před akceptací.</w:t>
            </w:r>
          </w:p>
        </w:tc>
      </w:tr>
      <w:tr w:rsidRPr="00322B5C" w:rsidR="004A099A" w:rsidTr="009D6CBF" w14:paraId="404547B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8" w:type="dxa"/>
          </w:tcPr>
          <w:p w:rsidR="004A099A" w:rsidP="00713096" w:rsidRDefault="004A099A" w14:paraId="453549E9" w14:textId="6D77FE67">
            <w:r>
              <w:t>0</w:t>
            </w:r>
            <w:r w:rsidR="0026321C">
              <w:t>.9</w:t>
            </w:r>
          </w:p>
        </w:tc>
        <w:tc>
          <w:tcPr>
            <w:tcW w:w="1217" w:type="dxa"/>
          </w:tcPr>
          <w:p w:rsidR="004A099A" w:rsidP="00713096" w:rsidRDefault="0026321C" w14:paraId="28613687" w14:textId="2DC4F96D">
            <w:pPr>
              <w:cnfStyle w:val="000000100000" w:firstRow="0" w:lastRow="0" w:firstColumn="0" w:lastColumn="0" w:oddVBand="0" w:evenVBand="0" w:oddHBand="1" w:evenHBand="0" w:firstRowFirstColumn="0" w:firstRowLastColumn="0" w:lastRowFirstColumn="0" w:lastRowLastColumn="0"/>
            </w:pPr>
            <w:r>
              <w:t>17.9.2025</w:t>
            </w:r>
          </w:p>
        </w:tc>
        <w:tc>
          <w:tcPr>
            <w:tcW w:w="1311" w:type="dxa"/>
          </w:tcPr>
          <w:p w:rsidR="004A099A" w:rsidP="00713096" w:rsidRDefault="0026321C" w14:paraId="3475AC70" w14:textId="7832AED4">
            <w:pPr>
              <w:cnfStyle w:val="000000100000" w:firstRow="0" w:lastRow="0" w:firstColumn="0" w:lastColumn="0" w:oddVBand="0" w:evenVBand="0" w:oddHBand="1" w:evenHBand="0" w:firstRowFirstColumn="0" w:firstRowLastColumn="0" w:lastRowFirstColumn="0" w:lastRowLastColumn="0"/>
            </w:pPr>
            <w:r>
              <w:t>E.K., M.S.</w:t>
            </w:r>
          </w:p>
        </w:tc>
        <w:tc>
          <w:tcPr>
            <w:tcW w:w="5670" w:type="dxa"/>
          </w:tcPr>
          <w:p w:rsidR="0026321C" w:rsidP="00C22E0F" w:rsidRDefault="0026321C" w14:paraId="216524E6" w14:textId="04A422B4">
            <w:pPr>
              <w:cnfStyle w:val="000000100000" w:firstRow="0" w:lastRow="0" w:firstColumn="0" w:lastColumn="0" w:oddVBand="0" w:evenVBand="0" w:oddHBand="1" w:evenHBand="0" w:firstRowFirstColumn="0" w:firstRowLastColumn="0" w:lastRowFirstColumn="0" w:lastRowLastColumn="0"/>
            </w:pPr>
            <w:r>
              <w:t xml:space="preserve">Doplnění kapitol (upřesněno chování </w:t>
            </w:r>
            <w:r w:rsidR="00706F56">
              <w:t>naznačené ve wireframech</w:t>
            </w:r>
            <w:r>
              <w:t>)</w:t>
            </w:r>
            <w:r w:rsidR="00C22E0F">
              <w:t xml:space="preserve">. </w:t>
            </w:r>
            <w:r>
              <w:t>6.2.4.4.</w:t>
            </w:r>
            <w:r w:rsidR="00C22E0F">
              <w:t xml:space="preserve"> </w:t>
            </w:r>
            <w:r>
              <w:t>Zobrazení DV na mapě</w:t>
            </w:r>
            <w:r w:rsidR="00C22E0F">
              <w:t xml:space="preserve">; </w:t>
            </w:r>
            <w:r>
              <w:t>6.2.4.5.</w:t>
            </w:r>
            <w:r w:rsidR="00C22E0F">
              <w:t xml:space="preserve"> </w:t>
            </w:r>
            <w:r>
              <w:t>Zobrazení vybraných okruhů dne v</w:t>
            </w:r>
            <w:r w:rsidR="00C22E0F">
              <w:t> </w:t>
            </w:r>
            <w:r>
              <w:t>mapě</w:t>
            </w:r>
            <w:r w:rsidR="00C22E0F">
              <w:t xml:space="preserve">; </w:t>
            </w:r>
            <w:r>
              <w:t>6.2.4.7.</w:t>
            </w:r>
            <w:r w:rsidR="00C22E0F">
              <w:t xml:space="preserve"> </w:t>
            </w:r>
            <w:r>
              <w:t>Okruhy dne a objednané služby</w:t>
            </w:r>
          </w:p>
        </w:tc>
      </w:tr>
      <w:tr w:rsidRPr="00322B5C" w:rsidR="002E295F" w:rsidTr="009D6CBF" w14:paraId="6E01508F" w14:textId="77777777">
        <w:tc>
          <w:tcPr>
            <w:cnfStyle w:val="001000000000" w:firstRow="0" w:lastRow="0" w:firstColumn="1" w:lastColumn="0" w:oddVBand="0" w:evenVBand="0" w:oddHBand="0" w:evenHBand="0" w:firstRowFirstColumn="0" w:firstRowLastColumn="0" w:lastRowFirstColumn="0" w:lastRowLastColumn="0"/>
            <w:tcW w:w="728" w:type="dxa"/>
          </w:tcPr>
          <w:p w:rsidR="002E295F" w:rsidP="00713096" w:rsidRDefault="002E295F" w14:paraId="566397E9" w14:textId="74783E94">
            <w:r>
              <w:t>0.10</w:t>
            </w:r>
          </w:p>
        </w:tc>
        <w:tc>
          <w:tcPr>
            <w:tcW w:w="1217" w:type="dxa"/>
          </w:tcPr>
          <w:p w:rsidR="002E295F" w:rsidP="00713096" w:rsidRDefault="00B73539" w14:paraId="45C7AE18" w14:textId="5D6A029C">
            <w:pPr>
              <w:cnfStyle w:val="000000000000" w:firstRow="0" w:lastRow="0" w:firstColumn="0" w:lastColumn="0" w:oddVBand="0" w:evenVBand="0" w:oddHBand="0" w:evenHBand="0" w:firstRowFirstColumn="0" w:firstRowLastColumn="0" w:lastRowFirstColumn="0" w:lastRowLastColumn="0"/>
            </w:pPr>
            <w:r>
              <w:t>3.10.2025</w:t>
            </w:r>
          </w:p>
        </w:tc>
        <w:tc>
          <w:tcPr>
            <w:tcW w:w="1311" w:type="dxa"/>
          </w:tcPr>
          <w:p w:rsidR="002E295F" w:rsidP="00713096" w:rsidRDefault="00B73539" w14:paraId="186EB081" w14:textId="5DFFFC4C">
            <w:pPr>
              <w:cnfStyle w:val="000000000000" w:firstRow="0" w:lastRow="0" w:firstColumn="0" w:lastColumn="0" w:oddVBand="0" w:evenVBand="0" w:oddHBand="0" w:evenHBand="0" w:firstRowFirstColumn="0" w:firstRowLastColumn="0" w:lastRowFirstColumn="0" w:lastRowLastColumn="0"/>
            </w:pPr>
            <w:r>
              <w:t>M.S.</w:t>
            </w:r>
          </w:p>
        </w:tc>
        <w:tc>
          <w:tcPr>
            <w:tcW w:w="5670" w:type="dxa"/>
          </w:tcPr>
          <w:p w:rsidR="002E295F" w:rsidP="00C22E0F" w:rsidRDefault="00B73539" w14:paraId="6975F9E9" w14:textId="23962639">
            <w:pPr>
              <w:cnfStyle w:val="000000000000" w:firstRow="0" w:lastRow="0" w:firstColumn="0" w:lastColumn="0" w:oddVBand="0" w:evenVBand="0" w:oddHBand="0" w:evenHBand="0" w:firstRowFirstColumn="0" w:firstRowLastColumn="0" w:lastRowFirstColumn="0" w:lastRowLastColumn="0"/>
            </w:pPr>
            <w:r>
              <w:t>Doplněny tagy provazující text na</w:t>
            </w:r>
            <w:r w:rsidR="00631E56">
              <w:t xml:space="preserve"> balíčky cenové nabídky.</w:t>
            </w:r>
          </w:p>
        </w:tc>
      </w:tr>
    </w:tbl>
    <w:p w:rsidR="00E97309" w:rsidP="009D6CBF" w:rsidRDefault="00E97309" w14:paraId="71ABF042" w14:textId="77777777"/>
    <w:p w:rsidRPr="00322B5C" w:rsidR="001D0F69" w:rsidP="009D6CBF" w:rsidRDefault="001D0F69" w14:paraId="48A99B02" w14:textId="03A1CFC2">
      <w:pPr>
        <w:pStyle w:val="Nadpis2"/>
        <w:numPr>
          <w:ilvl w:val="0"/>
          <w:numId w:val="0"/>
        </w:numPr>
        <w:ind w:left="360"/>
      </w:pPr>
      <w:bookmarkStart w:name="_Toc208482690" w:id="3"/>
      <w:r w:rsidRPr="00322B5C">
        <w:t>Zúčastněné strany</w:t>
      </w:r>
      <w:bookmarkEnd w:id="3"/>
    </w:p>
    <w:tbl>
      <w:tblPr>
        <w:tblStyle w:val="Tabulkaseznamu3zvraznn3"/>
        <w:tblW w:w="0" w:type="auto"/>
        <w:tblLook w:val="04A0" w:firstRow="1" w:lastRow="0" w:firstColumn="1" w:lastColumn="0" w:noHBand="0" w:noVBand="1"/>
      </w:tblPr>
      <w:tblGrid>
        <w:gridCol w:w="2227"/>
        <w:gridCol w:w="1175"/>
        <w:gridCol w:w="2122"/>
        <w:gridCol w:w="3538"/>
      </w:tblGrid>
      <w:tr w:rsidRPr="00322B5C" w:rsidR="007D2DEA" w:rsidTr="009D6CBF" w14:paraId="27C8751A" w14:textId="6F270838">
        <w:trPr>
          <w:cnfStyle w:val="100000000000" w:firstRow="1" w:lastRow="0" w:firstColumn="0" w:lastColumn="0" w:oddVBand="0" w:evenVBand="0" w:oddHBand="0" w:evenHBand="0" w:firstRowFirstColumn="0" w:firstRowLastColumn="0" w:lastRowFirstColumn="0" w:lastRowLastColumn="0"/>
          <w:trHeight w:val="408"/>
          <w:tblHeader/>
        </w:trPr>
        <w:tc>
          <w:tcPr>
            <w:cnfStyle w:val="001000000100" w:firstRow="0" w:lastRow="0" w:firstColumn="1" w:lastColumn="0" w:oddVBand="0" w:evenVBand="0" w:oddHBand="0" w:evenHBand="0" w:firstRowFirstColumn="1" w:firstRowLastColumn="0" w:lastRowFirstColumn="0" w:lastRowLastColumn="0"/>
            <w:tcW w:w="0" w:type="dxa"/>
          </w:tcPr>
          <w:p w:rsidRPr="00B3145D" w:rsidR="00B3145D" w:rsidRDefault="00B3145D" w14:paraId="2DAC8082" w14:textId="6E2E5D2F">
            <w:pPr>
              <w:rPr>
                <w:rFonts w:cs="Arial"/>
              </w:rPr>
            </w:pPr>
            <w:r w:rsidRPr="00B3145D">
              <w:rPr>
                <w:rFonts w:cs="Arial"/>
              </w:rPr>
              <w:t>Strana</w:t>
            </w:r>
          </w:p>
        </w:tc>
        <w:tc>
          <w:tcPr>
            <w:tcW w:w="0" w:type="dxa"/>
          </w:tcPr>
          <w:p w:rsidRPr="00322B5C" w:rsidR="00B3145D" w:rsidRDefault="00B3145D" w14:paraId="4DCABA77" w14:textId="77777777">
            <w:pPr>
              <w:cnfStyle w:val="100000000000" w:firstRow="1" w:lastRow="0" w:firstColumn="0" w:lastColumn="0" w:oddVBand="0" w:evenVBand="0" w:oddHBand="0" w:evenHBand="0" w:firstRowFirstColumn="0" w:firstRowLastColumn="0" w:lastRowFirstColumn="0" w:lastRowLastColumn="0"/>
              <w:rPr>
                <w:rFonts w:cs="Arial"/>
                <w:b w:val="0"/>
                <w:bCs w:val="0"/>
              </w:rPr>
            </w:pPr>
            <w:r w:rsidRPr="00322B5C">
              <w:rPr>
                <w:rFonts w:cs="Arial"/>
              </w:rPr>
              <w:t>Dodávaný systém</w:t>
            </w:r>
          </w:p>
        </w:tc>
        <w:tc>
          <w:tcPr>
            <w:tcW w:w="0" w:type="dxa"/>
          </w:tcPr>
          <w:p w:rsidRPr="00322B5C" w:rsidR="00B3145D" w:rsidRDefault="00B3145D" w14:paraId="75604CC1" w14:textId="77777777">
            <w:pPr>
              <w:cnfStyle w:val="100000000000" w:firstRow="1" w:lastRow="0" w:firstColumn="0" w:lastColumn="0" w:oddVBand="0" w:evenVBand="0" w:oddHBand="0" w:evenHBand="0" w:firstRowFirstColumn="0" w:firstRowLastColumn="0" w:lastRowFirstColumn="0" w:lastRowLastColumn="0"/>
              <w:rPr>
                <w:rFonts w:cs="Arial"/>
                <w:b w:val="0"/>
                <w:bCs w:val="0"/>
              </w:rPr>
            </w:pPr>
            <w:r w:rsidRPr="00322B5C">
              <w:rPr>
                <w:rFonts w:cs="Arial"/>
              </w:rPr>
              <w:t>Role společnosti</w:t>
            </w:r>
          </w:p>
        </w:tc>
        <w:tc>
          <w:tcPr>
            <w:tcW w:w="0" w:type="dxa"/>
          </w:tcPr>
          <w:p w:rsidRPr="00322B5C" w:rsidR="00B3145D" w:rsidRDefault="00B3145D" w14:paraId="47734E0B" w14:textId="3A55F4B1">
            <w:pPr>
              <w:cnfStyle w:val="100000000000" w:firstRow="1" w:lastRow="0" w:firstColumn="0" w:lastColumn="0" w:oddVBand="0" w:evenVBand="0" w:oddHBand="0" w:evenHBand="0" w:firstRowFirstColumn="0" w:firstRowLastColumn="0" w:lastRowFirstColumn="0" w:lastRowLastColumn="0"/>
              <w:rPr>
                <w:rFonts w:cs="Arial"/>
              </w:rPr>
            </w:pPr>
            <w:r>
              <w:rPr>
                <w:rFonts w:cs="Arial"/>
              </w:rPr>
              <w:t>Zapojené osoby</w:t>
            </w:r>
          </w:p>
        </w:tc>
      </w:tr>
      <w:tr w:rsidRPr="00322B5C" w:rsidR="00320F32" w:rsidTr="00FF7E20" w14:paraId="2A3E0B87" w14:textId="2D85E605">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2227" w:type="dxa"/>
          </w:tcPr>
          <w:p w:rsidRPr="00284110" w:rsidR="001B19DE" w:rsidP="00713096" w:rsidRDefault="001B19DE" w14:paraId="0ACE355D" w14:textId="5A8F3BF5">
            <w:pPr>
              <w:rPr>
                <w:b w:val="0"/>
                <w:bCs w:val="0"/>
              </w:rPr>
            </w:pPr>
            <w:r w:rsidRPr="00284110">
              <w:rPr>
                <w:b w:val="0"/>
                <w:bCs w:val="0"/>
              </w:rPr>
              <w:t>Marius Pedersen</w:t>
            </w:r>
            <w:r w:rsidRPr="00284110" w:rsidR="0081547F">
              <w:rPr>
                <w:b w:val="0"/>
                <w:bCs w:val="0"/>
              </w:rPr>
              <w:t>, a.s.</w:t>
            </w:r>
          </w:p>
          <w:p w:rsidR="00B3145D" w:rsidP="00713096" w:rsidRDefault="001B19DE" w14:paraId="5E4DB020" w14:textId="5C365018">
            <w:r>
              <w:rPr>
                <w:b w:val="0"/>
                <w:bCs w:val="0"/>
              </w:rPr>
              <w:t>(</w:t>
            </w:r>
            <w:r w:rsidR="00B3145D">
              <w:rPr>
                <w:b w:val="0"/>
                <w:bCs w:val="0"/>
              </w:rPr>
              <w:t>MP SK</w:t>
            </w:r>
            <w:r>
              <w:rPr>
                <w:b w:val="0"/>
                <w:bCs w:val="0"/>
              </w:rPr>
              <w:t>)</w:t>
            </w:r>
          </w:p>
        </w:tc>
        <w:tc>
          <w:tcPr>
            <w:tcW w:w="1175" w:type="dxa"/>
          </w:tcPr>
          <w:p w:rsidR="00B3145D" w:rsidP="00713096" w:rsidRDefault="00B3145D" w14:paraId="656AB169" w14:textId="1885DE98">
            <w:pPr>
              <w:cnfStyle w:val="000000100000" w:firstRow="0" w:lastRow="0" w:firstColumn="0" w:lastColumn="0" w:oddVBand="0" w:evenVBand="0" w:oddHBand="1" w:evenHBand="0" w:firstRowFirstColumn="0" w:firstRowLastColumn="0" w:lastRowFirstColumn="0" w:lastRowLastColumn="0"/>
            </w:pPr>
            <w:r>
              <w:t>–</w:t>
            </w:r>
          </w:p>
        </w:tc>
        <w:tc>
          <w:tcPr>
            <w:tcW w:w="2122" w:type="dxa"/>
          </w:tcPr>
          <w:p w:rsidR="00B3145D" w:rsidP="00713096" w:rsidRDefault="00B3145D" w14:paraId="4924F7AA" w14:textId="778EBFB6">
            <w:pPr>
              <w:cnfStyle w:val="000000100000" w:firstRow="0" w:lastRow="0" w:firstColumn="0" w:lastColumn="0" w:oddVBand="0" w:evenVBand="0" w:oddHBand="1" w:evenHBand="0" w:firstRowFirstColumn="0" w:firstRowLastColumn="0" w:lastRowFirstColumn="0" w:lastRowLastColumn="0"/>
            </w:pPr>
            <w:r>
              <w:t>Zadavatel, odběratel řešení</w:t>
            </w:r>
          </w:p>
        </w:tc>
        <w:tc>
          <w:tcPr>
            <w:tcW w:w="3538" w:type="dxa"/>
          </w:tcPr>
          <w:p w:rsidR="00B3145D" w:rsidP="00713096" w:rsidRDefault="0081547F" w14:paraId="04D6287C" w14:textId="0AC8C3AE">
            <w:pPr>
              <w:cnfStyle w:val="000000100000" w:firstRow="0" w:lastRow="0" w:firstColumn="0" w:lastColumn="0" w:oddVBand="0" w:evenVBand="0" w:oddHBand="1" w:evenHBand="0" w:firstRowFirstColumn="0" w:firstRowLastColumn="0" w:lastRowFirstColumn="0" w:lastRowLastColumn="0"/>
            </w:pPr>
            <w:r>
              <w:t>M. Bulko,</w:t>
            </w:r>
            <w:r w:rsidR="00683745">
              <w:br/>
            </w:r>
            <w:r>
              <w:t>S. Kodajová,</w:t>
            </w:r>
            <w:r w:rsidR="00683745">
              <w:br/>
            </w:r>
            <w:r>
              <w:t xml:space="preserve">T. Stiksa </w:t>
            </w:r>
          </w:p>
        </w:tc>
      </w:tr>
      <w:tr w:rsidRPr="00322B5C" w:rsidR="00320F32" w:rsidTr="00FF7E20" w14:paraId="0127EF36" w14:textId="26DBC848">
        <w:trPr>
          <w:trHeight w:val="399"/>
        </w:trPr>
        <w:tc>
          <w:tcPr>
            <w:cnfStyle w:val="001000000000" w:firstRow="0" w:lastRow="0" w:firstColumn="1" w:lastColumn="0" w:oddVBand="0" w:evenVBand="0" w:oddHBand="0" w:evenHBand="0" w:firstRowFirstColumn="0" w:firstRowLastColumn="0" w:lastRowFirstColumn="0" w:lastRowLastColumn="0"/>
            <w:tcW w:w="2227" w:type="dxa"/>
          </w:tcPr>
          <w:p w:rsidRPr="00322B5C" w:rsidR="00B3145D" w:rsidP="00713096" w:rsidRDefault="00B3145D" w14:paraId="12826985" w14:textId="1EA750A0">
            <w:pPr>
              <w:rPr>
                <w:b w:val="0"/>
                <w:bCs w:val="0"/>
              </w:rPr>
            </w:pPr>
            <w:r>
              <w:rPr>
                <w:b w:val="0"/>
                <w:bCs w:val="0"/>
              </w:rPr>
              <w:t>RADIUM</w:t>
            </w:r>
            <w:r w:rsidR="001B19DE">
              <w:rPr>
                <w:b w:val="0"/>
                <w:bCs w:val="0"/>
              </w:rPr>
              <w:t xml:space="preserve"> (RAD)</w:t>
            </w:r>
          </w:p>
        </w:tc>
        <w:tc>
          <w:tcPr>
            <w:tcW w:w="1175" w:type="dxa"/>
          </w:tcPr>
          <w:p w:rsidRPr="00322B5C" w:rsidR="00B3145D" w:rsidP="00713096" w:rsidRDefault="00B3145D" w14:paraId="3016BE7A" w14:textId="7B7E2613">
            <w:pPr>
              <w:cnfStyle w:val="000000000000" w:firstRow="0" w:lastRow="0" w:firstColumn="0" w:lastColumn="0" w:oddVBand="0" w:evenVBand="0" w:oddHBand="0" w:evenHBand="0" w:firstRowFirstColumn="0" w:firstRowLastColumn="0" w:lastRowFirstColumn="0" w:lastRowLastColumn="0"/>
            </w:pPr>
            <w:r>
              <w:t>FLW, RP, PP, FOB</w:t>
            </w:r>
          </w:p>
        </w:tc>
        <w:tc>
          <w:tcPr>
            <w:tcW w:w="2122" w:type="dxa"/>
          </w:tcPr>
          <w:p w:rsidRPr="00322B5C" w:rsidR="00B3145D" w:rsidP="00713096" w:rsidRDefault="00B3145D" w14:paraId="739619C5" w14:textId="6FC3920C">
            <w:pPr>
              <w:cnfStyle w:val="000000000000" w:firstRow="0" w:lastRow="0" w:firstColumn="0" w:lastColumn="0" w:oddVBand="0" w:evenVBand="0" w:oddHBand="0" w:evenHBand="0" w:firstRowFirstColumn="0" w:firstRowLastColumn="0" w:lastRowFirstColumn="0" w:lastRowLastColumn="0"/>
            </w:pPr>
            <w:r>
              <w:t>Zpracovatel návrhu, dodavatel uvedených systémů</w:t>
            </w:r>
          </w:p>
        </w:tc>
        <w:tc>
          <w:tcPr>
            <w:tcW w:w="3538" w:type="dxa"/>
          </w:tcPr>
          <w:p w:rsidR="00B3145D" w:rsidP="00713096" w:rsidRDefault="002D474E" w14:paraId="589F4494" w14:textId="7F2667F1">
            <w:pPr>
              <w:cnfStyle w:val="000000000000" w:firstRow="0" w:lastRow="0" w:firstColumn="0" w:lastColumn="0" w:oddVBand="0" w:evenVBand="0" w:oddHBand="0" w:evenHBand="0" w:firstRowFirstColumn="0" w:firstRowLastColumn="0" w:lastRowFirstColumn="0" w:lastRowLastColumn="0"/>
            </w:pPr>
            <w:r>
              <w:t>V</w:t>
            </w:r>
            <w:r w:rsidR="0081547F">
              <w:t>. Findejs</w:t>
            </w:r>
            <w:r w:rsidR="00683745">
              <w:t xml:space="preserve"> (</w:t>
            </w:r>
            <w:r w:rsidR="004978A3">
              <w:t xml:space="preserve">analýzy </w:t>
            </w:r>
            <w:r w:rsidR="00683745">
              <w:t>PP, SO)</w:t>
            </w:r>
            <w:r w:rsidR="0081547F">
              <w:t>,</w:t>
            </w:r>
            <w:r w:rsidR="00683745">
              <w:br/>
            </w:r>
            <w:r w:rsidR="0081547F">
              <w:t>J. Komenda</w:t>
            </w:r>
            <w:r w:rsidR="00E47D8E">
              <w:t xml:space="preserve"> (</w:t>
            </w:r>
            <w:r w:rsidR="005922D0">
              <w:t>Account Mng.</w:t>
            </w:r>
            <w:r w:rsidR="00E47D8E">
              <w:t>)</w:t>
            </w:r>
            <w:r w:rsidR="0081547F">
              <w:t>,</w:t>
            </w:r>
            <w:r w:rsidR="00683745">
              <w:br/>
            </w:r>
            <w:r w:rsidRPr="00322B5C" w:rsidR="0081547F">
              <w:t>M. Slivoně</w:t>
            </w:r>
            <w:r w:rsidR="00683745">
              <w:t xml:space="preserve"> (P</w:t>
            </w:r>
            <w:r w:rsidR="00B45F90">
              <w:t>r</w:t>
            </w:r>
            <w:r w:rsidR="001C49C8">
              <w:t>oj.</w:t>
            </w:r>
            <w:r w:rsidR="00B45F90">
              <w:t xml:space="preserve"> </w:t>
            </w:r>
            <w:r w:rsidR="00683745">
              <w:t>M</w:t>
            </w:r>
            <w:r w:rsidR="00B45F90">
              <w:t>ng.</w:t>
            </w:r>
            <w:r w:rsidR="00683745">
              <w:t xml:space="preserve">, </w:t>
            </w:r>
            <w:r w:rsidR="004978A3">
              <w:t>a</w:t>
            </w:r>
            <w:r w:rsidR="00B45F90">
              <w:t>rch</w:t>
            </w:r>
            <w:r w:rsidR="001C49C8">
              <w:t>itektura</w:t>
            </w:r>
            <w:r w:rsidR="00683745">
              <w:t>)</w:t>
            </w:r>
            <w:r w:rsidR="0081547F">
              <w:t>,</w:t>
            </w:r>
            <w:r w:rsidR="00683745">
              <w:br/>
            </w:r>
            <w:r w:rsidR="0081547F">
              <w:t>Z. Slaný</w:t>
            </w:r>
            <w:r w:rsidR="00E47D8E">
              <w:t xml:space="preserve"> (</w:t>
            </w:r>
            <w:r w:rsidR="005922D0">
              <w:t>Sales Mng.</w:t>
            </w:r>
            <w:r w:rsidR="00E47D8E">
              <w:t>)</w:t>
            </w:r>
            <w:r w:rsidR="0081547F">
              <w:t>,</w:t>
            </w:r>
            <w:r w:rsidR="00683745">
              <w:br/>
            </w:r>
            <w:r w:rsidR="0081547F">
              <w:t>E. Šťastná</w:t>
            </w:r>
            <w:r w:rsidR="0054686D">
              <w:t xml:space="preserve"> (</w:t>
            </w:r>
            <w:r w:rsidR="004978A3">
              <w:t xml:space="preserve">analýzy </w:t>
            </w:r>
            <w:r w:rsidR="0054686D">
              <w:t>RP</w:t>
            </w:r>
            <w:r w:rsidR="004978A3">
              <w:t>, FLWW2</w:t>
            </w:r>
            <w:r w:rsidR="0054686D">
              <w:t>)</w:t>
            </w:r>
            <w:r w:rsidR="0081547F">
              <w:t>,</w:t>
            </w:r>
            <w:r w:rsidR="00683745">
              <w:br/>
            </w:r>
            <w:r w:rsidR="0081547F">
              <w:t>M. Taraba</w:t>
            </w:r>
            <w:r w:rsidR="0054686D">
              <w:t xml:space="preserve"> (</w:t>
            </w:r>
            <w:r w:rsidR="004978A3">
              <w:t xml:space="preserve">analýzy </w:t>
            </w:r>
            <w:r w:rsidR="0054686D">
              <w:t>FOB)</w:t>
            </w:r>
          </w:p>
        </w:tc>
      </w:tr>
      <w:tr w:rsidRPr="00322B5C" w:rsidR="00320F32" w:rsidTr="00FF7E20" w14:paraId="4CCB2BEC" w14:textId="7116B41C">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2227" w:type="dxa"/>
          </w:tcPr>
          <w:p w:rsidR="00B3145D" w:rsidP="00713096" w:rsidRDefault="00B3145D" w14:paraId="5F3B56CA" w14:textId="6A5764B1">
            <w:pPr>
              <w:rPr>
                <w:b w:val="0"/>
                <w:bCs w:val="0"/>
              </w:rPr>
            </w:pPr>
            <w:r>
              <w:rPr>
                <w:b w:val="0"/>
                <w:bCs w:val="0"/>
              </w:rPr>
              <w:t>D2B</w:t>
            </w:r>
          </w:p>
        </w:tc>
        <w:tc>
          <w:tcPr>
            <w:tcW w:w="1175" w:type="dxa"/>
          </w:tcPr>
          <w:p w:rsidRPr="00322B5C" w:rsidR="00B3145D" w:rsidP="00713096" w:rsidRDefault="00B3145D" w14:paraId="027D62D8" w14:textId="712CEF38">
            <w:pPr>
              <w:cnfStyle w:val="000000100000" w:firstRow="0" w:lastRow="0" w:firstColumn="0" w:lastColumn="0" w:oddVBand="0" w:evenVBand="0" w:oddHBand="1" w:evenHBand="0" w:firstRowFirstColumn="0" w:firstRowLastColumn="0" w:lastRowFirstColumn="0" w:lastRowLastColumn="0"/>
            </w:pPr>
            <w:r>
              <w:t>HEN</w:t>
            </w:r>
          </w:p>
        </w:tc>
        <w:tc>
          <w:tcPr>
            <w:tcW w:w="2122" w:type="dxa"/>
          </w:tcPr>
          <w:p w:rsidRPr="00322B5C" w:rsidR="00B3145D" w:rsidP="00713096" w:rsidRDefault="00B3145D" w14:paraId="1F45BBAF" w14:textId="775A9FD9">
            <w:pPr>
              <w:cnfStyle w:val="000000100000" w:firstRow="0" w:lastRow="0" w:firstColumn="0" w:lastColumn="0" w:oddVBand="0" w:evenVBand="0" w:oddHBand="1" w:evenHBand="0" w:firstRowFirstColumn="0" w:firstRowLastColumn="0" w:lastRowFirstColumn="0" w:lastRowLastColumn="0"/>
            </w:pPr>
            <w:r>
              <w:t>Třetí strana, dodavatel ERP řešení</w:t>
            </w:r>
          </w:p>
        </w:tc>
        <w:tc>
          <w:tcPr>
            <w:tcW w:w="3538" w:type="dxa"/>
          </w:tcPr>
          <w:p w:rsidRPr="009D6CBF" w:rsidR="00B3145D" w:rsidP="00713096" w:rsidRDefault="008E16DF" w14:paraId="0F0887EB" w14:textId="69E9C265">
            <w:pPr>
              <w:cnfStyle w:val="000000100000" w:firstRow="0" w:lastRow="0" w:firstColumn="0" w:lastColumn="0" w:oddVBand="0" w:evenVBand="0" w:oddHBand="1" w:evenHBand="0" w:firstRowFirstColumn="0" w:firstRowLastColumn="0" w:lastRowFirstColumn="0" w:lastRowLastColumn="0"/>
              <w:rPr>
                <w:i/>
                <w:iCs/>
              </w:rPr>
            </w:pPr>
            <w:r w:rsidRPr="009D6CBF">
              <w:rPr>
                <w:i/>
                <w:iCs/>
              </w:rPr>
              <w:t xml:space="preserve">V </w:t>
            </w:r>
            <w:r w:rsidRPr="009D6CBF" w:rsidR="00773A34">
              <w:rPr>
                <w:i/>
                <w:iCs/>
              </w:rPr>
              <w:t>této fázi projektu bez aktivního zapojení.</w:t>
            </w:r>
          </w:p>
        </w:tc>
      </w:tr>
    </w:tbl>
    <w:p w:rsidR="00162E1F" w:rsidP="001D0F69" w:rsidRDefault="00162E1F" w14:paraId="7410A535" w14:textId="64325B7B">
      <w:pPr>
        <w:rPr>
          <w:rFonts w:eastAsia="Times New Roman"/>
          <w:b/>
          <w:caps/>
          <w:sz w:val="32"/>
          <w:szCs w:val="26"/>
        </w:rPr>
      </w:pPr>
    </w:p>
    <w:p w:rsidR="00162E1F" w:rsidRDefault="00162E1F" w14:paraId="7AEC7710" w14:textId="77777777">
      <w:pPr>
        <w:spacing w:after="0" w:line="240" w:lineRule="auto"/>
        <w:rPr>
          <w:rFonts w:eastAsia="Times New Roman"/>
          <w:b/>
          <w:caps/>
          <w:sz w:val="32"/>
          <w:szCs w:val="26"/>
        </w:rPr>
      </w:pPr>
      <w:r>
        <w:rPr>
          <w:rFonts w:eastAsia="Times New Roman"/>
          <w:b/>
          <w:caps/>
          <w:sz w:val="32"/>
          <w:szCs w:val="26"/>
        </w:rPr>
        <w:br w:type="page"/>
      </w:r>
    </w:p>
    <w:p w:rsidRPr="005B1887" w:rsidR="00FE3439" w:rsidP="005B1887" w:rsidRDefault="00FE3439" w14:paraId="31460271" w14:textId="372F33AD">
      <w:pPr>
        <w:pStyle w:val="Nadpis2"/>
        <w:numPr>
          <w:ilvl w:val="0"/>
          <w:numId w:val="0"/>
        </w:numPr>
        <w:ind w:left="360"/>
      </w:pPr>
      <w:bookmarkStart w:name="_Ref207601189" w:id="4"/>
      <w:bookmarkStart w:name="_Toc208482691" w:id="5"/>
      <w:r>
        <w:t xml:space="preserve">Manažerské </w:t>
      </w:r>
      <w:r w:rsidR="00683F47">
        <w:t>s</w:t>
      </w:r>
      <w:r w:rsidR="007F78D2">
        <w:t>hrnutí</w:t>
      </w:r>
      <w:bookmarkEnd w:id="4"/>
      <w:bookmarkEnd w:id="5"/>
    </w:p>
    <w:p w:rsidRPr="00333E39" w:rsidR="00F86662" w:rsidP="00F86662" w:rsidRDefault="00F86662" w14:paraId="0FE1477D" w14:textId="77777777">
      <w:r w:rsidRPr="00333E39">
        <w:t xml:space="preserve">Cílem tohoto projektu je rozšířit stávající produkty PP, RP a FoB o </w:t>
      </w:r>
      <w:r w:rsidRPr="00333E39">
        <w:rPr>
          <w:b/>
          <w:bCs/>
        </w:rPr>
        <w:t>podporu pro cyklické svozy odpadu</w:t>
      </w:r>
      <w:r w:rsidRPr="00333E39">
        <w:t xml:space="preserve">. </w:t>
      </w:r>
    </w:p>
    <w:p w:rsidRPr="00333E39" w:rsidR="00F86662" w:rsidP="00F86662" w:rsidRDefault="00F86662" w14:paraId="5080365D" w14:textId="77777777">
      <w:pPr>
        <w:rPr>
          <w:lang w:eastAsia="cs-CZ"/>
        </w:rPr>
      </w:pPr>
      <w:r w:rsidRPr="00333E39">
        <w:rPr>
          <w:lang w:eastAsia="cs-CZ"/>
        </w:rPr>
        <w:t xml:space="preserve">Stávající aplikace </w:t>
      </w:r>
      <w:r w:rsidRPr="00333E39">
        <w:rPr>
          <w:b/>
          <w:bCs/>
          <w:lang w:eastAsia="cs-CZ"/>
        </w:rPr>
        <w:t>RoadPlan</w:t>
      </w:r>
      <w:r w:rsidRPr="00333E39">
        <w:rPr>
          <w:lang w:eastAsia="cs-CZ"/>
        </w:rPr>
        <w:t xml:space="preserve"> je primárně navržena pro kontejnerové a valníkové přepravy, které jsou založeny primárně na odbavení ad hoc objednávek s určitou možností opakování objednaných služeb. Dispečeři řeší denně zaplánování jednotek objednaných služeb s tím, že i objednávky si sami zakládají. Pro efektivní správu </w:t>
      </w:r>
      <w:r w:rsidRPr="00333E39">
        <w:rPr>
          <w:b/>
          <w:bCs/>
          <w:lang w:eastAsia="cs-CZ"/>
        </w:rPr>
        <w:t xml:space="preserve">stovek až tisíců smluvních položek </w:t>
      </w:r>
      <w:r w:rsidRPr="00333E39">
        <w:rPr>
          <w:lang w:eastAsia="cs-CZ"/>
        </w:rPr>
        <w:t xml:space="preserve">s definovanými kalendáři svozů, které existují pro </w:t>
      </w:r>
      <w:r w:rsidRPr="00333E39">
        <w:rPr>
          <w:b/>
          <w:bCs/>
          <w:lang w:eastAsia="cs-CZ"/>
        </w:rPr>
        <w:t>cyklické svozy</w:t>
      </w:r>
      <w:r w:rsidRPr="00333E39">
        <w:rPr>
          <w:lang w:eastAsia="cs-CZ"/>
        </w:rPr>
        <w:t xml:space="preserve">, je nutné </w:t>
      </w:r>
      <w:r w:rsidRPr="00333E39">
        <w:rPr>
          <w:b/>
          <w:bCs/>
          <w:lang w:eastAsia="cs-CZ"/>
        </w:rPr>
        <w:t>zvolit jiné přístupy</w:t>
      </w:r>
      <w:r w:rsidRPr="00333E39">
        <w:rPr>
          <w:lang w:eastAsia="cs-CZ"/>
        </w:rPr>
        <w:t xml:space="preserve"> k plánování.</w:t>
      </w:r>
    </w:p>
    <w:p w:rsidRPr="00333E39" w:rsidR="00F86662" w:rsidP="00F86662" w:rsidRDefault="00F86662" w14:paraId="61B27137" w14:textId="77777777">
      <w:pPr>
        <w:rPr>
          <w:lang w:eastAsia="cs-CZ"/>
        </w:rPr>
      </w:pPr>
      <w:r w:rsidRPr="00333E39">
        <w:rPr>
          <w:lang w:eastAsia="cs-CZ"/>
        </w:rPr>
        <w:t xml:space="preserve">Nedílnou součástí již existujících řešení v MP SK je </w:t>
      </w:r>
      <w:r w:rsidRPr="00333E39">
        <w:rPr>
          <w:b/>
          <w:bCs/>
          <w:lang w:eastAsia="cs-CZ"/>
        </w:rPr>
        <w:t>evidence jednotlivých nádob a stanovišť</w:t>
      </w:r>
      <w:r w:rsidRPr="00333E39">
        <w:rPr>
          <w:lang w:eastAsia="cs-CZ"/>
        </w:rPr>
        <w:t xml:space="preserve">, kterou podporuje aplikace </w:t>
      </w:r>
      <w:r w:rsidRPr="00333E39">
        <w:rPr>
          <w:b/>
          <w:bCs/>
          <w:lang w:eastAsia="cs-CZ"/>
        </w:rPr>
        <w:t>Pasport</w:t>
      </w:r>
      <w:r w:rsidRPr="00333E39">
        <w:rPr>
          <w:lang w:eastAsia="cs-CZ"/>
        </w:rPr>
        <w:t>.</w:t>
      </w:r>
    </w:p>
    <w:p w:rsidRPr="00333E39" w:rsidR="00F86662" w:rsidP="00F86662" w:rsidRDefault="00491D97" w14:paraId="15AE263F" w14:textId="19BB553A">
      <w:r w:rsidRPr="00333E39">
        <w:t>Předkládaný k</w:t>
      </w:r>
      <w:r w:rsidRPr="00333E39" w:rsidR="00F86662">
        <w:t xml:space="preserve">oncept řešení cyklických svozů je postaven na </w:t>
      </w:r>
      <w:r w:rsidRPr="00333E39" w:rsidR="00F86662">
        <w:rPr>
          <w:b/>
          <w:bCs/>
        </w:rPr>
        <w:t>základech současných aplikací</w:t>
      </w:r>
      <w:r w:rsidRPr="00333E39" w:rsidR="00F86662">
        <w:t xml:space="preserve"> Fleetware Pasport a RoadPlan. Projekt se zaměří na pět klíčových oblastí:</w:t>
      </w:r>
    </w:p>
    <w:p w:rsidRPr="00EF4B78" w:rsidR="00F86662" w:rsidP="00425A94" w:rsidRDefault="00F86662" w14:paraId="54FDFB81" w14:textId="4DC04CC6">
      <w:r w:rsidRPr="00333E39">
        <w:t xml:space="preserve">• </w:t>
      </w:r>
      <w:r w:rsidRPr="00333E39">
        <w:rPr>
          <w:b/>
          <w:bCs/>
        </w:rPr>
        <w:t>Využití Pasportu jako komplexní datové základny</w:t>
      </w:r>
      <w:r w:rsidRPr="00333E39">
        <w:t xml:space="preserve"> pro </w:t>
      </w:r>
      <w:r w:rsidR="009F6E0A">
        <w:t xml:space="preserve">do určité míry </w:t>
      </w:r>
      <w:r w:rsidRPr="00EF4B78">
        <w:t xml:space="preserve">statické údaje o </w:t>
      </w:r>
      <w:r w:rsidRPr="00EF4B78" w:rsidR="00D67F77">
        <w:t>nádobách, stanovištích</w:t>
      </w:r>
      <w:r w:rsidRPr="00EF4B78">
        <w:t>, okruzích, rozvrzích a zónách</w:t>
      </w:r>
      <w:r w:rsidR="00EF4B78">
        <w:t xml:space="preserve"> s cílem </w:t>
      </w:r>
      <w:r w:rsidR="00197997">
        <w:t xml:space="preserve">kompletní </w:t>
      </w:r>
      <w:r w:rsidR="00294F33">
        <w:t>správy</w:t>
      </w:r>
      <w:r w:rsidR="00197997">
        <w:t xml:space="preserve"> </w:t>
      </w:r>
      <w:r w:rsidR="006A68DE">
        <w:t>podkladů k plánování na straně Pasport.</w:t>
      </w:r>
    </w:p>
    <w:p w:rsidRPr="00EF4B78" w:rsidR="00F86662" w:rsidP="00425A94" w:rsidRDefault="00F86662" w14:paraId="2EA65BAE" w14:textId="77777777">
      <w:r w:rsidRPr="00EF4B78">
        <w:t xml:space="preserve">• </w:t>
      </w:r>
      <w:r w:rsidRPr="00EF4B78">
        <w:rPr>
          <w:b/>
        </w:rPr>
        <w:t>Naplánování denních tras vozidel v RoadPlanu (RP)</w:t>
      </w:r>
      <w:r w:rsidRPr="00EF4B78">
        <w:t xml:space="preserve">, který bude nově podporovat plnohodnotné plánování cyklických svozů a efektivní správu velkého množství objednaných služeb. </w:t>
      </w:r>
    </w:p>
    <w:p w:rsidRPr="00EF4B78" w:rsidR="00F86662" w:rsidP="00425A94" w:rsidRDefault="00F86662" w14:paraId="3F17F78E" w14:textId="77777777">
      <w:r w:rsidRPr="00EF4B78">
        <w:t xml:space="preserve">• </w:t>
      </w:r>
      <w:r w:rsidRPr="00EF4B78">
        <w:rPr>
          <w:b/>
        </w:rPr>
        <w:t>Přenos naplánovaných tras do FleetwareOnBoard (FoB)</w:t>
      </w:r>
      <w:r w:rsidRPr="00EF4B78">
        <w:t xml:space="preserve"> pro mobilní podporu řidičů v terénu, včetně zobrazení stanovišť nádob a vizualizace stavu obslouženosti v reálném čase.</w:t>
      </w:r>
    </w:p>
    <w:p w:rsidRPr="00EF4B78" w:rsidR="00F86662" w:rsidP="00425A94" w:rsidRDefault="00F86662" w14:paraId="1580D828" w14:textId="77777777">
      <w:r w:rsidRPr="00EF4B78">
        <w:t xml:space="preserve">• </w:t>
      </w:r>
      <w:r w:rsidRPr="00EF4B78">
        <w:rPr>
          <w:b/>
        </w:rPr>
        <w:t>Poskytování dat o realizaci tras zpět do Helios Nephrite (HEN)</w:t>
      </w:r>
      <w:r w:rsidRPr="00EF4B78">
        <w:t xml:space="preserve"> pro přípravu realizačních dokladů a zákonnou evidenci odpadu.</w:t>
      </w:r>
    </w:p>
    <w:p w:rsidR="00F86662" w:rsidP="00425A94" w:rsidRDefault="00F86662" w14:paraId="0AF13AA5" w14:textId="77777777">
      <w:r w:rsidRPr="00EF4B78">
        <w:t xml:space="preserve">• </w:t>
      </w:r>
      <w:r w:rsidRPr="00EF4B78">
        <w:rPr>
          <w:b/>
        </w:rPr>
        <w:t>Zavedení Strategické optimalizace okruhů</w:t>
      </w:r>
      <w:r w:rsidRPr="00EF4B78">
        <w:t xml:space="preserve"> v RoadPlanu jako klíčový nástroj pro budoucí efektivitu a plánování.</w:t>
      </w:r>
    </w:p>
    <w:p w:rsidRPr="00EF4B78" w:rsidR="00F86662" w:rsidP="00F86662" w:rsidRDefault="00F86662" w14:paraId="636383B0" w14:textId="77777777">
      <w:r w:rsidRPr="00EF4B78">
        <w:t xml:space="preserve">Projekt je navržen v etapách, s důrazem na přístup </w:t>
      </w:r>
      <w:r w:rsidRPr="00EF4B78">
        <w:rPr>
          <w:b/>
        </w:rPr>
        <w:t>Minimálního životaschopného produktu (MVP)</w:t>
      </w:r>
      <w:r w:rsidRPr="00EF4B78">
        <w:t>. První etapa dodá základní funkčnost pro plánování cyklických svozů, přinášející okamžitý užitek a umožňující sběr zpětné vazby pro další rozvoj. Následné etapy se zaměří na pokročilé funkce, jako je Strategická optimalizace.</w:t>
      </w:r>
    </w:p>
    <w:p w:rsidR="005A25C9" w:rsidP="00F86662" w:rsidRDefault="00F86662" w14:paraId="05486695" w14:textId="3AB2DCF5">
      <w:r w:rsidRPr="00EF4B78">
        <w:t xml:space="preserve">Realizací </w:t>
      </w:r>
      <w:r w:rsidR="005C0AF1">
        <w:t>projektu</w:t>
      </w:r>
      <w:r w:rsidRPr="00EF4B78">
        <w:t xml:space="preserve"> získá podnik významné přínosy </w:t>
      </w:r>
      <w:r w:rsidR="003B596B">
        <w:t xml:space="preserve">pro </w:t>
      </w:r>
      <w:r w:rsidRPr="00333E39" w:rsidR="003B596B">
        <w:rPr>
          <w:b/>
          <w:bCs/>
        </w:rPr>
        <w:t>zvýšení efektivity práce uživatelů</w:t>
      </w:r>
      <w:r w:rsidR="00907502">
        <w:t xml:space="preserve"> </w:t>
      </w:r>
      <w:r w:rsidR="00775DD8">
        <w:t>pří správě svozové obla</w:t>
      </w:r>
      <w:r w:rsidR="007B07BE">
        <w:t xml:space="preserve">sti na úrovni </w:t>
      </w:r>
      <w:r w:rsidR="00F034AB">
        <w:t xml:space="preserve">jedné </w:t>
      </w:r>
      <w:r w:rsidR="007B07BE">
        <w:t>provozovny</w:t>
      </w:r>
      <w:r w:rsidR="000C4630">
        <w:t>,</w:t>
      </w:r>
      <w:r w:rsidR="00517295">
        <w:t xml:space="preserve"> </w:t>
      </w:r>
      <w:r w:rsidR="00FD0A35">
        <w:t>včetně</w:t>
      </w:r>
      <w:r w:rsidR="00EA2B7B">
        <w:t> další</w:t>
      </w:r>
      <w:r w:rsidR="00F034AB">
        <w:t>ch</w:t>
      </w:r>
      <w:r w:rsidR="00EA2B7B">
        <w:t xml:space="preserve"> efekt</w:t>
      </w:r>
      <w:r w:rsidR="00FD0A35">
        <w:t xml:space="preserve">ů </w:t>
      </w:r>
      <w:r w:rsidR="000C4630">
        <w:t xml:space="preserve">vyplývajících </w:t>
      </w:r>
      <w:r w:rsidR="00DD2C30">
        <w:t xml:space="preserve">z práce </w:t>
      </w:r>
      <w:r w:rsidR="007A6CA3">
        <w:t xml:space="preserve">s daty </w:t>
      </w:r>
      <w:r w:rsidR="00F034AB">
        <w:t>více</w:t>
      </w:r>
      <w:r w:rsidR="00513D67">
        <w:t xml:space="preserve"> provozov</w:t>
      </w:r>
      <w:r w:rsidR="00F034AB">
        <w:t>en</w:t>
      </w:r>
      <w:r w:rsidR="00D14D19">
        <w:t xml:space="preserve">. </w:t>
      </w:r>
    </w:p>
    <w:p w:rsidRPr="00EF4B78" w:rsidR="00F86662" w:rsidP="00F86662" w:rsidRDefault="005C0AF1" w14:paraId="7BBFD62B" w14:textId="0CE7EDE8">
      <w:r>
        <w:t>P</w:t>
      </w:r>
      <w:r w:rsidRPr="00EF4B78" w:rsidR="00F86662">
        <w:t xml:space="preserve">ro </w:t>
      </w:r>
      <w:r>
        <w:t xml:space="preserve">jednotlivé </w:t>
      </w:r>
      <w:r w:rsidRPr="00EF4B78" w:rsidR="00F86662">
        <w:t>úrovně uživatelů</w:t>
      </w:r>
      <w:r>
        <w:t xml:space="preserve"> lze identifikovat tyto přínosy:</w:t>
      </w:r>
    </w:p>
    <w:p w:rsidRPr="00333E39" w:rsidR="00F86662" w:rsidP="00F86662" w:rsidRDefault="00F86662" w14:paraId="506C8F8B" w14:textId="3854BAEE">
      <w:r w:rsidRPr="00EF4B78">
        <w:t xml:space="preserve">• </w:t>
      </w:r>
      <w:r w:rsidRPr="00EF4B78">
        <w:rPr>
          <w:b/>
        </w:rPr>
        <w:t>Pro management</w:t>
      </w:r>
      <w:r w:rsidRPr="00EF4B78">
        <w:t xml:space="preserve">: Získání </w:t>
      </w:r>
      <w:r w:rsidRPr="00333E39">
        <w:t xml:space="preserve">dat pro komplexní přehled a kontrolu nad provozem, vizuální a datové nástroje pro analýzu, taktická a strategická rozhodnutí. </w:t>
      </w:r>
      <w:r w:rsidRPr="00333E39">
        <w:rPr>
          <w:b/>
          <w:bCs/>
        </w:rPr>
        <w:t xml:space="preserve">Výrazný je potenciál optimalizace investičních a provozních nákladů a identifikace </w:t>
      </w:r>
      <w:r w:rsidR="001E4D9B">
        <w:rPr>
          <w:b/>
        </w:rPr>
        <w:t>pr</w:t>
      </w:r>
      <w:r w:rsidR="00AD370E">
        <w:rPr>
          <w:b/>
        </w:rPr>
        <w:t xml:space="preserve">ůniků </w:t>
      </w:r>
      <w:r w:rsidR="00361535">
        <w:rPr>
          <w:b/>
        </w:rPr>
        <w:t>obsluh</w:t>
      </w:r>
      <w:r w:rsidR="005D7701">
        <w:rPr>
          <w:b/>
        </w:rPr>
        <w:t>y</w:t>
      </w:r>
      <w:r w:rsidR="00361535">
        <w:rPr>
          <w:b/>
        </w:rPr>
        <w:t xml:space="preserve"> jedné </w:t>
      </w:r>
      <w:r w:rsidR="00FE5AAC">
        <w:rPr>
          <w:b/>
        </w:rPr>
        <w:t xml:space="preserve">oblasti </w:t>
      </w:r>
      <w:r w:rsidR="001305ED">
        <w:rPr>
          <w:b/>
        </w:rPr>
        <w:t xml:space="preserve">vozidly </w:t>
      </w:r>
      <w:r w:rsidR="00FE5AAC">
        <w:rPr>
          <w:b/>
        </w:rPr>
        <w:t>více provozov</w:t>
      </w:r>
      <w:r w:rsidR="00B962C4">
        <w:rPr>
          <w:b/>
        </w:rPr>
        <w:t>en</w:t>
      </w:r>
      <w:r w:rsidR="00FE5AAC">
        <w:rPr>
          <w:b/>
        </w:rPr>
        <w:t xml:space="preserve"> (společnos</w:t>
      </w:r>
      <w:r w:rsidR="00B962C4">
        <w:rPr>
          <w:b/>
        </w:rPr>
        <w:t>tí</w:t>
      </w:r>
      <w:r w:rsidR="00FE5AAC">
        <w:rPr>
          <w:b/>
        </w:rPr>
        <w:t>)</w:t>
      </w:r>
      <w:r w:rsidRPr="00333E39">
        <w:t>, což se pozitivně projeví na celkové efektivitě a hospodářském výsledku firmy.</w:t>
      </w:r>
    </w:p>
    <w:p w:rsidRPr="00333E39" w:rsidR="00F86662" w:rsidP="00F86662" w:rsidRDefault="00F86662" w14:paraId="47D92C66" w14:textId="77777777">
      <w:r w:rsidRPr="00333E39">
        <w:t xml:space="preserve">• </w:t>
      </w:r>
      <w:r w:rsidRPr="00333E39">
        <w:rPr>
          <w:b/>
          <w:bCs/>
        </w:rPr>
        <w:t>Pro technicko-hospodářské pracovníky</w:t>
      </w:r>
      <w:r w:rsidRPr="00333E39">
        <w:t xml:space="preserve">: Zjednodušení práce, přesné a </w:t>
      </w:r>
      <w:r w:rsidRPr="00333E39">
        <w:rPr>
          <w:b/>
          <w:bCs/>
        </w:rPr>
        <w:t>automatizovaně dodané</w:t>
      </w:r>
      <w:r w:rsidRPr="00333E39">
        <w:t xml:space="preserve"> podklady, snížení rizika lidské chyby.</w:t>
      </w:r>
    </w:p>
    <w:p w:rsidRPr="00333E39" w:rsidR="00F86662" w:rsidP="00F86662" w:rsidRDefault="00F86662" w14:paraId="718915D3" w14:textId="77777777">
      <w:r w:rsidRPr="00333E39">
        <w:t xml:space="preserve">• </w:t>
      </w:r>
      <w:r w:rsidRPr="00333E39">
        <w:rPr>
          <w:b/>
          <w:bCs/>
        </w:rPr>
        <w:t>Pro dispečery</w:t>
      </w:r>
      <w:r w:rsidRPr="00333E39">
        <w:t xml:space="preserve">: Nástroj pro lepší koordinaci řidičů, efektivní řešení operativních problémů, </w:t>
      </w:r>
      <w:r w:rsidRPr="00333E39">
        <w:rPr>
          <w:b/>
          <w:bCs/>
        </w:rPr>
        <w:t>vizuální optimalizace okruhů nad mapou a kontrola nad realizacemi díky real-time přehledu</w:t>
      </w:r>
      <w:r w:rsidRPr="00333E39">
        <w:t>.</w:t>
      </w:r>
    </w:p>
    <w:p w:rsidRPr="00333E39" w:rsidR="00F86662" w:rsidP="00F86662" w:rsidRDefault="00F86662" w14:paraId="33173883" w14:textId="56C70C91">
      <w:r w:rsidRPr="00333E39">
        <w:t xml:space="preserve">• </w:t>
      </w:r>
      <w:r w:rsidRPr="00333E39">
        <w:rPr>
          <w:b/>
          <w:bCs/>
        </w:rPr>
        <w:t>Pro řidiče</w:t>
      </w:r>
      <w:r w:rsidRPr="00333E39">
        <w:t>: Přístup k aktuálním informacím z</w:t>
      </w:r>
      <w:r w:rsidRPr="00333E39" w:rsidR="00216BE7">
        <w:t> </w:t>
      </w:r>
      <w:r w:rsidRPr="00333E39">
        <w:t>terénu</w:t>
      </w:r>
      <w:r w:rsidRPr="00333E39" w:rsidR="00216BE7">
        <w:t xml:space="preserve"> prostřednictvím nového modulu aplikace FleetwareOnBoard</w:t>
      </w:r>
      <w:r w:rsidRPr="00333E39">
        <w:t xml:space="preserve">, eliminace nejasností a potřeby telefonické komunikace, </w:t>
      </w:r>
      <w:r w:rsidRPr="00333E39">
        <w:rPr>
          <w:b/>
        </w:rPr>
        <w:t>lepší zastupitelnost</w:t>
      </w:r>
      <w:r w:rsidRPr="00333E39">
        <w:t xml:space="preserve"> a rychlejší zaučení nových pracovníků.</w:t>
      </w:r>
    </w:p>
    <w:p w:rsidRPr="00333E39" w:rsidR="00F86662" w:rsidP="00F86662" w:rsidRDefault="00F86662" w14:paraId="1CDFD2FB" w14:textId="259417E0">
      <w:r w:rsidRPr="00333E39">
        <w:t xml:space="preserve">• </w:t>
      </w:r>
      <w:r w:rsidRPr="00333E39">
        <w:rPr>
          <w:b/>
          <w:bCs/>
        </w:rPr>
        <w:t>Pro smluvní zákazníky</w:t>
      </w:r>
      <w:r w:rsidRPr="00333E39">
        <w:t>: Větší transparentnost a přehled o stavu svých služeb</w:t>
      </w:r>
      <w:r w:rsidRPr="00333E39" w:rsidR="0069001A">
        <w:t xml:space="preserve"> v případě realizace navrhovan</w:t>
      </w:r>
      <w:r w:rsidR="00EB25D5">
        <w:t>é</w:t>
      </w:r>
      <w:r w:rsidRPr="00333E39" w:rsidR="0069001A">
        <w:t xml:space="preserve"> aplikace pro veřejnost</w:t>
      </w:r>
      <w:r w:rsidRPr="00333E39">
        <w:t>, vedoucí ke snížení dotazů a stížností a zlepšení image podniku.</w:t>
      </w:r>
    </w:p>
    <w:p w:rsidR="006768BC" w:rsidP="00333E39" w:rsidRDefault="00F86662" w14:paraId="7A2D5DBE" w14:textId="0637675E">
      <w:pPr>
        <w:rPr>
          <w:rFonts w:eastAsia="Times New Roman" w:cs="Arial"/>
          <w:lang w:eastAsia="cs-CZ"/>
        </w:rPr>
      </w:pPr>
      <w:r w:rsidRPr="00333E39">
        <w:t xml:space="preserve">Tento dokument podrobně popisuje </w:t>
      </w:r>
      <w:r w:rsidRPr="00333E39">
        <w:rPr>
          <w:b/>
          <w:bCs/>
        </w:rPr>
        <w:t>koncept řešení</w:t>
      </w:r>
      <w:r w:rsidRPr="00333E39">
        <w:t xml:space="preserve">, </w:t>
      </w:r>
      <w:r w:rsidRPr="00333E39">
        <w:rPr>
          <w:b/>
          <w:bCs/>
        </w:rPr>
        <w:t>navrhuje etapizaci</w:t>
      </w:r>
      <w:r w:rsidRPr="00333E39">
        <w:t xml:space="preserve"> a bude sloužit jako podklad pro stanovení odhadu pracnosti a </w:t>
      </w:r>
      <w:r w:rsidRPr="00333E39">
        <w:rPr>
          <w:b/>
          <w:bCs/>
        </w:rPr>
        <w:t>cenové nabídky</w:t>
      </w:r>
      <w:r w:rsidRPr="00333E39">
        <w:t>. Zároveň identifikuje a posuzuje hlavní rizika spojená s projektem.</w:t>
      </w:r>
      <w:r w:rsidR="001B4B49">
        <w:rPr>
          <w:rFonts w:eastAsia="Times New Roman" w:cs="Arial"/>
          <w:lang w:eastAsia="cs-CZ"/>
        </w:rPr>
        <w:br w:type="page"/>
      </w:r>
    </w:p>
    <w:p w:rsidRPr="006768BC" w:rsidR="00F86662" w:rsidP="006768BC" w:rsidRDefault="00F86662" w14:paraId="26D0A8AD" w14:textId="77777777">
      <w:pPr>
        <w:spacing w:after="0" w:line="240" w:lineRule="auto"/>
        <w:rPr>
          <w:rFonts w:eastAsia="Times New Roman" w:cs="Arial"/>
          <w:lang w:eastAsia="cs-CZ"/>
        </w:rPr>
      </w:pPr>
    </w:p>
    <w:p w:rsidR="000E5266" w:rsidP="000F58C9" w:rsidRDefault="000E5266" w14:paraId="26372FF7" w14:textId="01AE967B">
      <w:pPr>
        <w:pStyle w:val="Nadpis2"/>
        <w:rPr>
          <w:lang w:eastAsia="cs-CZ"/>
        </w:rPr>
      </w:pPr>
      <w:bookmarkStart w:name="_Toc207600186" w:id="6"/>
      <w:bookmarkStart w:name="_Toc207603496" w:id="7"/>
      <w:bookmarkStart w:name="_Toc207605793" w:id="8"/>
      <w:bookmarkStart w:name="_Toc207607421" w:id="9"/>
      <w:bookmarkStart w:name="_Toc207608292" w:id="10"/>
      <w:bookmarkStart w:name="_Toc207611161" w:id="11"/>
      <w:bookmarkStart w:name="_Toc207613128" w:id="12"/>
      <w:bookmarkStart w:name="_Toc207613284" w:id="13"/>
      <w:bookmarkStart w:name="_Toc207600192" w:id="14"/>
      <w:bookmarkStart w:name="_Toc207603502" w:id="15"/>
      <w:bookmarkStart w:name="_Toc207605799" w:id="16"/>
      <w:bookmarkStart w:name="_Toc207607427" w:id="17"/>
      <w:bookmarkStart w:name="_Toc207608298" w:id="18"/>
      <w:bookmarkStart w:name="_Toc207611167" w:id="19"/>
      <w:bookmarkStart w:name="_Toc207613134" w:id="20"/>
      <w:bookmarkStart w:name="_Toc207613290" w:id="21"/>
      <w:bookmarkStart w:name="_Toc207600197" w:id="22"/>
      <w:bookmarkStart w:name="_Toc207603507" w:id="23"/>
      <w:bookmarkStart w:name="_Toc207605804" w:id="24"/>
      <w:bookmarkStart w:name="_Toc207607432" w:id="25"/>
      <w:bookmarkStart w:name="_Toc207608303" w:id="26"/>
      <w:bookmarkStart w:name="_Toc207611172" w:id="27"/>
      <w:bookmarkStart w:name="_Toc207613139" w:id="28"/>
      <w:bookmarkStart w:name="_Toc207613295" w:id="29"/>
      <w:bookmarkStart w:name="_Toc207600202" w:id="30"/>
      <w:bookmarkStart w:name="_Toc207603512" w:id="31"/>
      <w:bookmarkStart w:name="_Toc207605809" w:id="32"/>
      <w:bookmarkStart w:name="_Toc207607437" w:id="33"/>
      <w:bookmarkStart w:name="_Toc207608308" w:id="34"/>
      <w:bookmarkStart w:name="_Toc207611177" w:id="35"/>
      <w:bookmarkStart w:name="_Toc207613144" w:id="36"/>
      <w:bookmarkStart w:name="_Toc207613300" w:id="37"/>
      <w:bookmarkStart w:name="_Toc207600207" w:id="38"/>
      <w:bookmarkStart w:name="_Toc207603517" w:id="39"/>
      <w:bookmarkStart w:name="_Toc207605814" w:id="40"/>
      <w:bookmarkStart w:name="_Toc207607442" w:id="41"/>
      <w:bookmarkStart w:name="_Toc207608313" w:id="42"/>
      <w:bookmarkStart w:name="_Toc207611182" w:id="43"/>
      <w:bookmarkStart w:name="_Toc207613149" w:id="44"/>
      <w:bookmarkStart w:name="_Toc207613305" w:id="45"/>
      <w:bookmarkStart w:name="_Toc207600212" w:id="46"/>
      <w:bookmarkStart w:name="_Toc207603522" w:id="47"/>
      <w:bookmarkStart w:name="_Toc207605819" w:id="48"/>
      <w:bookmarkStart w:name="_Toc207607447" w:id="49"/>
      <w:bookmarkStart w:name="_Toc207608318" w:id="50"/>
      <w:bookmarkStart w:name="_Toc207611187" w:id="51"/>
      <w:bookmarkStart w:name="_Toc207613154" w:id="52"/>
      <w:bookmarkStart w:name="_Toc207613310" w:id="53"/>
      <w:bookmarkStart w:name="_Toc207600217" w:id="54"/>
      <w:bookmarkStart w:name="_Toc207603527" w:id="55"/>
      <w:bookmarkStart w:name="_Toc207605824" w:id="56"/>
      <w:bookmarkStart w:name="_Toc207607452" w:id="57"/>
      <w:bookmarkStart w:name="_Toc207608323" w:id="58"/>
      <w:bookmarkStart w:name="_Toc207611192" w:id="59"/>
      <w:bookmarkStart w:name="_Toc207613159" w:id="60"/>
      <w:bookmarkStart w:name="_Toc207613315" w:id="61"/>
      <w:bookmarkStart w:name="_Toc207600222" w:id="62"/>
      <w:bookmarkStart w:name="_Toc207603532" w:id="63"/>
      <w:bookmarkStart w:name="_Toc207605829" w:id="64"/>
      <w:bookmarkStart w:name="_Toc207607457" w:id="65"/>
      <w:bookmarkStart w:name="_Toc207608328" w:id="66"/>
      <w:bookmarkStart w:name="_Toc207611197" w:id="67"/>
      <w:bookmarkStart w:name="_Toc207613164" w:id="68"/>
      <w:bookmarkStart w:name="_Toc207613320" w:id="69"/>
      <w:bookmarkStart w:name="_Toc207600227" w:id="70"/>
      <w:bookmarkStart w:name="_Toc207603537" w:id="71"/>
      <w:bookmarkStart w:name="_Toc207605834" w:id="72"/>
      <w:bookmarkStart w:name="_Toc207607462" w:id="73"/>
      <w:bookmarkStart w:name="_Toc207608333" w:id="74"/>
      <w:bookmarkStart w:name="_Toc207611202" w:id="75"/>
      <w:bookmarkStart w:name="_Toc207613169" w:id="76"/>
      <w:bookmarkStart w:name="_Toc207613325" w:id="77"/>
      <w:bookmarkStart w:name="_Toc207600232" w:id="78"/>
      <w:bookmarkStart w:name="_Toc207603542" w:id="79"/>
      <w:bookmarkStart w:name="_Toc207605839" w:id="80"/>
      <w:bookmarkStart w:name="_Toc207607467" w:id="81"/>
      <w:bookmarkStart w:name="_Toc207608338" w:id="82"/>
      <w:bookmarkStart w:name="_Toc207611207" w:id="83"/>
      <w:bookmarkStart w:name="_Toc207613174" w:id="84"/>
      <w:bookmarkStart w:name="_Toc207613330" w:id="85"/>
      <w:bookmarkStart w:name="_Toc208482692" w:id="86"/>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Pr>
          <w:lang w:eastAsia="cs-CZ"/>
        </w:rPr>
        <w:t>Slovník pojmů</w:t>
      </w:r>
      <w:r w:rsidR="00712F80">
        <w:rPr>
          <w:lang w:eastAsia="cs-CZ"/>
        </w:rPr>
        <w:t xml:space="preserve"> a zkratek</w:t>
      </w:r>
      <w:bookmarkEnd w:id="86"/>
    </w:p>
    <w:tbl>
      <w:tblPr>
        <w:tblStyle w:val="Tabulkaseznamu3zvraznn3"/>
        <w:tblW w:w="9075" w:type="dxa"/>
        <w:tblLook w:val="04A0" w:firstRow="1" w:lastRow="0" w:firstColumn="1" w:lastColumn="0" w:noHBand="0" w:noVBand="1"/>
      </w:tblPr>
      <w:tblGrid>
        <w:gridCol w:w="2689"/>
        <w:gridCol w:w="6386"/>
      </w:tblGrid>
      <w:tr w:rsidRPr="00322B5C" w:rsidR="00564AAB" w:rsidTr="009D6CBF" w14:paraId="7B286067" w14:textId="77777777">
        <w:trPr>
          <w:cnfStyle w:val="100000000000" w:firstRow="1" w:lastRow="0" w:firstColumn="0" w:lastColumn="0" w:oddVBand="0" w:evenVBand="0" w:oddHBand="0" w:evenHBand="0" w:firstRowFirstColumn="0" w:firstRowLastColumn="0" w:lastRowFirstColumn="0" w:lastRowLastColumn="0"/>
          <w:trHeight w:val="415"/>
          <w:tblHeader/>
        </w:trPr>
        <w:tc>
          <w:tcPr>
            <w:cnfStyle w:val="001000000100" w:firstRow="0" w:lastRow="0" w:firstColumn="1" w:lastColumn="0" w:oddVBand="0" w:evenVBand="0" w:oddHBand="0" w:evenHBand="0" w:firstRowFirstColumn="1" w:firstRowLastColumn="0" w:lastRowFirstColumn="0" w:lastRowLastColumn="0"/>
            <w:tcW w:w="2689" w:type="dxa"/>
          </w:tcPr>
          <w:p w:rsidRPr="00322B5C" w:rsidR="00712F80" w:rsidRDefault="00712F80" w14:paraId="5D96A040" w14:textId="52BA4919">
            <w:pPr>
              <w:rPr>
                <w:lang w:eastAsia="cs-CZ"/>
              </w:rPr>
            </w:pPr>
            <w:r>
              <w:rPr>
                <w:lang w:eastAsia="cs-CZ"/>
              </w:rPr>
              <w:t>Pojem</w:t>
            </w:r>
          </w:p>
        </w:tc>
        <w:tc>
          <w:tcPr>
            <w:tcW w:w="6386" w:type="dxa"/>
          </w:tcPr>
          <w:p w:rsidRPr="00322B5C" w:rsidR="00712F80" w:rsidRDefault="00712F80" w14:paraId="768EA35E" w14:textId="7FD38A84">
            <w:pPr>
              <w:cnfStyle w:val="100000000000" w:firstRow="1" w:lastRow="0" w:firstColumn="0" w:lastColumn="0" w:oddVBand="0" w:evenVBand="0" w:oddHBand="0" w:evenHBand="0" w:firstRowFirstColumn="0" w:firstRowLastColumn="0" w:lastRowFirstColumn="0" w:lastRowLastColumn="0"/>
              <w:rPr>
                <w:lang w:eastAsia="cs-CZ"/>
              </w:rPr>
            </w:pPr>
            <w:r>
              <w:rPr>
                <w:lang w:eastAsia="cs-CZ"/>
              </w:rPr>
              <w:t>Význam</w:t>
            </w:r>
          </w:p>
        </w:tc>
      </w:tr>
      <w:tr w:rsidRPr="00322B5C" w:rsidR="00A470E2" w:rsidTr="00FF7E20" w14:paraId="77A4602A" w14:textId="7777777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689" w:type="dxa"/>
          </w:tcPr>
          <w:p w:rsidRPr="00322B5C" w:rsidR="00712F80" w:rsidRDefault="00512B0B" w14:paraId="388898A4" w14:textId="70171555">
            <w:pPr>
              <w:rPr>
                <w:rFonts w:cs="Arial"/>
                <w:lang w:eastAsia="cs-CZ"/>
              </w:rPr>
            </w:pPr>
            <w:r>
              <w:rPr>
                <w:rFonts w:cs="Arial"/>
                <w:lang w:eastAsia="cs-CZ"/>
              </w:rPr>
              <w:t>Fleetware (FLW)</w:t>
            </w:r>
          </w:p>
        </w:tc>
        <w:tc>
          <w:tcPr>
            <w:tcW w:w="6386" w:type="dxa"/>
          </w:tcPr>
          <w:p w:rsidRPr="00322B5C" w:rsidR="00712F80" w:rsidRDefault="00624529" w14:paraId="6B54A38B" w14:textId="3F8FB3BD">
            <w:pPr>
              <w:cnfStyle w:val="000000100000" w:firstRow="0" w:lastRow="0" w:firstColumn="0" w:lastColumn="0" w:oddVBand="0" w:evenVBand="0" w:oddHBand="1" w:evenHBand="0" w:firstRowFirstColumn="0" w:firstRowLastColumn="0" w:lastRowFirstColumn="0" w:lastRowLastColumn="0"/>
              <w:rPr>
                <w:rFonts w:eastAsia="Times New Roman" w:cs="Arial"/>
                <w:lang w:eastAsia="cs-CZ"/>
              </w:rPr>
            </w:pPr>
            <w:r>
              <w:rPr>
                <w:rFonts w:eastAsia="Times New Roman" w:cs="Arial"/>
                <w:lang w:eastAsia="cs-CZ"/>
              </w:rPr>
              <w:t>Pokud není konkretizováno, je myšlen e</w:t>
            </w:r>
            <w:r w:rsidR="00411FCD">
              <w:rPr>
                <w:rFonts w:eastAsia="Times New Roman" w:cs="Arial"/>
                <w:lang w:eastAsia="cs-CZ"/>
              </w:rPr>
              <w:t xml:space="preserve">kosystém aplikací </w:t>
            </w:r>
            <w:r>
              <w:rPr>
                <w:rFonts w:eastAsia="Times New Roman" w:cs="Arial"/>
                <w:lang w:eastAsia="cs-CZ"/>
              </w:rPr>
              <w:t xml:space="preserve">podporující zejména </w:t>
            </w:r>
            <w:r w:rsidR="00411FCD">
              <w:rPr>
                <w:rFonts w:eastAsia="Times New Roman" w:cs="Arial"/>
                <w:lang w:eastAsia="cs-CZ"/>
              </w:rPr>
              <w:t>GPS monitoring, plánování tras, evidenci nádob</w:t>
            </w:r>
            <w:r>
              <w:rPr>
                <w:rFonts w:eastAsia="Times New Roman" w:cs="Arial"/>
                <w:lang w:eastAsia="cs-CZ"/>
              </w:rPr>
              <w:t>.</w:t>
            </w:r>
          </w:p>
        </w:tc>
      </w:tr>
      <w:tr w:rsidRPr="00322B5C" w:rsidR="0041091E" w:rsidTr="009D6CBF" w14:paraId="134C3B05" w14:textId="77777777">
        <w:trPr>
          <w:trHeight w:val="415"/>
        </w:trPr>
        <w:tc>
          <w:tcPr>
            <w:cnfStyle w:val="001000000000" w:firstRow="0" w:lastRow="0" w:firstColumn="1" w:lastColumn="0" w:oddVBand="0" w:evenVBand="0" w:oddHBand="0" w:evenHBand="0" w:firstRowFirstColumn="0" w:firstRowLastColumn="0" w:lastRowFirstColumn="0" w:lastRowLastColumn="0"/>
            <w:tcW w:w="2689" w:type="dxa"/>
          </w:tcPr>
          <w:p w:rsidRPr="00322B5C" w:rsidR="00712F80" w:rsidRDefault="0020175A" w14:paraId="026EC9B9" w14:textId="1D1BF7FD">
            <w:pPr>
              <w:rPr>
                <w:rFonts w:eastAsia="Times New Roman" w:cs="Arial"/>
                <w:lang w:eastAsia="cs-CZ"/>
              </w:rPr>
            </w:pPr>
            <w:r>
              <w:rPr>
                <w:rFonts w:eastAsia="Times New Roman" w:cs="Arial"/>
                <w:lang w:eastAsia="cs-CZ"/>
              </w:rPr>
              <w:t>FLW Pasport (PP)</w:t>
            </w:r>
          </w:p>
        </w:tc>
        <w:tc>
          <w:tcPr>
            <w:tcW w:w="6386" w:type="dxa"/>
          </w:tcPr>
          <w:p w:rsidRPr="00322B5C" w:rsidR="00712F80" w:rsidRDefault="0020175A" w14:paraId="6F3D749A" w14:textId="59386096">
            <w:pPr>
              <w:cnfStyle w:val="000000000000" w:firstRow="0" w:lastRow="0" w:firstColumn="0" w:lastColumn="0" w:oddVBand="0" w:evenVBand="0" w:oddHBand="0" w:evenHBand="0" w:firstRowFirstColumn="0" w:firstRowLastColumn="0" w:lastRowFirstColumn="0" w:lastRowLastColumn="0"/>
              <w:rPr>
                <w:rFonts w:eastAsia="Times New Roman" w:cs="Arial"/>
                <w:lang w:eastAsia="cs-CZ"/>
              </w:rPr>
            </w:pPr>
            <w:r>
              <w:rPr>
                <w:rFonts w:eastAsia="Times New Roman" w:cs="Arial"/>
                <w:lang w:eastAsia="cs-CZ"/>
              </w:rPr>
              <w:t>Webová</w:t>
            </w:r>
            <w:r w:rsidR="00AF6132">
              <w:rPr>
                <w:rFonts w:eastAsia="Times New Roman" w:cs="Arial"/>
                <w:lang w:eastAsia="cs-CZ"/>
              </w:rPr>
              <w:t xml:space="preserve"> aplikace pro evidenci malých odpadových nádob.</w:t>
            </w:r>
          </w:p>
        </w:tc>
      </w:tr>
      <w:tr w:rsidRPr="00322B5C" w:rsidR="00A470E2" w:rsidTr="00FF7E20" w14:paraId="05028791" w14:textId="7777777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689" w:type="dxa"/>
          </w:tcPr>
          <w:p w:rsidRPr="00322B5C" w:rsidR="00712F80" w:rsidRDefault="0020175A" w14:paraId="608D5364" w14:textId="050EF74B">
            <w:pPr>
              <w:rPr>
                <w:rFonts w:eastAsia="Times New Roman" w:cs="Arial"/>
                <w:lang w:eastAsia="cs-CZ"/>
              </w:rPr>
            </w:pPr>
            <w:r>
              <w:rPr>
                <w:rFonts w:eastAsia="Times New Roman" w:cs="Arial"/>
                <w:lang w:eastAsia="cs-CZ"/>
              </w:rPr>
              <w:t>FLW RoadPlan (RP)</w:t>
            </w:r>
          </w:p>
        </w:tc>
        <w:tc>
          <w:tcPr>
            <w:tcW w:w="6386" w:type="dxa"/>
          </w:tcPr>
          <w:p w:rsidRPr="00322B5C" w:rsidR="00712F80" w:rsidRDefault="0020175A" w14:paraId="28C517B2" w14:textId="602AB621">
            <w:pPr>
              <w:cnfStyle w:val="000000100000" w:firstRow="0" w:lastRow="0" w:firstColumn="0" w:lastColumn="0" w:oddVBand="0" w:evenVBand="0" w:oddHBand="1" w:evenHBand="0" w:firstRowFirstColumn="0" w:firstRowLastColumn="0" w:lastRowFirstColumn="0" w:lastRowLastColumn="0"/>
              <w:rPr>
                <w:rFonts w:eastAsia="Times New Roman" w:cs="Arial"/>
                <w:lang w:eastAsia="cs-CZ"/>
              </w:rPr>
            </w:pPr>
            <w:r>
              <w:rPr>
                <w:rFonts w:eastAsia="Times New Roman" w:cs="Arial"/>
                <w:lang w:eastAsia="cs-CZ"/>
              </w:rPr>
              <w:t>Webová aplikace pro plánování tras.</w:t>
            </w:r>
          </w:p>
        </w:tc>
      </w:tr>
      <w:tr w:rsidRPr="00322B5C" w:rsidR="0041091E" w:rsidTr="009D6CBF" w14:paraId="46FEF61E" w14:textId="77777777">
        <w:trPr>
          <w:trHeight w:val="405"/>
        </w:trPr>
        <w:tc>
          <w:tcPr>
            <w:cnfStyle w:val="001000000000" w:firstRow="0" w:lastRow="0" w:firstColumn="1" w:lastColumn="0" w:oddVBand="0" w:evenVBand="0" w:oddHBand="0" w:evenHBand="0" w:firstRowFirstColumn="0" w:firstRowLastColumn="0" w:lastRowFirstColumn="0" w:lastRowLastColumn="0"/>
            <w:tcW w:w="2689" w:type="dxa"/>
          </w:tcPr>
          <w:p w:rsidRPr="00322B5C" w:rsidR="00712F80" w:rsidRDefault="0020175A" w14:paraId="184D1C95" w14:textId="035B0826">
            <w:pPr>
              <w:rPr>
                <w:rFonts w:eastAsia="Times New Roman" w:cs="Arial"/>
                <w:lang w:eastAsia="cs-CZ"/>
              </w:rPr>
            </w:pPr>
            <w:r>
              <w:rPr>
                <w:rFonts w:eastAsia="Times New Roman" w:cs="Arial"/>
                <w:lang w:eastAsia="cs-CZ"/>
              </w:rPr>
              <w:t>FleetwareWeb2 (FLWW2)</w:t>
            </w:r>
          </w:p>
        </w:tc>
        <w:tc>
          <w:tcPr>
            <w:tcW w:w="6386" w:type="dxa"/>
          </w:tcPr>
          <w:p w:rsidRPr="00322B5C" w:rsidR="00712F80" w:rsidRDefault="0020175A" w14:paraId="614E2E6F" w14:textId="69F4C279">
            <w:pPr>
              <w:cnfStyle w:val="000000000000" w:firstRow="0" w:lastRow="0" w:firstColumn="0" w:lastColumn="0" w:oddVBand="0" w:evenVBand="0" w:oddHBand="0" w:evenHBand="0" w:firstRowFirstColumn="0" w:firstRowLastColumn="0" w:lastRowFirstColumn="0" w:lastRowLastColumn="0"/>
              <w:rPr>
                <w:rFonts w:eastAsia="Times New Roman" w:cs="Arial"/>
                <w:lang w:eastAsia="cs-CZ"/>
              </w:rPr>
            </w:pPr>
            <w:r>
              <w:rPr>
                <w:rFonts w:eastAsia="Times New Roman" w:cs="Arial"/>
                <w:lang w:eastAsia="cs-CZ"/>
              </w:rPr>
              <w:t>Webová aplikace pro GPS monitoring.</w:t>
            </w:r>
          </w:p>
        </w:tc>
      </w:tr>
      <w:tr w:rsidRPr="00322B5C" w:rsidR="00A470E2" w:rsidTr="00FF7E20" w14:paraId="07A3F5EC" w14:textId="7777777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689" w:type="dxa"/>
          </w:tcPr>
          <w:p w:rsidRPr="00322B5C" w:rsidR="00712F80" w:rsidRDefault="00AF6132" w14:paraId="0775C0C9" w14:textId="48796351">
            <w:pPr>
              <w:rPr>
                <w:rFonts w:eastAsia="Times New Roman" w:cs="Arial"/>
                <w:lang w:eastAsia="cs-CZ"/>
              </w:rPr>
            </w:pPr>
            <w:r>
              <w:rPr>
                <w:rFonts w:eastAsia="Times New Roman" w:cs="Arial"/>
                <w:lang w:eastAsia="cs-CZ"/>
              </w:rPr>
              <w:t>FLW Picker</w:t>
            </w:r>
          </w:p>
        </w:tc>
        <w:tc>
          <w:tcPr>
            <w:tcW w:w="6386" w:type="dxa"/>
          </w:tcPr>
          <w:p w:rsidRPr="00322B5C" w:rsidR="00712F80" w:rsidRDefault="00AF6132" w14:paraId="4B7186F5" w14:textId="1D80C458">
            <w:pPr>
              <w:cnfStyle w:val="000000100000" w:firstRow="0" w:lastRow="0" w:firstColumn="0" w:lastColumn="0" w:oddVBand="0" w:evenVBand="0" w:oddHBand="1" w:evenHBand="0" w:firstRowFirstColumn="0" w:firstRowLastColumn="0" w:lastRowFirstColumn="0" w:lastRowLastColumn="0"/>
              <w:rPr>
                <w:rFonts w:eastAsia="Times New Roman" w:cs="Arial"/>
                <w:lang w:eastAsia="cs-CZ"/>
              </w:rPr>
            </w:pPr>
            <w:r>
              <w:rPr>
                <w:rFonts w:eastAsia="Times New Roman" w:cs="Arial"/>
                <w:lang w:eastAsia="cs-CZ"/>
              </w:rPr>
              <w:t xml:space="preserve">Mobilní aplikaci pro podporu terénní </w:t>
            </w:r>
            <w:r w:rsidR="0062163C">
              <w:rPr>
                <w:rFonts w:eastAsia="Times New Roman" w:cs="Arial"/>
                <w:lang w:eastAsia="cs-CZ"/>
              </w:rPr>
              <w:t>práce s nádobami a kontejnery.</w:t>
            </w:r>
            <w:r>
              <w:rPr>
                <w:rFonts w:eastAsia="Times New Roman" w:cs="Arial"/>
                <w:lang w:eastAsia="cs-CZ"/>
              </w:rPr>
              <w:t xml:space="preserve"> </w:t>
            </w:r>
          </w:p>
        </w:tc>
      </w:tr>
      <w:tr w:rsidRPr="00322B5C" w:rsidR="0041091E" w:rsidTr="009D6CBF" w14:paraId="05885CAB" w14:textId="77777777">
        <w:trPr>
          <w:trHeight w:val="415"/>
        </w:trPr>
        <w:tc>
          <w:tcPr>
            <w:cnfStyle w:val="001000000000" w:firstRow="0" w:lastRow="0" w:firstColumn="1" w:lastColumn="0" w:oddVBand="0" w:evenVBand="0" w:oddHBand="0" w:evenHBand="0" w:firstRowFirstColumn="0" w:firstRowLastColumn="0" w:lastRowFirstColumn="0" w:lastRowLastColumn="0"/>
            <w:tcW w:w="2689" w:type="dxa"/>
          </w:tcPr>
          <w:p w:rsidRPr="00322B5C" w:rsidR="00712F80" w:rsidRDefault="0062163C" w14:paraId="649C728E" w14:textId="4A73E196">
            <w:pPr>
              <w:rPr>
                <w:rFonts w:eastAsia="Times New Roman" w:cs="Arial"/>
                <w:lang w:eastAsia="cs-CZ"/>
              </w:rPr>
            </w:pPr>
            <w:r>
              <w:rPr>
                <w:rFonts w:eastAsia="Times New Roman" w:cs="Arial"/>
                <w:lang w:eastAsia="cs-CZ"/>
              </w:rPr>
              <w:t>FleetwareOnBoard (FOB)</w:t>
            </w:r>
          </w:p>
        </w:tc>
        <w:tc>
          <w:tcPr>
            <w:tcW w:w="6386" w:type="dxa"/>
          </w:tcPr>
          <w:p w:rsidRPr="00322B5C" w:rsidR="00712F80" w:rsidRDefault="0062163C" w14:paraId="60E398FC" w14:textId="1D6799C3">
            <w:pPr>
              <w:cnfStyle w:val="000000000000" w:firstRow="0" w:lastRow="0" w:firstColumn="0" w:lastColumn="0" w:oddVBand="0" w:evenVBand="0" w:oddHBand="0" w:evenHBand="0" w:firstRowFirstColumn="0" w:firstRowLastColumn="0" w:lastRowFirstColumn="0" w:lastRowLastColumn="0"/>
              <w:rPr>
                <w:rFonts w:eastAsia="Times New Roman" w:cs="Arial"/>
                <w:lang w:eastAsia="cs-CZ"/>
              </w:rPr>
            </w:pPr>
            <w:r>
              <w:rPr>
                <w:rFonts w:eastAsia="Times New Roman" w:cs="Arial"/>
                <w:lang w:eastAsia="cs-CZ"/>
              </w:rPr>
              <w:t>Mobilní aplikace pro podporu realizace naplánovaných tras, vozidlový terminál.</w:t>
            </w:r>
          </w:p>
        </w:tc>
      </w:tr>
      <w:tr w:rsidRPr="00322B5C" w:rsidR="00A470E2" w:rsidTr="00FF7E20" w14:paraId="5F07786E" w14:textId="7777777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689" w:type="dxa"/>
          </w:tcPr>
          <w:p w:rsidRPr="00322B5C" w:rsidR="00712F80" w:rsidRDefault="0062163C" w14:paraId="530A4379" w14:textId="2874BB33">
            <w:pPr>
              <w:rPr>
                <w:rFonts w:eastAsia="Times New Roman" w:cs="Arial"/>
                <w:lang w:eastAsia="cs-CZ"/>
              </w:rPr>
            </w:pPr>
            <w:r>
              <w:rPr>
                <w:rFonts w:eastAsia="Times New Roman" w:cs="Arial"/>
                <w:lang w:eastAsia="cs-CZ"/>
              </w:rPr>
              <w:t>F</w:t>
            </w:r>
            <w:r w:rsidR="00E322E9">
              <w:rPr>
                <w:rFonts w:eastAsia="Times New Roman" w:cs="Arial"/>
                <w:lang w:eastAsia="cs-CZ"/>
              </w:rPr>
              <w:t>LW PublicWeb</w:t>
            </w:r>
          </w:p>
        </w:tc>
        <w:tc>
          <w:tcPr>
            <w:tcW w:w="6386" w:type="dxa"/>
          </w:tcPr>
          <w:p w:rsidRPr="00322B5C" w:rsidR="00712F80" w:rsidRDefault="00E322E9" w14:paraId="4BCB62FB" w14:textId="5D340F8F">
            <w:pPr>
              <w:cnfStyle w:val="000000100000" w:firstRow="0" w:lastRow="0" w:firstColumn="0" w:lastColumn="0" w:oddVBand="0" w:evenVBand="0" w:oddHBand="1" w:evenHBand="0" w:firstRowFirstColumn="0" w:firstRowLastColumn="0" w:lastRowFirstColumn="0" w:lastRowLastColumn="0"/>
              <w:rPr>
                <w:rFonts w:eastAsia="Times New Roman" w:cs="Arial"/>
                <w:lang w:eastAsia="cs-CZ"/>
              </w:rPr>
            </w:pPr>
            <w:r>
              <w:rPr>
                <w:rFonts w:eastAsia="Times New Roman" w:cs="Arial"/>
                <w:lang w:eastAsia="cs-CZ"/>
              </w:rPr>
              <w:t xml:space="preserve">Webová aplikace </w:t>
            </w:r>
            <w:r w:rsidR="007361BD">
              <w:rPr>
                <w:rFonts w:eastAsia="Times New Roman" w:cs="Arial"/>
                <w:lang w:eastAsia="cs-CZ"/>
              </w:rPr>
              <w:t>pro prezentaci dat veřejnosti / koncovým zákazníkům.</w:t>
            </w:r>
          </w:p>
        </w:tc>
      </w:tr>
      <w:tr w:rsidRPr="00322B5C" w:rsidR="006460A4" w:rsidTr="009D6CBF" w14:paraId="203034C0" w14:textId="77777777">
        <w:trPr>
          <w:trHeight w:val="415"/>
        </w:trPr>
        <w:tc>
          <w:tcPr>
            <w:cnfStyle w:val="001000000000" w:firstRow="0" w:lastRow="0" w:firstColumn="1" w:lastColumn="0" w:oddVBand="0" w:evenVBand="0" w:oddHBand="0" w:evenHBand="0" w:firstRowFirstColumn="0" w:firstRowLastColumn="0" w:lastRowFirstColumn="0" w:lastRowLastColumn="0"/>
            <w:tcW w:w="0" w:type="dxa"/>
          </w:tcPr>
          <w:p w:rsidR="0025011A" w:rsidP="0025011A" w:rsidRDefault="0025011A" w14:paraId="578D805C" w14:textId="5C4321F2">
            <w:pPr>
              <w:rPr>
                <w:rFonts w:eastAsia="Times New Roman" w:cs="Arial"/>
                <w:lang w:eastAsia="cs-CZ"/>
              </w:rPr>
            </w:pPr>
            <w:r>
              <w:rPr>
                <w:rFonts w:eastAsia="Times New Roman" w:cs="Arial"/>
                <w:lang w:eastAsia="cs-CZ"/>
              </w:rPr>
              <w:t>Helios Nephrite (HEN)</w:t>
            </w:r>
          </w:p>
        </w:tc>
        <w:tc>
          <w:tcPr>
            <w:tcW w:w="0" w:type="dxa"/>
          </w:tcPr>
          <w:p w:rsidR="0025011A" w:rsidP="0025011A" w:rsidRDefault="0025011A" w14:paraId="6A8234CB" w14:textId="11357A52">
            <w:pPr>
              <w:cnfStyle w:val="000000000000" w:firstRow="0" w:lastRow="0" w:firstColumn="0" w:lastColumn="0" w:oddVBand="0" w:evenVBand="0" w:oddHBand="0" w:evenHBand="0" w:firstRowFirstColumn="0" w:firstRowLastColumn="0" w:lastRowFirstColumn="0" w:lastRowLastColumn="0"/>
              <w:rPr>
                <w:rFonts w:eastAsia="Times New Roman" w:cs="Arial"/>
                <w:lang w:eastAsia="cs-CZ"/>
              </w:rPr>
            </w:pPr>
            <w:r w:rsidRPr="00512B0B">
              <w:rPr>
                <w:rFonts w:eastAsia="Times New Roman" w:cs="Arial"/>
                <w:lang w:eastAsia="cs-CZ"/>
              </w:rPr>
              <w:t xml:space="preserve">ERP systém </w:t>
            </w:r>
            <w:r w:rsidRPr="00512B0B" w:rsidR="00C954F0">
              <w:rPr>
                <w:rFonts w:eastAsia="Times New Roman" w:cs="Arial"/>
                <w:lang w:eastAsia="cs-CZ"/>
              </w:rPr>
              <w:t>Helios – implementace</w:t>
            </w:r>
            <w:r w:rsidRPr="00512B0B">
              <w:rPr>
                <w:rFonts w:eastAsia="Times New Roman" w:cs="Arial"/>
                <w:lang w:eastAsia="cs-CZ"/>
              </w:rPr>
              <w:t xml:space="preserve"> využívaná v</w:t>
            </w:r>
            <w:r>
              <w:rPr>
                <w:rFonts w:eastAsia="Times New Roman" w:cs="Arial"/>
                <w:lang w:eastAsia="cs-CZ"/>
              </w:rPr>
              <w:t> </w:t>
            </w:r>
            <w:r w:rsidRPr="00512B0B">
              <w:rPr>
                <w:rFonts w:eastAsia="Times New Roman" w:cs="Arial"/>
                <w:lang w:eastAsia="cs-CZ"/>
              </w:rPr>
              <w:t>MP</w:t>
            </w:r>
            <w:r>
              <w:rPr>
                <w:rFonts w:eastAsia="Times New Roman" w:cs="Arial"/>
                <w:lang w:eastAsia="cs-CZ"/>
              </w:rPr>
              <w:t xml:space="preserve"> </w:t>
            </w:r>
            <w:r w:rsidRPr="00512B0B">
              <w:rPr>
                <w:rFonts w:eastAsia="Times New Roman" w:cs="Arial"/>
                <w:lang w:eastAsia="cs-CZ"/>
              </w:rPr>
              <w:t>SK</w:t>
            </w:r>
          </w:p>
        </w:tc>
      </w:tr>
      <w:tr w:rsidRPr="00322B5C" w:rsidR="0040015D" w:rsidTr="009D6CBF" w14:paraId="0ADF4D2C" w14:textId="7777777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0" w:type="dxa"/>
          </w:tcPr>
          <w:p w:rsidR="0025011A" w:rsidP="0025011A" w:rsidRDefault="009760C3" w14:paraId="6477334E" w14:textId="3C316B96">
            <w:pPr>
              <w:rPr>
                <w:rFonts w:eastAsia="Times New Roman" w:cs="Arial"/>
                <w:lang w:eastAsia="cs-CZ"/>
              </w:rPr>
            </w:pPr>
            <w:r>
              <w:rPr>
                <w:rFonts w:eastAsia="Times New Roman" w:cs="Arial"/>
                <w:lang w:eastAsia="cs-CZ"/>
              </w:rPr>
              <w:t>Smlouva</w:t>
            </w:r>
          </w:p>
        </w:tc>
        <w:tc>
          <w:tcPr>
            <w:tcW w:w="0" w:type="dxa"/>
          </w:tcPr>
          <w:p w:rsidRPr="00CE0709" w:rsidR="00CE0709" w:rsidP="00CE0709" w:rsidRDefault="00CE0709" w14:paraId="4ACE563C" w14:textId="20B5B84E">
            <w:pPr>
              <w:cnfStyle w:val="000000100000" w:firstRow="0" w:lastRow="0" w:firstColumn="0" w:lastColumn="0" w:oddVBand="0" w:evenVBand="0" w:oddHBand="1" w:evenHBand="0" w:firstRowFirstColumn="0" w:firstRowLastColumn="0" w:lastRowFirstColumn="0" w:lastRowLastColumn="0"/>
              <w:rPr>
                <w:rFonts w:eastAsia="Times New Roman" w:cs="Arial"/>
                <w:lang w:eastAsia="cs-CZ"/>
              </w:rPr>
            </w:pPr>
            <w:r>
              <w:rPr>
                <w:rFonts w:eastAsia="Times New Roman" w:cs="Arial"/>
                <w:lang w:eastAsia="cs-CZ"/>
              </w:rPr>
              <w:t>HEN</w:t>
            </w:r>
            <w:r w:rsidR="003D4071">
              <w:rPr>
                <w:rFonts w:eastAsia="Times New Roman" w:cs="Arial"/>
                <w:lang w:eastAsia="cs-CZ"/>
              </w:rPr>
              <w:t xml:space="preserve">: </w:t>
            </w:r>
            <w:r w:rsidRPr="00CE0709">
              <w:rPr>
                <w:rFonts w:eastAsia="Times New Roman" w:cs="Arial"/>
                <w:lang w:eastAsia="cs-CZ"/>
              </w:rPr>
              <w:t>smluvní ujednání mezi MP</w:t>
            </w:r>
            <w:r w:rsidR="0067300C">
              <w:rPr>
                <w:rFonts w:eastAsia="Times New Roman" w:cs="Arial"/>
                <w:lang w:eastAsia="cs-CZ"/>
              </w:rPr>
              <w:t xml:space="preserve"> </w:t>
            </w:r>
            <w:r w:rsidRPr="00CE0709">
              <w:rPr>
                <w:rFonts w:eastAsia="Times New Roman" w:cs="Arial"/>
                <w:lang w:eastAsia="cs-CZ"/>
              </w:rPr>
              <w:t>SK a zákazníkem</w:t>
            </w:r>
            <w:r w:rsidR="0067300C">
              <w:rPr>
                <w:rFonts w:eastAsia="Times New Roman" w:cs="Arial"/>
                <w:lang w:eastAsia="cs-CZ"/>
              </w:rPr>
              <w:t>, na základě</w:t>
            </w:r>
            <w:r w:rsidR="00440029">
              <w:rPr>
                <w:rFonts w:eastAsia="Times New Roman" w:cs="Arial"/>
                <w:lang w:eastAsia="cs-CZ"/>
              </w:rPr>
              <w:t xml:space="preserve"> </w:t>
            </w:r>
            <w:r w:rsidR="0067300C">
              <w:rPr>
                <w:rFonts w:eastAsia="Times New Roman" w:cs="Arial"/>
                <w:lang w:eastAsia="cs-CZ"/>
              </w:rPr>
              <w:t>kterého je dodávaná daná služba.</w:t>
            </w:r>
            <w:r w:rsidR="00195AE2">
              <w:rPr>
                <w:rFonts w:eastAsia="Times New Roman" w:cs="Arial"/>
                <w:lang w:eastAsia="cs-CZ"/>
              </w:rPr>
              <w:t xml:space="preserve"> Může obsahovat více předmětů smlouvy.</w:t>
            </w:r>
          </w:p>
          <w:p w:rsidR="0025011A" w:rsidP="0025011A" w:rsidRDefault="0067300C" w14:paraId="4BF82CE6" w14:textId="2936EEF6">
            <w:pPr>
              <w:cnfStyle w:val="000000100000" w:firstRow="0" w:lastRow="0" w:firstColumn="0" w:lastColumn="0" w:oddVBand="0" w:evenVBand="0" w:oddHBand="1" w:evenHBand="0" w:firstRowFirstColumn="0" w:firstRowLastColumn="0" w:lastRowFirstColumn="0" w:lastRowLastColumn="0"/>
              <w:rPr>
                <w:rFonts w:eastAsia="Times New Roman" w:cs="Arial"/>
                <w:lang w:eastAsia="cs-CZ"/>
              </w:rPr>
            </w:pPr>
            <w:r>
              <w:rPr>
                <w:rFonts w:eastAsia="Times New Roman" w:cs="Arial"/>
                <w:lang w:eastAsia="cs-CZ"/>
              </w:rPr>
              <w:t xml:space="preserve">Odpovídající pojem v rámci PP je </w:t>
            </w:r>
            <w:r w:rsidR="00195AE2">
              <w:rPr>
                <w:rFonts w:eastAsia="Times New Roman" w:cs="Arial"/>
                <w:lang w:eastAsia="cs-CZ"/>
              </w:rPr>
              <w:t>o</w:t>
            </w:r>
            <w:r>
              <w:rPr>
                <w:rFonts w:eastAsia="Times New Roman" w:cs="Arial"/>
                <w:lang w:eastAsia="cs-CZ"/>
              </w:rPr>
              <w:t>bjednávka.</w:t>
            </w:r>
          </w:p>
        </w:tc>
      </w:tr>
      <w:tr w:rsidRPr="00322B5C" w:rsidR="006460A4" w:rsidTr="009D6CBF" w14:paraId="2F9728BA" w14:textId="77777777">
        <w:trPr>
          <w:trHeight w:val="415"/>
        </w:trPr>
        <w:tc>
          <w:tcPr>
            <w:cnfStyle w:val="001000000000" w:firstRow="0" w:lastRow="0" w:firstColumn="1" w:lastColumn="0" w:oddVBand="0" w:evenVBand="0" w:oddHBand="0" w:evenHBand="0" w:firstRowFirstColumn="0" w:firstRowLastColumn="0" w:lastRowFirstColumn="0" w:lastRowLastColumn="0"/>
            <w:tcW w:w="0" w:type="dxa"/>
          </w:tcPr>
          <w:p w:rsidR="0025011A" w:rsidP="0025011A" w:rsidRDefault="003D4071" w14:paraId="3121F2D0" w14:textId="74CDBCE0">
            <w:pPr>
              <w:rPr>
                <w:rFonts w:eastAsia="Times New Roman" w:cs="Arial"/>
                <w:lang w:eastAsia="cs-CZ"/>
              </w:rPr>
            </w:pPr>
            <w:r>
              <w:rPr>
                <w:rFonts w:eastAsia="Times New Roman" w:cs="Arial"/>
                <w:lang w:eastAsia="cs-CZ"/>
              </w:rPr>
              <w:t>Předmět smlouvy</w:t>
            </w:r>
          </w:p>
        </w:tc>
        <w:tc>
          <w:tcPr>
            <w:tcW w:w="0" w:type="dxa"/>
          </w:tcPr>
          <w:p w:rsidR="0025011A" w:rsidP="0025011A" w:rsidRDefault="003D4071" w14:paraId="4F7BFDFB" w14:textId="77777777">
            <w:pPr>
              <w:cnfStyle w:val="000000000000" w:firstRow="0" w:lastRow="0" w:firstColumn="0" w:lastColumn="0" w:oddVBand="0" w:evenVBand="0" w:oddHBand="0" w:evenHBand="0" w:firstRowFirstColumn="0" w:firstRowLastColumn="0" w:lastRowFirstColumn="0" w:lastRowLastColumn="0"/>
              <w:rPr>
                <w:rFonts w:eastAsia="Times New Roman" w:cs="Arial"/>
                <w:lang w:eastAsia="cs-CZ"/>
              </w:rPr>
            </w:pPr>
            <w:r>
              <w:rPr>
                <w:rFonts w:eastAsia="Times New Roman" w:cs="Arial"/>
                <w:lang w:eastAsia="cs-CZ"/>
              </w:rPr>
              <w:t xml:space="preserve">HEN: </w:t>
            </w:r>
            <w:r w:rsidRPr="003D4071">
              <w:rPr>
                <w:rFonts w:eastAsia="Times New Roman" w:cs="Arial"/>
                <w:lang w:eastAsia="cs-CZ"/>
              </w:rPr>
              <w:t xml:space="preserve">specifikace nasmlouvané služby se </w:t>
            </w:r>
            <w:r>
              <w:rPr>
                <w:rFonts w:eastAsia="Times New Roman" w:cs="Arial"/>
                <w:lang w:eastAsia="cs-CZ"/>
              </w:rPr>
              <w:t>zákazníkem</w:t>
            </w:r>
            <w:r w:rsidRPr="003D4071">
              <w:rPr>
                <w:rFonts w:eastAsia="Times New Roman" w:cs="Arial"/>
                <w:lang w:eastAsia="cs-CZ"/>
              </w:rPr>
              <w:t xml:space="preserve"> obsahující výčet atributů specifikující službu</w:t>
            </w:r>
            <w:r>
              <w:rPr>
                <w:rFonts w:eastAsia="Times New Roman" w:cs="Arial"/>
                <w:lang w:eastAsia="cs-CZ"/>
              </w:rPr>
              <w:t>.</w:t>
            </w:r>
          </w:p>
          <w:p w:rsidR="00195AE2" w:rsidP="0025011A" w:rsidRDefault="00195AE2" w14:paraId="7E6CD0E7" w14:textId="5FB1A8A6">
            <w:pPr>
              <w:cnfStyle w:val="000000000000" w:firstRow="0" w:lastRow="0" w:firstColumn="0" w:lastColumn="0" w:oddVBand="0" w:evenVBand="0" w:oddHBand="0" w:evenHBand="0" w:firstRowFirstColumn="0" w:firstRowLastColumn="0" w:lastRowFirstColumn="0" w:lastRowLastColumn="0"/>
              <w:rPr>
                <w:rFonts w:eastAsia="Times New Roman" w:cs="Arial"/>
                <w:lang w:eastAsia="cs-CZ"/>
              </w:rPr>
            </w:pPr>
            <w:r>
              <w:rPr>
                <w:rFonts w:eastAsia="Times New Roman" w:cs="Arial"/>
                <w:lang w:eastAsia="cs-CZ"/>
              </w:rPr>
              <w:t>Odpovídající pojem v rámci PP je položka objednávky, resp. její konkrétní revize</w:t>
            </w:r>
            <w:r w:rsidR="009D2297">
              <w:rPr>
                <w:rFonts w:eastAsia="Times New Roman" w:cs="Arial"/>
                <w:lang w:eastAsia="cs-CZ"/>
              </w:rPr>
              <w:t xml:space="preserve"> položky objednávky (RPO)</w:t>
            </w:r>
            <w:r>
              <w:rPr>
                <w:rFonts w:eastAsia="Times New Roman" w:cs="Arial"/>
                <w:lang w:eastAsia="cs-CZ"/>
              </w:rPr>
              <w:t>.</w:t>
            </w:r>
          </w:p>
        </w:tc>
      </w:tr>
      <w:tr w:rsidRPr="00322B5C" w:rsidR="0040015D" w:rsidTr="009D6CBF" w14:paraId="4F31DCF0" w14:textId="7777777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0" w:type="dxa"/>
          </w:tcPr>
          <w:p w:rsidR="0025011A" w:rsidP="0025011A" w:rsidRDefault="00195AE2" w14:paraId="5CD074E5" w14:textId="660AB61C">
            <w:pPr>
              <w:rPr>
                <w:rFonts w:eastAsia="Times New Roman" w:cs="Arial"/>
                <w:lang w:eastAsia="cs-CZ"/>
              </w:rPr>
            </w:pPr>
            <w:r>
              <w:rPr>
                <w:rFonts w:eastAsia="Times New Roman" w:cs="Arial"/>
                <w:lang w:eastAsia="cs-CZ"/>
              </w:rPr>
              <w:t>Typ předmětu smlouvy</w:t>
            </w:r>
          </w:p>
        </w:tc>
        <w:tc>
          <w:tcPr>
            <w:tcW w:w="0" w:type="dxa"/>
          </w:tcPr>
          <w:p w:rsidR="0025011A" w:rsidP="0025011A" w:rsidRDefault="00195AE2" w14:paraId="143562BB" w14:textId="1383DED4">
            <w:pPr>
              <w:cnfStyle w:val="000000100000" w:firstRow="0" w:lastRow="0" w:firstColumn="0" w:lastColumn="0" w:oddVBand="0" w:evenVBand="0" w:oddHBand="1" w:evenHBand="0" w:firstRowFirstColumn="0" w:firstRowLastColumn="0" w:lastRowFirstColumn="0" w:lastRowLastColumn="0"/>
              <w:rPr>
                <w:rFonts w:eastAsia="Times New Roman" w:cs="Arial"/>
                <w:lang w:eastAsia="cs-CZ"/>
              </w:rPr>
            </w:pPr>
            <w:r>
              <w:rPr>
                <w:rFonts w:eastAsia="Times New Roman" w:cs="Arial"/>
                <w:lang w:eastAsia="cs-CZ"/>
              </w:rPr>
              <w:t xml:space="preserve">HEN: </w:t>
            </w:r>
            <w:r w:rsidR="00EF60AA">
              <w:rPr>
                <w:rFonts w:eastAsia="Times New Roman" w:cs="Arial"/>
                <w:lang w:eastAsia="cs-CZ"/>
              </w:rPr>
              <w:t>r</w:t>
            </w:r>
            <w:r w:rsidRPr="00EF60AA" w:rsidR="00EF60AA">
              <w:rPr>
                <w:rFonts w:eastAsia="Times New Roman" w:cs="Arial"/>
                <w:lang w:eastAsia="cs-CZ"/>
              </w:rPr>
              <w:t xml:space="preserve">ozlišení druhů řádků smluv dle realizované </w:t>
            </w:r>
            <w:r w:rsidR="00FD69F6">
              <w:rPr>
                <w:rFonts w:eastAsia="Times New Roman" w:cs="Arial"/>
                <w:lang w:eastAsia="cs-CZ"/>
              </w:rPr>
              <w:t xml:space="preserve">služby / </w:t>
            </w:r>
            <w:r w:rsidRPr="00EF60AA" w:rsidR="00EF60AA">
              <w:rPr>
                <w:rFonts w:eastAsia="Times New Roman" w:cs="Arial"/>
                <w:lang w:eastAsia="cs-CZ"/>
              </w:rPr>
              <w:t>nakládání s odpady</w:t>
            </w:r>
            <w:r w:rsidR="00EF60AA">
              <w:rPr>
                <w:rFonts w:eastAsia="Times New Roman" w:cs="Arial"/>
                <w:lang w:eastAsia="cs-CZ"/>
              </w:rPr>
              <w:t>. Např. KOM</w:t>
            </w:r>
            <w:r w:rsidR="00510CEA">
              <w:rPr>
                <w:rFonts w:eastAsia="Times New Roman" w:cs="Arial"/>
                <w:lang w:eastAsia="cs-CZ"/>
              </w:rPr>
              <w:t xml:space="preserve"> – pro svoz komunálního odpadu.</w:t>
            </w:r>
          </w:p>
          <w:p w:rsidR="00510CEA" w:rsidP="0025011A" w:rsidRDefault="00510CEA" w14:paraId="44215E77" w14:textId="282B11B4">
            <w:pPr>
              <w:cnfStyle w:val="000000100000" w:firstRow="0" w:lastRow="0" w:firstColumn="0" w:lastColumn="0" w:oddVBand="0" w:evenVBand="0" w:oddHBand="1" w:evenHBand="0" w:firstRowFirstColumn="0" w:firstRowLastColumn="0" w:lastRowFirstColumn="0" w:lastRowLastColumn="0"/>
              <w:rPr>
                <w:rFonts w:eastAsia="Times New Roman" w:cs="Arial"/>
                <w:lang w:eastAsia="cs-CZ"/>
              </w:rPr>
            </w:pPr>
            <w:r>
              <w:rPr>
                <w:rFonts w:eastAsia="Times New Roman" w:cs="Arial"/>
                <w:lang w:eastAsia="cs-CZ"/>
              </w:rPr>
              <w:t xml:space="preserve">V PP </w:t>
            </w:r>
            <w:r w:rsidR="00007E3A">
              <w:rPr>
                <w:rFonts w:eastAsia="Times New Roman" w:cs="Arial"/>
                <w:lang w:eastAsia="cs-CZ"/>
              </w:rPr>
              <w:t xml:space="preserve">aktuální </w:t>
            </w:r>
            <w:r>
              <w:rPr>
                <w:rFonts w:eastAsia="Times New Roman" w:cs="Arial"/>
                <w:lang w:eastAsia="cs-CZ"/>
              </w:rPr>
              <w:t>rozlišeno</w:t>
            </w:r>
            <w:r w:rsidR="00007E3A">
              <w:rPr>
                <w:rFonts w:eastAsia="Times New Roman" w:cs="Arial"/>
                <w:lang w:eastAsia="cs-CZ"/>
              </w:rPr>
              <w:t xml:space="preserve"> jen prefixem čísla položky objednávky.</w:t>
            </w:r>
            <w:r>
              <w:rPr>
                <w:rFonts w:eastAsia="Times New Roman" w:cs="Arial"/>
                <w:lang w:eastAsia="cs-CZ"/>
              </w:rPr>
              <w:t xml:space="preserve"> </w:t>
            </w:r>
          </w:p>
        </w:tc>
      </w:tr>
      <w:tr w:rsidRPr="00322B5C" w:rsidR="006460A4" w:rsidTr="009D6CBF" w14:paraId="27E46723" w14:textId="77777777">
        <w:trPr>
          <w:trHeight w:val="415"/>
        </w:trPr>
        <w:tc>
          <w:tcPr>
            <w:cnfStyle w:val="001000000000" w:firstRow="0" w:lastRow="0" w:firstColumn="1" w:lastColumn="0" w:oddVBand="0" w:evenVBand="0" w:oddHBand="0" w:evenHBand="0" w:firstRowFirstColumn="0" w:firstRowLastColumn="0" w:lastRowFirstColumn="0" w:lastRowLastColumn="0"/>
            <w:tcW w:w="0" w:type="dxa"/>
          </w:tcPr>
          <w:p w:rsidR="0025011A" w:rsidP="0025011A" w:rsidRDefault="0068702A" w14:paraId="4A025451" w14:textId="71C9F07B">
            <w:pPr>
              <w:rPr>
                <w:rFonts w:eastAsia="Times New Roman" w:cs="Arial"/>
                <w:lang w:eastAsia="cs-CZ"/>
              </w:rPr>
            </w:pPr>
            <w:r>
              <w:rPr>
                <w:rFonts w:eastAsia="Times New Roman" w:cs="Arial"/>
                <w:lang w:eastAsia="cs-CZ"/>
              </w:rPr>
              <w:t>Okruh</w:t>
            </w:r>
          </w:p>
        </w:tc>
        <w:tc>
          <w:tcPr>
            <w:tcW w:w="0" w:type="dxa"/>
          </w:tcPr>
          <w:p w:rsidR="0025011A" w:rsidP="0025011A" w:rsidRDefault="006B599F" w14:paraId="18398AA6" w14:textId="77777777">
            <w:pPr>
              <w:cnfStyle w:val="000000000000" w:firstRow="0" w:lastRow="0" w:firstColumn="0" w:lastColumn="0" w:oddVBand="0" w:evenVBand="0" w:oddHBand="0" w:evenHBand="0" w:firstRowFirstColumn="0" w:firstRowLastColumn="0" w:lastRowFirstColumn="0" w:lastRowLastColumn="0"/>
              <w:rPr>
                <w:rFonts w:eastAsia="Times New Roman" w:cs="Arial"/>
                <w:lang w:eastAsia="cs-CZ"/>
              </w:rPr>
            </w:pPr>
            <w:r>
              <w:rPr>
                <w:rFonts w:eastAsia="Times New Roman" w:cs="Arial"/>
                <w:lang w:eastAsia="cs-CZ"/>
              </w:rPr>
              <w:t xml:space="preserve">HEN: </w:t>
            </w:r>
            <w:r w:rsidRPr="0068702A" w:rsidR="0068702A">
              <w:rPr>
                <w:rFonts w:eastAsia="Times New Roman" w:cs="Arial"/>
                <w:lang w:eastAsia="cs-CZ"/>
              </w:rPr>
              <w:t>entita sdružující řádky smluv různých smluv, které se obsluhují společně na základě definovaných pravidel MP</w:t>
            </w:r>
            <w:r w:rsidR="0068702A">
              <w:rPr>
                <w:rFonts w:eastAsia="Times New Roman" w:cs="Arial"/>
                <w:lang w:eastAsia="cs-CZ"/>
              </w:rPr>
              <w:t xml:space="preserve"> </w:t>
            </w:r>
            <w:r w:rsidRPr="0068702A" w:rsidR="0068702A">
              <w:rPr>
                <w:rFonts w:eastAsia="Times New Roman" w:cs="Arial"/>
                <w:lang w:eastAsia="cs-CZ"/>
              </w:rPr>
              <w:t>SK</w:t>
            </w:r>
            <w:r w:rsidR="0068702A">
              <w:rPr>
                <w:rFonts w:eastAsia="Times New Roman" w:cs="Arial"/>
                <w:lang w:eastAsia="cs-CZ"/>
              </w:rPr>
              <w:t>.</w:t>
            </w:r>
            <w:r w:rsidR="00B05D05">
              <w:rPr>
                <w:rFonts w:eastAsia="Times New Roman" w:cs="Arial"/>
                <w:lang w:eastAsia="cs-CZ"/>
              </w:rPr>
              <w:t xml:space="preserve"> A</w:t>
            </w:r>
            <w:r w:rsidRPr="00B05D05" w:rsidR="00B05D05">
              <w:rPr>
                <w:rFonts w:eastAsia="Times New Roman" w:cs="Arial"/>
                <w:lang w:eastAsia="cs-CZ"/>
              </w:rPr>
              <w:t>tributem okruhu není vozidlo, sdružení okruhů probíhá až na úrovni denních tras</w:t>
            </w:r>
            <w:r w:rsidR="00B05D05">
              <w:rPr>
                <w:rFonts w:eastAsia="Times New Roman" w:cs="Arial"/>
                <w:lang w:eastAsia="cs-CZ"/>
              </w:rPr>
              <w:t>.</w:t>
            </w:r>
          </w:p>
          <w:p w:rsidR="002B06E9" w:rsidP="0025011A" w:rsidRDefault="002B06E9" w14:paraId="56697CC5" w14:textId="6864AEAD">
            <w:pPr>
              <w:cnfStyle w:val="000000000000" w:firstRow="0" w:lastRow="0" w:firstColumn="0" w:lastColumn="0" w:oddVBand="0" w:evenVBand="0" w:oddHBand="0" w:evenHBand="0" w:firstRowFirstColumn="0" w:firstRowLastColumn="0" w:lastRowFirstColumn="0" w:lastRowLastColumn="0"/>
              <w:rPr>
                <w:rFonts w:eastAsia="Times New Roman" w:cs="Arial"/>
                <w:lang w:eastAsia="cs-CZ"/>
              </w:rPr>
            </w:pPr>
            <w:r>
              <w:rPr>
                <w:rFonts w:eastAsia="Times New Roman" w:cs="Arial"/>
                <w:lang w:eastAsia="cs-CZ"/>
              </w:rPr>
              <w:t>V systémech FLW nová entita.</w:t>
            </w:r>
          </w:p>
        </w:tc>
      </w:tr>
      <w:tr w:rsidRPr="00322B5C" w:rsidR="0040015D" w:rsidTr="009D6CBF" w14:paraId="7567E90C" w14:textId="7777777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0" w:type="dxa"/>
          </w:tcPr>
          <w:p w:rsidR="0025011A" w:rsidP="0025011A" w:rsidRDefault="00B05D05" w14:paraId="67072073" w14:textId="2393B837">
            <w:pPr>
              <w:rPr>
                <w:rFonts w:eastAsia="Times New Roman" w:cs="Arial"/>
                <w:lang w:eastAsia="cs-CZ"/>
              </w:rPr>
            </w:pPr>
            <w:r>
              <w:rPr>
                <w:rFonts w:eastAsia="Times New Roman" w:cs="Arial"/>
                <w:lang w:eastAsia="cs-CZ"/>
              </w:rPr>
              <w:t>Rozvrh</w:t>
            </w:r>
          </w:p>
        </w:tc>
        <w:tc>
          <w:tcPr>
            <w:tcW w:w="0" w:type="dxa"/>
          </w:tcPr>
          <w:p w:rsidR="0025011A" w:rsidP="0025011A" w:rsidRDefault="00ED7C2E" w14:paraId="42DC6628" w14:textId="77777777">
            <w:pPr>
              <w:cnfStyle w:val="000000100000" w:firstRow="0" w:lastRow="0" w:firstColumn="0" w:lastColumn="0" w:oddVBand="0" w:evenVBand="0" w:oddHBand="1" w:evenHBand="0" w:firstRowFirstColumn="0" w:firstRowLastColumn="0" w:lastRowFirstColumn="0" w:lastRowLastColumn="0"/>
              <w:rPr>
                <w:rFonts w:eastAsia="Times New Roman" w:cs="Arial"/>
                <w:lang w:eastAsia="cs-CZ"/>
              </w:rPr>
            </w:pPr>
            <w:r>
              <w:rPr>
                <w:rFonts w:eastAsia="Times New Roman" w:cs="Arial"/>
                <w:lang w:eastAsia="cs-CZ"/>
              </w:rPr>
              <w:t>HEN: E</w:t>
            </w:r>
            <w:r w:rsidRPr="00ED7C2E">
              <w:rPr>
                <w:rFonts w:eastAsia="Times New Roman" w:cs="Arial"/>
                <w:lang w:eastAsia="cs-CZ"/>
              </w:rPr>
              <w:t xml:space="preserve">ntita, která nese informaci o </w:t>
            </w:r>
            <w:r w:rsidR="002A33F8">
              <w:rPr>
                <w:rFonts w:eastAsia="Times New Roman" w:cs="Arial"/>
                <w:lang w:eastAsia="cs-CZ"/>
              </w:rPr>
              <w:t xml:space="preserve">reálných termínech, ve kterých probíhá obsluha nádob na základě smluvní </w:t>
            </w:r>
            <w:r>
              <w:rPr>
                <w:rFonts w:eastAsia="Times New Roman" w:cs="Arial"/>
                <w:lang w:eastAsia="cs-CZ"/>
              </w:rPr>
              <w:t>frekvenc</w:t>
            </w:r>
            <w:r w:rsidR="002A33F8">
              <w:rPr>
                <w:rFonts w:eastAsia="Times New Roman" w:cs="Arial"/>
                <w:lang w:eastAsia="cs-CZ"/>
              </w:rPr>
              <w:t>e</w:t>
            </w:r>
            <w:r>
              <w:rPr>
                <w:rFonts w:eastAsia="Times New Roman" w:cs="Arial"/>
                <w:lang w:eastAsia="cs-CZ"/>
              </w:rPr>
              <w:t xml:space="preserve"> obsluh</w:t>
            </w:r>
            <w:r w:rsidR="002A33F8">
              <w:rPr>
                <w:rFonts w:eastAsia="Times New Roman" w:cs="Arial"/>
                <w:lang w:eastAsia="cs-CZ"/>
              </w:rPr>
              <w:t xml:space="preserve">. Pro </w:t>
            </w:r>
            <w:r w:rsidR="002B06E9">
              <w:rPr>
                <w:rFonts w:eastAsia="Times New Roman" w:cs="Arial"/>
                <w:lang w:eastAsia="cs-CZ"/>
              </w:rPr>
              <w:t>každý rozvrh je tedy vygenerovaný „kalendář“ – konkrétní kalendářní dny v daném roce.</w:t>
            </w:r>
          </w:p>
          <w:p w:rsidR="002B06E9" w:rsidP="0025011A" w:rsidRDefault="002B06E9" w14:paraId="1774C2F5" w14:textId="6C73824A">
            <w:pPr>
              <w:cnfStyle w:val="000000100000" w:firstRow="0" w:lastRow="0" w:firstColumn="0" w:lastColumn="0" w:oddVBand="0" w:evenVBand="0" w:oddHBand="1" w:evenHBand="0" w:firstRowFirstColumn="0" w:firstRowLastColumn="0" w:lastRowFirstColumn="0" w:lastRowLastColumn="0"/>
              <w:rPr>
                <w:rFonts w:eastAsia="Times New Roman" w:cs="Arial"/>
                <w:lang w:eastAsia="cs-CZ"/>
              </w:rPr>
            </w:pPr>
            <w:r>
              <w:rPr>
                <w:rFonts w:eastAsia="Times New Roman" w:cs="Arial"/>
                <w:lang w:eastAsia="cs-CZ"/>
              </w:rPr>
              <w:t>V systémech FLW nová entita.</w:t>
            </w:r>
          </w:p>
        </w:tc>
      </w:tr>
      <w:tr w:rsidRPr="00322B5C" w:rsidR="006460A4" w:rsidTr="009D6CBF" w14:paraId="405BD490" w14:textId="77777777">
        <w:trPr>
          <w:trHeight w:val="415"/>
        </w:trPr>
        <w:tc>
          <w:tcPr>
            <w:cnfStyle w:val="001000000000" w:firstRow="0" w:lastRow="0" w:firstColumn="1" w:lastColumn="0" w:oddVBand="0" w:evenVBand="0" w:oddHBand="0" w:evenHBand="0" w:firstRowFirstColumn="0" w:firstRowLastColumn="0" w:lastRowFirstColumn="0" w:lastRowLastColumn="0"/>
            <w:tcW w:w="0" w:type="dxa"/>
          </w:tcPr>
          <w:p w:rsidR="002B06E9" w:rsidP="0025011A" w:rsidRDefault="002B06E9" w14:paraId="2791ECCA" w14:textId="43FAD1A9">
            <w:pPr>
              <w:rPr>
                <w:rFonts w:eastAsia="Times New Roman" w:cs="Arial"/>
                <w:lang w:eastAsia="cs-CZ"/>
              </w:rPr>
            </w:pPr>
            <w:r>
              <w:rPr>
                <w:rFonts w:eastAsia="Times New Roman" w:cs="Arial"/>
                <w:lang w:eastAsia="cs-CZ"/>
              </w:rPr>
              <w:t>Zóna</w:t>
            </w:r>
          </w:p>
        </w:tc>
        <w:tc>
          <w:tcPr>
            <w:tcW w:w="0" w:type="dxa"/>
          </w:tcPr>
          <w:p w:rsidR="002B06E9" w:rsidP="0025011A" w:rsidRDefault="008A0C6F" w14:paraId="039DFCDD" w14:textId="4BA24BE5">
            <w:pPr>
              <w:cnfStyle w:val="000000000000" w:firstRow="0" w:lastRow="0" w:firstColumn="0" w:lastColumn="0" w:oddVBand="0" w:evenVBand="0" w:oddHBand="0" w:evenHBand="0" w:firstRowFirstColumn="0" w:firstRowLastColumn="0" w:lastRowFirstColumn="0" w:lastRowLastColumn="0"/>
              <w:rPr>
                <w:rFonts w:eastAsia="Times New Roman" w:cs="Arial"/>
                <w:lang w:eastAsia="cs-CZ"/>
              </w:rPr>
            </w:pPr>
            <w:r>
              <w:rPr>
                <w:rFonts w:eastAsia="Times New Roman" w:cs="Arial"/>
                <w:lang w:eastAsia="cs-CZ"/>
              </w:rPr>
              <w:t>HEN: Entita prezentující určitou oblast</w:t>
            </w:r>
            <w:r w:rsidR="00886371">
              <w:rPr>
                <w:rFonts w:eastAsia="Times New Roman" w:cs="Arial"/>
                <w:lang w:eastAsia="cs-CZ"/>
              </w:rPr>
              <w:t xml:space="preserve"> / soubor adres</w:t>
            </w:r>
            <w:r>
              <w:rPr>
                <w:rFonts w:eastAsia="Times New Roman" w:cs="Arial"/>
                <w:lang w:eastAsia="cs-CZ"/>
              </w:rPr>
              <w:t xml:space="preserve"> (čtvrť, obec, …)</w:t>
            </w:r>
            <w:r w:rsidR="00886371">
              <w:rPr>
                <w:rFonts w:eastAsia="Times New Roman" w:cs="Arial"/>
                <w:lang w:eastAsia="cs-CZ"/>
              </w:rPr>
              <w:t>. Používá se pro potřeby výběru předmětů smluv, např. jejich zařazení do okruhů.</w:t>
            </w:r>
          </w:p>
          <w:p w:rsidR="00886371" w:rsidP="0025011A" w:rsidRDefault="00886371" w14:paraId="2435D5E7" w14:textId="7534C5C3">
            <w:pPr>
              <w:cnfStyle w:val="000000000000" w:firstRow="0" w:lastRow="0" w:firstColumn="0" w:lastColumn="0" w:oddVBand="0" w:evenVBand="0" w:oddHBand="0" w:evenHBand="0" w:firstRowFirstColumn="0" w:firstRowLastColumn="0" w:lastRowFirstColumn="0" w:lastRowLastColumn="0"/>
              <w:rPr>
                <w:rFonts w:eastAsia="Times New Roman" w:cs="Arial"/>
                <w:lang w:eastAsia="cs-CZ"/>
              </w:rPr>
            </w:pPr>
            <w:r>
              <w:rPr>
                <w:rFonts w:eastAsia="Times New Roman" w:cs="Arial"/>
                <w:lang w:eastAsia="cs-CZ"/>
              </w:rPr>
              <w:t>V systémech FLW nová entita.</w:t>
            </w:r>
          </w:p>
        </w:tc>
      </w:tr>
      <w:tr w:rsidRPr="00322B5C" w:rsidR="005E3F2A" w:rsidTr="009D6CBF" w14:paraId="266E5A0A" w14:textId="7777777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0" w:type="dxa"/>
          </w:tcPr>
          <w:p w:rsidR="00665DD7" w:rsidP="0025011A" w:rsidRDefault="00665DD7" w14:paraId="57B53EC3" w14:textId="18D4BA11">
            <w:pPr>
              <w:rPr>
                <w:rFonts w:eastAsia="Times New Roman" w:cs="Arial"/>
                <w:lang w:eastAsia="cs-CZ"/>
              </w:rPr>
            </w:pPr>
            <w:r>
              <w:rPr>
                <w:rFonts w:eastAsia="Times New Roman" w:cs="Arial"/>
                <w:lang w:eastAsia="cs-CZ"/>
              </w:rPr>
              <w:t>Cyklický svoz (CS)</w:t>
            </w:r>
          </w:p>
        </w:tc>
        <w:tc>
          <w:tcPr>
            <w:tcW w:w="0" w:type="dxa"/>
          </w:tcPr>
          <w:p w:rsidR="00665DD7" w:rsidP="0025011A" w:rsidRDefault="00665DD7" w14:paraId="5F359A53" w14:textId="0F45416D">
            <w:pPr>
              <w:cnfStyle w:val="000000100000" w:firstRow="0" w:lastRow="0" w:firstColumn="0" w:lastColumn="0" w:oddVBand="0" w:evenVBand="0" w:oddHBand="1" w:evenHBand="0" w:firstRowFirstColumn="0" w:firstRowLastColumn="0" w:lastRowFirstColumn="0" w:lastRowLastColumn="0"/>
              <w:rPr>
                <w:rFonts w:eastAsia="Times New Roman" w:cs="Arial"/>
                <w:lang w:eastAsia="cs-CZ"/>
              </w:rPr>
            </w:pPr>
            <w:r>
              <w:rPr>
                <w:rFonts w:eastAsia="Times New Roman" w:cs="Arial"/>
                <w:lang w:eastAsia="cs-CZ"/>
              </w:rPr>
              <w:t>Činnost</w:t>
            </w:r>
            <w:r w:rsidR="00FD69F6">
              <w:rPr>
                <w:rFonts w:eastAsia="Times New Roman" w:cs="Arial"/>
                <w:lang w:eastAsia="cs-CZ"/>
              </w:rPr>
              <w:t xml:space="preserve">i související se zajištěním </w:t>
            </w:r>
            <w:r w:rsidR="00324C90">
              <w:rPr>
                <w:rFonts w:eastAsia="Times New Roman" w:cs="Arial"/>
                <w:lang w:eastAsia="cs-CZ"/>
              </w:rPr>
              <w:t xml:space="preserve">pravidelného svozu </w:t>
            </w:r>
            <w:r w:rsidR="006E3BE0">
              <w:rPr>
                <w:rFonts w:eastAsia="Times New Roman" w:cs="Arial"/>
                <w:lang w:eastAsia="cs-CZ"/>
              </w:rPr>
              <w:t xml:space="preserve">malých nádob. </w:t>
            </w:r>
            <w:r w:rsidR="00481F03">
              <w:rPr>
                <w:rFonts w:eastAsia="Times New Roman" w:cs="Arial"/>
                <w:lang w:eastAsia="cs-CZ"/>
              </w:rPr>
              <w:t>Jednoznačně d</w:t>
            </w:r>
            <w:r w:rsidR="006E3BE0">
              <w:rPr>
                <w:rFonts w:eastAsia="Times New Roman" w:cs="Arial"/>
                <w:lang w:eastAsia="cs-CZ"/>
              </w:rPr>
              <w:t>áno příslušným ID typu předmětu</w:t>
            </w:r>
            <w:r w:rsidR="004C53CC">
              <w:rPr>
                <w:rFonts w:eastAsia="Times New Roman" w:cs="Arial"/>
                <w:lang w:eastAsia="cs-CZ"/>
              </w:rPr>
              <w:t>. Odpovídající název typu předmětu</w:t>
            </w:r>
            <w:r w:rsidR="00FD69F6">
              <w:rPr>
                <w:rFonts w:eastAsia="Times New Roman" w:cs="Arial"/>
                <w:lang w:eastAsia="cs-CZ"/>
              </w:rPr>
              <w:t xml:space="preserve"> </w:t>
            </w:r>
            <w:r w:rsidR="004C53CC">
              <w:rPr>
                <w:rFonts w:eastAsia="Times New Roman" w:cs="Arial"/>
                <w:lang w:eastAsia="cs-CZ"/>
              </w:rPr>
              <w:t>je „ZVOZ C“</w:t>
            </w:r>
            <w:r w:rsidR="00481F03">
              <w:rPr>
                <w:rFonts w:eastAsia="Times New Roman" w:cs="Arial"/>
                <w:lang w:eastAsia="cs-CZ"/>
              </w:rPr>
              <w:t>.</w:t>
            </w:r>
          </w:p>
        </w:tc>
      </w:tr>
      <w:tr w:rsidRPr="00322B5C" w:rsidR="006460A4" w:rsidTr="009D6CBF" w14:paraId="37F3422E" w14:textId="77777777">
        <w:trPr>
          <w:trHeight w:val="415"/>
        </w:trPr>
        <w:tc>
          <w:tcPr>
            <w:cnfStyle w:val="001000000000" w:firstRow="0" w:lastRow="0" w:firstColumn="1" w:lastColumn="0" w:oddVBand="0" w:evenVBand="0" w:oddHBand="0" w:evenHBand="0" w:firstRowFirstColumn="0" w:firstRowLastColumn="0" w:lastRowFirstColumn="0" w:lastRowLastColumn="0"/>
            <w:tcW w:w="0" w:type="dxa"/>
          </w:tcPr>
          <w:p w:rsidR="002B06E9" w:rsidP="0025011A" w:rsidRDefault="005849F6" w14:paraId="52A251BC" w14:textId="4838E18D">
            <w:pPr>
              <w:rPr>
                <w:rFonts w:eastAsia="Times New Roman" w:cs="Arial"/>
                <w:lang w:eastAsia="cs-CZ"/>
              </w:rPr>
            </w:pPr>
            <w:r>
              <w:rPr>
                <w:rFonts w:eastAsia="Times New Roman" w:cs="Arial"/>
                <w:lang w:eastAsia="cs-CZ"/>
              </w:rPr>
              <w:t>Trasa dne</w:t>
            </w:r>
          </w:p>
        </w:tc>
        <w:tc>
          <w:tcPr>
            <w:tcW w:w="0" w:type="dxa"/>
          </w:tcPr>
          <w:p w:rsidR="002B06E9" w:rsidP="0025011A" w:rsidRDefault="005849F6" w14:paraId="326B07B2" w14:textId="32D01E62">
            <w:pPr>
              <w:cnfStyle w:val="000000000000" w:firstRow="0" w:lastRow="0" w:firstColumn="0" w:lastColumn="0" w:oddVBand="0" w:evenVBand="0" w:oddHBand="0" w:evenHBand="0" w:firstRowFirstColumn="0" w:firstRowLastColumn="0" w:lastRowFirstColumn="0" w:lastRowLastColumn="0"/>
              <w:rPr>
                <w:rFonts w:eastAsia="Times New Roman" w:cs="Arial"/>
                <w:lang w:eastAsia="cs-CZ"/>
              </w:rPr>
            </w:pPr>
            <w:r>
              <w:rPr>
                <w:rFonts w:eastAsia="Times New Roman" w:cs="Arial"/>
                <w:lang w:eastAsia="cs-CZ"/>
              </w:rPr>
              <w:t>HEN: E</w:t>
            </w:r>
            <w:r w:rsidRPr="005849F6">
              <w:rPr>
                <w:rFonts w:eastAsia="Times New Roman" w:cs="Arial"/>
                <w:lang w:eastAsia="cs-CZ"/>
              </w:rPr>
              <w:t xml:space="preserve">ntita popisující soubor řádků smluv (nádob, stanovišť), které </w:t>
            </w:r>
            <w:r w:rsidR="00C617A3">
              <w:rPr>
                <w:rFonts w:eastAsia="Times New Roman" w:cs="Arial"/>
                <w:lang w:eastAsia="cs-CZ"/>
              </w:rPr>
              <w:t xml:space="preserve">jsou </w:t>
            </w:r>
            <w:r w:rsidRPr="005849F6">
              <w:rPr>
                <w:rFonts w:eastAsia="Times New Roman" w:cs="Arial"/>
                <w:lang w:eastAsia="cs-CZ"/>
              </w:rPr>
              <w:t>obslouženy v konkrétní datum, vozidlem a osádkou</w:t>
            </w:r>
            <w:r>
              <w:rPr>
                <w:rFonts w:eastAsia="Times New Roman" w:cs="Arial"/>
                <w:lang w:eastAsia="cs-CZ"/>
              </w:rPr>
              <w:t>.</w:t>
            </w:r>
          </w:p>
          <w:p w:rsidR="005849F6" w:rsidP="0025011A" w:rsidRDefault="005849F6" w14:paraId="38267F6D" w14:textId="58D2A8F6">
            <w:pPr>
              <w:cnfStyle w:val="000000000000" w:firstRow="0" w:lastRow="0" w:firstColumn="0" w:lastColumn="0" w:oddVBand="0" w:evenVBand="0" w:oddHBand="0" w:evenHBand="0" w:firstRowFirstColumn="0" w:firstRowLastColumn="0" w:lastRowFirstColumn="0" w:lastRowLastColumn="0"/>
              <w:rPr>
                <w:rFonts w:eastAsia="Times New Roman" w:cs="Arial"/>
                <w:lang w:eastAsia="cs-CZ"/>
              </w:rPr>
            </w:pPr>
            <w:r>
              <w:rPr>
                <w:rFonts w:eastAsia="Times New Roman" w:cs="Arial"/>
                <w:lang w:eastAsia="cs-CZ"/>
              </w:rPr>
              <w:t>V</w:t>
            </w:r>
            <w:r w:rsidR="00C617A3">
              <w:rPr>
                <w:rFonts w:eastAsia="Times New Roman" w:cs="Arial"/>
                <w:lang w:eastAsia="cs-CZ"/>
              </w:rPr>
              <w:t> RP je odpovídající entitou denní výkon.</w:t>
            </w:r>
          </w:p>
        </w:tc>
      </w:tr>
      <w:tr w:rsidRPr="00322B5C" w:rsidR="005E3F2A" w:rsidTr="009D6CBF" w14:paraId="74FDA0D2" w14:textId="77777777">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0" w:type="dxa"/>
          </w:tcPr>
          <w:p w:rsidR="00AF4C6D" w:rsidP="0025011A" w:rsidRDefault="00AF4C6D" w14:paraId="28277334" w14:textId="18612D57">
            <w:pPr>
              <w:rPr>
                <w:rFonts w:eastAsia="Times New Roman" w:cs="Arial"/>
                <w:lang w:eastAsia="cs-CZ"/>
              </w:rPr>
            </w:pPr>
            <w:r>
              <w:rPr>
                <w:rFonts w:eastAsia="Times New Roman" w:cs="Arial"/>
                <w:lang w:eastAsia="cs-CZ"/>
              </w:rPr>
              <w:t>Operativní plánování</w:t>
            </w:r>
          </w:p>
        </w:tc>
        <w:tc>
          <w:tcPr>
            <w:tcW w:w="0" w:type="dxa"/>
          </w:tcPr>
          <w:p w:rsidR="00AF4C6D" w:rsidP="0025011A" w:rsidRDefault="000D681A" w14:paraId="0C7B65D0" w14:textId="7348E6FB">
            <w:pPr>
              <w:cnfStyle w:val="000000100000" w:firstRow="0" w:lastRow="0" w:firstColumn="0" w:lastColumn="0" w:oddVBand="0" w:evenVBand="0" w:oddHBand="1" w:evenHBand="0" w:firstRowFirstColumn="0" w:firstRowLastColumn="0" w:lastRowFirstColumn="0" w:lastRowLastColumn="0"/>
              <w:rPr>
                <w:rFonts w:eastAsia="Times New Roman" w:cs="Arial"/>
                <w:lang w:eastAsia="cs-CZ"/>
              </w:rPr>
            </w:pPr>
            <w:r>
              <w:rPr>
                <w:rFonts w:eastAsia="Times New Roman" w:cs="Arial"/>
                <w:lang w:eastAsia="cs-CZ"/>
              </w:rPr>
              <w:t>P</w:t>
            </w:r>
            <w:r w:rsidRPr="000D681A">
              <w:rPr>
                <w:rFonts w:eastAsia="Times New Roman" w:cs="Arial"/>
                <w:lang w:eastAsia="cs-CZ"/>
              </w:rPr>
              <w:t xml:space="preserve">ostupy, které směrují k naplánování denních tras </w:t>
            </w:r>
            <w:r>
              <w:rPr>
                <w:rFonts w:eastAsia="Times New Roman" w:cs="Arial"/>
                <w:lang w:eastAsia="cs-CZ"/>
              </w:rPr>
              <w:t>/</w:t>
            </w:r>
            <w:r w:rsidRPr="000D681A">
              <w:rPr>
                <w:rFonts w:eastAsia="Times New Roman" w:cs="Arial"/>
                <w:lang w:eastAsia="cs-CZ"/>
              </w:rPr>
              <w:t xml:space="preserve"> výkonů</w:t>
            </w:r>
            <w:r>
              <w:rPr>
                <w:rFonts w:eastAsia="Times New Roman" w:cs="Arial"/>
                <w:lang w:eastAsia="cs-CZ"/>
              </w:rPr>
              <w:t>.</w:t>
            </w:r>
          </w:p>
        </w:tc>
      </w:tr>
      <w:tr w:rsidRPr="00322B5C" w:rsidR="006460A4" w:rsidTr="009D6CBF" w14:paraId="370345DD" w14:textId="77777777">
        <w:trPr>
          <w:trHeight w:val="415"/>
        </w:trPr>
        <w:tc>
          <w:tcPr>
            <w:cnfStyle w:val="001000000000" w:firstRow="0" w:lastRow="0" w:firstColumn="1" w:lastColumn="0" w:oddVBand="0" w:evenVBand="0" w:oddHBand="0" w:evenHBand="0" w:firstRowFirstColumn="0" w:firstRowLastColumn="0" w:lastRowFirstColumn="0" w:lastRowLastColumn="0"/>
            <w:tcW w:w="0" w:type="dxa"/>
          </w:tcPr>
          <w:p w:rsidR="00AF4C6D" w:rsidP="0025011A" w:rsidRDefault="00AF4C6D" w14:paraId="3B41BCF7" w14:textId="0CFAD268">
            <w:pPr>
              <w:rPr>
                <w:rFonts w:eastAsia="Times New Roman" w:cs="Arial"/>
                <w:lang w:eastAsia="cs-CZ"/>
              </w:rPr>
            </w:pPr>
            <w:r>
              <w:rPr>
                <w:rFonts w:eastAsia="Times New Roman" w:cs="Arial"/>
                <w:lang w:eastAsia="cs-CZ"/>
              </w:rPr>
              <w:t>Strategick</w:t>
            </w:r>
            <w:r w:rsidR="00F62045">
              <w:rPr>
                <w:rFonts w:eastAsia="Times New Roman" w:cs="Arial"/>
                <w:lang w:eastAsia="cs-CZ"/>
              </w:rPr>
              <w:t>é</w:t>
            </w:r>
            <w:r>
              <w:rPr>
                <w:rFonts w:eastAsia="Times New Roman" w:cs="Arial"/>
                <w:lang w:eastAsia="cs-CZ"/>
              </w:rPr>
              <w:t xml:space="preserve"> plánování</w:t>
            </w:r>
          </w:p>
        </w:tc>
        <w:tc>
          <w:tcPr>
            <w:tcW w:w="0" w:type="dxa"/>
          </w:tcPr>
          <w:p w:rsidR="00AF4C6D" w:rsidP="0025011A" w:rsidRDefault="00F62045" w14:paraId="63FB33E8" w14:textId="3E4D713C">
            <w:pPr>
              <w:cnfStyle w:val="000000000000" w:firstRow="0" w:lastRow="0" w:firstColumn="0" w:lastColumn="0" w:oddVBand="0" w:evenVBand="0" w:oddHBand="0" w:evenHBand="0" w:firstRowFirstColumn="0" w:firstRowLastColumn="0" w:lastRowFirstColumn="0" w:lastRowLastColumn="0"/>
              <w:rPr>
                <w:rFonts w:eastAsia="Times New Roman" w:cs="Arial"/>
                <w:lang w:eastAsia="cs-CZ"/>
              </w:rPr>
            </w:pPr>
            <w:r>
              <w:rPr>
                <w:rFonts w:eastAsia="Times New Roman" w:cs="Arial"/>
                <w:lang w:eastAsia="cs-CZ"/>
              </w:rPr>
              <w:t>P</w:t>
            </w:r>
            <w:r w:rsidRPr="00F62045">
              <w:rPr>
                <w:rFonts w:eastAsia="Times New Roman" w:cs="Arial"/>
                <w:lang w:eastAsia="cs-CZ"/>
              </w:rPr>
              <w:t>ostupy, které umožní realizovat scénáře směřující k optimalizaci skladby okruhů na základě definovaných parametrů (kapacita vozidel, produkce odpadu nádob a možného využití řidičů). Vznikne nový návrh okruhů za použití optimalizačního algoritmu a nastavených parametrů.</w:t>
            </w:r>
          </w:p>
        </w:tc>
      </w:tr>
    </w:tbl>
    <w:p w:rsidR="000E5266" w:rsidRDefault="000E5266" w14:paraId="7C2CC403" w14:textId="5C689C20">
      <w:pPr>
        <w:spacing w:after="0" w:line="240" w:lineRule="auto"/>
        <w:rPr>
          <w:bCs/>
          <w:caps/>
          <w:sz w:val="28"/>
          <w:szCs w:val="32"/>
          <w:lang w:eastAsia="cs-CZ"/>
        </w:rPr>
      </w:pPr>
      <w:r>
        <w:rPr>
          <w:lang w:eastAsia="cs-CZ"/>
        </w:rPr>
        <w:br w:type="page"/>
      </w:r>
    </w:p>
    <w:p w:rsidR="000E5266" w:rsidP="009D6CBF" w:rsidRDefault="000E5266" w14:paraId="4A56A204" w14:textId="6AB350B9">
      <w:pPr>
        <w:pStyle w:val="Nadpis2"/>
        <w:ind w:left="720"/>
        <w:rPr>
          <w:lang w:eastAsia="cs-CZ"/>
        </w:rPr>
      </w:pPr>
      <w:bookmarkStart w:name="_Ref207601322" w:id="87"/>
      <w:bookmarkStart w:name="_Toc208482693" w:id="88"/>
      <w:r w:rsidRPr="009D6CBF">
        <w:t>Struktura</w:t>
      </w:r>
      <w:r>
        <w:rPr>
          <w:lang w:eastAsia="cs-CZ"/>
        </w:rPr>
        <w:t xml:space="preserve"> dokumentu</w:t>
      </w:r>
      <w:bookmarkEnd w:id="87"/>
      <w:bookmarkEnd w:id="88"/>
    </w:p>
    <w:p w:rsidR="000E5266" w:rsidP="000E5266" w:rsidRDefault="000E5266" w14:paraId="40921DF7" w14:textId="5E3C0BE4">
      <w:pPr>
        <w:rPr>
          <w:lang w:eastAsia="cs-CZ"/>
        </w:rPr>
      </w:pPr>
      <w:r>
        <w:rPr>
          <w:lang w:eastAsia="cs-CZ"/>
        </w:rPr>
        <w:t xml:space="preserve">Cílový koncept poskytuje na konceptuální úrovni </w:t>
      </w:r>
      <w:r w:rsidRPr="003B19A9">
        <w:rPr>
          <w:b/>
          <w:bCs/>
          <w:lang w:eastAsia="cs-CZ"/>
        </w:rPr>
        <w:t>ucelený pohled na řešenou problematiku</w:t>
      </w:r>
      <w:r>
        <w:rPr>
          <w:lang w:eastAsia="cs-CZ"/>
        </w:rPr>
        <w:t xml:space="preserve">. V rámci konceptu jsou srozumitelným způsobem popsány </w:t>
      </w:r>
      <w:r w:rsidRPr="003B19A9">
        <w:rPr>
          <w:b/>
          <w:bCs/>
          <w:lang w:eastAsia="cs-CZ"/>
        </w:rPr>
        <w:t xml:space="preserve">jednotlivé oblasti, </w:t>
      </w:r>
      <w:r w:rsidRPr="003B19A9" w:rsidR="003B19A9">
        <w:rPr>
          <w:b/>
          <w:bCs/>
          <w:lang w:eastAsia="cs-CZ"/>
        </w:rPr>
        <w:t>související</w:t>
      </w:r>
      <w:r w:rsidRPr="003B19A9">
        <w:rPr>
          <w:b/>
          <w:bCs/>
          <w:lang w:eastAsia="cs-CZ"/>
        </w:rPr>
        <w:t xml:space="preserve"> procesy, funkčnosti a významné entity</w:t>
      </w:r>
      <w:r>
        <w:rPr>
          <w:lang w:eastAsia="cs-CZ"/>
        </w:rPr>
        <w:t>.</w:t>
      </w:r>
    </w:p>
    <w:p w:rsidR="000E5266" w:rsidP="000E5266" w:rsidRDefault="000E5266" w14:paraId="75BBDDA2" w14:textId="75174DC4">
      <w:pPr>
        <w:rPr>
          <w:lang w:eastAsia="cs-CZ"/>
        </w:rPr>
      </w:pPr>
      <w:r>
        <w:rPr>
          <w:lang w:eastAsia="cs-CZ"/>
        </w:rPr>
        <w:t xml:space="preserve">Obecně dokument slouží především k tomu, aby si zadavatel a zpracovatel srozumitelným způsobem </w:t>
      </w:r>
      <w:r w:rsidRPr="003B19A9">
        <w:rPr>
          <w:b/>
          <w:bCs/>
          <w:lang w:eastAsia="cs-CZ"/>
        </w:rPr>
        <w:t>ujasnili a odsouhlasili zadání a rozsah řešené oblasti</w:t>
      </w:r>
      <w:r>
        <w:rPr>
          <w:lang w:eastAsia="cs-CZ"/>
        </w:rPr>
        <w:t>. Zároveň může posloužit jako krátké a</w:t>
      </w:r>
      <w:r w:rsidR="003B19A9">
        <w:rPr>
          <w:lang w:eastAsia="cs-CZ"/>
        </w:rPr>
        <w:t> </w:t>
      </w:r>
      <w:r>
        <w:rPr>
          <w:lang w:eastAsia="cs-CZ"/>
        </w:rPr>
        <w:t>efektivní uvedení do řešené problematiky pro všechny další zainteresované osoby podílející se na</w:t>
      </w:r>
      <w:r w:rsidR="003B19A9">
        <w:rPr>
          <w:lang w:eastAsia="cs-CZ"/>
        </w:rPr>
        <w:t> </w:t>
      </w:r>
      <w:r>
        <w:rPr>
          <w:lang w:eastAsia="cs-CZ"/>
        </w:rPr>
        <w:t xml:space="preserve">realizaci projektu: </w:t>
      </w:r>
      <w:r w:rsidR="0090391D">
        <w:rPr>
          <w:lang w:eastAsia="cs-CZ"/>
        </w:rPr>
        <w:t xml:space="preserve">budoucí uživatelé, </w:t>
      </w:r>
      <w:r>
        <w:rPr>
          <w:lang w:eastAsia="cs-CZ"/>
        </w:rPr>
        <w:t>architekti, analytici, vývojáři a</w:t>
      </w:r>
      <w:r w:rsidR="0090391D">
        <w:rPr>
          <w:lang w:eastAsia="cs-CZ"/>
        </w:rPr>
        <w:t> </w:t>
      </w:r>
      <w:r>
        <w:rPr>
          <w:lang w:eastAsia="cs-CZ"/>
        </w:rPr>
        <w:t>testeři.</w:t>
      </w:r>
    </w:p>
    <w:p w:rsidR="003B19A9" w:rsidP="000E5266" w:rsidRDefault="003B19A9" w14:paraId="2D0C0587" w14:textId="746DC9F1">
      <w:pPr>
        <w:rPr>
          <w:lang w:eastAsia="cs-CZ"/>
        </w:rPr>
      </w:pPr>
      <w:r>
        <w:rPr>
          <w:lang w:eastAsia="cs-CZ"/>
        </w:rPr>
        <w:t>Dokument tak obsahuje především tyto informace:</w:t>
      </w:r>
    </w:p>
    <w:p w:rsidR="00D13EC8" w:rsidP="00A43239" w:rsidRDefault="00A325D8" w14:paraId="3434FDCD" w14:textId="3BBA6A35">
      <w:pPr>
        <w:pStyle w:val="Odstavecseseznamem"/>
        <w:numPr>
          <w:ilvl w:val="0"/>
          <w:numId w:val="1"/>
        </w:numPr>
        <w:rPr>
          <w:lang w:eastAsia="cs-CZ"/>
        </w:rPr>
      </w:pPr>
      <w:r w:rsidRPr="004628B9">
        <w:rPr>
          <w:b/>
          <w:bCs/>
          <w:lang w:eastAsia="cs-CZ"/>
        </w:rPr>
        <w:fldChar w:fldCharType="begin"/>
      </w:r>
      <w:r w:rsidRPr="004628B9">
        <w:rPr>
          <w:b/>
          <w:bCs/>
          <w:lang w:eastAsia="cs-CZ"/>
        </w:rPr>
        <w:instrText xml:space="preserve"> REF _Ref207632341 \h </w:instrText>
      </w:r>
      <w:r w:rsidRPr="004E6CA2" w:rsidR="004628B9">
        <w:rPr>
          <w:b/>
          <w:bCs/>
          <w:lang w:eastAsia="cs-CZ"/>
        </w:rPr>
        <w:instrText xml:space="preserve"> \* MERGEFORMAT </w:instrText>
      </w:r>
      <w:r w:rsidRPr="004628B9">
        <w:rPr>
          <w:b/>
          <w:bCs/>
          <w:lang w:eastAsia="cs-CZ"/>
        </w:rPr>
      </w:r>
      <w:r w:rsidRPr="004628B9">
        <w:rPr>
          <w:b/>
          <w:bCs/>
          <w:lang w:eastAsia="cs-CZ"/>
        </w:rPr>
        <w:fldChar w:fldCharType="separate"/>
      </w:r>
      <w:r w:rsidRPr="00652068" w:rsidR="00652068">
        <w:rPr>
          <w:b/>
          <w:bCs/>
          <w:lang w:eastAsia="cs-CZ"/>
        </w:rPr>
        <w:t>Business procesy</w:t>
      </w:r>
      <w:r w:rsidRPr="004628B9">
        <w:rPr>
          <w:b/>
          <w:bCs/>
          <w:lang w:eastAsia="cs-CZ"/>
        </w:rPr>
        <w:fldChar w:fldCharType="end"/>
      </w:r>
      <w:r w:rsidRPr="004E6CA2" w:rsidR="00D13EC8">
        <w:rPr>
          <w:b/>
          <w:bCs/>
          <w:lang w:eastAsia="cs-CZ"/>
        </w:rPr>
        <w:t xml:space="preserve"> </w:t>
      </w:r>
      <w:r w:rsidR="00D13EC8">
        <w:rPr>
          <w:lang w:eastAsia="cs-CZ"/>
        </w:rPr>
        <w:t>– jaké hlavní business procesy spadají pod danou problematiku a jak budou podporovány výsledným produktem.</w:t>
      </w:r>
    </w:p>
    <w:p w:rsidR="003B19A9" w:rsidP="00A43239" w:rsidRDefault="00A325D8" w14:paraId="34997B47" w14:textId="03E35B0C">
      <w:pPr>
        <w:pStyle w:val="Odstavecseseznamem"/>
        <w:numPr>
          <w:ilvl w:val="0"/>
          <w:numId w:val="1"/>
        </w:numPr>
        <w:rPr>
          <w:lang w:eastAsia="cs-CZ"/>
        </w:rPr>
      </w:pPr>
      <w:r w:rsidRPr="004628B9">
        <w:rPr>
          <w:b/>
          <w:bCs/>
          <w:lang w:eastAsia="cs-CZ"/>
        </w:rPr>
        <w:fldChar w:fldCharType="begin"/>
      </w:r>
      <w:r w:rsidRPr="004628B9">
        <w:rPr>
          <w:b/>
          <w:bCs/>
          <w:lang w:eastAsia="cs-CZ"/>
        </w:rPr>
        <w:instrText xml:space="preserve"> REF _Ref207278907 \h </w:instrText>
      </w:r>
      <w:r w:rsidRPr="004E6CA2" w:rsidR="004628B9">
        <w:rPr>
          <w:b/>
          <w:bCs/>
          <w:lang w:eastAsia="cs-CZ"/>
        </w:rPr>
        <w:instrText xml:space="preserve"> \* MERGEFORMAT </w:instrText>
      </w:r>
      <w:r w:rsidRPr="004628B9">
        <w:rPr>
          <w:b/>
          <w:bCs/>
          <w:lang w:eastAsia="cs-CZ"/>
        </w:rPr>
      </w:r>
      <w:r w:rsidRPr="004628B9">
        <w:rPr>
          <w:b/>
          <w:bCs/>
          <w:lang w:eastAsia="cs-CZ"/>
        </w:rPr>
        <w:fldChar w:fldCharType="separate"/>
      </w:r>
      <w:r w:rsidRPr="00652068" w:rsidR="00652068">
        <w:rPr>
          <w:b/>
          <w:bCs/>
          <w:lang w:eastAsia="cs-CZ"/>
        </w:rPr>
        <w:t>Doménový model</w:t>
      </w:r>
      <w:r w:rsidRPr="004628B9">
        <w:rPr>
          <w:b/>
          <w:bCs/>
          <w:lang w:eastAsia="cs-CZ"/>
        </w:rPr>
        <w:fldChar w:fldCharType="end"/>
      </w:r>
      <w:r w:rsidR="003B19A9">
        <w:rPr>
          <w:lang w:eastAsia="cs-CZ"/>
        </w:rPr>
        <w:t xml:space="preserve"> – jaké hlavní entity se účastní dané problematiky</w:t>
      </w:r>
      <w:r w:rsidR="00D13EC8">
        <w:rPr>
          <w:lang w:eastAsia="cs-CZ"/>
        </w:rPr>
        <w:t xml:space="preserve"> a jaké systémy s těmito entitami pracují</w:t>
      </w:r>
      <w:r w:rsidR="003B19A9">
        <w:rPr>
          <w:lang w:eastAsia="cs-CZ"/>
        </w:rPr>
        <w:t>.</w:t>
      </w:r>
    </w:p>
    <w:p w:rsidRPr="00B3145D" w:rsidR="00B3145D" w:rsidP="00A43239" w:rsidRDefault="00A325D8" w14:paraId="466C1912" w14:textId="26612725">
      <w:pPr>
        <w:pStyle w:val="Odstavecseseznamem"/>
        <w:numPr>
          <w:ilvl w:val="0"/>
          <w:numId w:val="1"/>
        </w:numPr>
        <w:rPr>
          <w:lang w:eastAsia="cs-CZ"/>
        </w:rPr>
      </w:pPr>
      <w:r w:rsidRPr="004628B9">
        <w:rPr>
          <w:b/>
          <w:bCs/>
          <w:lang w:eastAsia="cs-CZ"/>
        </w:rPr>
        <w:fldChar w:fldCharType="begin"/>
      </w:r>
      <w:r w:rsidRPr="004628B9">
        <w:rPr>
          <w:b/>
          <w:bCs/>
          <w:lang w:eastAsia="cs-CZ"/>
        </w:rPr>
        <w:instrText xml:space="preserve"> REF _Ref207601026 \h </w:instrText>
      </w:r>
      <w:r w:rsidRPr="004E6CA2" w:rsidR="004628B9">
        <w:rPr>
          <w:b/>
          <w:bCs/>
          <w:lang w:eastAsia="cs-CZ"/>
        </w:rPr>
        <w:instrText xml:space="preserve"> \* MERGEFORMAT </w:instrText>
      </w:r>
      <w:r w:rsidRPr="004628B9">
        <w:rPr>
          <w:b/>
          <w:bCs/>
          <w:lang w:eastAsia="cs-CZ"/>
        </w:rPr>
      </w:r>
      <w:r w:rsidRPr="004628B9">
        <w:rPr>
          <w:b/>
          <w:bCs/>
          <w:lang w:eastAsia="cs-CZ"/>
        </w:rPr>
        <w:fldChar w:fldCharType="separate"/>
      </w:r>
      <w:r w:rsidRPr="00652068" w:rsidR="00652068">
        <w:rPr>
          <w:b/>
          <w:bCs/>
          <w:lang w:eastAsia="cs-CZ"/>
        </w:rPr>
        <w:t>Návrh etapizace</w:t>
      </w:r>
      <w:r w:rsidRPr="004628B9">
        <w:rPr>
          <w:b/>
          <w:bCs/>
          <w:lang w:eastAsia="cs-CZ"/>
        </w:rPr>
        <w:fldChar w:fldCharType="end"/>
      </w:r>
      <w:r w:rsidR="00B3145D">
        <w:rPr>
          <w:lang w:eastAsia="cs-CZ"/>
        </w:rPr>
        <w:t xml:space="preserve"> – s ohl</w:t>
      </w:r>
      <w:r w:rsidR="004E6E33">
        <w:rPr>
          <w:lang w:eastAsia="cs-CZ"/>
        </w:rPr>
        <w:t>e</w:t>
      </w:r>
      <w:r w:rsidR="00B3145D">
        <w:rPr>
          <w:lang w:eastAsia="cs-CZ"/>
        </w:rPr>
        <w:t xml:space="preserve">dem </w:t>
      </w:r>
      <w:r w:rsidR="004E6E33">
        <w:rPr>
          <w:lang w:eastAsia="cs-CZ"/>
        </w:rPr>
        <w:t>na logické návaznosti a priority požadavků</w:t>
      </w:r>
      <w:r w:rsidRPr="00B3145D" w:rsidR="00B3145D">
        <w:rPr>
          <w:lang w:eastAsia="cs-CZ"/>
        </w:rPr>
        <w:t>.</w:t>
      </w:r>
    </w:p>
    <w:p w:rsidRPr="004628B9" w:rsidR="00D64FE9" w:rsidP="00A43239" w:rsidRDefault="00D64FE9" w14:paraId="45694C6C" w14:textId="3CE0F2CB">
      <w:pPr>
        <w:pStyle w:val="Odstavecseseznamem"/>
        <w:numPr>
          <w:ilvl w:val="0"/>
          <w:numId w:val="1"/>
        </w:numPr>
        <w:rPr>
          <w:b/>
          <w:bCs/>
          <w:lang w:eastAsia="cs-CZ"/>
        </w:rPr>
      </w:pPr>
      <w:r w:rsidRPr="004E6CA2">
        <w:rPr>
          <w:b/>
          <w:bCs/>
          <w:lang w:eastAsia="cs-CZ"/>
        </w:rPr>
        <w:fldChar w:fldCharType="begin"/>
      </w:r>
      <w:r w:rsidRPr="004E6CA2">
        <w:rPr>
          <w:b/>
          <w:bCs/>
          <w:lang w:eastAsia="cs-CZ"/>
        </w:rPr>
        <w:instrText xml:space="preserve"> REF _Ref207632389 \h </w:instrText>
      </w:r>
      <w:r w:rsidR="004628B9">
        <w:rPr>
          <w:b/>
          <w:bCs/>
          <w:lang w:eastAsia="cs-CZ"/>
        </w:rPr>
        <w:instrText xml:space="preserve"> \* MERGEFORMAT </w:instrText>
      </w:r>
      <w:r w:rsidRPr="004E6CA2">
        <w:rPr>
          <w:b/>
          <w:bCs/>
          <w:lang w:eastAsia="cs-CZ"/>
        </w:rPr>
      </w:r>
      <w:r w:rsidRPr="004E6CA2">
        <w:rPr>
          <w:b/>
          <w:bCs/>
          <w:lang w:eastAsia="cs-CZ"/>
        </w:rPr>
        <w:fldChar w:fldCharType="separate"/>
      </w:r>
      <w:r w:rsidRPr="00652068" w:rsidR="00652068">
        <w:rPr>
          <w:b/>
          <w:bCs/>
          <w:lang w:eastAsia="cs-CZ"/>
        </w:rPr>
        <w:t>Popis rozšíření jednotlivých aplikací</w:t>
      </w:r>
      <w:r w:rsidRPr="004E6CA2">
        <w:rPr>
          <w:b/>
          <w:bCs/>
          <w:lang w:eastAsia="cs-CZ"/>
        </w:rPr>
        <w:fldChar w:fldCharType="end"/>
      </w:r>
    </w:p>
    <w:p w:rsidR="003B19A9" w:rsidP="00A43239" w:rsidRDefault="00F24E3D" w14:paraId="39874CCE" w14:textId="79D64F6C">
      <w:pPr>
        <w:pStyle w:val="Odstavecseseznamem"/>
        <w:numPr>
          <w:ilvl w:val="1"/>
          <w:numId w:val="1"/>
        </w:numPr>
        <w:rPr>
          <w:lang w:eastAsia="cs-CZ"/>
        </w:rPr>
      </w:pPr>
      <w:r>
        <w:rPr>
          <w:lang w:eastAsia="cs-CZ"/>
        </w:rPr>
        <w:t xml:space="preserve">Funkčnosti </w:t>
      </w:r>
      <w:r w:rsidR="003B19A9">
        <w:rPr>
          <w:lang w:eastAsia="cs-CZ"/>
        </w:rPr>
        <w:t>jsou popsány na konceptuální úrovni.</w:t>
      </w:r>
    </w:p>
    <w:p w:rsidR="003B19A9" w:rsidP="00A43239" w:rsidRDefault="003B19A9" w14:paraId="4373C4BE" w14:textId="014C6773">
      <w:pPr>
        <w:pStyle w:val="Odstavecseseznamem"/>
        <w:numPr>
          <w:ilvl w:val="1"/>
          <w:numId w:val="1"/>
        </w:numPr>
        <w:rPr>
          <w:lang w:eastAsia="cs-CZ"/>
        </w:rPr>
      </w:pPr>
      <w:r>
        <w:rPr>
          <w:lang w:eastAsia="cs-CZ"/>
        </w:rPr>
        <w:t xml:space="preserve">Pouze vybrané případy </w:t>
      </w:r>
      <w:r w:rsidR="00F24E3D">
        <w:rPr>
          <w:lang w:eastAsia="cs-CZ"/>
        </w:rPr>
        <w:t>-</w:t>
      </w:r>
      <w:r>
        <w:rPr>
          <w:lang w:eastAsia="cs-CZ"/>
        </w:rPr>
        <w:t xml:space="preserve"> klíčov</w:t>
      </w:r>
      <w:r w:rsidR="00F24E3D">
        <w:rPr>
          <w:lang w:eastAsia="cs-CZ"/>
        </w:rPr>
        <w:t xml:space="preserve">é </w:t>
      </w:r>
      <w:r>
        <w:rPr>
          <w:lang w:eastAsia="cs-CZ"/>
        </w:rPr>
        <w:t>funkčnost</w:t>
      </w:r>
      <w:r w:rsidR="00F24E3D">
        <w:rPr>
          <w:lang w:eastAsia="cs-CZ"/>
        </w:rPr>
        <w:t>i</w:t>
      </w:r>
      <w:r>
        <w:rPr>
          <w:lang w:eastAsia="cs-CZ"/>
        </w:rPr>
        <w:t xml:space="preserve"> jsou pro lepší představu popsány do větší hloubky a pokud je to účelné, doprovází je schematické nákresy uživatelského rozhraní (wireframe).</w:t>
      </w:r>
    </w:p>
    <w:p w:rsidR="00C64EEB" w:rsidP="00A43239" w:rsidRDefault="00A325D8" w14:paraId="2A5D1F35" w14:textId="1FAB4AF8">
      <w:pPr>
        <w:pStyle w:val="Odstavecseseznamem"/>
        <w:numPr>
          <w:ilvl w:val="0"/>
          <w:numId w:val="1"/>
        </w:numPr>
        <w:rPr>
          <w:lang w:eastAsia="cs-CZ"/>
        </w:rPr>
      </w:pPr>
      <w:r w:rsidRPr="004E6CA2">
        <w:rPr>
          <w:b/>
          <w:bCs/>
          <w:lang w:eastAsia="cs-CZ"/>
        </w:rPr>
        <w:fldChar w:fldCharType="begin"/>
      </w:r>
      <w:r w:rsidRPr="004E6CA2">
        <w:rPr>
          <w:b/>
          <w:bCs/>
          <w:lang w:eastAsia="cs-CZ"/>
        </w:rPr>
        <w:instrText xml:space="preserve"> REF _Ref207601116 \h </w:instrText>
      </w:r>
      <w:r w:rsidR="004628B9">
        <w:rPr>
          <w:b/>
          <w:bCs/>
          <w:lang w:eastAsia="cs-CZ"/>
        </w:rPr>
        <w:instrText xml:space="preserve"> \* MERGEFORMAT </w:instrText>
      </w:r>
      <w:r w:rsidRPr="004E6CA2">
        <w:rPr>
          <w:b/>
          <w:bCs/>
          <w:lang w:eastAsia="cs-CZ"/>
        </w:rPr>
      </w:r>
      <w:r w:rsidRPr="004E6CA2">
        <w:rPr>
          <w:b/>
          <w:bCs/>
          <w:lang w:eastAsia="cs-CZ"/>
        </w:rPr>
        <w:fldChar w:fldCharType="separate"/>
      </w:r>
      <w:r w:rsidRPr="00652068" w:rsidR="00652068">
        <w:rPr>
          <w:b/>
          <w:bCs/>
          <w:lang w:eastAsia="cs-CZ"/>
        </w:rPr>
        <w:t>Identifikovaná rizika</w:t>
      </w:r>
      <w:r w:rsidRPr="004E6CA2">
        <w:rPr>
          <w:b/>
          <w:bCs/>
          <w:lang w:eastAsia="cs-CZ"/>
        </w:rPr>
        <w:fldChar w:fldCharType="end"/>
      </w:r>
      <w:r w:rsidR="00D64FE9">
        <w:rPr>
          <w:lang w:eastAsia="cs-CZ"/>
        </w:rPr>
        <w:t xml:space="preserve"> – jaká rizika projektu byla identifikována a jak je lze snížit</w:t>
      </w:r>
      <w:r>
        <w:rPr>
          <w:lang w:eastAsia="cs-CZ"/>
        </w:rPr>
        <w:t>.</w:t>
      </w:r>
    </w:p>
    <w:p w:rsidR="00D64FE9" w:rsidP="00A43239" w:rsidRDefault="00A325D8" w14:paraId="2D9845D7" w14:textId="2EE2762C">
      <w:pPr>
        <w:pStyle w:val="Odstavecseseznamem"/>
        <w:numPr>
          <w:ilvl w:val="0"/>
          <w:numId w:val="1"/>
        </w:numPr>
        <w:rPr>
          <w:lang w:eastAsia="cs-CZ"/>
        </w:rPr>
      </w:pPr>
      <w:r w:rsidRPr="004E6CA2">
        <w:rPr>
          <w:b/>
          <w:bCs/>
          <w:lang w:eastAsia="cs-CZ"/>
        </w:rPr>
        <w:fldChar w:fldCharType="begin"/>
      </w:r>
      <w:r w:rsidRPr="004E6CA2">
        <w:rPr>
          <w:b/>
          <w:bCs/>
          <w:lang w:eastAsia="cs-CZ"/>
        </w:rPr>
        <w:instrText xml:space="preserve"> REF _Ref207601132 \h </w:instrText>
      </w:r>
      <w:r w:rsidR="004628B9">
        <w:rPr>
          <w:b/>
          <w:bCs/>
          <w:lang w:eastAsia="cs-CZ"/>
        </w:rPr>
        <w:instrText xml:space="preserve"> \* MERGEFORMAT </w:instrText>
      </w:r>
      <w:r w:rsidRPr="004E6CA2">
        <w:rPr>
          <w:b/>
          <w:bCs/>
          <w:lang w:eastAsia="cs-CZ"/>
        </w:rPr>
      </w:r>
      <w:r w:rsidRPr="004E6CA2">
        <w:rPr>
          <w:b/>
          <w:bCs/>
          <w:lang w:eastAsia="cs-CZ"/>
        </w:rPr>
        <w:fldChar w:fldCharType="separate"/>
      </w:r>
      <w:r w:rsidRPr="00652068" w:rsidR="00652068">
        <w:rPr>
          <w:b/>
          <w:bCs/>
          <w:lang w:eastAsia="cs-CZ"/>
        </w:rPr>
        <w:t>Harmonogram dalšího postupu</w:t>
      </w:r>
      <w:r w:rsidRPr="004E6CA2">
        <w:rPr>
          <w:b/>
          <w:bCs/>
          <w:lang w:eastAsia="cs-CZ"/>
        </w:rPr>
        <w:fldChar w:fldCharType="end"/>
      </w:r>
      <w:r w:rsidR="00D64FE9">
        <w:rPr>
          <w:lang w:eastAsia="cs-CZ"/>
        </w:rPr>
        <w:t xml:space="preserve"> </w:t>
      </w:r>
      <w:r w:rsidR="00BA12BC">
        <w:rPr>
          <w:lang w:eastAsia="cs-CZ"/>
        </w:rPr>
        <w:t>–</w:t>
      </w:r>
      <w:r w:rsidR="00D64FE9">
        <w:rPr>
          <w:lang w:eastAsia="cs-CZ"/>
        </w:rPr>
        <w:t xml:space="preserve"> </w:t>
      </w:r>
      <w:r w:rsidR="00BA12BC">
        <w:rPr>
          <w:lang w:eastAsia="cs-CZ"/>
        </w:rPr>
        <w:t>předpoklád</w:t>
      </w:r>
      <w:r w:rsidR="003E21F6">
        <w:rPr>
          <w:lang w:eastAsia="cs-CZ"/>
        </w:rPr>
        <w:t>a</w:t>
      </w:r>
      <w:r w:rsidR="00BA12BC">
        <w:rPr>
          <w:lang w:eastAsia="cs-CZ"/>
        </w:rPr>
        <w:t>ný harmonogram dalšího postupu</w:t>
      </w:r>
      <w:r>
        <w:rPr>
          <w:lang w:eastAsia="cs-CZ"/>
        </w:rPr>
        <w:t>.</w:t>
      </w:r>
    </w:p>
    <w:p w:rsidRPr="009E6355" w:rsidR="009E6355" w:rsidP="009E6355" w:rsidRDefault="009E6355" w14:paraId="5BDA7E96" w14:textId="1C43B841">
      <w:pPr>
        <w:rPr>
          <w:lang w:eastAsia="cs-CZ"/>
        </w:rPr>
      </w:pPr>
      <w:r>
        <w:rPr>
          <w:lang w:eastAsia="cs-CZ"/>
        </w:rPr>
        <w:t xml:space="preserve">V rámci analytických činností a prací na přípravě konceptu vznikaly </w:t>
      </w:r>
      <w:r w:rsidRPr="00AA244A">
        <w:rPr>
          <w:b/>
          <w:bCs/>
          <w:lang w:eastAsia="cs-CZ"/>
        </w:rPr>
        <w:t>další podpůrné materiály</w:t>
      </w:r>
      <w:r>
        <w:rPr>
          <w:lang w:eastAsia="cs-CZ"/>
        </w:rPr>
        <w:t xml:space="preserve"> jako </w:t>
      </w:r>
      <w:r w:rsidR="00D82CA4">
        <w:rPr>
          <w:lang w:eastAsia="cs-CZ"/>
        </w:rPr>
        <w:t xml:space="preserve">jsou </w:t>
      </w:r>
      <w:r>
        <w:rPr>
          <w:lang w:eastAsia="cs-CZ"/>
        </w:rPr>
        <w:t>návrhy datových modelů, varianty komunikačních toků, detailnější popisy algoritmů nebo toků událostí</w:t>
      </w:r>
      <w:r w:rsidR="00AA244A">
        <w:rPr>
          <w:lang w:eastAsia="cs-CZ"/>
        </w:rPr>
        <w:t xml:space="preserve">, výběr technických komponent, návrhy řešení výkonnostních problémů </w:t>
      </w:r>
      <w:r>
        <w:rPr>
          <w:lang w:eastAsia="cs-CZ"/>
        </w:rPr>
        <w:t xml:space="preserve">apod. </w:t>
      </w:r>
      <w:r w:rsidR="00AA244A">
        <w:rPr>
          <w:lang w:eastAsia="cs-CZ"/>
        </w:rPr>
        <w:t xml:space="preserve">Vzniklé </w:t>
      </w:r>
      <w:r>
        <w:rPr>
          <w:lang w:eastAsia="cs-CZ"/>
        </w:rPr>
        <w:t xml:space="preserve">materiály </w:t>
      </w:r>
      <w:r w:rsidRPr="009D6CBF">
        <w:rPr>
          <w:b/>
          <w:bCs/>
          <w:lang w:eastAsia="cs-CZ"/>
        </w:rPr>
        <w:t xml:space="preserve">nejsou součástí tohoto </w:t>
      </w:r>
      <w:r w:rsidRPr="009D6CBF" w:rsidR="00AA244A">
        <w:rPr>
          <w:b/>
          <w:bCs/>
          <w:lang w:eastAsia="cs-CZ"/>
        </w:rPr>
        <w:t xml:space="preserve">cílového </w:t>
      </w:r>
      <w:r w:rsidRPr="009D6CBF">
        <w:rPr>
          <w:b/>
          <w:bCs/>
          <w:lang w:eastAsia="cs-CZ"/>
        </w:rPr>
        <w:t>konceptu</w:t>
      </w:r>
      <w:r>
        <w:rPr>
          <w:lang w:eastAsia="cs-CZ"/>
        </w:rPr>
        <w:t xml:space="preserve">, ale budou využity </w:t>
      </w:r>
      <w:r w:rsidRPr="009D6CBF">
        <w:rPr>
          <w:b/>
          <w:bCs/>
          <w:lang w:eastAsia="cs-CZ"/>
        </w:rPr>
        <w:t>při přípravě odhadů pracnosti pro nabídku</w:t>
      </w:r>
      <w:r>
        <w:rPr>
          <w:lang w:eastAsia="cs-CZ"/>
        </w:rPr>
        <w:t xml:space="preserve"> a jako vstupy pro </w:t>
      </w:r>
      <w:r w:rsidRPr="009D6CBF">
        <w:rPr>
          <w:b/>
          <w:bCs/>
          <w:lang w:eastAsia="cs-CZ"/>
        </w:rPr>
        <w:t>detailní analýzy</w:t>
      </w:r>
      <w:r>
        <w:rPr>
          <w:lang w:eastAsia="cs-CZ"/>
        </w:rPr>
        <w:t xml:space="preserve"> v rámci následné realizace projektu.</w:t>
      </w:r>
    </w:p>
    <w:p w:rsidR="00D13EC8" w:rsidRDefault="00D13EC8" w14:paraId="2CA3154E" w14:textId="514186E1">
      <w:pPr>
        <w:spacing w:after="0" w:line="240" w:lineRule="auto"/>
        <w:rPr>
          <w:bCs/>
          <w:caps/>
          <w:sz w:val="28"/>
          <w:szCs w:val="32"/>
          <w:lang w:eastAsia="cs-CZ"/>
        </w:rPr>
      </w:pPr>
      <w:r>
        <w:rPr>
          <w:lang w:eastAsia="cs-CZ"/>
        </w:rPr>
        <w:br w:type="page"/>
      </w:r>
    </w:p>
    <w:p w:rsidR="00D13EC8" w:rsidP="00226923" w:rsidRDefault="00F72880" w14:paraId="11DEB196" w14:textId="135E870A">
      <w:pPr>
        <w:pStyle w:val="Nadpis2"/>
        <w:rPr>
          <w:lang w:eastAsia="cs-CZ"/>
        </w:rPr>
      </w:pPr>
      <w:bookmarkStart w:name="_Toc207569012" w:id="89"/>
      <w:bookmarkStart w:name="_Toc207571452" w:id="90"/>
      <w:bookmarkStart w:name="_Toc207571535" w:id="91"/>
      <w:bookmarkStart w:name="_Toc207571619" w:id="92"/>
      <w:bookmarkStart w:name="_Toc207571703" w:id="93"/>
      <w:bookmarkStart w:name="_Toc207600235" w:id="94"/>
      <w:bookmarkStart w:name="_Toc207603545" w:id="95"/>
      <w:bookmarkStart w:name="_Toc207605842" w:id="96"/>
      <w:bookmarkStart w:name="_Toc207607470" w:id="97"/>
      <w:bookmarkStart w:name="_Toc207608341" w:id="98"/>
      <w:bookmarkStart w:name="_Toc207611210" w:id="99"/>
      <w:bookmarkStart w:name="_Toc207613177" w:id="100"/>
      <w:bookmarkStart w:name="_Toc207613333" w:id="101"/>
      <w:bookmarkStart w:name="_Toc207569013" w:id="102"/>
      <w:bookmarkStart w:name="_Toc207571453" w:id="103"/>
      <w:bookmarkStart w:name="_Toc207571536" w:id="104"/>
      <w:bookmarkStart w:name="_Toc207571620" w:id="105"/>
      <w:bookmarkStart w:name="_Toc207571704" w:id="106"/>
      <w:bookmarkStart w:name="_Toc207600236" w:id="107"/>
      <w:bookmarkStart w:name="_Toc207603546" w:id="108"/>
      <w:bookmarkStart w:name="_Toc207605843" w:id="109"/>
      <w:bookmarkStart w:name="_Toc207607471" w:id="110"/>
      <w:bookmarkStart w:name="_Toc207608342" w:id="111"/>
      <w:bookmarkStart w:name="_Toc207611211" w:id="112"/>
      <w:bookmarkStart w:name="_Toc207613178" w:id="113"/>
      <w:bookmarkStart w:name="_Toc207613334" w:id="114"/>
      <w:bookmarkStart w:name="_Toc207569014" w:id="115"/>
      <w:bookmarkStart w:name="_Toc207571454" w:id="116"/>
      <w:bookmarkStart w:name="_Toc207571537" w:id="117"/>
      <w:bookmarkStart w:name="_Toc207571621" w:id="118"/>
      <w:bookmarkStart w:name="_Toc207571705" w:id="119"/>
      <w:bookmarkStart w:name="_Toc207600237" w:id="120"/>
      <w:bookmarkStart w:name="_Toc207603547" w:id="121"/>
      <w:bookmarkStart w:name="_Toc207605844" w:id="122"/>
      <w:bookmarkStart w:name="_Toc207607472" w:id="123"/>
      <w:bookmarkStart w:name="_Toc207608343" w:id="124"/>
      <w:bookmarkStart w:name="_Toc207611212" w:id="125"/>
      <w:bookmarkStart w:name="_Toc207613179" w:id="126"/>
      <w:bookmarkStart w:name="_Toc207613335" w:id="127"/>
      <w:bookmarkStart w:name="_Toc207569015" w:id="128"/>
      <w:bookmarkStart w:name="_Toc207571455" w:id="129"/>
      <w:bookmarkStart w:name="_Toc207571538" w:id="130"/>
      <w:bookmarkStart w:name="_Toc207571622" w:id="131"/>
      <w:bookmarkStart w:name="_Toc207571706" w:id="132"/>
      <w:bookmarkStart w:name="_Toc207600238" w:id="133"/>
      <w:bookmarkStart w:name="_Toc207603548" w:id="134"/>
      <w:bookmarkStart w:name="_Toc207605845" w:id="135"/>
      <w:bookmarkStart w:name="_Toc207607473" w:id="136"/>
      <w:bookmarkStart w:name="_Toc207608344" w:id="137"/>
      <w:bookmarkStart w:name="_Toc207611213" w:id="138"/>
      <w:bookmarkStart w:name="_Toc207613180" w:id="139"/>
      <w:bookmarkStart w:name="_Toc207613336" w:id="140"/>
      <w:bookmarkStart w:name="_Toc207569016" w:id="141"/>
      <w:bookmarkStart w:name="_Toc207571456" w:id="142"/>
      <w:bookmarkStart w:name="_Toc207571539" w:id="143"/>
      <w:bookmarkStart w:name="_Toc207571623" w:id="144"/>
      <w:bookmarkStart w:name="_Toc207571707" w:id="145"/>
      <w:bookmarkStart w:name="_Toc207600239" w:id="146"/>
      <w:bookmarkStart w:name="_Toc207603549" w:id="147"/>
      <w:bookmarkStart w:name="_Toc207605846" w:id="148"/>
      <w:bookmarkStart w:name="_Toc207607474" w:id="149"/>
      <w:bookmarkStart w:name="_Toc207608345" w:id="150"/>
      <w:bookmarkStart w:name="_Toc207611214" w:id="151"/>
      <w:bookmarkStart w:name="_Toc207613181" w:id="152"/>
      <w:bookmarkStart w:name="_Toc207613337" w:id="153"/>
      <w:bookmarkStart w:name="_Toc207569017" w:id="154"/>
      <w:bookmarkStart w:name="_Toc207571457" w:id="155"/>
      <w:bookmarkStart w:name="_Toc207571540" w:id="156"/>
      <w:bookmarkStart w:name="_Toc207571624" w:id="157"/>
      <w:bookmarkStart w:name="_Toc207571708" w:id="158"/>
      <w:bookmarkStart w:name="_Toc207600240" w:id="159"/>
      <w:bookmarkStart w:name="_Toc207603550" w:id="160"/>
      <w:bookmarkStart w:name="_Toc207605847" w:id="161"/>
      <w:bookmarkStart w:name="_Toc207607475" w:id="162"/>
      <w:bookmarkStart w:name="_Toc207608346" w:id="163"/>
      <w:bookmarkStart w:name="_Toc207611215" w:id="164"/>
      <w:bookmarkStart w:name="_Toc207613182" w:id="165"/>
      <w:bookmarkStart w:name="_Toc207613338" w:id="166"/>
      <w:bookmarkStart w:name="_Ref207632341" w:id="167"/>
      <w:bookmarkStart w:name="_Toc208482694" w:id="16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r>
        <w:rPr>
          <w:lang w:eastAsia="cs-CZ"/>
        </w:rPr>
        <w:t>Business p</w:t>
      </w:r>
      <w:r w:rsidR="00D13EC8">
        <w:rPr>
          <w:lang w:eastAsia="cs-CZ"/>
        </w:rPr>
        <w:t>rocesy</w:t>
      </w:r>
      <w:bookmarkEnd w:id="167"/>
      <w:bookmarkEnd w:id="168"/>
    </w:p>
    <w:p w:rsidR="00485DDD" w:rsidP="009D6CBF" w:rsidRDefault="00485DDD" w14:paraId="56978566" w14:textId="01EBDF0B">
      <w:pPr>
        <w:pStyle w:val="Nadpis3"/>
        <w:rPr>
          <w:lang w:eastAsia="cs-CZ"/>
        </w:rPr>
      </w:pPr>
      <w:bookmarkStart w:name="_Ref207600985" w:id="169"/>
      <w:bookmarkStart w:name="_Toc208482695" w:id="170"/>
      <w:r>
        <w:rPr>
          <w:lang w:eastAsia="cs-CZ"/>
        </w:rPr>
        <w:t>Přehled identifikovaných procesů</w:t>
      </w:r>
      <w:bookmarkEnd w:id="169"/>
      <w:bookmarkEnd w:id="170"/>
    </w:p>
    <w:p w:rsidR="00F33B88" w:rsidP="009D6CBF" w:rsidRDefault="00975FCF" w14:paraId="335F927F" w14:textId="1E0DAE70">
      <w:pPr>
        <w:spacing w:before="100" w:beforeAutospacing="1" w:after="100" w:afterAutospacing="1" w:line="240" w:lineRule="auto"/>
        <w:jc w:val="center"/>
        <w:rPr>
          <w:rFonts w:ascii="Times New Roman" w:hAnsi="Times New Roman" w:eastAsia="Times New Roman" w:cs="Times New Roman"/>
          <w:sz w:val="24"/>
          <w:szCs w:val="24"/>
          <w:lang w:eastAsia="cs-CZ"/>
        </w:rPr>
      </w:pPr>
      <w:r w:rsidRPr="00975FCF">
        <w:rPr>
          <w:rFonts w:ascii="Times New Roman" w:hAnsi="Times New Roman" w:eastAsia="Times New Roman" w:cs="Times New Roman"/>
          <w:noProof/>
          <w:sz w:val="24"/>
          <w:szCs w:val="24"/>
          <w:lang w:eastAsia="cs-CZ"/>
        </w:rPr>
        <w:drawing>
          <wp:inline distT="0" distB="0" distL="0" distR="0" wp14:anchorId="4785F8B9" wp14:editId="503F7D0C">
            <wp:extent cx="5175738" cy="4112293"/>
            <wp:effectExtent l="0" t="0" r="6350" b="2540"/>
            <wp:docPr id="1994922701" name="Obrázek 3" descr="Obsah obrázku text, snímek obrazovky, diagram, Plán&#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22701" name="Obrázek 3" descr="Obsah obrázku text, snímek obrazovky, diagram, Plán&#10;&#10;Obsah generovaný pomocí AI může být nesprávný."/>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76887" cy="4113206"/>
                    </a:xfrm>
                    <a:prstGeom prst="rect">
                      <a:avLst/>
                    </a:prstGeom>
                    <a:noFill/>
                    <a:ln>
                      <a:noFill/>
                    </a:ln>
                  </pic:spPr>
                </pic:pic>
              </a:graphicData>
            </a:graphic>
          </wp:inline>
        </w:drawing>
      </w:r>
    </w:p>
    <w:p w:rsidR="00CF2A9C" w:rsidP="009D6CBF" w:rsidRDefault="00CF2A9C" w14:paraId="364AB7AA" w14:textId="320E0DBD">
      <w:pPr>
        <w:pStyle w:val="Popisobrzku"/>
      </w:pPr>
      <w:r>
        <w:t xml:space="preserve">Obr.: </w:t>
      </w:r>
      <w:r w:rsidR="009407BD">
        <w:t>Schematické znázornění</w:t>
      </w:r>
      <w:r w:rsidR="00A85706">
        <w:t xml:space="preserve"> práce v systémech zapojených do cyklického svozu</w:t>
      </w:r>
      <w:r w:rsidR="009407BD">
        <w:t xml:space="preserve"> </w:t>
      </w:r>
    </w:p>
    <w:p w:rsidR="008A7A9C" w:rsidP="008A7A9C" w:rsidRDefault="007A5AEA" w14:paraId="3B015C15" w14:textId="7FF00708">
      <w:pPr>
        <w:rPr>
          <w:lang w:eastAsia="cs-CZ"/>
        </w:rPr>
      </w:pPr>
      <w:r>
        <w:rPr>
          <w:lang w:eastAsia="cs-CZ"/>
        </w:rPr>
        <w:t xml:space="preserve">V kontextu řešené problematiky byly identifikovány následující procesy, </w:t>
      </w:r>
      <w:r w:rsidR="00685DFC">
        <w:rPr>
          <w:lang w:eastAsia="cs-CZ"/>
        </w:rPr>
        <w:t xml:space="preserve">které budou podporovány </w:t>
      </w:r>
      <w:r w:rsidR="007D2AAB">
        <w:rPr>
          <w:lang w:eastAsia="cs-CZ"/>
        </w:rPr>
        <w:t xml:space="preserve">jednotlivými </w:t>
      </w:r>
      <w:r w:rsidR="00DE0450">
        <w:rPr>
          <w:lang w:eastAsia="cs-CZ"/>
        </w:rPr>
        <w:t xml:space="preserve">rozvíjenými </w:t>
      </w:r>
      <w:r w:rsidR="007D2AAB">
        <w:rPr>
          <w:lang w:eastAsia="cs-CZ"/>
        </w:rPr>
        <w:t>systémy</w:t>
      </w:r>
      <w:r w:rsidR="00DE0450">
        <w:rPr>
          <w:lang w:eastAsia="cs-CZ"/>
        </w:rPr>
        <w:t>:</w:t>
      </w:r>
    </w:p>
    <w:p w:rsidRPr="003D3BBE" w:rsidR="00DE0450" w:rsidP="009C4F9D" w:rsidRDefault="008878D7" w14:paraId="0006AF2A" w14:textId="6A145E06">
      <w:pPr>
        <w:numPr>
          <w:ilvl w:val="0"/>
          <w:numId w:val="99"/>
        </w:numPr>
        <w:rPr>
          <w:lang w:val="sk-SK" w:eastAsia="cs-CZ"/>
        </w:rPr>
      </w:pPr>
      <w:r w:rsidRPr="003D3BBE">
        <w:rPr>
          <w:lang w:eastAsia="cs-CZ"/>
        </w:rPr>
        <w:t>Správa smluvních údajů</w:t>
      </w:r>
      <w:r w:rsidRPr="003D3BBE" w:rsidR="00F50849">
        <w:rPr>
          <w:lang w:eastAsia="cs-CZ"/>
        </w:rPr>
        <w:t>.</w:t>
      </w:r>
    </w:p>
    <w:p w:rsidRPr="003D3BBE" w:rsidR="0095341B" w:rsidP="009C4F9D" w:rsidRDefault="0095341B" w14:paraId="4869516D" w14:textId="79AD3869">
      <w:pPr>
        <w:numPr>
          <w:ilvl w:val="0"/>
          <w:numId w:val="99"/>
        </w:numPr>
        <w:rPr>
          <w:lang w:val="sk-SK" w:eastAsia="cs-CZ"/>
        </w:rPr>
      </w:pPr>
      <w:r w:rsidRPr="003D3BBE">
        <w:rPr>
          <w:lang w:eastAsia="cs-CZ"/>
        </w:rPr>
        <w:t>Pasportizace nádob a stanovišť</w:t>
      </w:r>
      <w:r w:rsidRPr="003D3BBE" w:rsidR="00F50849">
        <w:rPr>
          <w:lang w:eastAsia="cs-CZ"/>
        </w:rPr>
        <w:t>.</w:t>
      </w:r>
    </w:p>
    <w:p w:rsidRPr="003D3BBE" w:rsidR="008878D7" w:rsidP="009C4F9D" w:rsidRDefault="0075122A" w14:paraId="56CDE0B6" w14:textId="7C7B6ED9">
      <w:pPr>
        <w:numPr>
          <w:ilvl w:val="0"/>
          <w:numId w:val="99"/>
        </w:numPr>
        <w:rPr>
          <w:lang w:val="sk-SK" w:eastAsia="cs-CZ"/>
        </w:rPr>
      </w:pPr>
      <w:r w:rsidRPr="003D3BBE">
        <w:rPr>
          <w:lang w:eastAsia="cs-CZ"/>
        </w:rPr>
        <w:t>Příprava okruhů a rozvrhů</w:t>
      </w:r>
      <w:r w:rsidRPr="003D3BBE" w:rsidR="00F50849">
        <w:rPr>
          <w:lang w:eastAsia="cs-CZ"/>
        </w:rPr>
        <w:t>.</w:t>
      </w:r>
    </w:p>
    <w:p w:rsidRPr="003D3BBE" w:rsidR="0075122A" w:rsidP="009C4F9D" w:rsidRDefault="0075122A" w14:paraId="4DB0C31A" w14:textId="39F50FF0">
      <w:pPr>
        <w:numPr>
          <w:ilvl w:val="0"/>
          <w:numId w:val="99"/>
        </w:numPr>
        <w:rPr>
          <w:lang w:val="sk-SK" w:eastAsia="cs-CZ"/>
        </w:rPr>
      </w:pPr>
      <w:r w:rsidRPr="003D3BBE">
        <w:rPr>
          <w:lang w:eastAsia="cs-CZ"/>
        </w:rPr>
        <w:t>Plánování denních výkonů CS</w:t>
      </w:r>
      <w:r w:rsidRPr="003D3BBE" w:rsidR="00F50849">
        <w:rPr>
          <w:lang w:eastAsia="cs-CZ"/>
        </w:rPr>
        <w:t>.</w:t>
      </w:r>
    </w:p>
    <w:p w:rsidRPr="003D3BBE" w:rsidR="0095341B" w:rsidP="009C4F9D" w:rsidRDefault="0095341B" w14:paraId="1BF82C25" w14:textId="364BDDBB">
      <w:pPr>
        <w:numPr>
          <w:ilvl w:val="0"/>
          <w:numId w:val="99"/>
        </w:numPr>
        <w:rPr>
          <w:lang w:val="sk-SK" w:eastAsia="cs-CZ"/>
        </w:rPr>
      </w:pPr>
      <w:r w:rsidRPr="003D3BBE">
        <w:rPr>
          <w:lang w:eastAsia="cs-CZ"/>
        </w:rPr>
        <w:t>Realizace naplánované trasy CS</w:t>
      </w:r>
      <w:r w:rsidRPr="003D3BBE" w:rsidR="00F50849">
        <w:rPr>
          <w:lang w:eastAsia="cs-CZ"/>
        </w:rPr>
        <w:t>.</w:t>
      </w:r>
    </w:p>
    <w:p w:rsidRPr="003D3BBE" w:rsidR="003E18EB" w:rsidP="009C4F9D" w:rsidRDefault="003E18EB" w14:paraId="68A522B1" w14:textId="40FD6A79">
      <w:pPr>
        <w:numPr>
          <w:ilvl w:val="0"/>
          <w:numId w:val="99"/>
        </w:numPr>
        <w:rPr>
          <w:lang w:val="sk-SK" w:eastAsia="cs-CZ"/>
        </w:rPr>
      </w:pPr>
      <w:r w:rsidRPr="003D3BBE">
        <w:rPr>
          <w:lang w:eastAsia="cs-CZ"/>
        </w:rPr>
        <w:t>Monitoring realizace CS</w:t>
      </w:r>
      <w:r w:rsidRPr="003D3BBE" w:rsidR="00F50849">
        <w:rPr>
          <w:lang w:eastAsia="cs-CZ"/>
        </w:rPr>
        <w:t>.</w:t>
      </w:r>
    </w:p>
    <w:p w:rsidRPr="003D3BBE" w:rsidR="003E18EB" w:rsidP="009C4F9D" w:rsidRDefault="003E18EB" w14:paraId="65747FAE" w14:textId="75CB4311">
      <w:pPr>
        <w:numPr>
          <w:ilvl w:val="0"/>
          <w:numId w:val="99"/>
        </w:numPr>
        <w:rPr>
          <w:lang w:val="sk-SK" w:eastAsia="cs-CZ"/>
        </w:rPr>
      </w:pPr>
      <w:r w:rsidRPr="003D3BBE">
        <w:rPr>
          <w:lang w:eastAsia="cs-CZ"/>
        </w:rPr>
        <w:t>Vyhodnocení realizace CS</w:t>
      </w:r>
      <w:r w:rsidRPr="003D3BBE" w:rsidR="00F50849">
        <w:rPr>
          <w:lang w:eastAsia="cs-CZ"/>
        </w:rPr>
        <w:t>.</w:t>
      </w:r>
    </w:p>
    <w:p w:rsidRPr="003D3BBE" w:rsidR="003E18EB" w:rsidP="009C4F9D" w:rsidRDefault="003E18EB" w14:paraId="09A0954D" w14:textId="288607B3">
      <w:pPr>
        <w:numPr>
          <w:ilvl w:val="0"/>
          <w:numId w:val="99"/>
        </w:numPr>
        <w:rPr>
          <w:lang w:val="sk-SK" w:eastAsia="cs-CZ"/>
        </w:rPr>
      </w:pPr>
      <w:r w:rsidRPr="003D3BBE">
        <w:rPr>
          <w:lang w:eastAsia="cs-CZ"/>
        </w:rPr>
        <w:t>Příprava realizačních dokladů</w:t>
      </w:r>
      <w:r w:rsidRPr="003D3BBE" w:rsidR="00F50849">
        <w:rPr>
          <w:lang w:eastAsia="cs-CZ"/>
        </w:rPr>
        <w:t>.</w:t>
      </w:r>
    </w:p>
    <w:p w:rsidRPr="003D3BBE" w:rsidR="0075122A" w:rsidP="009C4F9D" w:rsidRDefault="0075122A" w14:paraId="2F7CBE6E" w14:textId="2B5B5D2D">
      <w:pPr>
        <w:numPr>
          <w:ilvl w:val="0"/>
          <w:numId w:val="99"/>
        </w:numPr>
        <w:rPr>
          <w:lang w:val="sk-SK" w:eastAsia="cs-CZ"/>
        </w:rPr>
      </w:pPr>
      <w:r w:rsidRPr="003D3BBE">
        <w:rPr>
          <w:lang w:eastAsia="cs-CZ"/>
        </w:rPr>
        <w:t xml:space="preserve">Strategická optimalizace </w:t>
      </w:r>
      <w:r w:rsidRPr="003D3BBE" w:rsidR="0095341B">
        <w:rPr>
          <w:lang w:eastAsia="cs-CZ"/>
        </w:rPr>
        <w:t>CS</w:t>
      </w:r>
      <w:r w:rsidRPr="003D3BBE" w:rsidR="00F50849">
        <w:rPr>
          <w:lang w:eastAsia="cs-CZ"/>
        </w:rPr>
        <w:t>.</w:t>
      </w:r>
    </w:p>
    <w:p w:rsidR="008A7A9C" w:rsidP="009C4F9D" w:rsidRDefault="0078696E" w14:paraId="7CD5CF2C" w14:textId="1127825C">
      <w:pPr>
        <w:numPr>
          <w:ilvl w:val="0"/>
          <w:numId w:val="99"/>
        </w:numPr>
        <w:rPr>
          <w:lang w:eastAsia="cs-CZ"/>
        </w:rPr>
      </w:pPr>
      <w:r w:rsidRPr="00465F5F">
        <w:rPr>
          <w:lang w:eastAsia="cs-CZ"/>
        </w:rPr>
        <w:t>Zobrazení</w:t>
      </w:r>
      <w:r w:rsidRPr="00465F5F" w:rsidR="0095341B">
        <w:rPr>
          <w:lang w:eastAsia="cs-CZ"/>
        </w:rPr>
        <w:t xml:space="preserve"> informací pro veřejnost</w:t>
      </w:r>
      <w:r w:rsidRPr="003D3BBE" w:rsidR="00F50849">
        <w:rPr>
          <w:lang w:eastAsia="cs-CZ"/>
        </w:rPr>
        <w:t>.</w:t>
      </w:r>
    </w:p>
    <w:p w:rsidRPr="009F7F87" w:rsidR="00C21F08" w:rsidP="009C4F9D" w:rsidRDefault="00D4019C" w14:paraId="76A589CF" w14:textId="24D1A1BE">
      <w:pPr>
        <w:numPr>
          <w:ilvl w:val="0"/>
          <w:numId w:val="99"/>
        </w:numPr>
        <w:rPr>
          <w:i/>
          <w:iCs/>
          <w:lang w:eastAsia="cs-CZ"/>
        </w:rPr>
      </w:pPr>
      <w:r>
        <w:rPr>
          <w:rFonts w:eastAsia="Times New Roman" w:cs="Arial"/>
          <w:i/>
          <w:iCs/>
          <w:lang w:eastAsia="cs-CZ"/>
        </w:rPr>
        <w:t>Navázaná kontrolní činnost / analý</w:t>
      </w:r>
      <w:r w:rsidR="006E0FA6">
        <w:rPr>
          <w:rFonts w:eastAsia="Times New Roman" w:cs="Arial"/>
          <w:i/>
          <w:iCs/>
          <w:lang w:eastAsia="cs-CZ"/>
        </w:rPr>
        <w:t>zy / reporting</w:t>
      </w:r>
      <w:r w:rsidRPr="009F7F87" w:rsidR="002A3C98">
        <w:rPr>
          <w:rFonts w:eastAsia="Times New Roman" w:cs="Arial"/>
          <w:i/>
          <w:iCs/>
          <w:lang w:eastAsia="cs-CZ"/>
        </w:rPr>
        <w:t>.</w:t>
      </w:r>
    </w:p>
    <w:p w:rsidR="00485DDD" w:rsidP="004E6CA2" w:rsidRDefault="00485DDD" w14:paraId="5D9D59B2" w14:textId="61A1D496">
      <w:pPr>
        <w:pStyle w:val="Nadpis3"/>
        <w:keepNext/>
        <w:ind w:left="788" w:hanging="431"/>
        <w:rPr>
          <w:lang w:eastAsia="cs-CZ"/>
        </w:rPr>
      </w:pPr>
      <w:bookmarkStart w:name="_Toc208482696" w:id="171"/>
      <w:r>
        <w:rPr>
          <w:lang w:eastAsia="cs-CZ"/>
        </w:rPr>
        <w:t>Aktéři</w:t>
      </w:r>
      <w:r w:rsidR="00855E91">
        <w:rPr>
          <w:lang w:eastAsia="cs-CZ"/>
        </w:rPr>
        <w:t xml:space="preserve"> </w:t>
      </w:r>
      <w:r>
        <w:rPr>
          <w:lang w:eastAsia="cs-CZ"/>
        </w:rPr>
        <w:t>a jejich participace v procesech</w:t>
      </w:r>
      <w:bookmarkEnd w:id="171"/>
    </w:p>
    <w:tbl>
      <w:tblPr>
        <w:tblStyle w:val="Tabulkaseznamu3zvraznn3"/>
        <w:tblW w:w="9186" w:type="dxa"/>
        <w:tblLook w:val="04A0" w:firstRow="1" w:lastRow="0" w:firstColumn="1" w:lastColumn="0" w:noHBand="0" w:noVBand="1"/>
      </w:tblPr>
      <w:tblGrid>
        <w:gridCol w:w="3340"/>
        <w:gridCol w:w="3164"/>
        <w:gridCol w:w="2682"/>
      </w:tblGrid>
      <w:tr w:rsidRPr="00322B5C" w:rsidR="00B87D21" w:rsidTr="00D53EEE" w14:paraId="3105D598" w14:textId="77777777">
        <w:trPr>
          <w:cnfStyle w:val="100000000000" w:firstRow="1" w:lastRow="0" w:firstColumn="0" w:lastColumn="0" w:oddVBand="0" w:evenVBand="0" w:oddHBand="0" w:evenHBand="0" w:firstRowFirstColumn="0" w:firstRowLastColumn="0" w:lastRowFirstColumn="0" w:lastRowLastColumn="0"/>
          <w:trHeight w:val="417"/>
          <w:tblHeader/>
        </w:trPr>
        <w:tc>
          <w:tcPr>
            <w:cnfStyle w:val="001000000100" w:firstRow="0" w:lastRow="0" w:firstColumn="1" w:lastColumn="0" w:oddVBand="0" w:evenVBand="0" w:oddHBand="0" w:evenHBand="0" w:firstRowFirstColumn="1" w:firstRowLastColumn="0" w:lastRowFirstColumn="0" w:lastRowLastColumn="0"/>
            <w:tcW w:w="3340" w:type="dxa"/>
          </w:tcPr>
          <w:p w:rsidRPr="00322B5C" w:rsidR="008A7A9C" w:rsidRDefault="00485DDD" w14:paraId="713E4A92" w14:textId="3EC8DF88">
            <w:pPr>
              <w:rPr>
                <w:lang w:eastAsia="cs-CZ"/>
              </w:rPr>
            </w:pPr>
            <w:r>
              <w:rPr>
                <w:lang w:eastAsia="cs-CZ"/>
              </w:rPr>
              <w:t>Aktér</w:t>
            </w:r>
          </w:p>
        </w:tc>
        <w:tc>
          <w:tcPr>
            <w:tcW w:w="3164" w:type="dxa"/>
          </w:tcPr>
          <w:p w:rsidRPr="00322B5C" w:rsidR="008A7A9C" w:rsidRDefault="008A7A9C" w14:paraId="7DBFADA9" w14:textId="77777777">
            <w:pPr>
              <w:cnfStyle w:val="100000000000" w:firstRow="1" w:lastRow="0" w:firstColumn="0" w:lastColumn="0" w:oddVBand="0" w:evenVBand="0" w:oddHBand="0" w:evenHBand="0" w:firstRowFirstColumn="0" w:firstRowLastColumn="0" w:lastRowFirstColumn="0" w:lastRowLastColumn="0"/>
              <w:rPr>
                <w:lang w:eastAsia="cs-CZ"/>
              </w:rPr>
            </w:pPr>
            <w:r>
              <w:rPr>
                <w:lang w:eastAsia="cs-CZ"/>
              </w:rPr>
              <w:t>Participace v procesech</w:t>
            </w:r>
          </w:p>
        </w:tc>
        <w:tc>
          <w:tcPr>
            <w:tcW w:w="2682" w:type="dxa"/>
          </w:tcPr>
          <w:p w:rsidRPr="00322B5C" w:rsidR="008A7A9C" w:rsidRDefault="008A7A9C" w14:paraId="3D761884" w14:textId="77777777">
            <w:pPr>
              <w:cnfStyle w:val="100000000000" w:firstRow="1" w:lastRow="0" w:firstColumn="0" w:lastColumn="0" w:oddVBand="0" w:evenVBand="0" w:oddHBand="0" w:evenHBand="0" w:firstRowFirstColumn="0" w:firstRowLastColumn="0" w:lastRowFirstColumn="0" w:lastRowLastColumn="0"/>
              <w:rPr>
                <w:lang w:eastAsia="cs-CZ"/>
              </w:rPr>
            </w:pPr>
            <w:r>
              <w:rPr>
                <w:lang w:eastAsia="cs-CZ"/>
              </w:rPr>
              <w:t>Primárně využívané systémy</w:t>
            </w:r>
          </w:p>
        </w:tc>
      </w:tr>
      <w:tr w:rsidRPr="00322B5C" w:rsidR="00A470E2" w:rsidTr="00D53EEE" w14:paraId="52280FA2" w14:textId="77777777">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3340" w:type="dxa"/>
          </w:tcPr>
          <w:p w:rsidRPr="00322B5C" w:rsidR="008A7A9C" w:rsidRDefault="008A7A9C" w14:paraId="27FD8B2D" w14:textId="0F42DE45">
            <w:pPr>
              <w:rPr>
                <w:rFonts w:eastAsia="Times New Roman" w:cs="Arial"/>
                <w:lang w:eastAsia="cs-CZ"/>
              </w:rPr>
            </w:pPr>
            <w:r w:rsidRPr="00AB7705">
              <w:rPr>
                <w:rFonts w:eastAsia="Times New Roman" w:cs="Arial"/>
                <w:lang w:eastAsia="cs-CZ"/>
              </w:rPr>
              <w:t>Obchodní zástupce</w:t>
            </w:r>
          </w:p>
        </w:tc>
        <w:tc>
          <w:tcPr>
            <w:tcW w:w="3164" w:type="dxa"/>
          </w:tcPr>
          <w:p w:rsidRPr="00322B5C" w:rsidR="008A7A9C" w:rsidRDefault="00B2500D" w14:paraId="44D1164A" w14:textId="4245FF41">
            <w:pPr>
              <w:cnfStyle w:val="000000100000" w:firstRow="0" w:lastRow="0" w:firstColumn="0" w:lastColumn="0" w:oddVBand="0" w:evenVBand="0" w:oddHBand="1" w:evenHBand="0" w:firstRowFirstColumn="0" w:firstRowLastColumn="0" w:lastRowFirstColumn="0" w:lastRowLastColumn="0"/>
              <w:rPr>
                <w:rFonts w:eastAsia="Times New Roman" w:cs="Arial"/>
                <w:lang w:eastAsia="cs-CZ"/>
              </w:rPr>
            </w:pPr>
            <w:r>
              <w:rPr>
                <w:rFonts w:eastAsia="Times New Roman" w:cs="Arial"/>
                <w:lang w:eastAsia="cs-CZ"/>
              </w:rPr>
              <w:t>Správa</w:t>
            </w:r>
            <w:r w:rsidRPr="003A5BCC" w:rsidR="008A7A9C">
              <w:rPr>
                <w:rFonts w:eastAsia="Times New Roman" w:cs="Arial"/>
                <w:lang w:eastAsia="cs-CZ"/>
              </w:rPr>
              <w:t xml:space="preserve"> smluv</w:t>
            </w:r>
            <w:r w:rsidR="008A7A9C">
              <w:rPr>
                <w:rFonts w:eastAsia="Times New Roman" w:cs="Arial"/>
                <w:lang w:eastAsia="cs-CZ"/>
              </w:rPr>
              <w:t>ních údajů</w:t>
            </w:r>
          </w:p>
        </w:tc>
        <w:tc>
          <w:tcPr>
            <w:tcW w:w="2682" w:type="dxa"/>
          </w:tcPr>
          <w:p w:rsidRPr="00322B5C" w:rsidR="008A7A9C" w:rsidRDefault="008A7A9C" w14:paraId="2450DFAA" w14:textId="77777777">
            <w:pPr>
              <w:cnfStyle w:val="000000100000" w:firstRow="0" w:lastRow="0" w:firstColumn="0" w:lastColumn="0" w:oddVBand="0" w:evenVBand="0" w:oddHBand="1" w:evenHBand="0" w:firstRowFirstColumn="0" w:firstRowLastColumn="0" w:lastRowFirstColumn="0" w:lastRowLastColumn="0"/>
              <w:rPr>
                <w:rFonts w:eastAsia="Times New Roman" w:cs="Arial"/>
                <w:lang w:eastAsia="cs-CZ"/>
              </w:rPr>
            </w:pPr>
            <w:r>
              <w:rPr>
                <w:rFonts w:eastAsia="Times New Roman" w:cs="Arial"/>
                <w:lang w:eastAsia="cs-CZ"/>
              </w:rPr>
              <w:t>HEN</w:t>
            </w:r>
          </w:p>
        </w:tc>
      </w:tr>
      <w:tr w:rsidRPr="00322B5C" w:rsidR="007D2DEA" w:rsidTr="00D53EEE" w14:paraId="0FB486AE" w14:textId="77777777">
        <w:trPr>
          <w:trHeight w:val="417"/>
        </w:trPr>
        <w:tc>
          <w:tcPr>
            <w:cnfStyle w:val="001000000000" w:firstRow="0" w:lastRow="0" w:firstColumn="1" w:lastColumn="0" w:oddVBand="0" w:evenVBand="0" w:oddHBand="0" w:evenHBand="0" w:firstRowFirstColumn="0" w:firstRowLastColumn="0" w:lastRowFirstColumn="0" w:lastRowLastColumn="0"/>
            <w:tcW w:w="3340" w:type="dxa"/>
            <w:vMerge w:val="restart"/>
          </w:tcPr>
          <w:p w:rsidRPr="00322B5C" w:rsidR="008A7A9C" w:rsidRDefault="008A7A9C" w14:paraId="3D5C6D1B" w14:textId="464F71A2">
            <w:pPr>
              <w:rPr>
                <w:rFonts w:cs="Arial"/>
                <w:lang w:eastAsia="cs-CZ"/>
              </w:rPr>
            </w:pPr>
            <w:r w:rsidRPr="00AB7705">
              <w:rPr>
                <w:rFonts w:cs="Arial"/>
                <w:lang w:eastAsia="cs-CZ"/>
              </w:rPr>
              <w:t>Dispečer</w:t>
            </w:r>
          </w:p>
        </w:tc>
        <w:tc>
          <w:tcPr>
            <w:tcW w:w="3164" w:type="dxa"/>
          </w:tcPr>
          <w:p w:rsidRPr="00322B5C" w:rsidR="008A7A9C" w:rsidRDefault="000F5E37" w14:paraId="1DD27476" w14:textId="23AD580C">
            <w:pPr>
              <w:cnfStyle w:val="000000000000" w:firstRow="0" w:lastRow="0" w:firstColumn="0" w:lastColumn="0" w:oddVBand="0" w:evenVBand="0" w:oddHBand="0" w:evenHBand="0" w:firstRowFirstColumn="0" w:firstRowLastColumn="0" w:lastRowFirstColumn="0" w:lastRowLastColumn="0"/>
              <w:rPr>
                <w:rFonts w:eastAsia="Times New Roman" w:cs="Arial"/>
                <w:lang w:eastAsia="cs-CZ"/>
              </w:rPr>
            </w:pPr>
            <w:r>
              <w:rPr>
                <w:rFonts w:eastAsia="Times New Roman" w:cs="Arial"/>
                <w:lang w:eastAsia="cs-CZ"/>
              </w:rPr>
              <w:t>Příprava</w:t>
            </w:r>
            <w:r w:rsidRPr="003A5BCC" w:rsidR="008A7A9C">
              <w:rPr>
                <w:rFonts w:eastAsia="Times New Roman" w:cs="Arial"/>
                <w:lang w:eastAsia="cs-CZ"/>
              </w:rPr>
              <w:t xml:space="preserve"> okruhů</w:t>
            </w:r>
            <w:r w:rsidR="00044BBD">
              <w:rPr>
                <w:rFonts w:eastAsia="Times New Roman" w:cs="Arial"/>
                <w:lang w:eastAsia="cs-CZ"/>
              </w:rPr>
              <w:t xml:space="preserve"> a rozvrhů</w:t>
            </w:r>
          </w:p>
        </w:tc>
        <w:tc>
          <w:tcPr>
            <w:tcW w:w="2682" w:type="dxa"/>
          </w:tcPr>
          <w:p w:rsidRPr="00322B5C" w:rsidR="008A7A9C" w:rsidRDefault="00B53EC5" w14:paraId="2DCA8991" w14:textId="02DAA097">
            <w:pPr>
              <w:cnfStyle w:val="000000000000" w:firstRow="0" w:lastRow="0" w:firstColumn="0" w:lastColumn="0" w:oddVBand="0" w:evenVBand="0" w:oddHBand="0" w:evenHBand="0" w:firstRowFirstColumn="0" w:firstRowLastColumn="0" w:lastRowFirstColumn="0" w:lastRowLastColumn="0"/>
              <w:rPr>
                <w:rFonts w:cs="Arial"/>
                <w:lang w:eastAsia="cs-CZ"/>
              </w:rPr>
            </w:pPr>
            <w:r>
              <w:rPr>
                <w:rFonts w:eastAsia="Times New Roman" w:cs="Arial"/>
                <w:lang w:eastAsia="cs-CZ"/>
              </w:rPr>
              <w:t>HEN →</w:t>
            </w:r>
            <w:r>
              <w:rPr>
                <w:rFonts w:cs="Arial"/>
                <w:lang w:eastAsia="cs-CZ"/>
              </w:rPr>
              <w:t xml:space="preserve"> </w:t>
            </w:r>
            <w:r w:rsidR="008A7A9C">
              <w:rPr>
                <w:rFonts w:cs="Arial"/>
                <w:lang w:eastAsia="cs-CZ"/>
              </w:rPr>
              <w:t>RP</w:t>
            </w:r>
            <w:r w:rsidR="00D4019C">
              <w:rPr>
                <w:rFonts w:cs="Arial"/>
                <w:lang w:eastAsia="cs-CZ"/>
              </w:rPr>
              <w:t xml:space="preserve"> </w:t>
            </w:r>
            <w:r w:rsidR="008A7A9C">
              <w:rPr>
                <w:rFonts w:cs="Arial"/>
                <w:lang w:eastAsia="cs-CZ"/>
              </w:rPr>
              <w:t>/</w:t>
            </w:r>
            <w:r w:rsidR="00D4019C">
              <w:rPr>
                <w:rFonts w:cs="Arial"/>
                <w:lang w:eastAsia="cs-CZ"/>
              </w:rPr>
              <w:t xml:space="preserve"> </w:t>
            </w:r>
            <w:r w:rsidR="008A7A9C">
              <w:rPr>
                <w:rFonts w:cs="Arial"/>
                <w:lang w:eastAsia="cs-CZ"/>
              </w:rPr>
              <w:t>PP</w:t>
            </w:r>
          </w:p>
        </w:tc>
      </w:tr>
      <w:tr w:rsidRPr="00322B5C" w:rsidR="00876BA2" w:rsidTr="00D53EEE" w14:paraId="4D803173" w14:textId="7777777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340" w:type="dxa"/>
            <w:vMerge/>
          </w:tcPr>
          <w:p w:rsidRPr="00AB7705" w:rsidR="008A7A9C" w:rsidRDefault="008A7A9C" w14:paraId="4882C944" w14:textId="77777777">
            <w:pPr>
              <w:rPr>
                <w:rFonts w:cs="Arial"/>
                <w:lang w:eastAsia="cs-CZ"/>
              </w:rPr>
            </w:pPr>
          </w:p>
        </w:tc>
        <w:tc>
          <w:tcPr>
            <w:tcW w:w="3164" w:type="dxa"/>
          </w:tcPr>
          <w:p w:rsidRPr="00322B5C" w:rsidR="008A7A9C" w:rsidRDefault="008A7A9C" w14:paraId="5C701409" w14:textId="56EA6740">
            <w:pPr>
              <w:cnfStyle w:val="000000100000" w:firstRow="0" w:lastRow="0" w:firstColumn="0" w:lastColumn="0" w:oddVBand="0" w:evenVBand="0" w:oddHBand="1" w:evenHBand="0" w:firstRowFirstColumn="0" w:firstRowLastColumn="0" w:lastRowFirstColumn="0" w:lastRowLastColumn="0"/>
              <w:rPr>
                <w:rFonts w:eastAsia="Times New Roman" w:cs="Arial"/>
                <w:lang w:eastAsia="cs-CZ"/>
              </w:rPr>
            </w:pPr>
            <w:r w:rsidRPr="003A5BCC">
              <w:rPr>
                <w:rFonts w:eastAsia="Times New Roman" w:cs="Arial"/>
                <w:lang w:eastAsia="cs-CZ"/>
              </w:rPr>
              <w:t xml:space="preserve">Plánování denních </w:t>
            </w:r>
            <w:r w:rsidR="00311C7E">
              <w:rPr>
                <w:rFonts w:eastAsia="Times New Roman" w:cs="Arial"/>
                <w:lang w:eastAsia="cs-CZ"/>
              </w:rPr>
              <w:t>výkonů</w:t>
            </w:r>
            <w:r w:rsidR="00665DD7">
              <w:rPr>
                <w:rFonts w:eastAsia="Times New Roman" w:cs="Arial"/>
                <w:lang w:eastAsia="cs-CZ"/>
              </w:rPr>
              <w:t xml:space="preserve"> CS</w:t>
            </w:r>
          </w:p>
        </w:tc>
        <w:tc>
          <w:tcPr>
            <w:tcW w:w="2682" w:type="dxa"/>
          </w:tcPr>
          <w:p w:rsidRPr="00322B5C" w:rsidR="008A7A9C" w:rsidRDefault="008A7A9C" w14:paraId="52BD9168" w14:textId="77777777">
            <w:pPr>
              <w:cnfStyle w:val="000000100000" w:firstRow="0" w:lastRow="0" w:firstColumn="0" w:lastColumn="0" w:oddVBand="0" w:evenVBand="0" w:oddHBand="1" w:evenHBand="0" w:firstRowFirstColumn="0" w:firstRowLastColumn="0" w:lastRowFirstColumn="0" w:lastRowLastColumn="0"/>
              <w:rPr>
                <w:rFonts w:cs="Arial"/>
                <w:lang w:eastAsia="cs-CZ"/>
              </w:rPr>
            </w:pPr>
            <w:r>
              <w:rPr>
                <w:rFonts w:cs="Arial"/>
                <w:lang w:eastAsia="cs-CZ"/>
              </w:rPr>
              <w:t>RP</w:t>
            </w:r>
          </w:p>
        </w:tc>
      </w:tr>
      <w:tr w:rsidRPr="00322B5C" w:rsidR="00CE6B61" w:rsidTr="00D53EEE" w14:paraId="27061C2E" w14:textId="77777777">
        <w:trPr>
          <w:trHeight w:val="417"/>
        </w:trPr>
        <w:tc>
          <w:tcPr>
            <w:cnfStyle w:val="001000000000" w:firstRow="0" w:lastRow="0" w:firstColumn="1" w:lastColumn="0" w:oddVBand="0" w:evenVBand="0" w:oddHBand="0" w:evenHBand="0" w:firstRowFirstColumn="0" w:firstRowLastColumn="0" w:lastRowFirstColumn="0" w:lastRowLastColumn="0"/>
            <w:tcW w:w="3340" w:type="dxa"/>
            <w:vMerge/>
          </w:tcPr>
          <w:p w:rsidRPr="00AB7705" w:rsidR="009B5721" w:rsidRDefault="009B5721" w14:paraId="72429845" w14:textId="77777777">
            <w:pPr>
              <w:rPr>
                <w:rFonts w:cs="Arial"/>
                <w:lang w:eastAsia="cs-CZ"/>
              </w:rPr>
            </w:pPr>
          </w:p>
        </w:tc>
        <w:tc>
          <w:tcPr>
            <w:tcW w:w="3164" w:type="dxa"/>
          </w:tcPr>
          <w:p w:rsidR="009B5721" w:rsidRDefault="009B5721" w14:paraId="7FD888F9" w14:textId="678A048C">
            <w:pPr>
              <w:cnfStyle w:val="000000000000" w:firstRow="0" w:lastRow="0" w:firstColumn="0" w:lastColumn="0" w:oddVBand="0" w:evenVBand="0" w:oddHBand="0" w:evenHBand="0" w:firstRowFirstColumn="0" w:firstRowLastColumn="0" w:lastRowFirstColumn="0" w:lastRowLastColumn="0"/>
              <w:rPr>
                <w:rFonts w:eastAsia="Times New Roman" w:cs="Arial"/>
                <w:lang w:eastAsia="cs-CZ"/>
              </w:rPr>
            </w:pPr>
            <w:r>
              <w:rPr>
                <w:rFonts w:eastAsia="Times New Roman" w:cs="Arial"/>
                <w:lang w:eastAsia="cs-CZ"/>
              </w:rPr>
              <w:t>Monitoring realizace CS</w:t>
            </w:r>
          </w:p>
        </w:tc>
        <w:tc>
          <w:tcPr>
            <w:tcW w:w="2682" w:type="dxa"/>
          </w:tcPr>
          <w:p w:rsidR="009B5721" w:rsidRDefault="00C91980" w14:paraId="310BA6AE" w14:textId="4247DC17">
            <w:pPr>
              <w:cnfStyle w:val="000000000000" w:firstRow="0" w:lastRow="0" w:firstColumn="0" w:lastColumn="0" w:oddVBand="0" w:evenVBand="0" w:oddHBand="0" w:evenHBand="0" w:firstRowFirstColumn="0" w:firstRowLastColumn="0" w:lastRowFirstColumn="0" w:lastRowLastColumn="0"/>
              <w:rPr>
                <w:rFonts w:cs="Arial"/>
                <w:lang w:eastAsia="cs-CZ"/>
              </w:rPr>
            </w:pPr>
            <w:r>
              <w:rPr>
                <w:rFonts w:cs="Arial"/>
                <w:lang w:eastAsia="cs-CZ"/>
              </w:rPr>
              <w:t>RP</w:t>
            </w:r>
          </w:p>
        </w:tc>
      </w:tr>
      <w:tr w:rsidRPr="00322B5C" w:rsidR="00876BA2" w:rsidTr="00D53EEE" w14:paraId="6F79863C" w14:textId="7777777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340" w:type="dxa"/>
            <w:vMerge/>
          </w:tcPr>
          <w:p w:rsidRPr="00AB7705" w:rsidR="008A7A9C" w:rsidRDefault="008A7A9C" w14:paraId="49F5ED7B" w14:textId="77777777">
            <w:pPr>
              <w:rPr>
                <w:rFonts w:cs="Arial"/>
                <w:lang w:eastAsia="cs-CZ"/>
              </w:rPr>
            </w:pPr>
          </w:p>
        </w:tc>
        <w:tc>
          <w:tcPr>
            <w:tcW w:w="3164" w:type="dxa"/>
          </w:tcPr>
          <w:p w:rsidRPr="00322B5C" w:rsidR="008A7A9C" w:rsidRDefault="009B5721" w14:paraId="7AA46651" w14:textId="2DA1A30C">
            <w:pPr>
              <w:cnfStyle w:val="000000100000" w:firstRow="0" w:lastRow="0" w:firstColumn="0" w:lastColumn="0" w:oddVBand="0" w:evenVBand="0" w:oddHBand="1" w:evenHBand="0" w:firstRowFirstColumn="0" w:firstRowLastColumn="0" w:lastRowFirstColumn="0" w:lastRowLastColumn="0"/>
              <w:rPr>
                <w:rFonts w:eastAsia="Times New Roman" w:cs="Arial"/>
                <w:lang w:eastAsia="cs-CZ"/>
              </w:rPr>
            </w:pPr>
            <w:r>
              <w:rPr>
                <w:rFonts w:eastAsia="Times New Roman" w:cs="Arial"/>
                <w:lang w:eastAsia="cs-CZ"/>
              </w:rPr>
              <w:t>Vyhodnocení realizace CS</w:t>
            </w:r>
          </w:p>
        </w:tc>
        <w:tc>
          <w:tcPr>
            <w:tcW w:w="2682" w:type="dxa"/>
          </w:tcPr>
          <w:p w:rsidRPr="00322B5C" w:rsidR="008A7A9C" w:rsidRDefault="008A7A9C" w14:paraId="0FF61B14" w14:textId="77777777">
            <w:pPr>
              <w:cnfStyle w:val="000000100000" w:firstRow="0" w:lastRow="0" w:firstColumn="0" w:lastColumn="0" w:oddVBand="0" w:evenVBand="0" w:oddHBand="1" w:evenHBand="0" w:firstRowFirstColumn="0" w:firstRowLastColumn="0" w:lastRowFirstColumn="0" w:lastRowLastColumn="0"/>
              <w:rPr>
                <w:rFonts w:cs="Arial"/>
                <w:lang w:eastAsia="cs-CZ"/>
              </w:rPr>
            </w:pPr>
            <w:r>
              <w:rPr>
                <w:rFonts w:cs="Arial"/>
                <w:lang w:eastAsia="cs-CZ"/>
              </w:rPr>
              <w:t>RP</w:t>
            </w:r>
          </w:p>
        </w:tc>
      </w:tr>
      <w:tr w:rsidRPr="00322B5C" w:rsidR="00CE6B61" w:rsidTr="00D53EEE" w14:paraId="56B9FAE3" w14:textId="77777777">
        <w:trPr>
          <w:trHeight w:val="417"/>
        </w:trPr>
        <w:tc>
          <w:tcPr>
            <w:cnfStyle w:val="001000000000" w:firstRow="0" w:lastRow="0" w:firstColumn="1" w:lastColumn="0" w:oddVBand="0" w:evenVBand="0" w:oddHBand="0" w:evenHBand="0" w:firstRowFirstColumn="0" w:firstRowLastColumn="0" w:lastRowFirstColumn="0" w:lastRowLastColumn="0"/>
            <w:tcW w:w="3340" w:type="dxa"/>
            <w:vMerge w:val="restart"/>
          </w:tcPr>
          <w:p w:rsidRPr="00322B5C" w:rsidR="00480006" w:rsidRDefault="00480006" w14:paraId="241F9FF0" w14:textId="77777777">
            <w:pPr>
              <w:rPr>
                <w:rFonts w:eastAsia="Times New Roman" w:cs="Arial"/>
                <w:lang w:eastAsia="cs-CZ"/>
              </w:rPr>
            </w:pPr>
            <w:r w:rsidRPr="009C7B09">
              <w:rPr>
                <w:rFonts w:eastAsia="Times New Roman" w:cs="Arial"/>
                <w:lang w:eastAsia="cs-CZ"/>
              </w:rPr>
              <w:t>Technicko-hospodářský pracovník (THP)</w:t>
            </w:r>
          </w:p>
        </w:tc>
        <w:tc>
          <w:tcPr>
            <w:tcW w:w="3164" w:type="dxa"/>
          </w:tcPr>
          <w:p w:rsidRPr="00322B5C" w:rsidR="00480006" w:rsidRDefault="00480006" w14:paraId="6C4782A4" w14:textId="77777777">
            <w:pPr>
              <w:cnfStyle w:val="000000000000" w:firstRow="0" w:lastRow="0" w:firstColumn="0" w:lastColumn="0" w:oddVBand="0" w:evenVBand="0" w:oddHBand="0" w:evenHBand="0" w:firstRowFirstColumn="0" w:firstRowLastColumn="0" w:lastRowFirstColumn="0" w:lastRowLastColumn="0"/>
              <w:rPr>
                <w:rFonts w:eastAsia="Times New Roman" w:cs="Arial"/>
                <w:lang w:eastAsia="cs-CZ"/>
              </w:rPr>
            </w:pPr>
            <w:r w:rsidRPr="003A5BCC">
              <w:rPr>
                <w:rFonts w:eastAsia="Times New Roman" w:cs="Arial"/>
                <w:lang w:eastAsia="cs-CZ"/>
              </w:rPr>
              <w:t>Příprava realizačních dokladů</w:t>
            </w:r>
          </w:p>
        </w:tc>
        <w:tc>
          <w:tcPr>
            <w:tcW w:w="2682" w:type="dxa"/>
          </w:tcPr>
          <w:p w:rsidRPr="00322B5C" w:rsidR="00480006" w:rsidRDefault="00480006" w14:paraId="0E6BC039" w14:textId="77777777">
            <w:pPr>
              <w:cnfStyle w:val="000000000000" w:firstRow="0" w:lastRow="0" w:firstColumn="0" w:lastColumn="0" w:oddVBand="0" w:evenVBand="0" w:oddHBand="0" w:evenHBand="0" w:firstRowFirstColumn="0" w:firstRowLastColumn="0" w:lastRowFirstColumn="0" w:lastRowLastColumn="0"/>
              <w:rPr>
                <w:rFonts w:eastAsia="Times New Roman" w:cs="Arial"/>
                <w:lang w:eastAsia="cs-CZ"/>
              </w:rPr>
            </w:pPr>
            <w:r>
              <w:rPr>
                <w:rFonts w:eastAsia="Times New Roman" w:cs="Arial"/>
                <w:lang w:eastAsia="cs-CZ"/>
              </w:rPr>
              <w:t>HEN</w:t>
            </w:r>
          </w:p>
        </w:tc>
      </w:tr>
      <w:tr w:rsidRPr="00322B5C" w:rsidR="00AB511B" w:rsidTr="00D53EEE" w14:paraId="12DA982A" w14:textId="7777777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340" w:type="dxa"/>
            <w:vMerge/>
          </w:tcPr>
          <w:p w:rsidRPr="009C7B09" w:rsidR="00480006" w:rsidRDefault="00480006" w14:paraId="28EC4D7B" w14:textId="77777777">
            <w:pPr>
              <w:rPr>
                <w:rFonts w:eastAsia="Times New Roman" w:cs="Arial"/>
                <w:lang w:eastAsia="cs-CZ"/>
              </w:rPr>
            </w:pPr>
          </w:p>
        </w:tc>
        <w:tc>
          <w:tcPr>
            <w:tcW w:w="3164" w:type="dxa"/>
          </w:tcPr>
          <w:p w:rsidRPr="003A5BCC" w:rsidR="00480006" w:rsidRDefault="00480006" w14:paraId="0C653B4F" w14:textId="7BF8A51E">
            <w:pPr>
              <w:cnfStyle w:val="000000100000" w:firstRow="0" w:lastRow="0" w:firstColumn="0" w:lastColumn="0" w:oddVBand="0" w:evenVBand="0" w:oddHBand="1" w:evenHBand="0" w:firstRowFirstColumn="0" w:firstRowLastColumn="0" w:lastRowFirstColumn="0" w:lastRowLastColumn="0"/>
              <w:rPr>
                <w:rFonts w:eastAsia="Times New Roman" w:cs="Arial"/>
                <w:lang w:eastAsia="cs-CZ"/>
              </w:rPr>
            </w:pPr>
            <w:r>
              <w:rPr>
                <w:rFonts w:eastAsia="Times New Roman" w:cs="Arial"/>
                <w:lang w:eastAsia="cs-CZ"/>
              </w:rPr>
              <w:t>Pasportizace nádob a stanovišť</w:t>
            </w:r>
          </w:p>
        </w:tc>
        <w:tc>
          <w:tcPr>
            <w:tcW w:w="2682" w:type="dxa"/>
          </w:tcPr>
          <w:p w:rsidR="00480006" w:rsidRDefault="00A13158" w14:paraId="22A0EE16" w14:textId="5BDCC872">
            <w:pPr>
              <w:cnfStyle w:val="000000100000" w:firstRow="0" w:lastRow="0" w:firstColumn="0" w:lastColumn="0" w:oddVBand="0" w:evenVBand="0" w:oddHBand="1" w:evenHBand="0" w:firstRowFirstColumn="0" w:firstRowLastColumn="0" w:lastRowFirstColumn="0" w:lastRowLastColumn="0"/>
              <w:rPr>
                <w:rFonts w:eastAsia="Times New Roman" w:cs="Arial"/>
                <w:lang w:eastAsia="cs-CZ"/>
              </w:rPr>
            </w:pPr>
            <w:r>
              <w:rPr>
                <w:rFonts w:eastAsia="Times New Roman" w:cs="Arial"/>
                <w:lang w:eastAsia="cs-CZ"/>
              </w:rPr>
              <w:t>PP</w:t>
            </w:r>
          </w:p>
        </w:tc>
      </w:tr>
      <w:tr w:rsidRPr="00322B5C" w:rsidR="00A470E2" w:rsidTr="00D53EEE" w14:paraId="08FDBD0B" w14:textId="77777777">
        <w:trPr>
          <w:trHeight w:val="417"/>
        </w:trPr>
        <w:tc>
          <w:tcPr>
            <w:cnfStyle w:val="001000000000" w:firstRow="0" w:lastRow="0" w:firstColumn="1" w:lastColumn="0" w:oddVBand="0" w:evenVBand="0" w:oddHBand="0" w:evenHBand="0" w:firstRowFirstColumn="0" w:firstRowLastColumn="0" w:lastRowFirstColumn="0" w:lastRowLastColumn="0"/>
            <w:tcW w:w="3340" w:type="dxa"/>
          </w:tcPr>
          <w:p w:rsidRPr="00322B5C" w:rsidR="008A7A9C" w:rsidRDefault="008A7A9C" w14:paraId="37DAA870" w14:textId="734BE8FA">
            <w:pPr>
              <w:rPr>
                <w:rFonts w:eastAsia="Times New Roman" w:cs="Arial"/>
                <w:lang w:eastAsia="cs-CZ"/>
              </w:rPr>
            </w:pPr>
            <w:r w:rsidRPr="009C7B09">
              <w:rPr>
                <w:rFonts w:eastAsia="Times New Roman" w:cs="Arial"/>
                <w:lang w:eastAsia="cs-CZ"/>
              </w:rPr>
              <w:t>Řidič</w:t>
            </w:r>
          </w:p>
        </w:tc>
        <w:tc>
          <w:tcPr>
            <w:tcW w:w="3164" w:type="dxa"/>
          </w:tcPr>
          <w:p w:rsidRPr="00322B5C" w:rsidR="008A7A9C" w:rsidRDefault="008A7A9C" w14:paraId="5A7C9F96" w14:textId="20F9A477">
            <w:pPr>
              <w:cnfStyle w:val="000000000000" w:firstRow="0" w:lastRow="0" w:firstColumn="0" w:lastColumn="0" w:oddVBand="0" w:evenVBand="0" w:oddHBand="0" w:evenHBand="0" w:firstRowFirstColumn="0" w:firstRowLastColumn="0" w:lastRowFirstColumn="0" w:lastRowLastColumn="0"/>
              <w:rPr>
                <w:rFonts w:eastAsia="Times New Roman" w:cs="Arial"/>
                <w:lang w:eastAsia="cs-CZ"/>
              </w:rPr>
            </w:pPr>
            <w:r w:rsidRPr="007B2C85">
              <w:rPr>
                <w:rFonts w:eastAsia="Times New Roman" w:cs="Arial"/>
                <w:lang w:eastAsia="cs-CZ"/>
              </w:rPr>
              <w:t>Realizace naplánované trasy</w:t>
            </w:r>
            <w:r w:rsidR="00716AB7">
              <w:rPr>
                <w:rFonts w:eastAsia="Times New Roman" w:cs="Arial"/>
                <w:lang w:eastAsia="cs-CZ"/>
              </w:rPr>
              <w:t xml:space="preserve"> CS</w:t>
            </w:r>
          </w:p>
        </w:tc>
        <w:tc>
          <w:tcPr>
            <w:tcW w:w="2682" w:type="dxa"/>
          </w:tcPr>
          <w:p w:rsidRPr="00322B5C" w:rsidR="008A7A9C" w:rsidRDefault="008A7A9C" w14:paraId="7A032198" w14:textId="77777777">
            <w:pPr>
              <w:cnfStyle w:val="000000000000" w:firstRow="0" w:lastRow="0" w:firstColumn="0" w:lastColumn="0" w:oddVBand="0" w:evenVBand="0" w:oddHBand="0" w:evenHBand="0" w:firstRowFirstColumn="0" w:firstRowLastColumn="0" w:lastRowFirstColumn="0" w:lastRowLastColumn="0"/>
              <w:rPr>
                <w:rFonts w:eastAsia="Times New Roman" w:cs="Arial"/>
                <w:lang w:eastAsia="cs-CZ"/>
              </w:rPr>
            </w:pPr>
            <w:r>
              <w:rPr>
                <w:rFonts w:eastAsia="Times New Roman" w:cs="Arial"/>
                <w:lang w:eastAsia="cs-CZ"/>
              </w:rPr>
              <w:t>FOB</w:t>
            </w:r>
          </w:p>
        </w:tc>
      </w:tr>
      <w:tr w:rsidRPr="00322B5C" w:rsidR="00A470E2" w:rsidTr="00D53EEE" w14:paraId="44CF22BB" w14:textId="77777777">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3340" w:type="dxa"/>
          </w:tcPr>
          <w:p w:rsidRPr="00322B5C" w:rsidR="008A7A9C" w:rsidRDefault="008A7A9C" w14:paraId="7F954AB4" w14:textId="1038B553">
            <w:pPr>
              <w:rPr>
                <w:rFonts w:eastAsia="Times New Roman" w:cs="Arial"/>
                <w:lang w:eastAsia="cs-CZ"/>
              </w:rPr>
            </w:pPr>
            <w:r w:rsidRPr="009C7B09">
              <w:rPr>
                <w:rFonts w:eastAsia="Times New Roman" w:cs="Arial"/>
                <w:lang w:eastAsia="cs-CZ"/>
              </w:rPr>
              <w:t>Smluvní zákazník</w:t>
            </w:r>
          </w:p>
        </w:tc>
        <w:tc>
          <w:tcPr>
            <w:tcW w:w="3164" w:type="dxa"/>
          </w:tcPr>
          <w:p w:rsidRPr="00322B5C" w:rsidR="008A7A9C" w:rsidRDefault="0078696E" w14:paraId="1D5FE3EA" w14:textId="1D9C0E78">
            <w:pPr>
              <w:cnfStyle w:val="000000100000" w:firstRow="0" w:lastRow="0" w:firstColumn="0" w:lastColumn="0" w:oddVBand="0" w:evenVBand="0" w:oddHBand="1" w:evenHBand="0" w:firstRowFirstColumn="0" w:firstRowLastColumn="0" w:lastRowFirstColumn="0" w:lastRowLastColumn="0"/>
              <w:rPr>
                <w:rFonts w:eastAsia="Times New Roman" w:cs="Arial"/>
                <w:lang w:eastAsia="cs-CZ"/>
              </w:rPr>
            </w:pPr>
            <w:r>
              <w:rPr>
                <w:rFonts w:eastAsia="Times New Roman" w:cs="Arial"/>
                <w:lang w:eastAsia="cs-CZ"/>
              </w:rPr>
              <w:t>Zobrazení</w:t>
            </w:r>
            <w:r w:rsidRPr="007B2C85" w:rsidR="008A7A9C">
              <w:rPr>
                <w:rFonts w:eastAsia="Times New Roman" w:cs="Arial"/>
                <w:lang w:eastAsia="cs-CZ"/>
              </w:rPr>
              <w:t xml:space="preserve"> informací </w:t>
            </w:r>
            <w:r w:rsidR="00716AB7">
              <w:rPr>
                <w:rFonts w:eastAsia="Times New Roman" w:cs="Arial"/>
                <w:lang w:eastAsia="cs-CZ"/>
              </w:rPr>
              <w:t>pro veřejnost</w:t>
            </w:r>
          </w:p>
        </w:tc>
        <w:tc>
          <w:tcPr>
            <w:tcW w:w="2682" w:type="dxa"/>
          </w:tcPr>
          <w:p w:rsidRPr="00322B5C" w:rsidR="008A7A9C" w:rsidRDefault="008A7A9C" w14:paraId="02B739B0" w14:textId="77777777">
            <w:pPr>
              <w:cnfStyle w:val="000000100000" w:firstRow="0" w:lastRow="0" w:firstColumn="0" w:lastColumn="0" w:oddVBand="0" w:evenVBand="0" w:oddHBand="1" w:evenHBand="0" w:firstRowFirstColumn="0" w:firstRowLastColumn="0" w:lastRowFirstColumn="0" w:lastRowLastColumn="0"/>
              <w:rPr>
                <w:rFonts w:eastAsia="Times New Roman" w:cs="Arial"/>
                <w:lang w:eastAsia="cs-CZ"/>
              </w:rPr>
            </w:pPr>
            <w:r>
              <w:rPr>
                <w:rFonts w:eastAsia="Times New Roman" w:cs="Arial"/>
                <w:lang w:eastAsia="cs-CZ"/>
              </w:rPr>
              <w:t>FLW PublicWeb</w:t>
            </w:r>
          </w:p>
        </w:tc>
      </w:tr>
      <w:tr w:rsidRPr="00322B5C" w:rsidR="00564AAB" w:rsidTr="00D53EEE" w14:paraId="7830D32C" w14:textId="77777777">
        <w:trPr>
          <w:trHeight w:val="407"/>
        </w:trPr>
        <w:tc>
          <w:tcPr>
            <w:cnfStyle w:val="001000000000" w:firstRow="0" w:lastRow="0" w:firstColumn="1" w:lastColumn="0" w:oddVBand="0" w:evenVBand="0" w:oddHBand="0" w:evenHBand="0" w:firstRowFirstColumn="0" w:firstRowLastColumn="0" w:lastRowFirstColumn="0" w:lastRowLastColumn="0"/>
            <w:tcW w:w="3340" w:type="dxa"/>
          </w:tcPr>
          <w:p w:rsidRPr="009C7B09" w:rsidR="00C91980" w:rsidRDefault="00C91980" w14:paraId="4050B518" w14:textId="4B7089AB">
            <w:pPr>
              <w:rPr>
                <w:rFonts w:eastAsia="Times New Roman" w:cs="Arial"/>
                <w:lang w:eastAsia="cs-CZ"/>
              </w:rPr>
            </w:pPr>
            <w:r>
              <w:rPr>
                <w:rFonts w:eastAsia="Times New Roman" w:cs="Arial"/>
                <w:lang w:eastAsia="cs-CZ"/>
              </w:rPr>
              <w:t xml:space="preserve">Specialista </w:t>
            </w:r>
            <w:r w:rsidR="00875003">
              <w:rPr>
                <w:rFonts w:eastAsia="Times New Roman" w:cs="Arial"/>
                <w:lang w:eastAsia="cs-CZ"/>
              </w:rPr>
              <w:t>strategické optimalizace</w:t>
            </w:r>
          </w:p>
        </w:tc>
        <w:tc>
          <w:tcPr>
            <w:tcW w:w="3164" w:type="dxa"/>
          </w:tcPr>
          <w:p w:rsidR="00C91980" w:rsidRDefault="00C91980" w14:paraId="73402E29" w14:textId="0BCA33BF">
            <w:pPr>
              <w:cnfStyle w:val="000000000000" w:firstRow="0" w:lastRow="0" w:firstColumn="0" w:lastColumn="0" w:oddVBand="0" w:evenVBand="0" w:oddHBand="0" w:evenHBand="0" w:firstRowFirstColumn="0" w:firstRowLastColumn="0" w:lastRowFirstColumn="0" w:lastRowLastColumn="0"/>
              <w:rPr>
                <w:rFonts w:eastAsia="Times New Roman" w:cs="Arial"/>
                <w:lang w:eastAsia="cs-CZ"/>
              </w:rPr>
            </w:pPr>
            <w:r>
              <w:rPr>
                <w:rFonts w:eastAsia="Times New Roman" w:cs="Arial"/>
                <w:lang w:eastAsia="cs-CZ"/>
              </w:rPr>
              <w:t>Strategická optimalizace CS</w:t>
            </w:r>
          </w:p>
        </w:tc>
        <w:tc>
          <w:tcPr>
            <w:tcW w:w="2682" w:type="dxa"/>
          </w:tcPr>
          <w:p w:rsidR="00C91980" w:rsidRDefault="00C91980" w14:paraId="0037CFF0" w14:textId="1C2D4B6D">
            <w:pPr>
              <w:cnfStyle w:val="000000000000" w:firstRow="0" w:lastRow="0" w:firstColumn="0" w:lastColumn="0" w:oddVBand="0" w:evenVBand="0" w:oddHBand="0" w:evenHBand="0" w:firstRowFirstColumn="0" w:firstRowLastColumn="0" w:lastRowFirstColumn="0" w:lastRowLastColumn="0"/>
              <w:rPr>
                <w:rFonts w:eastAsia="Times New Roman" w:cs="Arial"/>
                <w:lang w:eastAsia="cs-CZ"/>
              </w:rPr>
            </w:pPr>
            <w:r>
              <w:rPr>
                <w:rFonts w:eastAsia="Times New Roman" w:cs="Arial"/>
                <w:lang w:eastAsia="cs-CZ"/>
              </w:rPr>
              <w:t>RP</w:t>
            </w:r>
          </w:p>
        </w:tc>
      </w:tr>
      <w:tr w:rsidRPr="00322B5C" w:rsidR="00D53EEE" w:rsidTr="00D53EEE" w14:paraId="5EC0CF0A" w14:textId="77777777">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3340" w:type="dxa"/>
          </w:tcPr>
          <w:p w:rsidRPr="00452B7D" w:rsidR="00D53EEE" w:rsidRDefault="00D53EEE" w14:paraId="22C6DBD8" w14:textId="0C009292">
            <w:pPr>
              <w:rPr>
                <w:rFonts w:eastAsia="Times New Roman" w:cs="Arial"/>
                <w:lang w:eastAsia="cs-CZ"/>
              </w:rPr>
            </w:pPr>
            <w:r w:rsidRPr="00452B7D">
              <w:rPr>
                <w:rFonts w:eastAsia="Times New Roman" w:cs="Arial"/>
                <w:lang w:eastAsia="cs-CZ"/>
              </w:rPr>
              <w:t>Vedoucí pracovník</w:t>
            </w:r>
          </w:p>
        </w:tc>
        <w:tc>
          <w:tcPr>
            <w:tcW w:w="3164" w:type="dxa"/>
          </w:tcPr>
          <w:p w:rsidRPr="00452B7D" w:rsidR="00D53EEE" w:rsidRDefault="00D4019C" w14:paraId="41ECA7B0" w14:textId="1A4200DF">
            <w:pPr>
              <w:cnfStyle w:val="000000100000" w:firstRow="0" w:lastRow="0" w:firstColumn="0" w:lastColumn="0" w:oddVBand="0" w:evenVBand="0" w:oddHBand="1" w:evenHBand="0" w:firstRowFirstColumn="0" w:firstRowLastColumn="0" w:lastRowFirstColumn="0" w:lastRowLastColumn="0"/>
              <w:rPr>
                <w:rFonts w:eastAsia="Times New Roman" w:cs="Arial"/>
                <w:lang w:eastAsia="cs-CZ"/>
              </w:rPr>
            </w:pPr>
            <w:r w:rsidRPr="00452B7D">
              <w:rPr>
                <w:rFonts w:eastAsia="Times New Roman" w:cs="Arial"/>
                <w:lang w:eastAsia="cs-CZ"/>
              </w:rPr>
              <w:t>Kontrolní činnost / analýzy / reporting</w:t>
            </w:r>
          </w:p>
        </w:tc>
        <w:tc>
          <w:tcPr>
            <w:tcW w:w="2682" w:type="dxa"/>
          </w:tcPr>
          <w:p w:rsidRPr="00452B7D" w:rsidR="00D53EEE" w:rsidRDefault="00D53EEE" w14:paraId="2EE9E9F3" w14:textId="11913E70">
            <w:pPr>
              <w:cnfStyle w:val="000000100000" w:firstRow="0" w:lastRow="0" w:firstColumn="0" w:lastColumn="0" w:oddVBand="0" w:evenVBand="0" w:oddHBand="1" w:evenHBand="0" w:firstRowFirstColumn="0" w:firstRowLastColumn="0" w:lastRowFirstColumn="0" w:lastRowLastColumn="0"/>
              <w:rPr>
                <w:rFonts w:eastAsia="Times New Roman" w:cs="Arial"/>
                <w:lang w:eastAsia="cs-CZ"/>
              </w:rPr>
            </w:pPr>
            <w:r w:rsidRPr="00452B7D">
              <w:rPr>
                <w:rFonts w:eastAsia="Times New Roman" w:cs="Arial"/>
                <w:lang w:eastAsia="cs-CZ"/>
              </w:rPr>
              <w:t>PP</w:t>
            </w:r>
            <w:r w:rsidRPr="00452B7D" w:rsidR="00D4019C">
              <w:rPr>
                <w:rFonts w:eastAsia="Times New Roman" w:cs="Arial"/>
                <w:lang w:eastAsia="cs-CZ"/>
              </w:rPr>
              <w:t xml:space="preserve"> </w:t>
            </w:r>
            <w:r w:rsidRPr="00452B7D">
              <w:rPr>
                <w:rFonts w:eastAsia="Times New Roman" w:cs="Arial"/>
                <w:lang w:eastAsia="cs-CZ"/>
              </w:rPr>
              <w:t>/</w:t>
            </w:r>
            <w:r w:rsidRPr="00452B7D" w:rsidR="00D4019C">
              <w:rPr>
                <w:rFonts w:eastAsia="Times New Roman" w:cs="Arial"/>
                <w:lang w:eastAsia="cs-CZ"/>
              </w:rPr>
              <w:t xml:space="preserve"> </w:t>
            </w:r>
            <w:r w:rsidRPr="00452B7D">
              <w:rPr>
                <w:rFonts w:eastAsia="Times New Roman" w:cs="Arial"/>
                <w:lang w:eastAsia="cs-CZ"/>
              </w:rPr>
              <w:t>RP</w:t>
            </w:r>
            <w:r w:rsidRPr="00452B7D" w:rsidR="00D4019C">
              <w:rPr>
                <w:rFonts w:eastAsia="Times New Roman" w:cs="Arial"/>
                <w:lang w:eastAsia="cs-CZ"/>
              </w:rPr>
              <w:t xml:space="preserve"> </w:t>
            </w:r>
            <w:r w:rsidRPr="00452B7D">
              <w:rPr>
                <w:rFonts w:eastAsia="Times New Roman" w:cs="Arial"/>
                <w:lang w:eastAsia="cs-CZ"/>
              </w:rPr>
              <w:t>/</w:t>
            </w:r>
            <w:r w:rsidRPr="00452B7D" w:rsidR="00D4019C">
              <w:rPr>
                <w:rFonts w:eastAsia="Times New Roman" w:cs="Arial"/>
                <w:lang w:eastAsia="cs-CZ"/>
              </w:rPr>
              <w:t xml:space="preserve"> </w:t>
            </w:r>
            <w:r w:rsidRPr="00452B7D">
              <w:rPr>
                <w:rFonts w:eastAsia="Times New Roman" w:cs="Arial"/>
                <w:lang w:eastAsia="cs-CZ"/>
              </w:rPr>
              <w:t>Reporting</w:t>
            </w:r>
          </w:p>
        </w:tc>
      </w:tr>
    </w:tbl>
    <w:p w:rsidR="008A7A9C" w:rsidP="008A7A9C" w:rsidRDefault="008A7A9C" w14:paraId="1C8E5335" w14:textId="77777777">
      <w:pPr>
        <w:rPr>
          <w:lang w:eastAsia="cs-CZ"/>
        </w:rPr>
      </w:pPr>
    </w:p>
    <w:p w:rsidR="00E061ED" w:rsidP="009D6CBF" w:rsidRDefault="00D03851" w14:paraId="40CA6467" w14:textId="0BECF83D">
      <w:pPr>
        <w:pStyle w:val="Nadpis3"/>
        <w:keepNext/>
        <w:ind w:left="788" w:hanging="431"/>
        <w:rPr>
          <w:lang w:eastAsia="cs-CZ"/>
        </w:rPr>
      </w:pPr>
      <w:bookmarkStart w:name="_Ref207605410" w:id="172"/>
      <w:bookmarkStart w:name="_Toc208482697" w:id="173"/>
      <w:r>
        <w:rPr>
          <w:lang w:eastAsia="cs-CZ"/>
        </w:rPr>
        <w:t>Zapojení systémů</w:t>
      </w:r>
      <w:bookmarkEnd w:id="172"/>
      <w:bookmarkEnd w:id="173"/>
    </w:p>
    <w:p w:rsidRPr="008A7A9C" w:rsidR="00DE0450" w:rsidP="009D6CBF" w:rsidRDefault="00DE0450" w14:paraId="491B1EFA" w14:textId="0EB7EB4B">
      <w:pPr>
        <w:keepNext/>
        <w:rPr>
          <w:lang w:eastAsia="cs-CZ"/>
        </w:rPr>
      </w:pPr>
      <w:r>
        <w:rPr>
          <w:lang w:eastAsia="cs-CZ"/>
        </w:rPr>
        <w:t xml:space="preserve">Následující schéma </w:t>
      </w:r>
      <w:r w:rsidR="00C247FE">
        <w:rPr>
          <w:lang w:eastAsia="cs-CZ"/>
        </w:rPr>
        <w:t>zobrazuje, kter</w:t>
      </w:r>
      <w:r w:rsidR="00D216DC">
        <w:rPr>
          <w:lang w:eastAsia="cs-CZ"/>
        </w:rPr>
        <w:t xml:space="preserve">ým </w:t>
      </w:r>
      <w:r w:rsidR="00F73767">
        <w:rPr>
          <w:lang w:eastAsia="cs-CZ"/>
        </w:rPr>
        <w:t>s</w:t>
      </w:r>
      <w:r w:rsidR="00C247FE">
        <w:rPr>
          <w:lang w:eastAsia="cs-CZ"/>
        </w:rPr>
        <w:t>ys</w:t>
      </w:r>
      <w:r w:rsidR="00F73767">
        <w:rPr>
          <w:lang w:eastAsia="cs-CZ"/>
        </w:rPr>
        <w:t>té</w:t>
      </w:r>
      <w:r w:rsidR="00D216DC">
        <w:rPr>
          <w:lang w:eastAsia="cs-CZ"/>
        </w:rPr>
        <w:t xml:space="preserve">mem jsou </w:t>
      </w:r>
      <w:r w:rsidR="00C247FE">
        <w:rPr>
          <w:lang w:eastAsia="cs-CZ"/>
        </w:rPr>
        <w:t>jednotlivé procesy podpor</w:t>
      </w:r>
      <w:r w:rsidR="00D216DC">
        <w:rPr>
          <w:lang w:eastAsia="cs-CZ"/>
        </w:rPr>
        <w:t>ovány</w:t>
      </w:r>
      <w:r w:rsidR="00C247FE">
        <w:rPr>
          <w:lang w:eastAsia="cs-CZ"/>
        </w:rPr>
        <w:t>.</w:t>
      </w:r>
    </w:p>
    <w:p w:rsidR="004E6E33" w:rsidP="004E6E33" w:rsidRDefault="005B2940" w14:paraId="38935117" w14:textId="2310328E">
      <w:pPr>
        <w:spacing w:after="0" w:line="240" w:lineRule="auto"/>
        <w:rPr>
          <w:noProof/>
        </w:rPr>
      </w:pPr>
      <w:r w:rsidRPr="005B2940">
        <w:rPr>
          <w:noProof/>
        </w:rPr>
        <w:drawing>
          <wp:inline distT="0" distB="0" distL="0" distR="0" wp14:anchorId="78FD8B1A" wp14:editId="782CF4EB">
            <wp:extent cx="5760720" cy="2290445"/>
            <wp:effectExtent l="0" t="0" r="0" b="0"/>
            <wp:docPr id="2102843139" name="Obrázek 1" descr="Obsah obrázku text, snímek obrazovky, Písmo, software&#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43139" name="Obrázek 1" descr="Obsah obrázku text, snímek obrazovky, Písmo, software&#10;&#10;Obsah generovaný pomocí AI může být nesprávný."/>
                    <pic:cNvPicPr/>
                  </pic:nvPicPr>
                  <pic:blipFill>
                    <a:blip r:embed="rId13"/>
                    <a:stretch>
                      <a:fillRect/>
                    </a:stretch>
                  </pic:blipFill>
                  <pic:spPr>
                    <a:xfrm>
                      <a:off x="0" y="0"/>
                      <a:ext cx="5760720" cy="2290445"/>
                    </a:xfrm>
                    <a:prstGeom prst="rect">
                      <a:avLst/>
                    </a:prstGeom>
                  </pic:spPr>
                </pic:pic>
              </a:graphicData>
            </a:graphic>
          </wp:inline>
        </w:drawing>
      </w:r>
      <w:r w:rsidRPr="005B2940">
        <w:rPr>
          <w:noProof/>
        </w:rPr>
        <w:t xml:space="preserve"> </w:t>
      </w:r>
    </w:p>
    <w:p w:rsidR="00CF2A9C" w:rsidP="009D6CBF" w:rsidRDefault="006A66E9" w14:paraId="1A99B7A4" w14:textId="349C38D7">
      <w:pPr>
        <w:pStyle w:val="Popisobrzku"/>
        <w:rPr>
          <w:noProof/>
        </w:rPr>
      </w:pPr>
      <w:r>
        <w:rPr>
          <w:noProof/>
        </w:rPr>
        <w:t>Obr.: Rozdělení procesů mezi systémy</w:t>
      </w:r>
    </w:p>
    <w:p w:rsidR="00872EDF" w:rsidP="004E6E33" w:rsidRDefault="006A66E9" w14:paraId="72F188CD" w14:textId="6C79CEB1">
      <w:pPr>
        <w:spacing w:after="0" w:line="240" w:lineRule="auto"/>
        <w:rPr>
          <w:noProof/>
        </w:rPr>
      </w:pPr>
      <w:r>
        <w:rPr>
          <w:noProof/>
        </w:rPr>
        <w:t>Bude</w:t>
      </w:r>
      <w:r w:rsidR="00EB7867">
        <w:rPr>
          <w:noProof/>
        </w:rPr>
        <w:t xml:space="preserve"> vhodné, aby </w:t>
      </w:r>
      <w:r w:rsidRPr="009D6CBF" w:rsidR="00EB7867">
        <w:rPr>
          <w:b/>
          <w:bCs/>
          <w:noProof/>
        </w:rPr>
        <w:t>p</w:t>
      </w:r>
      <w:r w:rsidRPr="009D6CBF" w:rsidR="00275C5B">
        <w:rPr>
          <w:b/>
          <w:bCs/>
          <w:noProof/>
        </w:rPr>
        <w:t xml:space="preserve">říprava okruhů </w:t>
      </w:r>
      <w:r w:rsidR="004F3CAA">
        <w:rPr>
          <w:b/>
          <w:bCs/>
          <w:noProof/>
        </w:rPr>
        <w:t xml:space="preserve">a </w:t>
      </w:r>
      <w:r w:rsidR="003E3924">
        <w:rPr>
          <w:b/>
          <w:bCs/>
          <w:noProof/>
        </w:rPr>
        <w:t xml:space="preserve">zařazení </w:t>
      </w:r>
      <w:r w:rsidR="006878AF">
        <w:rPr>
          <w:b/>
          <w:bCs/>
          <w:noProof/>
        </w:rPr>
        <w:t xml:space="preserve">položek objednávek </w:t>
      </w:r>
      <w:r w:rsidR="00F03BA1">
        <w:rPr>
          <w:b/>
          <w:bCs/>
          <w:noProof/>
        </w:rPr>
        <w:t>k rozvrhům</w:t>
      </w:r>
      <w:r w:rsidRPr="009D6CBF" w:rsidR="00275C5B">
        <w:rPr>
          <w:b/>
          <w:bCs/>
          <w:noProof/>
        </w:rPr>
        <w:t xml:space="preserve"> </w:t>
      </w:r>
      <w:r w:rsidRPr="009D6CBF" w:rsidR="00EB7867">
        <w:rPr>
          <w:b/>
          <w:bCs/>
          <w:noProof/>
        </w:rPr>
        <w:t>postupně přešla pod ekosystém FLW</w:t>
      </w:r>
      <w:r w:rsidR="00A51E0F">
        <w:rPr>
          <w:noProof/>
        </w:rPr>
        <w:t>, protože</w:t>
      </w:r>
      <w:r w:rsidR="00872EDF">
        <w:rPr>
          <w:noProof/>
        </w:rPr>
        <w:t>:</w:t>
      </w:r>
    </w:p>
    <w:p w:rsidR="00F0488A" w:rsidP="009C4F9D" w:rsidRDefault="00873922" w14:paraId="22163967" w14:textId="27FA55F5">
      <w:pPr>
        <w:pStyle w:val="Odstavecseseznamem"/>
        <w:numPr>
          <w:ilvl w:val="0"/>
          <w:numId w:val="86"/>
        </w:numPr>
        <w:spacing w:after="0" w:line="240" w:lineRule="auto"/>
        <w:rPr>
          <w:noProof/>
        </w:rPr>
      </w:pPr>
      <w:r>
        <w:rPr>
          <w:noProof/>
        </w:rPr>
        <w:t xml:space="preserve">Nejedná se o </w:t>
      </w:r>
      <w:r w:rsidR="008E1F7C">
        <w:rPr>
          <w:noProof/>
        </w:rPr>
        <w:t xml:space="preserve">primární </w:t>
      </w:r>
      <w:r>
        <w:rPr>
          <w:noProof/>
        </w:rPr>
        <w:t>data</w:t>
      </w:r>
      <w:r w:rsidR="00A075B7">
        <w:rPr>
          <w:noProof/>
        </w:rPr>
        <w:t xml:space="preserve"> vyžadovaná přímo smlouvou, ale odvozená data pro potřeby sestavy plánů</w:t>
      </w:r>
      <w:r w:rsidR="00414EFF">
        <w:rPr>
          <w:noProof/>
        </w:rPr>
        <w:t xml:space="preserve"> </w:t>
      </w:r>
      <w:r w:rsidR="00DE403D">
        <w:rPr>
          <w:noProof/>
        </w:rPr>
        <w:t>(</w:t>
      </w:r>
      <w:r w:rsidR="00414EFF">
        <w:rPr>
          <w:noProof/>
        </w:rPr>
        <w:t>přičemž se použív</w:t>
      </w:r>
      <w:r w:rsidR="00AA0170">
        <w:rPr>
          <w:noProof/>
        </w:rPr>
        <w:t>ají</w:t>
      </w:r>
      <w:r w:rsidR="00414EFF">
        <w:rPr>
          <w:noProof/>
        </w:rPr>
        <w:t xml:space="preserve"> také při návazné </w:t>
      </w:r>
      <w:r w:rsidR="00A1557E">
        <w:rPr>
          <w:noProof/>
        </w:rPr>
        <w:t>evidenc</w:t>
      </w:r>
      <w:r w:rsidR="00414EFF">
        <w:rPr>
          <w:noProof/>
        </w:rPr>
        <w:t>i</w:t>
      </w:r>
      <w:r w:rsidR="00A1557E">
        <w:rPr>
          <w:noProof/>
        </w:rPr>
        <w:t xml:space="preserve"> odpadů</w:t>
      </w:r>
      <w:r w:rsidR="00DE403D">
        <w:rPr>
          <w:noProof/>
        </w:rPr>
        <w:t>)</w:t>
      </w:r>
      <w:r w:rsidR="008E1F7C">
        <w:rPr>
          <w:noProof/>
        </w:rPr>
        <w:t>.</w:t>
      </w:r>
    </w:p>
    <w:p w:rsidR="00F0488A" w:rsidP="009C4F9D" w:rsidRDefault="00370E46" w14:paraId="1666E59E" w14:textId="388B7310">
      <w:pPr>
        <w:pStyle w:val="Odstavecseseznamem"/>
        <w:numPr>
          <w:ilvl w:val="0"/>
          <w:numId w:val="86"/>
        </w:numPr>
        <w:spacing w:after="0" w:line="240" w:lineRule="auto"/>
        <w:rPr>
          <w:noProof/>
        </w:rPr>
      </w:pPr>
      <w:r>
        <w:rPr>
          <w:noProof/>
        </w:rPr>
        <w:t>FLW je primární prostředí</w:t>
      </w:r>
      <w:r w:rsidR="001619B2">
        <w:rPr>
          <w:noProof/>
        </w:rPr>
        <w:t>, ve kterém pracuje zodpovědná role (disp</w:t>
      </w:r>
      <w:r>
        <w:rPr>
          <w:noProof/>
        </w:rPr>
        <w:t>e</w:t>
      </w:r>
      <w:r w:rsidR="001619B2">
        <w:rPr>
          <w:noProof/>
        </w:rPr>
        <w:t>čer</w:t>
      </w:r>
      <w:r>
        <w:rPr>
          <w:noProof/>
        </w:rPr>
        <w:t>)</w:t>
      </w:r>
      <w:r w:rsidR="001619B2">
        <w:rPr>
          <w:noProof/>
        </w:rPr>
        <w:t xml:space="preserve"> a proces </w:t>
      </w:r>
      <w:r w:rsidR="00A51E0F">
        <w:rPr>
          <w:noProof/>
        </w:rPr>
        <w:t xml:space="preserve">přirozeně navazuje na </w:t>
      </w:r>
      <w:r w:rsidR="00F66D1C">
        <w:rPr>
          <w:noProof/>
        </w:rPr>
        <w:t>oblast strategické optimalizace</w:t>
      </w:r>
      <w:r w:rsidR="005B2BC3">
        <w:rPr>
          <w:noProof/>
        </w:rPr>
        <w:t>, která je podkladem pro sestavu okruhů</w:t>
      </w:r>
      <w:r w:rsidR="00E44755">
        <w:rPr>
          <w:noProof/>
        </w:rPr>
        <w:t xml:space="preserve">. </w:t>
      </w:r>
    </w:p>
    <w:p w:rsidR="008E1F7C" w:rsidP="009C4F9D" w:rsidRDefault="008E1F7C" w14:paraId="5B0CABDA" w14:textId="31FE335B">
      <w:pPr>
        <w:pStyle w:val="Odstavecseseznamem"/>
        <w:numPr>
          <w:ilvl w:val="0"/>
          <w:numId w:val="86"/>
        </w:numPr>
        <w:spacing w:after="0" w:line="240" w:lineRule="auto"/>
        <w:rPr>
          <w:noProof/>
        </w:rPr>
      </w:pPr>
      <w:r>
        <w:rPr>
          <w:noProof/>
        </w:rPr>
        <w:t xml:space="preserve">Je zde k dispozici komfortnější uživatelské prostředí </w:t>
      </w:r>
      <w:r w:rsidR="00DD6F09">
        <w:rPr>
          <w:noProof/>
        </w:rPr>
        <w:t xml:space="preserve">pro práci s okruhy </w:t>
      </w:r>
      <w:r>
        <w:rPr>
          <w:noProof/>
        </w:rPr>
        <w:t>(map</w:t>
      </w:r>
      <w:r w:rsidR="00DD6F09">
        <w:rPr>
          <w:noProof/>
        </w:rPr>
        <w:t>a</w:t>
      </w:r>
      <w:r>
        <w:rPr>
          <w:noProof/>
        </w:rPr>
        <w:t>).</w:t>
      </w:r>
    </w:p>
    <w:p w:rsidR="00F0488A" w:rsidP="009C4F9D" w:rsidRDefault="00E44755" w14:paraId="231F925E" w14:textId="2DA36EE3">
      <w:pPr>
        <w:pStyle w:val="Odstavecseseznamem"/>
        <w:numPr>
          <w:ilvl w:val="0"/>
          <w:numId w:val="86"/>
        </w:numPr>
        <w:spacing w:after="0" w:line="240" w:lineRule="auto"/>
        <w:rPr>
          <w:noProof/>
        </w:rPr>
      </w:pPr>
      <w:r>
        <w:rPr>
          <w:noProof/>
        </w:rPr>
        <w:t>V</w:t>
      </w:r>
      <w:r w:rsidR="006C49D9">
        <w:rPr>
          <w:noProof/>
        </w:rPr>
        <w:t> souladu s</w:t>
      </w:r>
      <w:r w:rsidR="007B7183">
        <w:rPr>
          <w:noProof/>
        </w:rPr>
        <w:t> </w:t>
      </w:r>
      <w:r w:rsidR="00B454E4">
        <w:rPr>
          <w:noProof/>
        </w:rPr>
        <w:fldChar w:fldCharType="begin"/>
      </w:r>
      <w:r w:rsidR="00B454E4">
        <w:rPr>
          <w:noProof/>
        </w:rPr>
        <w:instrText xml:space="preserve"> REF _Ref207723654 \h </w:instrText>
      </w:r>
      <w:r w:rsidR="00B454E4">
        <w:rPr>
          <w:noProof/>
        </w:rPr>
      </w:r>
      <w:r w:rsidR="00B454E4">
        <w:rPr>
          <w:noProof/>
        </w:rPr>
        <w:fldChar w:fldCharType="separate"/>
      </w:r>
      <w:r w:rsidR="00652068">
        <w:rPr>
          <w:lang w:eastAsia="cs-CZ"/>
        </w:rPr>
        <w:t>Uplatňované a</w:t>
      </w:r>
      <w:r w:rsidRPr="00320F7A" w:rsidR="00652068">
        <w:rPr>
          <w:lang w:eastAsia="cs-CZ"/>
        </w:rPr>
        <w:t>rchitektonické principy</w:t>
      </w:r>
      <w:r w:rsidR="00B454E4">
        <w:rPr>
          <w:noProof/>
        </w:rPr>
        <w:fldChar w:fldCharType="end"/>
      </w:r>
      <w:r w:rsidR="00B42455">
        <w:rPr>
          <w:noProof/>
        </w:rPr>
        <w:t xml:space="preserve"> je žádoucí mít</w:t>
      </w:r>
      <w:r>
        <w:rPr>
          <w:noProof/>
        </w:rPr>
        <w:t xml:space="preserve"> jen </w:t>
      </w:r>
      <w:r w:rsidR="00B42455">
        <w:rPr>
          <w:noProof/>
        </w:rPr>
        <w:t>jedno místo pravdy</w:t>
      </w:r>
      <w:r w:rsidR="000B6369">
        <w:rPr>
          <w:noProof/>
        </w:rPr>
        <w:t>,</w:t>
      </w:r>
      <w:r>
        <w:rPr>
          <w:noProof/>
        </w:rPr>
        <w:t xml:space="preserve"> resp. systém mající primární zodpovědnost za danou entitu</w:t>
      </w:r>
      <w:r w:rsidR="00F66D1C">
        <w:rPr>
          <w:noProof/>
        </w:rPr>
        <w:t>.</w:t>
      </w:r>
      <w:r w:rsidR="00E27C4E">
        <w:rPr>
          <w:noProof/>
        </w:rPr>
        <w:t xml:space="preserve"> </w:t>
      </w:r>
    </w:p>
    <w:p w:rsidR="00CD1DBD" w:rsidP="00CD1DBD" w:rsidRDefault="00CD1DBD" w14:paraId="6055B819" w14:textId="77777777">
      <w:pPr>
        <w:pStyle w:val="Odstavecseseznamem"/>
        <w:spacing w:after="0" w:line="240" w:lineRule="auto"/>
        <w:rPr>
          <w:noProof/>
        </w:rPr>
      </w:pPr>
    </w:p>
    <w:p w:rsidR="00906BF7" w:rsidP="00CD1DBD" w:rsidRDefault="00E27C4E" w14:paraId="0F8BE059" w14:textId="0E180891">
      <w:pPr>
        <w:rPr>
          <w:noProof/>
        </w:rPr>
      </w:pPr>
      <w:r>
        <w:rPr>
          <w:noProof/>
        </w:rPr>
        <w:t xml:space="preserve">Systém HEN </w:t>
      </w:r>
      <w:r w:rsidR="002B42E7">
        <w:rPr>
          <w:noProof/>
        </w:rPr>
        <w:t>by příslušná data i nadále měl k</w:t>
      </w:r>
      <w:r w:rsidR="006C37D2">
        <w:rPr>
          <w:noProof/>
        </w:rPr>
        <w:t> </w:t>
      </w:r>
      <w:r w:rsidR="002B42E7">
        <w:rPr>
          <w:noProof/>
        </w:rPr>
        <w:t>dispozici</w:t>
      </w:r>
      <w:r w:rsidR="006C37D2">
        <w:rPr>
          <w:noProof/>
        </w:rPr>
        <w:t xml:space="preserve"> </w:t>
      </w:r>
      <w:r w:rsidR="000243D5">
        <w:rPr>
          <w:noProof/>
        </w:rPr>
        <w:t>(</w:t>
      </w:r>
      <w:r w:rsidR="006C37D2">
        <w:rPr>
          <w:noProof/>
        </w:rPr>
        <w:t>pro potřeby filtrací a</w:t>
      </w:r>
      <w:r w:rsidR="000243D5">
        <w:rPr>
          <w:noProof/>
        </w:rPr>
        <w:t> dalších navázaných funkčností</w:t>
      </w:r>
      <w:r w:rsidR="00404857">
        <w:rPr>
          <w:noProof/>
        </w:rPr>
        <w:t xml:space="preserve"> při přípravě realizačních dokladů</w:t>
      </w:r>
      <w:r w:rsidR="000243D5">
        <w:rPr>
          <w:noProof/>
        </w:rPr>
        <w:t>)</w:t>
      </w:r>
      <w:r w:rsidR="006C37D2">
        <w:rPr>
          <w:noProof/>
        </w:rPr>
        <w:t xml:space="preserve">, což </w:t>
      </w:r>
      <w:r w:rsidR="003D40E0">
        <w:rPr>
          <w:noProof/>
        </w:rPr>
        <w:t>bude zajištěno</w:t>
      </w:r>
      <w:r w:rsidR="006C37D2">
        <w:rPr>
          <w:noProof/>
        </w:rPr>
        <w:t xml:space="preserve"> integrac</w:t>
      </w:r>
      <w:r w:rsidR="003D40E0">
        <w:rPr>
          <w:noProof/>
        </w:rPr>
        <w:t>í</w:t>
      </w:r>
      <w:r w:rsidR="006C37D2">
        <w:rPr>
          <w:noProof/>
        </w:rPr>
        <w:t xml:space="preserve"> systémů.</w:t>
      </w:r>
      <w:r w:rsidR="00435530">
        <w:rPr>
          <w:noProof/>
        </w:rPr>
        <w:t xml:space="preserve"> </w:t>
      </w:r>
    </w:p>
    <w:p w:rsidR="00906BF7" w:rsidP="00CD1DBD" w:rsidRDefault="00787DE1" w14:paraId="2C0FC828" w14:textId="4223B289">
      <w:pPr>
        <w:rPr>
          <w:noProof/>
        </w:rPr>
      </w:pPr>
      <w:r>
        <w:rPr>
          <w:noProof/>
        </w:rPr>
        <w:t>Správa samotného číselníku rozvrhů a generování kalendářních svozů by zůstala v kompetenci HEN, kde je vybudován p</w:t>
      </w:r>
      <w:r w:rsidR="00A94C0B">
        <w:rPr>
          <w:noProof/>
        </w:rPr>
        <w:t>otřebný aparát.</w:t>
      </w:r>
      <w:r w:rsidR="0071221A">
        <w:rPr>
          <w:noProof/>
        </w:rPr>
        <w:t xml:space="preserve"> </w:t>
      </w:r>
      <w:r w:rsidR="00906BF7">
        <w:rPr>
          <w:noProof/>
        </w:rPr>
        <w:t xml:space="preserve">Na straně FLW PP by byla řízena </w:t>
      </w:r>
      <w:r w:rsidR="00FD5C58">
        <w:rPr>
          <w:noProof/>
        </w:rPr>
        <w:t xml:space="preserve">jen </w:t>
      </w:r>
      <w:r w:rsidR="00906BF7">
        <w:rPr>
          <w:noProof/>
        </w:rPr>
        <w:t xml:space="preserve">vazba </w:t>
      </w:r>
      <w:r w:rsidR="004D0526">
        <w:rPr>
          <w:noProof/>
        </w:rPr>
        <w:t>položek objednávek na rozvrh.</w:t>
      </w:r>
    </w:p>
    <w:p w:rsidR="00D22278" w:rsidP="00CD1DBD" w:rsidRDefault="00A94C0B" w14:paraId="548B53B8" w14:textId="033403F8">
      <w:pPr>
        <w:rPr>
          <w:highlight w:val="cyan"/>
          <w:lang w:eastAsia="cs-CZ"/>
        </w:rPr>
      </w:pPr>
      <w:r>
        <w:rPr>
          <w:noProof/>
        </w:rPr>
        <w:t xml:space="preserve">Příslušná </w:t>
      </w:r>
      <w:r w:rsidR="0071221A">
        <w:rPr>
          <w:noProof/>
        </w:rPr>
        <w:t>rozhodnutí bud</w:t>
      </w:r>
      <w:r>
        <w:rPr>
          <w:noProof/>
        </w:rPr>
        <w:t>ou</w:t>
      </w:r>
      <w:r w:rsidR="0071221A">
        <w:rPr>
          <w:noProof/>
        </w:rPr>
        <w:t xml:space="preserve"> učiněn</w:t>
      </w:r>
      <w:r w:rsidR="00960B78">
        <w:rPr>
          <w:noProof/>
        </w:rPr>
        <w:t>a</w:t>
      </w:r>
      <w:r w:rsidR="0071221A">
        <w:rPr>
          <w:noProof/>
        </w:rPr>
        <w:t xml:space="preserve"> v rámci detailních analýz.</w:t>
      </w:r>
    </w:p>
    <w:p w:rsidR="00D13EC8" w:rsidP="004E6E33" w:rsidRDefault="00D13EC8" w14:paraId="23E46623" w14:textId="7CD51518">
      <w:pPr>
        <w:spacing w:after="0" w:line="240" w:lineRule="auto"/>
        <w:rPr>
          <w:bCs/>
          <w:caps/>
          <w:sz w:val="28"/>
          <w:szCs w:val="32"/>
          <w:lang w:eastAsia="cs-CZ"/>
        </w:rPr>
      </w:pPr>
      <w:r>
        <w:rPr>
          <w:lang w:eastAsia="cs-CZ"/>
        </w:rPr>
        <w:br w:type="page"/>
      </w:r>
    </w:p>
    <w:p w:rsidR="00D13EC8" w:rsidP="00F72880" w:rsidRDefault="00D13EC8" w14:paraId="22E6A52E" w14:textId="15972E03">
      <w:pPr>
        <w:pStyle w:val="Nadpis2"/>
        <w:rPr>
          <w:lang w:eastAsia="cs-CZ"/>
        </w:rPr>
      </w:pPr>
      <w:bookmarkStart w:name="_Ref207278907" w:id="174"/>
      <w:bookmarkStart w:name="_Toc208482698" w:id="175"/>
      <w:r>
        <w:rPr>
          <w:lang w:eastAsia="cs-CZ"/>
        </w:rPr>
        <w:t>Doménov</w:t>
      </w:r>
      <w:r w:rsidR="00D33C3F">
        <w:rPr>
          <w:lang w:eastAsia="cs-CZ"/>
        </w:rPr>
        <w:t>ý</w:t>
      </w:r>
      <w:r>
        <w:rPr>
          <w:lang w:eastAsia="cs-CZ"/>
        </w:rPr>
        <w:t xml:space="preserve"> model</w:t>
      </w:r>
      <w:bookmarkEnd w:id="174"/>
      <w:bookmarkEnd w:id="175"/>
    </w:p>
    <w:p w:rsidR="004159E8" w:rsidP="004159E8" w:rsidRDefault="00A91522" w14:paraId="56240190" w14:textId="0A557EFF">
      <w:pPr>
        <w:rPr>
          <w:lang w:eastAsia="cs-CZ"/>
        </w:rPr>
      </w:pPr>
      <w:r>
        <w:rPr>
          <w:lang w:eastAsia="cs-CZ"/>
        </w:rPr>
        <w:t xml:space="preserve">Při návrhu </w:t>
      </w:r>
      <w:r w:rsidR="006B15B6">
        <w:rPr>
          <w:lang w:eastAsia="cs-CZ"/>
        </w:rPr>
        <w:t xml:space="preserve">doménového modelu </w:t>
      </w:r>
      <w:r w:rsidR="008D40B4">
        <w:rPr>
          <w:lang w:eastAsia="cs-CZ"/>
        </w:rPr>
        <w:t xml:space="preserve">byl zohledněn fakt, že </w:t>
      </w:r>
      <w:r w:rsidR="009A1AD7">
        <w:rPr>
          <w:lang w:eastAsia="cs-CZ"/>
        </w:rPr>
        <w:t xml:space="preserve">aplikace Pasport </w:t>
      </w:r>
      <w:r w:rsidR="00833C26">
        <w:rPr>
          <w:lang w:eastAsia="cs-CZ"/>
        </w:rPr>
        <w:t xml:space="preserve">již </w:t>
      </w:r>
      <w:r w:rsidR="005C12AE">
        <w:rPr>
          <w:lang w:eastAsia="cs-CZ"/>
        </w:rPr>
        <w:t xml:space="preserve">eviduje </w:t>
      </w:r>
      <w:r w:rsidRPr="009D6CBF" w:rsidR="00031118">
        <w:rPr>
          <w:b/>
          <w:bCs/>
          <w:lang w:eastAsia="cs-CZ"/>
        </w:rPr>
        <w:t>konkrétní nádob</w:t>
      </w:r>
      <w:r w:rsidR="005C12AE">
        <w:rPr>
          <w:b/>
          <w:bCs/>
          <w:lang w:eastAsia="cs-CZ"/>
        </w:rPr>
        <w:t>y</w:t>
      </w:r>
      <w:r w:rsidRPr="009D6CBF" w:rsidR="00031118">
        <w:rPr>
          <w:b/>
          <w:bCs/>
          <w:lang w:eastAsia="cs-CZ"/>
        </w:rPr>
        <w:t xml:space="preserve"> a jejich stanoviš</w:t>
      </w:r>
      <w:r w:rsidR="005C12AE">
        <w:rPr>
          <w:b/>
          <w:bCs/>
          <w:lang w:eastAsia="cs-CZ"/>
        </w:rPr>
        <w:t>tě</w:t>
      </w:r>
      <w:r w:rsidR="00031118">
        <w:rPr>
          <w:lang w:eastAsia="cs-CZ"/>
        </w:rPr>
        <w:t xml:space="preserve">, </w:t>
      </w:r>
      <w:r w:rsidR="001710DA">
        <w:rPr>
          <w:lang w:eastAsia="cs-CZ"/>
        </w:rPr>
        <w:t>na jeji</w:t>
      </w:r>
      <w:r w:rsidR="00103625">
        <w:rPr>
          <w:lang w:eastAsia="cs-CZ"/>
        </w:rPr>
        <w:t xml:space="preserve">chž úroveň detailu je požadováno se v rámci plánování CS dostat, </w:t>
      </w:r>
      <w:r w:rsidR="005A3E0F">
        <w:rPr>
          <w:lang w:eastAsia="cs-CZ"/>
        </w:rPr>
        <w:t xml:space="preserve">ale také </w:t>
      </w:r>
      <w:r w:rsidR="00833C26">
        <w:rPr>
          <w:lang w:eastAsia="cs-CZ"/>
        </w:rPr>
        <w:t xml:space="preserve">většinu </w:t>
      </w:r>
      <w:r w:rsidR="00725AD1">
        <w:rPr>
          <w:lang w:eastAsia="cs-CZ"/>
        </w:rPr>
        <w:t xml:space="preserve">relevantních </w:t>
      </w:r>
      <w:r w:rsidRPr="009D6CBF" w:rsidR="00725AD1">
        <w:rPr>
          <w:b/>
          <w:bCs/>
          <w:lang w:eastAsia="cs-CZ"/>
        </w:rPr>
        <w:t>entit z oblasti smluv / objednávek</w:t>
      </w:r>
      <w:r w:rsidR="00725AD1">
        <w:rPr>
          <w:lang w:eastAsia="cs-CZ"/>
        </w:rPr>
        <w:t xml:space="preserve">. </w:t>
      </w:r>
      <w:r w:rsidR="005C60BF">
        <w:rPr>
          <w:lang w:eastAsia="cs-CZ"/>
        </w:rPr>
        <w:t xml:space="preserve">Po </w:t>
      </w:r>
      <w:r w:rsidRPr="009D6CBF" w:rsidR="007B0893">
        <w:rPr>
          <w:b/>
          <w:bCs/>
          <w:lang w:eastAsia="cs-CZ"/>
        </w:rPr>
        <w:t>rozšíření o vazby na okruhy a rozvrhy</w:t>
      </w:r>
      <w:r w:rsidR="007B0893">
        <w:rPr>
          <w:lang w:eastAsia="cs-CZ"/>
        </w:rPr>
        <w:t xml:space="preserve"> se tak </w:t>
      </w:r>
      <w:r w:rsidR="00A4421C">
        <w:rPr>
          <w:lang w:eastAsia="cs-CZ"/>
        </w:rPr>
        <w:t xml:space="preserve">Pasport stane </w:t>
      </w:r>
      <w:r w:rsidRPr="009D6CBF" w:rsidR="00A4421C">
        <w:rPr>
          <w:b/>
          <w:bCs/>
          <w:lang w:eastAsia="cs-CZ"/>
        </w:rPr>
        <w:t xml:space="preserve">kompletní </w:t>
      </w:r>
      <w:r w:rsidRPr="009D6CBF" w:rsidR="00136628">
        <w:rPr>
          <w:b/>
          <w:bCs/>
          <w:lang w:eastAsia="cs-CZ"/>
        </w:rPr>
        <w:t>datovou základnou</w:t>
      </w:r>
      <w:r w:rsidR="00136628">
        <w:rPr>
          <w:lang w:eastAsia="cs-CZ"/>
        </w:rPr>
        <w:t xml:space="preserve"> pro </w:t>
      </w:r>
      <w:r w:rsidRPr="009D6CBF" w:rsidR="00136628">
        <w:rPr>
          <w:b/>
          <w:bCs/>
          <w:lang w:eastAsia="cs-CZ"/>
        </w:rPr>
        <w:t xml:space="preserve">statické </w:t>
      </w:r>
      <w:r w:rsidRPr="009D6CBF" w:rsidR="00DF4735">
        <w:rPr>
          <w:b/>
          <w:bCs/>
          <w:lang w:eastAsia="cs-CZ"/>
        </w:rPr>
        <w:t>vstupy</w:t>
      </w:r>
      <w:r w:rsidR="00DF4735">
        <w:rPr>
          <w:lang w:eastAsia="cs-CZ"/>
        </w:rPr>
        <w:t xml:space="preserve"> </w:t>
      </w:r>
      <w:r w:rsidR="009A2DFE">
        <w:rPr>
          <w:lang w:eastAsia="cs-CZ"/>
        </w:rPr>
        <w:t xml:space="preserve">využívané </w:t>
      </w:r>
      <w:r w:rsidR="00DC09DB">
        <w:rPr>
          <w:lang w:eastAsia="cs-CZ"/>
        </w:rPr>
        <w:t>pro operativní plánování tras</w:t>
      </w:r>
      <w:r w:rsidR="00CE3902">
        <w:rPr>
          <w:lang w:eastAsia="cs-CZ"/>
        </w:rPr>
        <w:t xml:space="preserve"> v RoadPlan</w:t>
      </w:r>
      <w:r w:rsidR="00DC09DB">
        <w:rPr>
          <w:lang w:eastAsia="cs-CZ"/>
        </w:rPr>
        <w:t>.</w:t>
      </w:r>
    </w:p>
    <w:p w:rsidR="001F4600" w:rsidP="009D6CBF" w:rsidRDefault="001F4600" w14:paraId="400AFE85" w14:textId="45F68CB8">
      <w:pPr>
        <w:rPr>
          <w:lang w:eastAsia="cs-CZ"/>
        </w:rPr>
      </w:pPr>
      <w:r>
        <w:rPr>
          <w:lang w:eastAsia="cs-CZ"/>
        </w:rPr>
        <w:t xml:space="preserve">Zaměření aplikace RoadPlan pak bude na samotné </w:t>
      </w:r>
      <w:r w:rsidRPr="009D6CBF">
        <w:rPr>
          <w:b/>
          <w:bCs/>
          <w:lang w:eastAsia="cs-CZ"/>
        </w:rPr>
        <w:t>operativní plánování</w:t>
      </w:r>
      <w:r w:rsidRPr="009D6CBF" w:rsidR="00F63925">
        <w:rPr>
          <w:b/>
          <w:bCs/>
          <w:lang w:eastAsia="cs-CZ"/>
        </w:rPr>
        <w:t xml:space="preserve"> tras</w:t>
      </w:r>
      <w:r w:rsidR="000A05D5">
        <w:rPr>
          <w:lang w:eastAsia="cs-CZ"/>
        </w:rPr>
        <w:t>, sledování realizace</w:t>
      </w:r>
      <w:r>
        <w:rPr>
          <w:lang w:eastAsia="cs-CZ"/>
        </w:rPr>
        <w:t xml:space="preserve"> a</w:t>
      </w:r>
      <w:r w:rsidR="00F63925">
        <w:rPr>
          <w:lang w:eastAsia="cs-CZ"/>
        </w:rPr>
        <w:t> </w:t>
      </w:r>
      <w:r w:rsidR="000A05D5">
        <w:rPr>
          <w:lang w:eastAsia="cs-CZ"/>
        </w:rPr>
        <w:t>její následné vyhodnocení.</w:t>
      </w:r>
      <w:r>
        <w:rPr>
          <w:lang w:eastAsia="cs-CZ"/>
        </w:rPr>
        <w:t xml:space="preserve"> </w:t>
      </w:r>
      <w:r w:rsidR="00F202D3">
        <w:rPr>
          <w:lang w:eastAsia="cs-CZ"/>
        </w:rPr>
        <w:t xml:space="preserve">Nedílnou součástí aplikace RoadPlan bude </w:t>
      </w:r>
      <w:r w:rsidR="004A6EE9">
        <w:rPr>
          <w:lang w:eastAsia="cs-CZ"/>
        </w:rPr>
        <w:t xml:space="preserve">také </w:t>
      </w:r>
      <w:r w:rsidRPr="009D6CBF" w:rsidR="004A6EE9">
        <w:rPr>
          <w:b/>
          <w:bCs/>
          <w:lang w:eastAsia="cs-CZ"/>
        </w:rPr>
        <w:t>podpora pro strategické plánování</w:t>
      </w:r>
      <w:r w:rsidR="003D4325">
        <w:rPr>
          <w:lang w:eastAsia="cs-CZ"/>
        </w:rPr>
        <w:t>. Výstupem z</w:t>
      </w:r>
      <w:r w:rsidR="00A44751">
        <w:rPr>
          <w:lang w:eastAsia="cs-CZ"/>
        </w:rPr>
        <w:t> </w:t>
      </w:r>
      <w:r w:rsidR="003D4325">
        <w:rPr>
          <w:lang w:eastAsia="cs-CZ"/>
        </w:rPr>
        <w:t>t</w:t>
      </w:r>
      <w:r w:rsidR="00A44751">
        <w:rPr>
          <w:lang w:eastAsia="cs-CZ"/>
        </w:rPr>
        <w:t xml:space="preserve">ohoto procesu budou </w:t>
      </w:r>
      <w:r w:rsidR="004157A1">
        <w:rPr>
          <w:lang w:eastAsia="cs-CZ"/>
        </w:rPr>
        <w:t xml:space="preserve">datové </w:t>
      </w:r>
      <w:r w:rsidR="00A44751">
        <w:rPr>
          <w:lang w:eastAsia="cs-CZ"/>
        </w:rPr>
        <w:t xml:space="preserve">podklady, jejichž </w:t>
      </w:r>
      <w:r w:rsidR="004157A1">
        <w:rPr>
          <w:lang w:eastAsia="cs-CZ"/>
        </w:rPr>
        <w:t xml:space="preserve">transformací </w:t>
      </w:r>
      <w:r w:rsidR="00995159">
        <w:rPr>
          <w:lang w:eastAsia="cs-CZ"/>
        </w:rPr>
        <w:t>vznikají standardní okruhy</w:t>
      </w:r>
      <w:r w:rsidR="006378F6">
        <w:rPr>
          <w:lang w:eastAsia="cs-CZ"/>
        </w:rPr>
        <w:t xml:space="preserve">, které budou řízeně </w:t>
      </w:r>
      <w:r w:rsidR="000618D3">
        <w:rPr>
          <w:lang w:eastAsia="cs-CZ"/>
        </w:rPr>
        <w:t xml:space="preserve">přeneseny do </w:t>
      </w:r>
      <w:r w:rsidR="00A90018">
        <w:rPr>
          <w:lang w:eastAsia="cs-CZ"/>
        </w:rPr>
        <w:t>aplikac</w:t>
      </w:r>
      <w:r w:rsidR="00201D92">
        <w:rPr>
          <w:lang w:eastAsia="cs-CZ"/>
        </w:rPr>
        <w:t>í Pasport a HEN.</w:t>
      </w:r>
    </w:p>
    <w:p w:rsidR="00D33C3F" w:rsidP="00B05692" w:rsidRDefault="00D33C3F" w14:paraId="6A3BB8FC" w14:textId="5F143291">
      <w:pPr>
        <w:pStyle w:val="Nadpis3"/>
        <w:rPr>
          <w:lang w:eastAsia="cs-CZ"/>
        </w:rPr>
      </w:pPr>
      <w:bookmarkStart w:name="_Toc208482699" w:id="176"/>
      <w:r>
        <w:rPr>
          <w:lang w:eastAsia="cs-CZ"/>
        </w:rPr>
        <w:t xml:space="preserve">Doména </w:t>
      </w:r>
      <w:r w:rsidR="009147F6">
        <w:rPr>
          <w:lang w:eastAsia="cs-CZ"/>
        </w:rPr>
        <w:t>smluv</w:t>
      </w:r>
      <w:r w:rsidR="00CA3B0D">
        <w:rPr>
          <w:lang w:eastAsia="cs-CZ"/>
        </w:rPr>
        <w:t xml:space="preserve"> / </w:t>
      </w:r>
      <w:r w:rsidR="00B05692">
        <w:rPr>
          <w:lang w:eastAsia="cs-CZ"/>
        </w:rPr>
        <w:t>objednávek</w:t>
      </w:r>
      <w:bookmarkEnd w:id="176"/>
    </w:p>
    <w:p w:rsidR="001B405A" w:rsidP="001B405A" w:rsidRDefault="009A2DFE" w14:paraId="5A200CF1" w14:textId="0C98A36D">
      <w:pPr>
        <w:rPr>
          <w:lang w:eastAsia="cs-CZ"/>
        </w:rPr>
      </w:pPr>
      <w:r>
        <w:rPr>
          <w:lang w:eastAsia="cs-CZ"/>
        </w:rPr>
        <w:t>Jak již bylo uvedeno, v</w:t>
      </w:r>
      <w:r w:rsidR="00A911EC">
        <w:rPr>
          <w:lang w:eastAsia="cs-CZ"/>
        </w:rPr>
        <w:t>ětšina e</w:t>
      </w:r>
      <w:r w:rsidR="007E3FD1">
        <w:rPr>
          <w:lang w:eastAsia="cs-CZ"/>
        </w:rPr>
        <w:t>ntit figurující</w:t>
      </w:r>
      <w:r w:rsidR="00A911EC">
        <w:rPr>
          <w:lang w:eastAsia="cs-CZ"/>
        </w:rPr>
        <w:t>ch</w:t>
      </w:r>
      <w:r w:rsidR="007E3FD1">
        <w:rPr>
          <w:lang w:eastAsia="cs-CZ"/>
        </w:rPr>
        <w:t xml:space="preserve"> v doméně objednávek</w:t>
      </w:r>
      <w:r w:rsidR="005D7411">
        <w:rPr>
          <w:lang w:eastAsia="cs-CZ"/>
        </w:rPr>
        <w:t xml:space="preserve"> pro cyklické svozy</w:t>
      </w:r>
      <w:r w:rsidR="007E3FD1">
        <w:rPr>
          <w:lang w:eastAsia="cs-CZ"/>
        </w:rPr>
        <w:t xml:space="preserve"> </w:t>
      </w:r>
      <w:r w:rsidR="00A911EC">
        <w:rPr>
          <w:lang w:eastAsia="cs-CZ"/>
        </w:rPr>
        <w:t xml:space="preserve">je již zavedena v systému Pasport. </w:t>
      </w:r>
      <w:r w:rsidR="00427AC6">
        <w:rPr>
          <w:lang w:eastAsia="cs-CZ"/>
        </w:rPr>
        <w:t xml:space="preserve">Dochází </w:t>
      </w:r>
      <w:r>
        <w:rPr>
          <w:lang w:eastAsia="cs-CZ"/>
        </w:rPr>
        <w:t xml:space="preserve">tak </w:t>
      </w:r>
      <w:r w:rsidR="00427AC6">
        <w:rPr>
          <w:lang w:eastAsia="cs-CZ"/>
        </w:rPr>
        <w:t>k rozšíření modelu o entity:</w:t>
      </w:r>
    </w:p>
    <w:p w:rsidR="00757A36" w:rsidP="00A43239" w:rsidRDefault="00757A36" w14:paraId="4229EE34" w14:textId="0865E5CA">
      <w:pPr>
        <w:pStyle w:val="Odstavecseseznamem"/>
        <w:numPr>
          <w:ilvl w:val="0"/>
          <w:numId w:val="4"/>
        </w:numPr>
        <w:rPr>
          <w:lang w:eastAsia="cs-CZ"/>
        </w:rPr>
      </w:pPr>
      <w:r w:rsidRPr="009D6CBF">
        <w:rPr>
          <w:b/>
          <w:bCs/>
          <w:lang w:eastAsia="cs-CZ"/>
        </w:rPr>
        <w:t>Zóna</w:t>
      </w:r>
      <w:r>
        <w:rPr>
          <w:lang w:eastAsia="cs-CZ"/>
        </w:rPr>
        <w:t xml:space="preserve"> – </w:t>
      </w:r>
      <w:r w:rsidR="00AF0779">
        <w:rPr>
          <w:lang w:eastAsia="cs-CZ"/>
        </w:rPr>
        <w:t xml:space="preserve">Reprezentuje určitou geografickou oblast. </w:t>
      </w:r>
      <w:r w:rsidR="003379B6">
        <w:rPr>
          <w:lang w:eastAsia="cs-CZ"/>
        </w:rPr>
        <w:t>Nepovinná vazba z </w:t>
      </w:r>
      <w:r w:rsidR="000C22F6">
        <w:rPr>
          <w:lang w:eastAsia="cs-CZ"/>
        </w:rPr>
        <w:t>(r</w:t>
      </w:r>
      <w:r w:rsidR="003379B6">
        <w:rPr>
          <w:lang w:eastAsia="cs-CZ"/>
        </w:rPr>
        <w:t>evize</w:t>
      </w:r>
      <w:r w:rsidR="000C22F6">
        <w:rPr>
          <w:lang w:eastAsia="cs-CZ"/>
        </w:rPr>
        <w:t>)</w:t>
      </w:r>
      <w:r w:rsidR="003379B6">
        <w:rPr>
          <w:lang w:eastAsia="cs-CZ"/>
        </w:rPr>
        <w:t xml:space="preserve"> položky objednávky.</w:t>
      </w:r>
    </w:p>
    <w:p w:rsidR="00757A36" w:rsidP="00A43239" w:rsidRDefault="00427AC6" w14:paraId="6D7AF9E5" w14:textId="677E5BAD">
      <w:pPr>
        <w:pStyle w:val="Odstavecseseznamem"/>
        <w:numPr>
          <w:ilvl w:val="0"/>
          <w:numId w:val="4"/>
        </w:numPr>
        <w:rPr>
          <w:lang w:eastAsia="cs-CZ"/>
        </w:rPr>
      </w:pPr>
      <w:r w:rsidRPr="009D6CBF">
        <w:rPr>
          <w:b/>
          <w:bCs/>
          <w:lang w:eastAsia="cs-CZ"/>
        </w:rPr>
        <w:t>Okruh</w:t>
      </w:r>
      <w:r>
        <w:rPr>
          <w:lang w:eastAsia="cs-CZ"/>
        </w:rPr>
        <w:t xml:space="preserve"> </w:t>
      </w:r>
      <w:r w:rsidR="00757A36">
        <w:rPr>
          <w:lang w:eastAsia="cs-CZ"/>
        </w:rPr>
        <w:t>–</w:t>
      </w:r>
      <w:r w:rsidR="003379B6">
        <w:rPr>
          <w:lang w:eastAsia="cs-CZ"/>
        </w:rPr>
        <w:t xml:space="preserve"> </w:t>
      </w:r>
      <w:r w:rsidR="000C22F6">
        <w:rPr>
          <w:lang w:eastAsia="cs-CZ"/>
        </w:rPr>
        <w:t xml:space="preserve">Sdružuje položky objednávek, které </w:t>
      </w:r>
      <w:r w:rsidR="00636BE9">
        <w:rPr>
          <w:lang w:eastAsia="cs-CZ"/>
        </w:rPr>
        <w:t>jsou obsluhovány společně. Nepovinná vazba z (revize) položky objednávky.</w:t>
      </w:r>
    </w:p>
    <w:p w:rsidR="00757A36" w:rsidP="00A43239" w:rsidRDefault="00757A36" w14:paraId="3E33EA55" w14:textId="44533DFF">
      <w:pPr>
        <w:pStyle w:val="Odstavecseseznamem"/>
        <w:numPr>
          <w:ilvl w:val="0"/>
          <w:numId w:val="4"/>
        </w:numPr>
        <w:rPr>
          <w:lang w:eastAsia="cs-CZ"/>
        </w:rPr>
      </w:pPr>
      <w:r w:rsidRPr="009D6CBF">
        <w:rPr>
          <w:b/>
          <w:bCs/>
          <w:lang w:eastAsia="cs-CZ"/>
        </w:rPr>
        <w:t>Rozvrh</w:t>
      </w:r>
      <w:r>
        <w:rPr>
          <w:lang w:eastAsia="cs-CZ"/>
        </w:rPr>
        <w:t xml:space="preserve"> –</w:t>
      </w:r>
      <w:r w:rsidR="00257F67">
        <w:rPr>
          <w:lang w:eastAsia="cs-CZ"/>
        </w:rPr>
        <w:t xml:space="preserve"> Předepisuje konkrétní kalendářní dny, kdy má proběhnout obsluha nádoby. Nepovinná vazba z (revize) položky objednávky.</w:t>
      </w:r>
    </w:p>
    <w:p w:rsidR="00CE746E" w:rsidP="00A43239" w:rsidRDefault="00757A36" w14:paraId="1BD37FA8" w14:textId="71474D35">
      <w:pPr>
        <w:pStyle w:val="Odstavecseseznamem"/>
        <w:numPr>
          <w:ilvl w:val="0"/>
          <w:numId w:val="4"/>
        </w:numPr>
        <w:rPr>
          <w:lang w:eastAsia="cs-CZ"/>
        </w:rPr>
      </w:pPr>
      <w:r w:rsidRPr="009D6CBF">
        <w:rPr>
          <w:b/>
          <w:bCs/>
          <w:lang w:eastAsia="cs-CZ"/>
        </w:rPr>
        <w:t>Kalendář</w:t>
      </w:r>
      <w:r>
        <w:rPr>
          <w:lang w:eastAsia="cs-CZ"/>
        </w:rPr>
        <w:t xml:space="preserve"> – </w:t>
      </w:r>
      <w:r w:rsidR="002C76B4">
        <w:rPr>
          <w:lang w:eastAsia="cs-CZ"/>
        </w:rPr>
        <w:t>Konkrétní kalendářní den obsluhy nádoby. Vazba na daný rozv</w:t>
      </w:r>
      <w:r w:rsidR="009A5A20">
        <w:rPr>
          <w:lang w:eastAsia="cs-CZ"/>
        </w:rPr>
        <w:t>rh.</w:t>
      </w:r>
    </w:p>
    <w:p w:rsidRPr="001B405A" w:rsidR="009A5A20" w:rsidP="009D6CBF" w:rsidRDefault="00CE746E" w14:paraId="340D6858" w14:textId="386BD4E7">
      <w:pPr>
        <w:rPr>
          <w:lang w:eastAsia="cs-CZ"/>
        </w:rPr>
      </w:pPr>
      <w:r>
        <w:rPr>
          <w:lang w:eastAsia="cs-CZ"/>
        </w:rPr>
        <w:t>Dále n</w:t>
      </w:r>
      <w:r w:rsidR="0050738D">
        <w:rPr>
          <w:lang w:eastAsia="cs-CZ"/>
        </w:rPr>
        <w:t xml:space="preserve">ově vznikne </w:t>
      </w:r>
      <w:r w:rsidRPr="009D6CBF" w:rsidR="0050738D">
        <w:rPr>
          <w:b/>
          <w:bCs/>
          <w:lang w:eastAsia="cs-CZ"/>
        </w:rPr>
        <w:t xml:space="preserve">vazba mezi druhem </w:t>
      </w:r>
      <w:r w:rsidRPr="009D6CBF" w:rsidR="00301C37">
        <w:rPr>
          <w:b/>
          <w:bCs/>
          <w:lang w:eastAsia="cs-CZ"/>
        </w:rPr>
        <w:t>odpadu a skupinou odpadu</w:t>
      </w:r>
      <w:r w:rsidR="00301C37">
        <w:rPr>
          <w:lang w:eastAsia="cs-CZ"/>
        </w:rPr>
        <w:t>. Tato vazba bude využita</w:t>
      </w:r>
      <w:r w:rsidRPr="00301C37" w:rsidR="00301C37">
        <w:rPr>
          <w:lang w:eastAsia="cs-CZ"/>
        </w:rPr>
        <w:t xml:space="preserve"> pro </w:t>
      </w:r>
      <w:r w:rsidR="008A25E9">
        <w:rPr>
          <w:lang w:eastAsia="cs-CZ"/>
        </w:rPr>
        <w:t xml:space="preserve">zjednodušení </w:t>
      </w:r>
      <w:r w:rsidRPr="00301C37" w:rsidR="00301C37">
        <w:rPr>
          <w:lang w:eastAsia="cs-CZ"/>
        </w:rPr>
        <w:t>výběr</w:t>
      </w:r>
      <w:r w:rsidR="008A25E9">
        <w:rPr>
          <w:lang w:eastAsia="cs-CZ"/>
        </w:rPr>
        <w:t>u položek objednávek pro denní</w:t>
      </w:r>
      <w:r w:rsidRPr="00301C37" w:rsidR="00301C37">
        <w:rPr>
          <w:lang w:eastAsia="cs-CZ"/>
        </w:rPr>
        <w:t xml:space="preserve"> plánování i strategickou optimalizaci. </w:t>
      </w:r>
      <w:r w:rsidR="003611EA">
        <w:rPr>
          <w:lang w:eastAsia="cs-CZ"/>
        </w:rPr>
        <w:t xml:space="preserve">Nová vazba bude </w:t>
      </w:r>
      <w:r w:rsidR="00F83599">
        <w:rPr>
          <w:lang w:eastAsia="cs-CZ"/>
        </w:rPr>
        <w:t>řídit</w:t>
      </w:r>
      <w:r w:rsidR="00F90E22">
        <w:rPr>
          <w:lang w:eastAsia="cs-CZ"/>
        </w:rPr>
        <w:t xml:space="preserve"> nastavení</w:t>
      </w:r>
      <w:r w:rsidR="00F83599">
        <w:rPr>
          <w:lang w:eastAsia="cs-CZ"/>
        </w:rPr>
        <w:t xml:space="preserve"> </w:t>
      </w:r>
      <w:r w:rsidR="00E14BC6">
        <w:rPr>
          <w:lang w:eastAsia="cs-CZ"/>
        </w:rPr>
        <w:t xml:space="preserve">stávající </w:t>
      </w:r>
      <w:r w:rsidR="00F83599">
        <w:rPr>
          <w:lang w:eastAsia="cs-CZ"/>
        </w:rPr>
        <w:t>přím</w:t>
      </w:r>
      <w:r w:rsidR="00F90E22">
        <w:rPr>
          <w:lang w:eastAsia="cs-CZ"/>
        </w:rPr>
        <w:t>é</w:t>
      </w:r>
      <w:r w:rsidR="00F83599">
        <w:rPr>
          <w:lang w:eastAsia="cs-CZ"/>
        </w:rPr>
        <w:t xml:space="preserve"> vazb</w:t>
      </w:r>
      <w:r w:rsidR="00F90E22">
        <w:rPr>
          <w:lang w:eastAsia="cs-CZ"/>
        </w:rPr>
        <w:t>y</w:t>
      </w:r>
      <w:r w:rsidR="00F83599">
        <w:rPr>
          <w:lang w:eastAsia="cs-CZ"/>
        </w:rPr>
        <w:t xml:space="preserve"> nádoby na skupinu odpadu</w:t>
      </w:r>
      <w:r w:rsidR="00F90E22">
        <w:rPr>
          <w:lang w:eastAsia="cs-CZ"/>
        </w:rPr>
        <w:t>.</w:t>
      </w:r>
    </w:p>
    <w:p w:rsidR="00A74C39" w:rsidP="009D6CBF" w:rsidRDefault="00757A36" w14:paraId="4EECA3D2" w14:textId="77777777">
      <w:pPr>
        <w:spacing w:after="0" w:line="240" w:lineRule="auto"/>
        <w:jc w:val="center"/>
        <w:rPr>
          <w:lang w:eastAsia="cs-CZ"/>
        </w:rPr>
      </w:pPr>
      <w:r w:rsidRPr="00757A36">
        <w:rPr>
          <w:noProof/>
          <w:lang w:eastAsia="cs-CZ"/>
        </w:rPr>
        <w:drawing>
          <wp:inline distT="0" distB="0" distL="0" distR="0" wp14:anchorId="7DD7D38E" wp14:editId="4B7D5304">
            <wp:extent cx="4282440" cy="3463905"/>
            <wp:effectExtent l="0" t="0" r="3810" b="3810"/>
            <wp:docPr id="1084440232" name="Obrázek 1" descr="Obsah obrázku text, snímek obrazovky, diagram, řada/pruh&#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40232" name="Obrázek 1" descr="Obsah obrázku text, snímek obrazovky, diagram, řada/pruh&#10;&#10;Obsah generovaný pomocí AI může být nesprávný."/>
                    <pic:cNvPicPr/>
                  </pic:nvPicPr>
                  <pic:blipFill>
                    <a:blip r:embed="rId14"/>
                    <a:stretch>
                      <a:fillRect/>
                    </a:stretch>
                  </pic:blipFill>
                  <pic:spPr>
                    <a:xfrm>
                      <a:off x="0" y="0"/>
                      <a:ext cx="4287429" cy="3467941"/>
                    </a:xfrm>
                    <a:prstGeom prst="rect">
                      <a:avLst/>
                    </a:prstGeom>
                  </pic:spPr>
                </pic:pic>
              </a:graphicData>
            </a:graphic>
          </wp:inline>
        </w:drawing>
      </w:r>
    </w:p>
    <w:p w:rsidR="000013F2" w:rsidP="009D6CBF" w:rsidRDefault="000013F2" w14:paraId="577D4A76" w14:textId="2736E94C">
      <w:pPr>
        <w:pStyle w:val="Popisobrzku"/>
      </w:pPr>
      <w:r>
        <w:t xml:space="preserve">Obr.: </w:t>
      </w:r>
      <w:r w:rsidR="008A4850">
        <w:t>Entity z domény smluv / objednávek</w:t>
      </w:r>
    </w:p>
    <w:p w:rsidR="00092F91" w:rsidRDefault="00490988" w14:paraId="01F712D3" w14:textId="77777777">
      <w:pPr>
        <w:spacing w:after="0" w:line="240" w:lineRule="auto"/>
        <w:rPr>
          <w:lang w:eastAsia="cs-CZ"/>
        </w:rPr>
      </w:pPr>
      <w:r>
        <w:rPr>
          <w:lang w:eastAsia="cs-CZ"/>
        </w:rPr>
        <w:t xml:space="preserve">Aplikace RoadPlan disponuje vlastním datovým modelem objednávek, který je </w:t>
      </w:r>
      <w:r w:rsidRPr="009D6CBF">
        <w:rPr>
          <w:b/>
          <w:bCs/>
          <w:lang w:eastAsia="cs-CZ"/>
        </w:rPr>
        <w:t>specifický pro nepravidelnou / kontejnerovou dopravu</w:t>
      </w:r>
      <w:r>
        <w:rPr>
          <w:lang w:eastAsia="cs-CZ"/>
        </w:rPr>
        <w:t>.</w:t>
      </w:r>
      <w:r w:rsidR="00092F91">
        <w:rPr>
          <w:lang w:eastAsia="cs-CZ"/>
        </w:rPr>
        <w:t xml:space="preserve"> Tento datový model zůstává beze změny.</w:t>
      </w:r>
    </w:p>
    <w:p w:rsidR="00BF3213" w:rsidRDefault="00092F91" w14:paraId="3ABAFC93" w14:textId="741E26C8">
      <w:pPr>
        <w:spacing w:after="0" w:line="240" w:lineRule="auto"/>
        <w:rPr>
          <w:lang w:eastAsia="cs-CZ"/>
        </w:rPr>
      </w:pPr>
      <w:r>
        <w:rPr>
          <w:lang w:eastAsia="cs-CZ"/>
        </w:rPr>
        <w:t xml:space="preserve">Pro potřebu zajištění funkčnosti cyklických svozů </w:t>
      </w:r>
      <w:r w:rsidR="00A87BC5">
        <w:rPr>
          <w:lang w:eastAsia="cs-CZ"/>
        </w:rPr>
        <w:t>nepředpokládáme rozšíření</w:t>
      </w:r>
      <w:r>
        <w:rPr>
          <w:lang w:eastAsia="cs-CZ"/>
        </w:rPr>
        <w:t xml:space="preserve"> </w:t>
      </w:r>
      <w:r w:rsidR="00EF07AD">
        <w:rPr>
          <w:lang w:eastAsia="cs-CZ"/>
        </w:rPr>
        <w:t>RoadPlan o</w:t>
      </w:r>
      <w:r w:rsidR="00111DD1">
        <w:rPr>
          <w:lang w:eastAsia="cs-CZ"/>
        </w:rPr>
        <w:t xml:space="preserve"> kompletní </w:t>
      </w:r>
      <w:r w:rsidR="00EF07AD">
        <w:rPr>
          <w:lang w:eastAsia="cs-CZ"/>
        </w:rPr>
        <w:t xml:space="preserve">model </w:t>
      </w:r>
      <w:r w:rsidR="00DB7635">
        <w:rPr>
          <w:lang w:eastAsia="cs-CZ"/>
        </w:rPr>
        <w:t xml:space="preserve">příslušných </w:t>
      </w:r>
      <w:r w:rsidR="00EF07AD">
        <w:rPr>
          <w:lang w:eastAsia="cs-CZ"/>
        </w:rPr>
        <w:t>objednávek</w:t>
      </w:r>
      <w:r w:rsidR="00320907">
        <w:rPr>
          <w:lang w:eastAsia="cs-CZ"/>
        </w:rPr>
        <w:t xml:space="preserve">; </w:t>
      </w:r>
      <w:r w:rsidR="004E1CDC">
        <w:rPr>
          <w:lang w:eastAsia="cs-CZ"/>
        </w:rPr>
        <w:t>datový model bude postaven tak, aby v </w:t>
      </w:r>
      <w:r w:rsidRPr="009D6CBF" w:rsidR="004E1CDC">
        <w:rPr>
          <w:b/>
          <w:bCs/>
          <w:lang w:eastAsia="cs-CZ"/>
        </w:rPr>
        <w:t>nezbytné míře podporoval potřebnou funkčnost</w:t>
      </w:r>
      <w:r w:rsidRPr="009D6CBF" w:rsidR="00815C55">
        <w:rPr>
          <w:lang w:eastAsia="cs-CZ"/>
        </w:rPr>
        <w:t xml:space="preserve"> (</w:t>
      </w:r>
      <w:r w:rsidR="00815C55">
        <w:rPr>
          <w:lang w:eastAsia="cs-CZ"/>
        </w:rPr>
        <w:t>od generování objednaných služeb přes jejich naplánování atd.</w:t>
      </w:r>
      <w:r w:rsidRPr="009D6CBF" w:rsidR="00815C55">
        <w:rPr>
          <w:lang w:eastAsia="cs-CZ"/>
        </w:rPr>
        <w:t>)</w:t>
      </w:r>
      <w:r w:rsidR="00FB2BD6">
        <w:rPr>
          <w:lang w:eastAsia="cs-CZ"/>
        </w:rPr>
        <w:t xml:space="preserve">. </w:t>
      </w:r>
      <w:r w:rsidR="007C4C60">
        <w:rPr>
          <w:lang w:eastAsia="cs-CZ"/>
        </w:rPr>
        <w:t>Aplikace</w:t>
      </w:r>
      <w:r w:rsidR="00367A8F">
        <w:rPr>
          <w:lang w:eastAsia="cs-CZ"/>
        </w:rPr>
        <w:t xml:space="preserve"> </w:t>
      </w:r>
      <w:r w:rsidR="00367A8F">
        <w:rPr>
          <w:lang w:eastAsia="cs-CZ"/>
        </w:rPr>
        <w:t xml:space="preserve">bude </w:t>
      </w:r>
      <w:r w:rsidR="00354863">
        <w:rPr>
          <w:lang w:eastAsia="cs-CZ"/>
        </w:rPr>
        <w:t xml:space="preserve">primárně </w:t>
      </w:r>
      <w:r w:rsidR="00367A8F">
        <w:rPr>
          <w:lang w:eastAsia="cs-CZ"/>
        </w:rPr>
        <w:t xml:space="preserve">pracovat s entitou </w:t>
      </w:r>
      <w:r w:rsidRPr="009D6CBF" w:rsidR="00367A8F">
        <w:rPr>
          <w:b/>
          <w:bCs/>
          <w:lang w:eastAsia="cs-CZ"/>
        </w:rPr>
        <w:t>objednaná služba</w:t>
      </w:r>
      <w:r w:rsidR="00367A8F">
        <w:rPr>
          <w:lang w:eastAsia="cs-CZ"/>
        </w:rPr>
        <w:t xml:space="preserve"> – tedy instance</w:t>
      </w:r>
      <w:r w:rsidR="00857EAA">
        <w:rPr>
          <w:lang w:eastAsia="cs-CZ"/>
        </w:rPr>
        <w:t xml:space="preserve"> vznikající na základě</w:t>
      </w:r>
      <w:r w:rsidR="00367A8F">
        <w:rPr>
          <w:lang w:eastAsia="cs-CZ"/>
        </w:rPr>
        <w:t xml:space="preserve"> </w:t>
      </w:r>
      <w:r w:rsidR="00857EAA">
        <w:rPr>
          <w:lang w:eastAsia="cs-CZ"/>
        </w:rPr>
        <w:t>položky objednávky, která se má obsloužit v konkrétní den.</w:t>
      </w:r>
      <w:r w:rsidR="00533F37">
        <w:rPr>
          <w:lang w:eastAsia="cs-CZ"/>
        </w:rPr>
        <w:t xml:space="preserve"> </w:t>
      </w:r>
      <w:r w:rsidR="00DB7635">
        <w:rPr>
          <w:lang w:eastAsia="cs-CZ"/>
        </w:rPr>
        <w:t>Pro pokročilou práci s</w:t>
      </w:r>
      <w:r w:rsidR="007F2630">
        <w:rPr>
          <w:lang w:eastAsia="cs-CZ"/>
        </w:rPr>
        <w:t> entitami objednávky bude mít uživatel k dispozici aplikaci Pasport, případně systém Helios.</w:t>
      </w:r>
      <w:r w:rsidR="00856BAA">
        <w:rPr>
          <w:lang w:eastAsia="cs-CZ"/>
        </w:rPr>
        <w:t xml:space="preserve"> </w:t>
      </w:r>
    </w:p>
    <w:p w:rsidR="00540A44" w:rsidRDefault="00540A44" w14:paraId="7C3C7019" w14:textId="77777777">
      <w:pPr>
        <w:spacing w:after="0" w:line="240" w:lineRule="auto"/>
        <w:rPr>
          <w:lang w:eastAsia="cs-CZ"/>
        </w:rPr>
      </w:pPr>
    </w:p>
    <w:p w:rsidR="00540A44" w:rsidP="00540A44" w:rsidRDefault="00A275BE" w14:paraId="2DDCCB14" w14:textId="2F70A0D5">
      <w:pPr>
        <w:spacing w:after="0" w:line="240" w:lineRule="auto"/>
        <w:rPr>
          <w:lang w:eastAsia="cs-CZ"/>
        </w:rPr>
      </w:pPr>
      <w:r>
        <w:rPr>
          <w:lang w:eastAsia="cs-CZ"/>
        </w:rPr>
        <w:t xml:space="preserve">Pro </w:t>
      </w:r>
      <w:r w:rsidR="00540A44">
        <w:rPr>
          <w:lang w:eastAsia="cs-CZ"/>
        </w:rPr>
        <w:t>zajištění potřebné funkčnosti RP</w:t>
      </w:r>
      <w:r>
        <w:rPr>
          <w:lang w:eastAsia="cs-CZ"/>
        </w:rPr>
        <w:t xml:space="preserve"> předpokládáme </w:t>
      </w:r>
      <w:r w:rsidR="00D051EC">
        <w:rPr>
          <w:lang w:eastAsia="cs-CZ"/>
        </w:rPr>
        <w:t>evidenci této minimální sady atributů</w:t>
      </w:r>
      <w:r w:rsidR="00AC2719">
        <w:rPr>
          <w:lang w:eastAsia="cs-CZ"/>
        </w:rPr>
        <w:t xml:space="preserve"> dostupných pro jednotlivou objednanou službu</w:t>
      </w:r>
      <w:r w:rsidR="00540A44">
        <w:rPr>
          <w:lang w:eastAsia="cs-CZ"/>
        </w:rPr>
        <w:t>:</w:t>
      </w:r>
    </w:p>
    <w:p w:rsidR="00540A44" w:rsidP="00A43239" w:rsidRDefault="00540A44" w14:paraId="0A677C76" w14:textId="77777777">
      <w:pPr>
        <w:pStyle w:val="Odstavecseseznamem"/>
        <w:numPr>
          <w:ilvl w:val="0"/>
          <w:numId w:val="44"/>
        </w:numPr>
        <w:spacing w:after="0" w:line="240" w:lineRule="auto"/>
        <w:rPr>
          <w:lang w:eastAsia="cs-CZ"/>
        </w:rPr>
      </w:pPr>
      <w:r>
        <w:rPr>
          <w:lang w:eastAsia="cs-CZ"/>
        </w:rPr>
        <w:t>číslo RPO</w:t>
      </w:r>
    </w:p>
    <w:p w:rsidR="00540A44" w:rsidP="00A43239" w:rsidRDefault="00540A44" w14:paraId="3F1E6534" w14:textId="77777777">
      <w:pPr>
        <w:pStyle w:val="Odstavecseseznamem"/>
        <w:numPr>
          <w:ilvl w:val="0"/>
          <w:numId w:val="44"/>
        </w:numPr>
        <w:spacing w:after="0" w:line="240" w:lineRule="auto"/>
        <w:rPr>
          <w:lang w:eastAsia="cs-CZ"/>
        </w:rPr>
      </w:pPr>
      <w:r>
        <w:rPr>
          <w:lang w:eastAsia="cs-CZ"/>
        </w:rPr>
        <w:t>konečný příjemce</w:t>
      </w:r>
    </w:p>
    <w:p w:rsidR="00540A44" w:rsidP="00A43239" w:rsidRDefault="00540A44" w14:paraId="0C1D476C" w14:textId="77777777">
      <w:pPr>
        <w:pStyle w:val="Odstavecseseznamem"/>
        <w:numPr>
          <w:ilvl w:val="0"/>
          <w:numId w:val="44"/>
        </w:numPr>
        <w:spacing w:after="0" w:line="240" w:lineRule="auto"/>
        <w:rPr>
          <w:lang w:eastAsia="cs-CZ"/>
        </w:rPr>
      </w:pPr>
      <w:r>
        <w:rPr>
          <w:lang w:eastAsia="cs-CZ"/>
        </w:rPr>
        <w:t>adresa a souřadnice místa realizace</w:t>
      </w:r>
    </w:p>
    <w:p w:rsidR="00540A44" w:rsidP="00A43239" w:rsidRDefault="00540A44" w14:paraId="5A49B14E" w14:textId="77777777">
      <w:pPr>
        <w:pStyle w:val="Odstavecseseznamem"/>
        <w:numPr>
          <w:ilvl w:val="0"/>
          <w:numId w:val="44"/>
        </w:numPr>
        <w:spacing w:after="0" w:line="240" w:lineRule="auto"/>
        <w:rPr>
          <w:lang w:eastAsia="cs-CZ"/>
        </w:rPr>
      </w:pPr>
      <w:r>
        <w:rPr>
          <w:lang w:eastAsia="cs-CZ"/>
        </w:rPr>
        <w:t>počet nádob</w:t>
      </w:r>
    </w:p>
    <w:p w:rsidR="00540A44" w:rsidP="00A43239" w:rsidRDefault="00540A44" w14:paraId="5823EA95" w14:textId="77777777">
      <w:pPr>
        <w:pStyle w:val="Odstavecseseznamem"/>
        <w:numPr>
          <w:ilvl w:val="0"/>
          <w:numId w:val="44"/>
        </w:numPr>
        <w:spacing w:after="0" w:line="240" w:lineRule="auto"/>
        <w:rPr>
          <w:lang w:eastAsia="cs-CZ"/>
        </w:rPr>
      </w:pPr>
      <w:r>
        <w:rPr>
          <w:lang w:eastAsia="cs-CZ"/>
        </w:rPr>
        <w:t>typ nádoby</w:t>
      </w:r>
    </w:p>
    <w:p w:rsidR="00540A44" w:rsidP="00A43239" w:rsidRDefault="00540A44" w14:paraId="74EB2985" w14:textId="77777777">
      <w:pPr>
        <w:pStyle w:val="Odstavecseseznamem"/>
        <w:numPr>
          <w:ilvl w:val="0"/>
          <w:numId w:val="44"/>
        </w:numPr>
        <w:spacing w:after="0" w:line="240" w:lineRule="auto"/>
        <w:rPr>
          <w:lang w:eastAsia="cs-CZ"/>
        </w:rPr>
      </w:pPr>
      <w:r>
        <w:rPr>
          <w:lang w:eastAsia="cs-CZ"/>
        </w:rPr>
        <w:t>druh a skupina odpadu</w:t>
      </w:r>
    </w:p>
    <w:p w:rsidR="00540A44" w:rsidP="00A43239" w:rsidRDefault="00540A44" w14:paraId="7CA4D9E2" w14:textId="77777777">
      <w:pPr>
        <w:pStyle w:val="Odstavecseseznamem"/>
        <w:numPr>
          <w:ilvl w:val="0"/>
          <w:numId w:val="44"/>
        </w:numPr>
        <w:spacing w:after="0" w:line="240" w:lineRule="auto"/>
        <w:rPr>
          <w:lang w:eastAsia="cs-CZ"/>
        </w:rPr>
      </w:pPr>
      <w:r>
        <w:rPr>
          <w:lang w:eastAsia="cs-CZ"/>
        </w:rPr>
        <w:t>okruh</w:t>
      </w:r>
    </w:p>
    <w:p w:rsidR="00540A44" w:rsidP="00A43239" w:rsidRDefault="00540A44" w14:paraId="5B47BBFF" w14:textId="77777777">
      <w:pPr>
        <w:pStyle w:val="Odstavecseseznamem"/>
        <w:numPr>
          <w:ilvl w:val="0"/>
          <w:numId w:val="44"/>
        </w:numPr>
        <w:spacing w:after="0" w:line="240" w:lineRule="auto"/>
        <w:rPr>
          <w:lang w:eastAsia="cs-CZ"/>
        </w:rPr>
      </w:pPr>
      <w:r>
        <w:rPr>
          <w:lang w:eastAsia="cs-CZ"/>
        </w:rPr>
        <w:t>rozvrh</w:t>
      </w:r>
    </w:p>
    <w:p w:rsidR="00BF3213" w:rsidP="00A43239" w:rsidRDefault="00540A44" w14:paraId="33E7512C" w14:textId="6A03FA14">
      <w:pPr>
        <w:pStyle w:val="Odstavecseseznamem"/>
        <w:numPr>
          <w:ilvl w:val="0"/>
          <w:numId w:val="44"/>
        </w:numPr>
        <w:spacing w:after="0" w:line="240" w:lineRule="auto"/>
        <w:rPr>
          <w:lang w:eastAsia="cs-CZ"/>
        </w:rPr>
      </w:pPr>
      <w:r>
        <w:rPr>
          <w:lang w:eastAsia="cs-CZ"/>
        </w:rPr>
        <w:t>kalendářní dny svozu</w:t>
      </w:r>
    </w:p>
    <w:p w:rsidR="00540A44" w:rsidP="009D6CBF" w:rsidRDefault="00540A44" w14:paraId="060B1BE4" w14:textId="77777777">
      <w:pPr>
        <w:spacing w:after="0" w:line="240" w:lineRule="auto"/>
        <w:rPr>
          <w:lang w:eastAsia="cs-CZ"/>
        </w:rPr>
      </w:pPr>
    </w:p>
    <w:p w:rsidR="00540A44" w:rsidP="00540A44" w:rsidRDefault="00540A44" w14:paraId="414C34F2" w14:textId="0CF55EA9">
      <w:pPr>
        <w:spacing w:after="0" w:line="240" w:lineRule="auto"/>
        <w:rPr>
          <w:lang w:eastAsia="cs-CZ"/>
        </w:rPr>
      </w:pPr>
      <w:r>
        <w:rPr>
          <w:lang w:eastAsia="cs-CZ"/>
        </w:rPr>
        <w:t>Odpovídající datový model pro aplikaci RoadPlan bude navržen v rámci detailní analýzy při konstrukční fázi projektu.</w:t>
      </w:r>
    </w:p>
    <w:p w:rsidR="00540A44" w:rsidP="00540A44" w:rsidRDefault="00540A44" w14:paraId="3DD856FC" w14:textId="77777777">
      <w:pPr>
        <w:spacing w:after="0" w:line="240" w:lineRule="auto"/>
        <w:rPr>
          <w:lang w:eastAsia="cs-CZ"/>
        </w:rPr>
      </w:pPr>
    </w:p>
    <w:p w:rsidR="00E51849" w:rsidP="009D6CBF" w:rsidRDefault="00BF3213" w14:paraId="32C0E829" w14:textId="77777777">
      <w:pPr>
        <w:pStyle w:val="Nadpis3"/>
        <w:keepNext/>
        <w:rPr>
          <w:lang w:eastAsia="cs-CZ"/>
        </w:rPr>
      </w:pPr>
      <w:bookmarkStart w:name="_Toc208482700" w:id="177"/>
      <w:r>
        <w:rPr>
          <w:lang w:eastAsia="cs-CZ"/>
        </w:rPr>
        <w:t xml:space="preserve">Doména </w:t>
      </w:r>
      <w:r w:rsidR="00E51849">
        <w:rPr>
          <w:lang w:eastAsia="cs-CZ"/>
        </w:rPr>
        <w:t>objednaných služeb a plánů</w:t>
      </w:r>
      <w:bookmarkEnd w:id="177"/>
    </w:p>
    <w:p w:rsidR="009064FC" w:rsidP="00815960" w:rsidRDefault="00636E1D" w14:paraId="2A7784EE" w14:textId="13CFB4F8">
      <w:pPr>
        <w:rPr>
          <w:lang w:eastAsia="cs-CZ"/>
        </w:rPr>
      </w:pPr>
      <w:r>
        <w:rPr>
          <w:lang w:eastAsia="cs-CZ"/>
        </w:rPr>
        <w:t>Soubor entit</w:t>
      </w:r>
      <w:r w:rsidR="00396F96">
        <w:rPr>
          <w:lang w:eastAsia="cs-CZ"/>
        </w:rPr>
        <w:t xml:space="preserve"> vstupujících do denního plánování </w:t>
      </w:r>
      <w:r w:rsidR="00A74732">
        <w:rPr>
          <w:lang w:eastAsia="cs-CZ"/>
        </w:rPr>
        <w:t xml:space="preserve">je založen na </w:t>
      </w:r>
      <w:r w:rsidRPr="009D6CBF" w:rsidR="00A74732">
        <w:rPr>
          <w:b/>
          <w:bCs/>
          <w:lang w:eastAsia="cs-CZ"/>
        </w:rPr>
        <w:t xml:space="preserve">stávajícím </w:t>
      </w:r>
      <w:r w:rsidR="00CC7725">
        <w:rPr>
          <w:b/>
          <w:bCs/>
          <w:lang w:eastAsia="cs-CZ"/>
        </w:rPr>
        <w:t xml:space="preserve">datovém </w:t>
      </w:r>
      <w:r w:rsidRPr="009D6CBF" w:rsidR="00A74732">
        <w:rPr>
          <w:b/>
          <w:bCs/>
          <w:lang w:eastAsia="cs-CZ"/>
        </w:rPr>
        <w:t>modelu aplikace RoadPlan</w:t>
      </w:r>
      <w:r w:rsidR="00A74732">
        <w:rPr>
          <w:lang w:eastAsia="cs-CZ"/>
        </w:rPr>
        <w:t>, kter</w:t>
      </w:r>
      <w:r w:rsidR="009225DD">
        <w:rPr>
          <w:lang w:eastAsia="cs-CZ"/>
        </w:rPr>
        <w:t>ý</w:t>
      </w:r>
      <w:r w:rsidR="009064FC">
        <w:rPr>
          <w:lang w:eastAsia="cs-CZ"/>
        </w:rPr>
        <w:t xml:space="preserve"> bude</w:t>
      </w:r>
      <w:r w:rsidR="009225DD">
        <w:rPr>
          <w:lang w:eastAsia="cs-CZ"/>
        </w:rPr>
        <w:t xml:space="preserve"> </w:t>
      </w:r>
      <w:r w:rsidR="009F53A9">
        <w:rPr>
          <w:lang w:eastAsia="cs-CZ"/>
        </w:rPr>
        <w:t>přirozeně rozš</w:t>
      </w:r>
      <w:r w:rsidR="009225DD">
        <w:rPr>
          <w:lang w:eastAsia="cs-CZ"/>
        </w:rPr>
        <w:t>ířen.</w:t>
      </w:r>
      <w:r w:rsidR="009F53A9">
        <w:rPr>
          <w:lang w:eastAsia="cs-CZ"/>
        </w:rPr>
        <w:t xml:space="preserve"> </w:t>
      </w:r>
    </w:p>
    <w:p w:rsidR="009064FC" w:rsidP="00815960" w:rsidRDefault="00B045E1" w14:paraId="7EF5C008" w14:textId="5F7BBBCC">
      <w:pPr>
        <w:rPr>
          <w:lang w:eastAsia="cs-CZ"/>
        </w:rPr>
      </w:pPr>
      <w:r>
        <w:rPr>
          <w:lang w:eastAsia="cs-CZ"/>
        </w:rPr>
        <w:t xml:space="preserve">Z (revize) položky objednávky cyklického svozu jsou na základě </w:t>
      </w:r>
      <w:r w:rsidR="00B24586">
        <w:rPr>
          <w:lang w:eastAsia="cs-CZ"/>
        </w:rPr>
        <w:t xml:space="preserve">jejích vazeb na </w:t>
      </w:r>
      <w:r w:rsidR="00B54A2F">
        <w:rPr>
          <w:lang w:eastAsia="cs-CZ"/>
        </w:rPr>
        <w:t>rozvrh</w:t>
      </w:r>
      <w:r w:rsidR="00B24586">
        <w:rPr>
          <w:lang w:eastAsia="cs-CZ"/>
        </w:rPr>
        <w:t xml:space="preserve"> a </w:t>
      </w:r>
      <w:r w:rsidR="00B54A2F">
        <w:rPr>
          <w:lang w:eastAsia="cs-CZ"/>
        </w:rPr>
        <w:t>okruh</w:t>
      </w:r>
      <w:r w:rsidR="00B24586">
        <w:rPr>
          <w:lang w:eastAsia="cs-CZ"/>
        </w:rPr>
        <w:t xml:space="preserve"> generovány </w:t>
      </w:r>
      <w:r w:rsidRPr="009D6CBF" w:rsidR="00B24586">
        <w:rPr>
          <w:b/>
          <w:bCs/>
          <w:lang w:eastAsia="cs-CZ"/>
        </w:rPr>
        <w:t>objednané služby</w:t>
      </w:r>
      <w:r w:rsidR="00DD5B2A">
        <w:rPr>
          <w:lang w:eastAsia="cs-CZ"/>
        </w:rPr>
        <w:t xml:space="preserve"> – tj. stávající entita </w:t>
      </w:r>
      <w:r w:rsidR="006C2D2E">
        <w:rPr>
          <w:lang w:eastAsia="cs-CZ"/>
        </w:rPr>
        <w:t>RoadPlan.</w:t>
      </w:r>
      <w:r w:rsidR="003F56C0">
        <w:rPr>
          <w:lang w:eastAsia="cs-CZ"/>
        </w:rPr>
        <w:t xml:space="preserve"> </w:t>
      </w:r>
    </w:p>
    <w:p w:rsidRPr="00815960" w:rsidR="00815960" w:rsidP="009D6CBF" w:rsidRDefault="00EB6030" w14:paraId="33FBB6C3" w14:textId="74D71DD7">
      <w:pPr>
        <w:rPr>
          <w:lang w:eastAsia="cs-CZ"/>
        </w:rPr>
      </w:pPr>
      <w:r>
        <w:rPr>
          <w:lang w:eastAsia="cs-CZ"/>
        </w:rPr>
        <w:t xml:space="preserve">Nově zavádíme entitu </w:t>
      </w:r>
      <w:r w:rsidR="004D4689">
        <w:rPr>
          <w:lang w:eastAsia="cs-CZ"/>
        </w:rPr>
        <w:t xml:space="preserve">pracovně nazvanou </w:t>
      </w:r>
      <w:r w:rsidRPr="009D6CBF">
        <w:rPr>
          <w:b/>
          <w:bCs/>
          <w:lang w:eastAsia="cs-CZ"/>
        </w:rPr>
        <w:t>okru</w:t>
      </w:r>
      <w:r w:rsidRPr="009D6CBF" w:rsidR="009064FC">
        <w:rPr>
          <w:b/>
          <w:bCs/>
          <w:lang w:eastAsia="cs-CZ"/>
        </w:rPr>
        <w:t>h dne</w:t>
      </w:r>
      <w:r w:rsidR="009064FC">
        <w:rPr>
          <w:lang w:eastAsia="cs-CZ"/>
        </w:rPr>
        <w:t xml:space="preserve"> – soubor objednaných služeb</w:t>
      </w:r>
      <w:r w:rsidR="00CE2011">
        <w:rPr>
          <w:lang w:eastAsia="cs-CZ"/>
        </w:rPr>
        <w:t xml:space="preserve">, které </w:t>
      </w:r>
      <w:r w:rsidR="00436E17">
        <w:rPr>
          <w:lang w:eastAsia="cs-CZ"/>
        </w:rPr>
        <w:t>v rámci denního výkonu vystupují společně</w:t>
      </w:r>
      <w:r w:rsidR="009064FC">
        <w:rPr>
          <w:lang w:eastAsia="cs-CZ"/>
        </w:rPr>
        <w:t>.</w:t>
      </w:r>
      <w:r w:rsidR="00720743">
        <w:rPr>
          <w:lang w:eastAsia="cs-CZ"/>
        </w:rPr>
        <w:t xml:space="preserve"> Tat</w:t>
      </w:r>
      <w:r w:rsidR="00755103">
        <w:rPr>
          <w:lang w:eastAsia="cs-CZ"/>
        </w:rPr>
        <w:t>o entita vzni</w:t>
      </w:r>
      <w:r w:rsidR="00D34291">
        <w:rPr>
          <w:lang w:eastAsia="cs-CZ"/>
        </w:rPr>
        <w:t>ká v rámci procesu generování objednaných služeb</w:t>
      </w:r>
      <w:r w:rsidR="00200B01">
        <w:rPr>
          <w:lang w:eastAsia="cs-CZ"/>
        </w:rPr>
        <w:t xml:space="preserve"> (</w:t>
      </w:r>
      <w:r w:rsidR="00DA5C72">
        <w:rPr>
          <w:lang w:eastAsia="cs-CZ"/>
        </w:rPr>
        <w:t xml:space="preserve">viz </w:t>
      </w:r>
      <w:r w:rsidR="00DA5C72">
        <w:rPr>
          <w:lang w:eastAsia="cs-CZ"/>
        </w:rPr>
        <w:fldChar w:fldCharType="begin"/>
      </w:r>
      <w:r w:rsidR="00DA5C72">
        <w:rPr>
          <w:lang w:eastAsia="cs-CZ"/>
        </w:rPr>
        <w:instrText xml:space="preserve"> REF _Ref207566350 \h </w:instrText>
      </w:r>
      <w:r w:rsidR="00DA5C72">
        <w:rPr>
          <w:lang w:eastAsia="cs-CZ"/>
        </w:rPr>
      </w:r>
      <w:r w:rsidR="00DA5C72">
        <w:rPr>
          <w:lang w:eastAsia="cs-CZ"/>
        </w:rPr>
        <w:fldChar w:fldCharType="separate"/>
      </w:r>
      <w:r w:rsidR="00652068">
        <w:rPr>
          <w:lang w:eastAsia="cs-CZ"/>
        </w:rPr>
        <w:t>Proces generování objednaných služeb</w:t>
      </w:r>
      <w:r w:rsidR="00DA5C72">
        <w:rPr>
          <w:lang w:eastAsia="cs-CZ"/>
        </w:rPr>
        <w:fldChar w:fldCharType="end"/>
      </w:r>
      <w:r w:rsidR="00DA5C72">
        <w:rPr>
          <w:lang w:eastAsia="cs-CZ"/>
        </w:rPr>
        <w:t>)</w:t>
      </w:r>
      <w:r w:rsidR="00ED74B5">
        <w:rPr>
          <w:lang w:eastAsia="cs-CZ"/>
        </w:rPr>
        <w:t>.</w:t>
      </w:r>
      <w:r w:rsidR="00E854C1">
        <w:rPr>
          <w:lang w:eastAsia="cs-CZ"/>
        </w:rPr>
        <w:t xml:space="preserve"> </w:t>
      </w:r>
      <w:r w:rsidR="0033227A">
        <w:rPr>
          <w:lang w:eastAsia="cs-CZ"/>
        </w:rPr>
        <w:t>T</w:t>
      </w:r>
      <w:r w:rsidR="00E854C1">
        <w:rPr>
          <w:lang w:eastAsia="cs-CZ"/>
        </w:rPr>
        <w:t xml:space="preserve">yp položky denního výkonu bude rozšířen </w:t>
      </w:r>
      <w:r w:rsidR="0033227A">
        <w:rPr>
          <w:lang w:eastAsia="cs-CZ"/>
        </w:rPr>
        <w:t xml:space="preserve">právě </w:t>
      </w:r>
      <w:r w:rsidR="00E854C1">
        <w:rPr>
          <w:lang w:eastAsia="cs-CZ"/>
        </w:rPr>
        <w:t xml:space="preserve">o hodnotu </w:t>
      </w:r>
      <w:r w:rsidR="0033227A">
        <w:rPr>
          <w:lang w:eastAsia="cs-CZ"/>
        </w:rPr>
        <w:t>okruh dne.</w:t>
      </w:r>
    </w:p>
    <w:p w:rsidR="008A4850" w:rsidP="009D6CBF" w:rsidRDefault="00815960" w14:paraId="55FA9AE2" w14:textId="77777777">
      <w:pPr>
        <w:jc w:val="center"/>
        <w:rPr>
          <w:lang w:eastAsia="cs-CZ"/>
        </w:rPr>
      </w:pPr>
      <w:r w:rsidRPr="00815960">
        <w:rPr>
          <w:noProof/>
          <w:lang w:eastAsia="cs-CZ"/>
        </w:rPr>
        <w:drawing>
          <wp:inline distT="0" distB="0" distL="0" distR="0" wp14:anchorId="1549685E" wp14:editId="44B61DE1">
            <wp:extent cx="3275463" cy="3823179"/>
            <wp:effectExtent l="0" t="0" r="1270" b="6350"/>
            <wp:docPr id="1091427406" name="Obrázek 1" descr="Obsah obrázku text, snímek obrazovky, Písmo, diagram&#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27406" name="Obrázek 1" descr="Obsah obrázku text, snímek obrazovky, Písmo, diagram&#10;&#10;Obsah generovaný pomocí AI může být nesprávný."/>
                    <pic:cNvPicPr/>
                  </pic:nvPicPr>
                  <pic:blipFill>
                    <a:blip r:embed="rId15"/>
                    <a:stretch>
                      <a:fillRect/>
                    </a:stretch>
                  </pic:blipFill>
                  <pic:spPr>
                    <a:xfrm>
                      <a:off x="0" y="0"/>
                      <a:ext cx="3281414" cy="3830125"/>
                    </a:xfrm>
                    <a:prstGeom prst="rect">
                      <a:avLst/>
                    </a:prstGeom>
                  </pic:spPr>
                </pic:pic>
              </a:graphicData>
            </a:graphic>
          </wp:inline>
        </w:drawing>
      </w:r>
    </w:p>
    <w:p w:rsidR="00D13EC8" w:rsidP="009D6CBF" w:rsidRDefault="008A4850" w14:paraId="002C2023" w14:textId="2190E5B2">
      <w:pPr>
        <w:pStyle w:val="Popisobrzku"/>
      </w:pPr>
      <w:r>
        <w:t>Obr.: Entity z domény plánování</w:t>
      </w:r>
      <w:r w:rsidR="00D13EC8">
        <w:br w:type="page"/>
      </w:r>
    </w:p>
    <w:p w:rsidR="004E6E33" w:rsidP="00F72880" w:rsidRDefault="004E6E33" w14:paraId="7E381D63" w14:textId="5D6EFDB1">
      <w:pPr>
        <w:pStyle w:val="Nadpis2"/>
        <w:rPr>
          <w:lang w:eastAsia="cs-CZ"/>
        </w:rPr>
      </w:pPr>
      <w:bookmarkStart w:name="_Ref207601026" w:id="178"/>
      <w:bookmarkStart w:name="_Toc208482701" w:id="179"/>
      <w:r>
        <w:rPr>
          <w:lang w:eastAsia="cs-CZ"/>
        </w:rPr>
        <w:t>Návrh etapizace</w:t>
      </w:r>
      <w:bookmarkEnd w:id="178"/>
      <w:bookmarkEnd w:id="179"/>
    </w:p>
    <w:p w:rsidR="009D7812" w:rsidP="00BF3127" w:rsidRDefault="002F65B3" w14:paraId="24058181" w14:textId="77777777">
      <w:pPr>
        <w:rPr>
          <w:lang w:eastAsia="cs-CZ"/>
        </w:rPr>
      </w:pPr>
      <w:r>
        <w:rPr>
          <w:lang w:eastAsia="cs-CZ"/>
        </w:rPr>
        <w:t xml:space="preserve">Níže uvedený návrh etapizace respektuje </w:t>
      </w:r>
      <w:r w:rsidRPr="009D6CBF">
        <w:rPr>
          <w:b/>
          <w:bCs/>
          <w:lang w:eastAsia="cs-CZ"/>
        </w:rPr>
        <w:t>logické návaznosti</w:t>
      </w:r>
      <w:r w:rsidRPr="009D6CBF" w:rsidR="008D6CE3">
        <w:rPr>
          <w:b/>
          <w:bCs/>
          <w:lang w:eastAsia="cs-CZ"/>
        </w:rPr>
        <w:t xml:space="preserve"> dílčích funkčních celků</w:t>
      </w:r>
      <w:r w:rsidR="008D6CE3">
        <w:rPr>
          <w:lang w:eastAsia="cs-CZ"/>
        </w:rPr>
        <w:t xml:space="preserve"> a sleduje cíl </w:t>
      </w:r>
      <w:r w:rsidR="00B07308">
        <w:rPr>
          <w:lang w:eastAsia="cs-CZ"/>
        </w:rPr>
        <w:t xml:space="preserve">dodat v přiměřeném čase </w:t>
      </w:r>
      <w:r w:rsidR="0005548C">
        <w:rPr>
          <w:lang w:eastAsia="cs-CZ"/>
        </w:rPr>
        <w:t xml:space="preserve">životaschopný </w:t>
      </w:r>
      <w:r w:rsidR="00EF57E8">
        <w:rPr>
          <w:lang w:eastAsia="cs-CZ"/>
        </w:rPr>
        <w:t xml:space="preserve">produkt, který mohou </w:t>
      </w:r>
      <w:r w:rsidRPr="009D6CBF" w:rsidR="00EF57E8">
        <w:rPr>
          <w:b/>
          <w:bCs/>
          <w:lang w:eastAsia="cs-CZ"/>
        </w:rPr>
        <w:t>uživatelé reálně používat</w:t>
      </w:r>
      <w:r w:rsidR="00EF57E8">
        <w:rPr>
          <w:lang w:eastAsia="cs-CZ"/>
        </w:rPr>
        <w:t xml:space="preserve"> a přináší jim užitek.</w:t>
      </w:r>
      <w:r w:rsidR="002E6E70">
        <w:rPr>
          <w:lang w:eastAsia="cs-CZ"/>
        </w:rPr>
        <w:t xml:space="preserve"> </w:t>
      </w:r>
      <w:r w:rsidR="00173B40">
        <w:rPr>
          <w:lang w:eastAsia="cs-CZ"/>
        </w:rPr>
        <w:t xml:space="preserve">Tento přístup bývá </w:t>
      </w:r>
      <w:r w:rsidR="00FE322D">
        <w:rPr>
          <w:lang w:eastAsia="cs-CZ"/>
        </w:rPr>
        <w:t>označ</w:t>
      </w:r>
      <w:r w:rsidR="00173B40">
        <w:rPr>
          <w:lang w:eastAsia="cs-CZ"/>
        </w:rPr>
        <w:t xml:space="preserve">ován </w:t>
      </w:r>
      <w:r w:rsidR="008C2EF3">
        <w:rPr>
          <w:lang w:eastAsia="cs-CZ"/>
        </w:rPr>
        <w:t xml:space="preserve">jako </w:t>
      </w:r>
      <w:hyperlink w:history="1" r:id="rId16">
        <w:r w:rsidRPr="00FE322D" w:rsidR="008C2EF3">
          <w:rPr>
            <w:rStyle w:val="Hypertextovodkaz"/>
            <w:lang w:eastAsia="cs-CZ"/>
          </w:rPr>
          <w:t>MPV</w:t>
        </w:r>
      </w:hyperlink>
      <w:r w:rsidR="008C2EF3">
        <w:rPr>
          <w:lang w:eastAsia="cs-CZ"/>
        </w:rPr>
        <w:t xml:space="preserve"> (Minimum Viable Product).</w:t>
      </w:r>
      <w:r w:rsidR="009D7812">
        <w:rPr>
          <w:lang w:eastAsia="cs-CZ"/>
        </w:rPr>
        <w:t xml:space="preserve"> </w:t>
      </w:r>
      <w:r w:rsidR="00B1223C">
        <w:rPr>
          <w:lang w:eastAsia="cs-CZ"/>
        </w:rPr>
        <w:t xml:space="preserve">Na základě reálného použití systému je možné sbírat </w:t>
      </w:r>
      <w:r w:rsidRPr="009D6CBF" w:rsidR="00B1223C">
        <w:rPr>
          <w:b/>
          <w:bCs/>
          <w:lang w:eastAsia="cs-CZ"/>
        </w:rPr>
        <w:t xml:space="preserve">zpětnou vazbu </w:t>
      </w:r>
      <w:r w:rsidRPr="00395F3A" w:rsidR="00B1223C">
        <w:rPr>
          <w:lang w:eastAsia="cs-CZ"/>
        </w:rPr>
        <w:t>z provozu</w:t>
      </w:r>
      <w:r w:rsidR="00B1223C">
        <w:rPr>
          <w:lang w:eastAsia="cs-CZ"/>
        </w:rPr>
        <w:t xml:space="preserve"> a </w:t>
      </w:r>
      <w:r w:rsidR="006F43AF">
        <w:rPr>
          <w:lang w:eastAsia="cs-CZ"/>
        </w:rPr>
        <w:t xml:space="preserve">s jejím využitím </w:t>
      </w:r>
      <w:r w:rsidRPr="009D6CBF" w:rsidR="006F43AF">
        <w:rPr>
          <w:b/>
          <w:bCs/>
          <w:lang w:eastAsia="cs-CZ"/>
        </w:rPr>
        <w:t>řídit další rozvoj</w:t>
      </w:r>
      <w:r w:rsidR="006F43AF">
        <w:rPr>
          <w:lang w:eastAsia="cs-CZ"/>
        </w:rPr>
        <w:t xml:space="preserve"> produktu, tedy</w:t>
      </w:r>
      <w:r w:rsidR="009D7812">
        <w:rPr>
          <w:lang w:eastAsia="cs-CZ"/>
        </w:rPr>
        <w:t xml:space="preserve"> přidávat chybějící funkcionalitu a optimalizovat existující funkce.</w:t>
      </w:r>
    </w:p>
    <w:p w:rsidR="0015036C" w:rsidP="0015036C" w:rsidRDefault="0015036C" w14:paraId="6033832F" w14:textId="77777777">
      <w:pPr>
        <w:pStyle w:val="Nadpis3"/>
        <w:rPr>
          <w:lang w:eastAsia="cs-CZ"/>
        </w:rPr>
      </w:pPr>
      <w:bookmarkStart w:name="_Toc208482702" w:id="180"/>
      <w:r>
        <w:rPr>
          <w:lang w:eastAsia="cs-CZ"/>
        </w:rPr>
        <w:t>První etapa</w:t>
      </w:r>
      <w:bookmarkEnd w:id="180"/>
    </w:p>
    <w:p w:rsidR="00CF1E0B" w:rsidP="0065693F" w:rsidRDefault="00C67A20" w14:paraId="738FFEEA" w14:textId="08D42561">
      <w:pPr>
        <w:rPr>
          <w:lang w:eastAsia="cs-CZ"/>
        </w:rPr>
      </w:pPr>
      <w:r>
        <w:rPr>
          <w:lang w:eastAsia="cs-CZ"/>
        </w:rPr>
        <w:t>První etapa</w:t>
      </w:r>
      <w:r w:rsidR="008D601A">
        <w:rPr>
          <w:lang w:eastAsia="cs-CZ"/>
        </w:rPr>
        <w:t xml:space="preserve"> se soustředí na dodávku </w:t>
      </w:r>
      <w:r w:rsidRPr="009D6CBF" w:rsidR="008D601A">
        <w:rPr>
          <w:b/>
          <w:bCs/>
          <w:lang w:eastAsia="cs-CZ"/>
        </w:rPr>
        <w:t>elementární funkčnosti</w:t>
      </w:r>
      <w:r w:rsidR="008D601A">
        <w:rPr>
          <w:lang w:eastAsia="cs-CZ"/>
        </w:rPr>
        <w:t xml:space="preserve"> pro plánování cyklických svozů a je </w:t>
      </w:r>
      <w:r w:rsidRPr="009D6CBF" w:rsidR="008D601A">
        <w:rPr>
          <w:b/>
          <w:bCs/>
          <w:lang w:eastAsia="cs-CZ"/>
        </w:rPr>
        <w:t>základem pro rozvoj</w:t>
      </w:r>
      <w:r w:rsidR="008D601A">
        <w:rPr>
          <w:lang w:eastAsia="cs-CZ"/>
        </w:rPr>
        <w:t xml:space="preserve"> v dalších etapách.</w:t>
      </w:r>
    </w:p>
    <w:p w:rsidR="008D601A" w:rsidP="0065693F" w:rsidRDefault="00976608" w14:paraId="208F5073" w14:textId="431CA3BA">
      <w:pPr>
        <w:rPr>
          <w:lang w:eastAsia="cs-CZ"/>
        </w:rPr>
      </w:pPr>
      <w:r>
        <w:rPr>
          <w:lang w:eastAsia="cs-CZ"/>
        </w:rPr>
        <w:t xml:space="preserve">Systém </w:t>
      </w:r>
      <w:r w:rsidRPr="009D6CBF">
        <w:rPr>
          <w:b/>
          <w:bCs/>
          <w:lang w:eastAsia="cs-CZ"/>
        </w:rPr>
        <w:t>Pasport</w:t>
      </w:r>
      <w:r>
        <w:rPr>
          <w:lang w:eastAsia="cs-CZ"/>
        </w:rPr>
        <w:t xml:space="preserve"> vystupuje jako </w:t>
      </w:r>
      <w:r w:rsidRPr="009D6CBF">
        <w:rPr>
          <w:b/>
          <w:bCs/>
          <w:lang w:eastAsia="cs-CZ"/>
        </w:rPr>
        <w:t>datová základna údajů statického charakteru</w:t>
      </w:r>
      <w:r>
        <w:rPr>
          <w:lang w:eastAsia="cs-CZ"/>
        </w:rPr>
        <w:t xml:space="preserve">. K současně evidovaným klíčovým entitám (nádoba, stanoviště, vazby na položky objednávky) přibývá </w:t>
      </w:r>
      <w:r w:rsidRPr="009D6CBF">
        <w:rPr>
          <w:b/>
          <w:bCs/>
          <w:lang w:eastAsia="cs-CZ"/>
        </w:rPr>
        <w:t>evidence okruhů, rozvrhů</w:t>
      </w:r>
      <w:r w:rsidRPr="009D6CBF" w:rsidR="00F47471">
        <w:rPr>
          <w:b/>
          <w:bCs/>
          <w:lang w:eastAsia="cs-CZ"/>
        </w:rPr>
        <w:t xml:space="preserve"> a příslušných vazeb</w:t>
      </w:r>
      <w:r w:rsidR="00F47471">
        <w:rPr>
          <w:lang w:eastAsia="cs-CZ"/>
        </w:rPr>
        <w:t xml:space="preserve">. </w:t>
      </w:r>
      <w:r w:rsidR="006A3AC9">
        <w:rPr>
          <w:lang w:eastAsia="cs-CZ"/>
        </w:rPr>
        <w:t xml:space="preserve">Současně je doplněna funkčnost pro související </w:t>
      </w:r>
      <w:r w:rsidR="006B4AA2">
        <w:rPr>
          <w:lang w:eastAsia="cs-CZ"/>
        </w:rPr>
        <w:t xml:space="preserve">náhledy a </w:t>
      </w:r>
      <w:r w:rsidR="00E5712B">
        <w:rPr>
          <w:lang w:eastAsia="cs-CZ"/>
        </w:rPr>
        <w:t xml:space="preserve">nezbytnou </w:t>
      </w:r>
      <w:r w:rsidR="006B4AA2">
        <w:rPr>
          <w:lang w:eastAsia="cs-CZ"/>
        </w:rPr>
        <w:t xml:space="preserve">práci s nově </w:t>
      </w:r>
      <w:r w:rsidR="00E5712B">
        <w:rPr>
          <w:lang w:eastAsia="cs-CZ"/>
        </w:rPr>
        <w:t>doplněnými entitami</w:t>
      </w:r>
      <w:r w:rsidR="006B4AA2">
        <w:rPr>
          <w:lang w:eastAsia="cs-CZ"/>
        </w:rPr>
        <w:t>.</w:t>
      </w:r>
    </w:p>
    <w:p w:rsidR="002D06DE" w:rsidP="0065693F" w:rsidRDefault="00337BDE" w14:paraId="6888309E" w14:textId="453E52AE">
      <w:pPr>
        <w:rPr>
          <w:lang w:eastAsia="cs-CZ"/>
        </w:rPr>
      </w:pPr>
      <w:r>
        <w:rPr>
          <w:lang w:eastAsia="cs-CZ"/>
        </w:rPr>
        <w:t xml:space="preserve">Systém </w:t>
      </w:r>
      <w:r w:rsidRPr="009D6CBF">
        <w:rPr>
          <w:b/>
          <w:bCs/>
          <w:lang w:eastAsia="cs-CZ"/>
        </w:rPr>
        <w:t>RoadPlan</w:t>
      </w:r>
      <w:r>
        <w:rPr>
          <w:lang w:eastAsia="cs-CZ"/>
        </w:rPr>
        <w:t xml:space="preserve"> nově podporuje funkčnosti pro </w:t>
      </w:r>
      <w:r w:rsidRPr="009D6CBF">
        <w:rPr>
          <w:b/>
          <w:bCs/>
          <w:lang w:eastAsia="cs-CZ"/>
        </w:rPr>
        <w:t xml:space="preserve">plnohodnotné plánování </w:t>
      </w:r>
      <w:r w:rsidRPr="009D6CBF" w:rsidR="000A7C25">
        <w:rPr>
          <w:b/>
          <w:bCs/>
          <w:lang w:eastAsia="cs-CZ"/>
        </w:rPr>
        <w:t>cyklických svozů</w:t>
      </w:r>
      <w:r w:rsidR="000A7C25">
        <w:rPr>
          <w:lang w:eastAsia="cs-CZ"/>
        </w:rPr>
        <w:t xml:space="preserve">. </w:t>
      </w:r>
      <w:r w:rsidR="005A7086">
        <w:rPr>
          <w:lang w:eastAsia="cs-CZ"/>
        </w:rPr>
        <w:t xml:space="preserve">V jeho kompetenci je zajistit </w:t>
      </w:r>
      <w:r w:rsidRPr="009D6CBF" w:rsidR="005A7086">
        <w:rPr>
          <w:b/>
          <w:bCs/>
          <w:lang w:eastAsia="cs-CZ"/>
        </w:rPr>
        <w:t>vygenerování příslušných objednaných služeb</w:t>
      </w:r>
      <w:r w:rsidR="005A7086">
        <w:rPr>
          <w:lang w:eastAsia="cs-CZ"/>
        </w:rPr>
        <w:t xml:space="preserve"> seskupených do </w:t>
      </w:r>
      <w:r w:rsidR="00A2597B">
        <w:rPr>
          <w:lang w:eastAsia="cs-CZ"/>
        </w:rPr>
        <w:t xml:space="preserve">větších celků (okruhy dne), které </w:t>
      </w:r>
      <w:r w:rsidR="000B232F">
        <w:rPr>
          <w:lang w:eastAsia="cs-CZ"/>
        </w:rPr>
        <w:t xml:space="preserve">usnadňují sestavu </w:t>
      </w:r>
      <w:r w:rsidR="0010492F">
        <w:rPr>
          <w:lang w:eastAsia="cs-CZ"/>
        </w:rPr>
        <w:t>odpovídajících denních výkonů.</w:t>
      </w:r>
      <w:r w:rsidR="005E11F9">
        <w:rPr>
          <w:lang w:eastAsia="cs-CZ"/>
        </w:rPr>
        <w:t xml:space="preserve"> </w:t>
      </w:r>
      <w:r w:rsidR="0010492F">
        <w:rPr>
          <w:lang w:eastAsia="cs-CZ"/>
        </w:rPr>
        <w:t xml:space="preserve">Podporován je celý </w:t>
      </w:r>
      <w:r w:rsidRPr="009D6CBF" w:rsidR="0010492F">
        <w:rPr>
          <w:b/>
          <w:bCs/>
          <w:lang w:eastAsia="cs-CZ"/>
        </w:rPr>
        <w:t>životní cyklus denního výkonu</w:t>
      </w:r>
      <w:r w:rsidR="0010492F">
        <w:rPr>
          <w:lang w:eastAsia="cs-CZ"/>
        </w:rPr>
        <w:t xml:space="preserve"> včetně jeho monitoringu a vyhodnocení.</w:t>
      </w:r>
      <w:r w:rsidR="00D728E1">
        <w:rPr>
          <w:lang w:eastAsia="cs-CZ"/>
        </w:rPr>
        <w:t xml:space="preserve"> </w:t>
      </w:r>
      <w:r w:rsidR="00605B68">
        <w:rPr>
          <w:lang w:eastAsia="cs-CZ"/>
        </w:rPr>
        <w:t xml:space="preserve">Součástí je </w:t>
      </w:r>
      <w:r w:rsidR="00351F6D">
        <w:rPr>
          <w:lang w:eastAsia="cs-CZ"/>
        </w:rPr>
        <w:t xml:space="preserve">potřebné </w:t>
      </w:r>
      <w:r w:rsidRPr="009D6CBF" w:rsidR="00351F6D">
        <w:rPr>
          <w:b/>
          <w:bCs/>
          <w:lang w:eastAsia="cs-CZ"/>
        </w:rPr>
        <w:t xml:space="preserve">rozšíření </w:t>
      </w:r>
      <w:r w:rsidRPr="009D6CBF" w:rsidR="00605B68">
        <w:rPr>
          <w:b/>
          <w:bCs/>
          <w:lang w:eastAsia="cs-CZ"/>
        </w:rPr>
        <w:t>komunika</w:t>
      </w:r>
      <w:r w:rsidRPr="009D6CBF" w:rsidR="00351F6D">
        <w:rPr>
          <w:b/>
          <w:bCs/>
          <w:lang w:eastAsia="cs-CZ"/>
        </w:rPr>
        <w:t>čního protokolu</w:t>
      </w:r>
      <w:r w:rsidR="00351F6D">
        <w:rPr>
          <w:lang w:eastAsia="cs-CZ"/>
        </w:rPr>
        <w:t xml:space="preserve"> </w:t>
      </w:r>
      <w:r w:rsidR="00605B68">
        <w:rPr>
          <w:lang w:eastAsia="cs-CZ"/>
        </w:rPr>
        <w:t xml:space="preserve">s aplikací </w:t>
      </w:r>
      <w:r w:rsidR="00351F6D">
        <w:rPr>
          <w:lang w:eastAsia="cs-CZ"/>
        </w:rPr>
        <w:t>FOB.</w:t>
      </w:r>
      <w:r w:rsidR="006C7C0A">
        <w:rPr>
          <w:lang w:eastAsia="cs-CZ"/>
        </w:rPr>
        <w:t xml:space="preserve"> </w:t>
      </w:r>
      <w:r w:rsidR="00D728E1">
        <w:rPr>
          <w:lang w:eastAsia="cs-CZ"/>
        </w:rPr>
        <w:t xml:space="preserve">Pro </w:t>
      </w:r>
      <w:r w:rsidRPr="009D6CBF" w:rsidR="00D728E1">
        <w:rPr>
          <w:b/>
          <w:bCs/>
          <w:lang w:eastAsia="cs-CZ"/>
        </w:rPr>
        <w:t>objednané služby CS</w:t>
      </w:r>
      <w:r w:rsidR="00D728E1">
        <w:rPr>
          <w:lang w:eastAsia="cs-CZ"/>
        </w:rPr>
        <w:t xml:space="preserve"> je doplněna potřebná správa; podpora pro položky objednávek je implementována v rozsahu potřebném pro podporu poskytované funkčnosti – pro plnohodnotnou práci s položkami objednávek jsou určeny aplikace Pasport</w:t>
      </w:r>
      <w:r w:rsidR="004F0013">
        <w:rPr>
          <w:lang w:eastAsia="cs-CZ"/>
        </w:rPr>
        <w:t>,</w:t>
      </w:r>
      <w:r w:rsidR="00D728E1">
        <w:rPr>
          <w:lang w:eastAsia="cs-CZ"/>
        </w:rPr>
        <w:t xml:space="preserve"> resp. Helios.</w:t>
      </w:r>
      <w:r w:rsidR="006C7C0A">
        <w:rPr>
          <w:lang w:eastAsia="cs-CZ"/>
        </w:rPr>
        <w:t xml:space="preserve"> Aplikace podporuje API rozhraní pro </w:t>
      </w:r>
      <w:r w:rsidRPr="009D6CBF" w:rsidR="006F5E2F">
        <w:rPr>
          <w:b/>
          <w:bCs/>
          <w:lang w:eastAsia="cs-CZ"/>
        </w:rPr>
        <w:t>export podkladů pro realizační doklady v systému HEN</w:t>
      </w:r>
      <w:r w:rsidR="006F5E2F">
        <w:rPr>
          <w:lang w:eastAsia="cs-CZ"/>
        </w:rPr>
        <w:t>.</w:t>
      </w:r>
    </w:p>
    <w:p w:rsidR="007B7AD9" w:rsidP="0065693F" w:rsidRDefault="00B119A4" w14:paraId="0B02B250" w14:textId="14682267">
      <w:pPr>
        <w:rPr>
          <w:lang w:eastAsia="cs-CZ"/>
        </w:rPr>
      </w:pPr>
      <w:r>
        <w:rPr>
          <w:lang w:eastAsia="cs-CZ"/>
        </w:rPr>
        <w:t xml:space="preserve">Aplikace </w:t>
      </w:r>
      <w:r w:rsidRPr="004E6CA2">
        <w:rPr>
          <w:b/>
          <w:bCs/>
          <w:lang w:eastAsia="cs-CZ"/>
        </w:rPr>
        <w:t>FleetwareOnBoard</w:t>
      </w:r>
      <w:r>
        <w:rPr>
          <w:lang w:eastAsia="cs-CZ"/>
        </w:rPr>
        <w:t xml:space="preserve"> </w:t>
      </w:r>
      <w:r w:rsidR="00786A41">
        <w:rPr>
          <w:lang w:eastAsia="cs-CZ"/>
        </w:rPr>
        <w:t xml:space="preserve">přidává podporu pro </w:t>
      </w:r>
      <w:r w:rsidRPr="004E6CA2" w:rsidR="00786A41">
        <w:rPr>
          <w:b/>
          <w:bCs/>
          <w:lang w:eastAsia="cs-CZ"/>
        </w:rPr>
        <w:t>prezentaci tras cyklického svoz</w:t>
      </w:r>
      <w:r w:rsidRPr="004E6CA2" w:rsidR="00580BF4">
        <w:rPr>
          <w:b/>
          <w:bCs/>
          <w:lang w:eastAsia="cs-CZ"/>
        </w:rPr>
        <w:t>u</w:t>
      </w:r>
      <w:r w:rsidR="00786A41">
        <w:rPr>
          <w:lang w:eastAsia="cs-CZ"/>
        </w:rPr>
        <w:t>.</w:t>
      </w:r>
      <w:r w:rsidR="00387AA8">
        <w:rPr>
          <w:lang w:eastAsia="cs-CZ"/>
        </w:rPr>
        <w:t xml:space="preserve"> Umožňuje přijímat trasy a jejich průběžné aktualizace, n</w:t>
      </w:r>
      <w:r w:rsidR="00580BF4">
        <w:rPr>
          <w:lang w:eastAsia="cs-CZ"/>
        </w:rPr>
        <w:t xml:space="preserve">ad mapovým podkladem zobrazuje </w:t>
      </w:r>
      <w:r w:rsidRPr="004E6CA2" w:rsidR="00580BF4">
        <w:rPr>
          <w:b/>
          <w:bCs/>
          <w:lang w:eastAsia="cs-CZ"/>
        </w:rPr>
        <w:t>jednotlivá stanoviště nádob</w:t>
      </w:r>
      <w:r w:rsidR="00580BF4">
        <w:rPr>
          <w:lang w:eastAsia="cs-CZ"/>
        </w:rPr>
        <w:t xml:space="preserve"> včetně vizualizace jejich </w:t>
      </w:r>
      <w:r w:rsidRPr="004E6CA2" w:rsidR="00580BF4">
        <w:rPr>
          <w:b/>
          <w:bCs/>
          <w:lang w:eastAsia="cs-CZ"/>
        </w:rPr>
        <w:t>stavu obslouženosti</w:t>
      </w:r>
      <w:r w:rsidR="00580BF4">
        <w:rPr>
          <w:lang w:eastAsia="cs-CZ"/>
        </w:rPr>
        <w:t xml:space="preserve"> v reálném čase.</w:t>
      </w:r>
      <w:r w:rsidR="00996705">
        <w:rPr>
          <w:lang w:eastAsia="cs-CZ"/>
        </w:rPr>
        <w:t xml:space="preserve"> Při návrhu funkčností je </w:t>
      </w:r>
      <w:r w:rsidR="00204C46">
        <w:rPr>
          <w:lang w:eastAsia="cs-CZ"/>
        </w:rPr>
        <w:t xml:space="preserve">myšleno na </w:t>
      </w:r>
      <w:r w:rsidRPr="004E6CA2" w:rsidR="00204C46">
        <w:rPr>
          <w:b/>
          <w:bCs/>
          <w:lang w:eastAsia="cs-CZ"/>
        </w:rPr>
        <w:t>dočasný offline provoz</w:t>
      </w:r>
      <w:r w:rsidR="00204C46">
        <w:rPr>
          <w:lang w:eastAsia="cs-CZ"/>
        </w:rPr>
        <w:t xml:space="preserve"> v případě výpadku konektivity. </w:t>
      </w:r>
    </w:p>
    <w:p w:rsidR="00204C46" w:rsidP="0065693F" w:rsidRDefault="0042176D" w14:paraId="73DE65F1" w14:textId="2D1393C9">
      <w:pPr>
        <w:rPr>
          <w:lang w:eastAsia="cs-CZ"/>
        </w:rPr>
      </w:pPr>
      <w:r>
        <w:rPr>
          <w:lang w:eastAsia="cs-CZ"/>
        </w:rPr>
        <w:t>Konkrétní funkčnosti rozsahu první etapy jsou popsány v kapitolách:</w:t>
      </w:r>
    </w:p>
    <w:p w:rsidR="0042176D" w:rsidP="009C4F9D" w:rsidRDefault="00204C46" w14:paraId="2F811641" w14:textId="4337DB63">
      <w:pPr>
        <w:pStyle w:val="Odstavecseseznamem"/>
        <w:numPr>
          <w:ilvl w:val="0"/>
          <w:numId w:val="100"/>
        </w:numPr>
        <w:rPr>
          <w:lang w:eastAsia="cs-CZ"/>
        </w:rPr>
      </w:pPr>
      <w:r>
        <w:rPr>
          <w:highlight w:val="yellow"/>
          <w:lang w:eastAsia="cs-CZ"/>
        </w:rPr>
        <w:fldChar w:fldCharType="begin"/>
      </w:r>
      <w:r>
        <w:rPr>
          <w:highlight w:val="yellow"/>
          <w:lang w:eastAsia="cs-CZ"/>
        </w:rPr>
        <w:instrText xml:space="preserve"> REF _Ref207633057 \h </w:instrText>
      </w:r>
      <w:r>
        <w:rPr>
          <w:highlight w:val="yellow"/>
          <w:lang w:eastAsia="cs-CZ"/>
        </w:rPr>
      </w:r>
      <w:r>
        <w:rPr>
          <w:highlight w:val="yellow"/>
          <w:lang w:eastAsia="cs-CZ"/>
        </w:rPr>
        <w:fldChar w:fldCharType="separate"/>
      </w:r>
      <w:r w:rsidR="00652068">
        <w:rPr>
          <w:lang w:eastAsia="cs-CZ"/>
        </w:rPr>
        <w:t>Aplikace Pasport</w:t>
      </w:r>
      <w:r>
        <w:rPr>
          <w:highlight w:val="yellow"/>
          <w:lang w:eastAsia="cs-CZ"/>
        </w:rPr>
        <w:fldChar w:fldCharType="end"/>
      </w:r>
      <w:r w:rsidRPr="004E6CA2" w:rsidR="006B3964">
        <w:rPr>
          <w:lang w:eastAsia="cs-CZ"/>
        </w:rPr>
        <w:t>.</w:t>
      </w:r>
    </w:p>
    <w:p w:rsidR="006B3964" w:rsidP="009C4F9D" w:rsidRDefault="006B3964" w14:paraId="688A1BFB" w14:textId="5B300E40">
      <w:pPr>
        <w:pStyle w:val="Odstavecseseznamem"/>
        <w:numPr>
          <w:ilvl w:val="0"/>
          <w:numId w:val="100"/>
        </w:numPr>
        <w:rPr>
          <w:lang w:eastAsia="cs-CZ"/>
        </w:rPr>
      </w:pPr>
      <w:r>
        <w:rPr>
          <w:highlight w:val="yellow"/>
          <w:lang w:eastAsia="cs-CZ"/>
        </w:rPr>
        <w:fldChar w:fldCharType="begin"/>
      </w:r>
      <w:r>
        <w:rPr>
          <w:lang w:eastAsia="cs-CZ"/>
        </w:rPr>
        <w:instrText xml:space="preserve"> REF _Ref207633078 \h </w:instrText>
      </w:r>
      <w:r>
        <w:rPr>
          <w:highlight w:val="yellow"/>
          <w:lang w:eastAsia="cs-CZ"/>
        </w:rPr>
      </w:r>
      <w:r>
        <w:rPr>
          <w:highlight w:val="yellow"/>
          <w:lang w:eastAsia="cs-CZ"/>
        </w:rPr>
        <w:fldChar w:fldCharType="separate"/>
      </w:r>
      <w:r w:rsidRPr="6CCEBD3C" w:rsidR="00652068">
        <w:rPr>
          <w:lang w:eastAsia="cs-CZ"/>
        </w:rPr>
        <w:t>Aplikace RoadPlan</w:t>
      </w:r>
      <w:r>
        <w:rPr>
          <w:highlight w:val="yellow"/>
          <w:lang w:eastAsia="cs-CZ"/>
        </w:rPr>
        <w:fldChar w:fldCharType="end"/>
      </w:r>
      <w:r>
        <w:rPr>
          <w:lang w:eastAsia="cs-CZ"/>
        </w:rPr>
        <w:t>.</w:t>
      </w:r>
    </w:p>
    <w:p w:rsidR="006B3964" w:rsidP="009C4F9D" w:rsidRDefault="006B3964" w14:paraId="1503C40A" w14:textId="383ED64B">
      <w:pPr>
        <w:pStyle w:val="Odstavecseseznamem"/>
        <w:numPr>
          <w:ilvl w:val="0"/>
          <w:numId w:val="100"/>
        </w:numPr>
        <w:rPr>
          <w:lang w:eastAsia="cs-CZ"/>
        </w:rPr>
      </w:pPr>
      <w:r>
        <w:rPr>
          <w:highlight w:val="yellow"/>
          <w:lang w:eastAsia="cs-CZ"/>
        </w:rPr>
        <w:fldChar w:fldCharType="begin"/>
      </w:r>
      <w:r>
        <w:rPr>
          <w:lang w:eastAsia="cs-CZ"/>
        </w:rPr>
        <w:instrText xml:space="preserve"> REF _Ref207378670 \h </w:instrText>
      </w:r>
      <w:r>
        <w:rPr>
          <w:highlight w:val="yellow"/>
          <w:lang w:eastAsia="cs-CZ"/>
        </w:rPr>
      </w:r>
      <w:r>
        <w:rPr>
          <w:highlight w:val="yellow"/>
          <w:lang w:eastAsia="cs-CZ"/>
        </w:rPr>
        <w:fldChar w:fldCharType="separate"/>
      </w:r>
      <w:r w:rsidR="00652068">
        <w:rPr>
          <w:lang w:eastAsia="cs-CZ"/>
        </w:rPr>
        <w:t>Aplikace FleetwareOnBoard</w:t>
      </w:r>
      <w:r>
        <w:rPr>
          <w:highlight w:val="yellow"/>
          <w:lang w:eastAsia="cs-CZ"/>
        </w:rPr>
        <w:fldChar w:fldCharType="end"/>
      </w:r>
      <w:r>
        <w:rPr>
          <w:lang w:eastAsia="cs-CZ"/>
        </w:rPr>
        <w:t>.</w:t>
      </w:r>
    </w:p>
    <w:p w:rsidR="00FC318C" w:rsidP="00FC318C" w:rsidRDefault="00FC318C" w14:paraId="5BF56CD8" w14:textId="77777777">
      <w:pPr>
        <w:pStyle w:val="Nadpis3"/>
        <w:rPr>
          <w:lang w:eastAsia="cs-CZ"/>
        </w:rPr>
      </w:pPr>
      <w:bookmarkStart w:name="_Toc208482703" w:id="181"/>
      <w:r>
        <w:rPr>
          <w:lang w:eastAsia="cs-CZ"/>
        </w:rPr>
        <w:t>Druhá etapa</w:t>
      </w:r>
      <w:bookmarkEnd w:id="181"/>
    </w:p>
    <w:p w:rsidR="006B2301" w:rsidP="00503854" w:rsidRDefault="00EB631F" w14:paraId="2B804950" w14:textId="4E7ABE60">
      <w:pPr>
        <w:rPr>
          <w:lang w:eastAsia="cs-CZ"/>
        </w:rPr>
      </w:pPr>
      <w:r>
        <w:rPr>
          <w:lang w:eastAsia="cs-CZ"/>
        </w:rPr>
        <w:t xml:space="preserve">Zásadní oblastí dodanou v rámci druhé etapy je podpora pro </w:t>
      </w:r>
      <w:r w:rsidRPr="00EB631F">
        <w:rPr>
          <w:b/>
          <w:bCs/>
          <w:lang w:eastAsia="cs-CZ"/>
        </w:rPr>
        <w:fldChar w:fldCharType="begin"/>
      </w:r>
      <w:r w:rsidRPr="00EB631F">
        <w:rPr>
          <w:b/>
          <w:bCs/>
          <w:lang w:eastAsia="cs-CZ"/>
        </w:rPr>
        <w:instrText xml:space="preserve"> REF _Ref207634224 \h </w:instrText>
      </w:r>
      <w:r>
        <w:rPr>
          <w:b/>
          <w:bCs/>
          <w:lang w:eastAsia="cs-CZ"/>
        </w:rPr>
        <w:instrText xml:space="preserve"> \* MERGEFORMAT </w:instrText>
      </w:r>
      <w:r w:rsidRPr="00EB631F">
        <w:rPr>
          <w:b/>
          <w:bCs/>
          <w:lang w:eastAsia="cs-CZ"/>
        </w:rPr>
      </w:r>
      <w:r w:rsidRPr="00EB631F">
        <w:rPr>
          <w:b/>
          <w:bCs/>
          <w:lang w:eastAsia="cs-CZ"/>
        </w:rPr>
        <w:fldChar w:fldCharType="separate"/>
      </w:r>
      <w:r w:rsidRPr="00652068" w:rsidR="00652068">
        <w:rPr>
          <w:b/>
          <w:bCs/>
          <w:lang w:eastAsia="cs-CZ"/>
        </w:rPr>
        <w:t>Strategická optimalizace</w:t>
      </w:r>
      <w:r w:rsidRPr="00EB631F">
        <w:rPr>
          <w:b/>
          <w:bCs/>
          <w:lang w:eastAsia="cs-CZ"/>
        </w:rPr>
        <w:fldChar w:fldCharType="end"/>
      </w:r>
      <w:r w:rsidRPr="00C04FB2" w:rsidR="00C04FB2">
        <w:rPr>
          <w:lang w:eastAsia="cs-CZ"/>
        </w:rPr>
        <w:t xml:space="preserve"> </w:t>
      </w:r>
      <w:r w:rsidR="00C04FB2">
        <w:rPr>
          <w:lang w:eastAsia="cs-CZ"/>
        </w:rPr>
        <w:t xml:space="preserve">v rozsahu celého životního cyklu strategického plánování počínaje sběrem </w:t>
      </w:r>
      <w:r w:rsidR="000E0D48">
        <w:rPr>
          <w:lang w:eastAsia="cs-CZ"/>
        </w:rPr>
        <w:t xml:space="preserve">a analýzou </w:t>
      </w:r>
      <w:r w:rsidR="00C04FB2">
        <w:rPr>
          <w:lang w:eastAsia="cs-CZ"/>
        </w:rPr>
        <w:t>vstupních dat až po zaveden</w:t>
      </w:r>
      <w:r w:rsidR="000E0D48">
        <w:rPr>
          <w:lang w:eastAsia="cs-CZ"/>
        </w:rPr>
        <w:t>í nově navržených okruhů do praxe</w:t>
      </w:r>
      <w:r>
        <w:rPr>
          <w:lang w:eastAsia="cs-CZ"/>
        </w:rPr>
        <w:t>.</w:t>
      </w:r>
      <w:r w:rsidR="000E0D48">
        <w:rPr>
          <w:lang w:eastAsia="cs-CZ"/>
        </w:rPr>
        <w:t xml:space="preserve"> </w:t>
      </w:r>
      <w:r w:rsidR="00CD6453">
        <w:rPr>
          <w:lang w:eastAsia="cs-CZ"/>
        </w:rPr>
        <w:t>To je spojeno s </w:t>
      </w:r>
      <w:r w:rsidRPr="003C5776" w:rsidR="00CD6453">
        <w:rPr>
          <w:b/>
          <w:bCs/>
          <w:lang w:eastAsia="cs-CZ"/>
        </w:rPr>
        <w:t>prerekvizitami</w:t>
      </w:r>
      <w:r w:rsidR="00CD6453">
        <w:rPr>
          <w:lang w:eastAsia="cs-CZ"/>
        </w:rPr>
        <w:t>, které jsou rovněž zařazeny do stejné etap</w:t>
      </w:r>
      <w:r w:rsidR="002C0658">
        <w:rPr>
          <w:lang w:eastAsia="cs-CZ"/>
        </w:rPr>
        <w:t>y (</w:t>
      </w:r>
      <w:r w:rsidR="003C5776">
        <w:rPr>
          <w:lang w:eastAsia="cs-CZ"/>
        </w:rPr>
        <w:t xml:space="preserve">jako je </w:t>
      </w:r>
      <w:r w:rsidR="002C0658">
        <w:rPr>
          <w:lang w:eastAsia="cs-CZ"/>
        </w:rPr>
        <w:t xml:space="preserve">příslušná podpora pro sběr dat, </w:t>
      </w:r>
      <w:r w:rsidR="00B71309">
        <w:rPr>
          <w:lang w:eastAsia="cs-CZ"/>
        </w:rPr>
        <w:t xml:space="preserve">převedení kompetencí spojených se správou okruhů </w:t>
      </w:r>
      <w:r w:rsidR="00485181">
        <w:rPr>
          <w:lang w:eastAsia="cs-CZ"/>
        </w:rPr>
        <w:t xml:space="preserve">se zaměřením na plánování </w:t>
      </w:r>
      <w:r w:rsidR="00B71309">
        <w:rPr>
          <w:lang w:eastAsia="cs-CZ"/>
        </w:rPr>
        <w:t xml:space="preserve">z HEN </w:t>
      </w:r>
      <w:r w:rsidR="003C5776">
        <w:rPr>
          <w:lang w:eastAsia="cs-CZ"/>
        </w:rPr>
        <w:t>na FLW – viz níže</w:t>
      </w:r>
      <w:r w:rsidR="002C0658">
        <w:rPr>
          <w:lang w:eastAsia="cs-CZ"/>
        </w:rPr>
        <w:t>)</w:t>
      </w:r>
      <w:r w:rsidR="003C5776">
        <w:rPr>
          <w:lang w:eastAsia="cs-CZ"/>
        </w:rPr>
        <w:t xml:space="preserve">. </w:t>
      </w:r>
      <w:r w:rsidR="0090694F">
        <w:rPr>
          <w:lang w:eastAsia="cs-CZ"/>
        </w:rPr>
        <w:t>Pro zajištění potřebných návazností bude</w:t>
      </w:r>
      <w:r w:rsidR="00CA78CE">
        <w:rPr>
          <w:lang w:eastAsia="cs-CZ"/>
        </w:rPr>
        <w:t xml:space="preserve"> vhodné</w:t>
      </w:r>
      <w:r w:rsidR="0090694F">
        <w:rPr>
          <w:lang w:eastAsia="cs-CZ"/>
        </w:rPr>
        <w:t xml:space="preserve"> etap</w:t>
      </w:r>
      <w:r w:rsidR="00CA78CE">
        <w:rPr>
          <w:lang w:eastAsia="cs-CZ"/>
        </w:rPr>
        <w:t>u</w:t>
      </w:r>
      <w:r w:rsidR="0090694F">
        <w:rPr>
          <w:lang w:eastAsia="cs-CZ"/>
        </w:rPr>
        <w:t xml:space="preserve"> rozděl</w:t>
      </w:r>
      <w:r w:rsidR="00CA78CE">
        <w:rPr>
          <w:lang w:eastAsia="cs-CZ"/>
        </w:rPr>
        <w:t>it</w:t>
      </w:r>
      <w:r w:rsidR="0090694F">
        <w:rPr>
          <w:lang w:eastAsia="cs-CZ"/>
        </w:rPr>
        <w:t xml:space="preserve"> na logicky na sebe navazující milníky.</w:t>
      </w:r>
    </w:p>
    <w:p w:rsidR="00503854" w:rsidP="00503854" w:rsidRDefault="003772F5" w14:paraId="283BC749" w14:textId="62835A26">
      <w:pPr>
        <w:rPr>
          <w:lang w:eastAsia="cs-CZ"/>
        </w:rPr>
      </w:pPr>
      <w:r>
        <w:rPr>
          <w:lang w:eastAsia="cs-CZ"/>
        </w:rPr>
        <w:t xml:space="preserve">Velmi důležitou složkou </w:t>
      </w:r>
      <w:r w:rsidR="00A0720D">
        <w:rPr>
          <w:lang w:eastAsia="cs-CZ"/>
        </w:rPr>
        <w:t>jsou</w:t>
      </w:r>
      <w:r w:rsidR="00EB631F">
        <w:rPr>
          <w:lang w:eastAsia="cs-CZ"/>
        </w:rPr>
        <w:t xml:space="preserve"> také</w:t>
      </w:r>
      <w:r w:rsidR="00A0720D">
        <w:rPr>
          <w:lang w:eastAsia="cs-CZ"/>
        </w:rPr>
        <w:t xml:space="preserve"> </w:t>
      </w:r>
      <w:r w:rsidRPr="00331A74" w:rsidR="00A0720D">
        <w:rPr>
          <w:b/>
          <w:bCs/>
          <w:lang w:eastAsia="cs-CZ"/>
        </w:rPr>
        <w:t>v</w:t>
      </w:r>
      <w:r w:rsidRPr="00A00143" w:rsidR="00503854">
        <w:rPr>
          <w:b/>
          <w:bCs/>
          <w:lang w:eastAsia="cs-CZ"/>
        </w:rPr>
        <w:t>ylepšení na základě zpětné vazby</w:t>
      </w:r>
      <w:r w:rsidRPr="00A00143" w:rsidR="00503854">
        <w:rPr>
          <w:lang w:eastAsia="cs-CZ"/>
        </w:rPr>
        <w:t xml:space="preserve"> </w:t>
      </w:r>
      <w:r w:rsidR="00A0720D">
        <w:rPr>
          <w:lang w:eastAsia="cs-CZ"/>
        </w:rPr>
        <w:t xml:space="preserve">uživatelů </w:t>
      </w:r>
      <w:r w:rsidRPr="00A00143" w:rsidR="00503854">
        <w:rPr>
          <w:lang w:eastAsia="cs-CZ"/>
        </w:rPr>
        <w:t>z reálného používání</w:t>
      </w:r>
      <w:r w:rsidR="00F109F5">
        <w:rPr>
          <w:lang w:eastAsia="cs-CZ"/>
        </w:rPr>
        <w:t xml:space="preserve"> </w:t>
      </w:r>
      <w:r w:rsidR="00585C2B">
        <w:rPr>
          <w:lang w:eastAsia="cs-CZ"/>
        </w:rPr>
        <w:t>MVP produkt</w:t>
      </w:r>
      <w:r w:rsidR="0066145D">
        <w:rPr>
          <w:lang w:eastAsia="cs-CZ"/>
        </w:rPr>
        <w:t>ů</w:t>
      </w:r>
      <w:r w:rsidR="00585C2B">
        <w:rPr>
          <w:lang w:eastAsia="cs-CZ"/>
        </w:rPr>
        <w:t xml:space="preserve"> vzešl</w:t>
      </w:r>
      <w:r w:rsidR="0066145D">
        <w:rPr>
          <w:lang w:eastAsia="cs-CZ"/>
        </w:rPr>
        <w:t xml:space="preserve">ých </w:t>
      </w:r>
      <w:r w:rsidR="00585C2B">
        <w:rPr>
          <w:lang w:eastAsia="cs-CZ"/>
        </w:rPr>
        <w:t>z první etapy (</w:t>
      </w:r>
      <w:r w:rsidR="008F0383">
        <w:rPr>
          <w:lang w:eastAsia="cs-CZ"/>
        </w:rPr>
        <w:t>což koneckonců platí pro každou další etapu, resp. iteraci vývoje</w:t>
      </w:r>
      <w:r w:rsidR="00585C2B">
        <w:rPr>
          <w:lang w:eastAsia="cs-CZ"/>
        </w:rPr>
        <w:t>)</w:t>
      </w:r>
      <w:r w:rsidR="008F0383">
        <w:rPr>
          <w:lang w:eastAsia="cs-CZ"/>
        </w:rPr>
        <w:t>.</w:t>
      </w:r>
    </w:p>
    <w:p w:rsidR="004B4A48" w:rsidP="00503854" w:rsidRDefault="00F30769" w14:paraId="42963BE5" w14:textId="7ABDE623">
      <w:pPr>
        <w:rPr>
          <w:lang w:eastAsia="cs-CZ"/>
        </w:rPr>
      </w:pPr>
      <w:r>
        <w:rPr>
          <w:lang w:eastAsia="cs-CZ"/>
        </w:rPr>
        <w:t xml:space="preserve">Aplikace </w:t>
      </w:r>
      <w:r w:rsidRPr="00FD75AE">
        <w:rPr>
          <w:b/>
          <w:bCs/>
          <w:lang w:eastAsia="cs-CZ"/>
        </w:rPr>
        <w:t>Pasport</w:t>
      </w:r>
      <w:r>
        <w:rPr>
          <w:lang w:eastAsia="cs-CZ"/>
        </w:rPr>
        <w:t xml:space="preserve"> bude rozšířena </w:t>
      </w:r>
      <w:r w:rsidR="00F342CA">
        <w:rPr>
          <w:lang w:eastAsia="cs-CZ"/>
        </w:rPr>
        <w:t xml:space="preserve">o </w:t>
      </w:r>
      <w:r w:rsidRPr="00FD75AE" w:rsidR="00F342CA">
        <w:rPr>
          <w:b/>
          <w:bCs/>
          <w:lang w:eastAsia="cs-CZ"/>
        </w:rPr>
        <w:t>kompletní správu okruhů</w:t>
      </w:r>
      <w:r w:rsidR="00F342CA">
        <w:rPr>
          <w:lang w:eastAsia="cs-CZ"/>
        </w:rPr>
        <w:t xml:space="preserve"> včetně zakládání okruhů nových</w:t>
      </w:r>
      <w:r w:rsidR="007D41BB">
        <w:rPr>
          <w:lang w:eastAsia="cs-CZ"/>
        </w:rPr>
        <w:t>.</w:t>
      </w:r>
      <w:r w:rsidR="009F5FEC">
        <w:rPr>
          <w:lang w:eastAsia="cs-CZ"/>
        </w:rPr>
        <w:t xml:space="preserve"> </w:t>
      </w:r>
      <w:r w:rsidR="00F342CA">
        <w:rPr>
          <w:lang w:eastAsia="cs-CZ"/>
        </w:rPr>
        <w:t xml:space="preserve">Přirozeně </w:t>
      </w:r>
      <w:r w:rsidR="004D65A6">
        <w:rPr>
          <w:lang w:eastAsia="cs-CZ"/>
        </w:rPr>
        <w:t xml:space="preserve">navazuje správa přiřazení </w:t>
      </w:r>
      <w:r w:rsidR="00300130">
        <w:rPr>
          <w:lang w:eastAsia="cs-CZ"/>
        </w:rPr>
        <w:t xml:space="preserve">položek objednávek </w:t>
      </w:r>
      <w:r w:rsidR="004D65A6">
        <w:rPr>
          <w:lang w:eastAsia="cs-CZ"/>
        </w:rPr>
        <w:t>k okruhům, zónám, rozvrhům.</w:t>
      </w:r>
      <w:r w:rsidR="00721349">
        <w:rPr>
          <w:lang w:eastAsia="cs-CZ"/>
        </w:rPr>
        <w:t xml:space="preserve"> </w:t>
      </w:r>
      <w:r w:rsidR="007D41BB">
        <w:rPr>
          <w:lang w:eastAsia="cs-CZ"/>
        </w:rPr>
        <w:t xml:space="preserve">To implikuje změnu primárního systému pro příslušné entity ze systému HEN na systém Pasport. </w:t>
      </w:r>
      <w:r w:rsidRPr="00215AD6" w:rsidR="00721349">
        <w:rPr>
          <w:lang w:eastAsia="cs-CZ"/>
        </w:rPr>
        <w:t xml:space="preserve">Pro </w:t>
      </w:r>
      <w:r w:rsidRPr="00333E39" w:rsidR="00215AD6">
        <w:rPr>
          <w:lang w:eastAsia="cs-CZ"/>
        </w:rPr>
        <w:t>zefektivnění</w:t>
      </w:r>
      <w:r w:rsidRPr="00A75FF2" w:rsidR="00215AD6">
        <w:rPr>
          <w:lang w:eastAsia="cs-CZ"/>
        </w:rPr>
        <w:t xml:space="preserve"> </w:t>
      </w:r>
      <w:r w:rsidRPr="00215AD6" w:rsidR="00721349">
        <w:rPr>
          <w:lang w:eastAsia="cs-CZ"/>
        </w:rPr>
        <w:t xml:space="preserve">práce </w:t>
      </w:r>
      <w:r w:rsidR="0070273B">
        <w:rPr>
          <w:lang w:eastAsia="cs-CZ"/>
        </w:rPr>
        <w:t xml:space="preserve">dispečerů </w:t>
      </w:r>
      <w:r w:rsidRPr="00215AD6" w:rsidR="00721349">
        <w:rPr>
          <w:lang w:eastAsia="cs-CZ"/>
        </w:rPr>
        <w:t>je nadále</w:t>
      </w:r>
      <w:r w:rsidR="00721349">
        <w:rPr>
          <w:lang w:eastAsia="cs-CZ"/>
        </w:rPr>
        <w:t xml:space="preserve"> počítáno </w:t>
      </w:r>
      <w:r w:rsidR="00FC5B42">
        <w:rPr>
          <w:lang w:eastAsia="cs-CZ"/>
        </w:rPr>
        <w:t xml:space="preserve">s doplněním </w:t>
      </w:r>
      <w:r w:rsidRPr="00FD75AE" w:rsidR="00FC5B42">
        <w:rPr>
          <w:b/>
          <w:bCs/>
          <w:lang w:eastAsia="cs-CZ"/>
        </w:rPr>
        <w:t>pohledu na nezařazené položky objednávek</w:t>
      </w:r>
      <w:r w:rsidR="00FC5B42">
        <w:rPr>
          <w:lang w:eastAsia="cs-CZ"/>
        </w:rPr>
        <w:t>.</w:t>
      </w:r>
      <w:r w:rsidR="000F0670">
        <w:rPr>
          <w:lang w:eastAsia="cs-CZ"/>
        </w:rPr>
        <w:t xml:space="preserve"> Správa typů nádob by měla být rozšířena o </w:t>
      </w:r>
      <w:r w:rsidRPr="00FD75AE" w:rsidR="000F0670">
        <w:rPr>
          <w:b/>
          <w:bCs/>
          <w:lang w:eastAsia="cs-CZ"/>
        </w:rPr>
        <w:t>atributy podporující výpočty využití kapacity vozidel</w:t>
      </w:r>
      <w:r w:rsidR="00FD75AE">
        <w:rPr>
          <w:lang w:eastAsia="cs-CZ"/>
        </w:rPr>
        <w:t xml:space="preserve"> (</w:t>
      </w:r>
      <w:r w:rsidRPr="00145EC2" w:rsidR="00FD75AE">
        <w:t>s</w:t>
      </w:r>
      <w:r w:rsidR="00A873A3">
        <w:t xml:space="preserve"> </w:t>
      </w:r>
      <w:r w:rsidRPr="00145EC2" w:rsidR="00FD75AE">
        <w:t>ohledem</w:t>
      </w:r>
      <w:r w:rsidR="00FD75AE">
        <w:rPr>
          <w:lang w:eastAsia="cs-CZ"/>
        </w:rPr>
        <w:t xml:space="preserve"> na váhové a objemové </w:t>
      </w:r>
      <w:r w:rsidR="00A2219D">
        <w:rPr>
          <w:lang w:eastAsia="cs-CZ"/>
        </w:rPr>
        <w:t>kapacity</w:t>
      </w:r>
      <w:r w:rsidR="00FD75AE">
        <w:rPr>
          <w:lang w:eastAsia="cs-CZ"/>
        </w:rPr>
        <w:t>).</w:t>
      </w:r>
    </w:p>
    <w:p w:rsidR="00CA75FF" w:rsidP="00503854" w:rsidRDefault="00CA75FF" w14:paraId="0A16C0FE" w14:textId="5C42656B">
      <w:pPr>
        <w:rPr>
          <w:lang w:eastAsia="cs-CZ"/>
        </w:rPr>
      </w:pPr>
      <w:r>
        <w:rPr>
          <w:lang w:eastAsia="cs-CZ"/>
        </w:rPr>
        <w:t xml:space="preserve">V rámci aplikace </w:t>
      </w:r>
      <w:r w:rsidRPr="009F5FEC">
        <w:rPr>
          <w:b/>
          <w:bCs/>
          <w:lang w:eastAsia="cs-CZ"/>
        </w:rPr>
        <w:t>RoadPlan</w:t>
      </w:r>
      <w:r>
        <w:rPr>
          <w:lang w:eastAsia="cs-CZ"/>
        </w:rPr>
        <w:t xml:space="preserve"> bude </w:t>
      </w:r>
      <w:r w:rsidRPr="009F5FEC" w:rsidR="003516B3">
        <w:rPr>
          <w:b/>
          <w:bCs/>
          <w:lang w:eastAsia="cs-CZ"/>
        </w:rPr>
        <w:t>rozšířena práce s mapou</w:t>
      </w:r>
      <w:r w:rsidR="003516B3">
        <w:rPr>
          <w:lang w:eastAsia="cs-CZ"/>
        </w:rPr>
        <w:t>. Při plánování denních výkonů bude k dispozici funkčnost</w:t>
      </w:r>
      <w:r w:rsidR="003F535C">
        <w:rPr>
          <w:lang w:eastAsia="cs-CZ"/>
        </w:rPr>
        <w:t xml:space="preserve"> přesunout službu na jiný okruh dne přímo z mapy nebo deaktivovat objednané </w:t>
      </w:r>
      <w:r w:rsidR="003F535C">
        <w:rPr>
          <w:lang w:eastAsia="cs-CZ"/>
        </w:rPr>
        <w:t>služby.</w:t>
      </w:r>
      <w:r w:rsidR="007F0790">
        <w:rPr>
          <w:lang w:eastAsia="cs-CZ"/>
        </w:rPr>
        <w:t xml:space="preserve"> Obdobně bude možné </w:t>
      </w:r>
      <w:r w:rsidR="009F5FEC">
        <w:rPr>
          <w:lang w:eastAsia="cs-CZ"/>
        </w:rPr>
        <w:t>provádět další akce z mapy v rámci monitoringu realizace.</w:t>
      </w:r>
      <w:r w:rsidR="003F535C">
        <w:rPr>
          <w:lang w:eastAsia="cs-CZ"/>
        </w:rPr>
        <w:t xml:space="preserve"> </w:t>
      </w:r>
      <w:r w:rsidR="006E217A">
        <w:rPr>
          <w:lang w:eastAsia="cs-CZ"/>
        </w:rPr>
        <w:t xml:space="preserve">Při sestavě itineráře trasy bude </w:t>
      </w:r>
      <w:r w:rsidRPr="009F5FEC" w:rsidR="006E217A">
        <w:rPr>
          <w:b/>
          <w:bCs/>
          <w:lang w:eastAsia="cs-CZ"/>
        </w:rPr>
        <w:t>vylepšen výpočet vzdáleností a časů</w:t>
      </w:r>
      <w:r w:rsidR="006E217A">
        <w:rPr>
          <w:lang w:eastAsia="cs-CZ"/>
        </w:rPr>
        <w:t xml:space="preserve">, což je podmíněno </w:t>
      </w:r>
      <w:r w:rsidR="001965E4">
        <w:rPr>
          <w:lang w:eastAsia="cs-CZ"/>
        </w:rPr>
        <w:t>volnou vhodného mechanismu určení příslušných bodů v rámci okruhů s nádobami.</w:t>
      </w:r>
      <w:r>
        <w:rPr>
          <w:lang w:eastAsia="cs-CZ"/>
        </w:rPr>
        <w:t xml:space="preserve"> </w:t>
      </w:r>
    </w:p>
    <w:p w:rsidR="006B2301" w:rsidP="00503854" w:rsidRDefault="007905D5" w14:paraId="5E4879B3" w14:textId="3E507DDC">
      <w:pPr>
        <w:rPr>
          <w:lang w:eastAsia="cs-CZ"/>
        </w:rPr>
      </w:pPr>
      <w:r>
        <w:rPr>
          <w:lang w:eastAsia="cs-CZ"/>
        </w:rPr>
        <w:t xml:space="preserve">Aplikace </w:t>
      </w:r>
      <w:r w:rsidRPr="006B2301">
        <w:rPr>
          <w:b/>
          <w:bCs/>
          <w:lang w:eastAsia="cs-CZ"/>
        </w:rPr>
        <w:t>FleetwareOnBoard</w:t>
      </w:r>
      <w:r>
        <w:rPr>
          <w:lang w:eastAsia="cs-CZ"/>
        </w:rPr>
        <w:t xml:space="preserve"> </w:t>
      </w:r>
      <w:r w:rsidR="0066145D">
        <w:rPr>
          <w:lang w:eastAsia="cs-CZ"/>
        </w:rPr>
        <w:t xml:space="preserve">bude v případě </w:t>
      </w:r>
      <w:r w:rsidR="008A056F">
        <w:rPr>
          <w:lang w:eastAsia="cs-CZ"/>
        </w:rPr>
        <w:t xml:space="preserve">zájmu ze strany odběratele doplněna o </w:t>
      </w:r>
      <w:r w:rsidRPr="006B2301" w:rsidR="008A056F">
        <w:rPr>
          <w:b/>
          <w:bCs/>
          <w:lang w:eastAsia="cs-CZ"/>
        </w:rPr>
        <w:t>navigační funkce</w:t>
      </w:r>
      <w:r w:rsidR="008A056F">
        <w:rPr>
          <w:lang w:eastAsia="cs-CZ"/>
        </w:rPr>
        <w:t xml:space="preserve"> v modulu Cyklické svoz. Dále se předpokládají dílčí vylepšení jako je </w:t>
      </w:r>
      <w:r w:rsidRPr="006B2301" w:rsidR="008A056F">
        <w:rPr>
          <w:b/>
          <w:bCs/>
          <w:lang w:eastAsia="cs-CZ"/>
        </w:rPr>
        <w:t>roz</w:t>
      </w:r>
      <w:r w:rsidRPr="006B2301" w:rsidR="00EC6949">
        <w:rPr>
          <w:b/>
          <w:bCs/>
          <w:lang w:eastAsia="cs-CZ"/>
        </w:rPr>
        <w:t>šíření informací zobrazovaných ke stanovišti</w:t>
      </w:r>
      <w:r w:rsidR="00EC6949">
        <w:rPr>
          <w:lang w:eastAsia="cs-CZ"/>
        </w:rPr>
        <w:t xml:space="preserve">, možnost aktivně odesílat </w:t>
      </w:r>
      <w:r w:rsidRPr="006B2301" w:rsidR="00AC5B25">
        <w:rPr>
          <w:b/>
          <w:bCs/>
          <w:lang w:eastAsia="cs-CZ"/>
        </w:rPr>
        <w:t>informaci o odbavení</w:t>
      </w:r>
      <w:r w:rsidR="00AC5B25">
        <w:rPr>
          <w:lang w:eastAsia="cs-CZ"/>
        </w:rPr>
        <w:t xml:space="preserve"> naplánovaných činností nebo naopak o jejich </w:t>
      </w:r>
      <w:r w:rsidRPr="006B2301" w:rsidR="00AC5B25">
        <w:rPr>
          <w:b/>
          <w:bCs/>
          <w:lang w:eastAsia="cs-CZ"/>
        </w:rPr>
        <w:t>vynech</w:t>
      </w:r>
      <w:r w:rsidRPr="006B2301" w:rsidR="00A41172">
        <w:rPr>
          <w:b/>
          <w:bCs/>
          <w:lang w:eastAsia="cs-CZ"/>
        </w:rPr>
        <w:t>ání</w:t>
      </w:r>
      <w:r w:rsidR="00A41172">
        <w:rPr>
          <w:lang w:eastAsia="cs-CZ"/>
        </w:rPr>
        <w:t xml:space="preserve">. Bude možné nahlašovat relevantní </w:t>
      </w:r>
      <w:r w:rsidRPr="006B2301" w:rsidR="00A41172">
        <w:rPr>
          <w:b/>
          <w:bCs/>
          <w:lang w:eastAsia="cs-CZ"/>
        </w:rPr>
        <w:t>incidenty z aplikace FOB</w:t>
      </w:r>
      <w:r w:rsidR="00A41172">
        <w:rPr>
          <w:lang w:eastAsia="cs-CZ"/>
        </w:rPr>
        <w:t xml:space="preserve">. </w:t>
      </w:r>
      <w:r w:rsidR="00FE605B">
        <w:rPr>
          <w:lang w:eastAsia="cs-CZ"/>
        </w:rPr>
        <w:t xml:space="preserve">Pro </w:t>
      </w:r>
      <w:r w:rsidRPr="006B2301" w:rsidR="00FE605B">
        <w:rPr>
          <w:b/>
          <w:bCs/>
          <w:lang w:eastAsia="cs-CZ"/>
        </w:rPr>
        <w:t>podporu sběru dat pro strategickou optimalizaci</w:t>
      </w:r>
      <w:r w:rsidR="00FE605B">
        <w:rPr>
          <w:lang w:eastAsia="cs-CZ"/>
        </w:rPr>
        <w:t xml:space="preserve"> </w:t>
      </w:r>
      <w:r w:rsidR="00B61691">
        <w:rPr>
          <w:lang w:eastAsia="cs-CZ"/>
        </w:rPr>
        <w:t xml:space="preserve">bude možné </w:t>
      </w:r>
      <w:r w:rsidR="00034556">
        <w:rPr>
          <w:lang w:eastAsia="cs-CZ"/>
        </w:rPr>
        <w:t>při zadávání váhy zadat objemové využití</w:t>
      </w:r>
      <w:r w:rsidR="006B2301">
        <w:rPr>
          <w:lang w:eastAsia="cs-CZ"/>
        </w:rPr>
        <w:t xml:space="preserve"> vozidla.</w:t>
      </w:r>
      <w:r w:rsidR="00B61691">
        <w:rPr>
          <w:lang w:eastAsia="cs-CZ"/>
        </w:rPr>
        <w:t xml:space="preserve"> </w:t>
      </w:r>
    </w:p>
    <w:p w:rsidR="005277AC" w:rsidP="005277AC" w:rsidRDefault="005277AC" w14:paraId="7411BB10" w14:textId="33472D8D">
      <w:pPr>
        <w:rPr>
          <w:lang w:eastAsia="cs-CZ"/>
        </w:rPr>
      </w:pPr>
      <w:r>
        <w:rPr>
          <w:lang w:eastAsia="cs-CZ"/>
        </w:rPr>
        <w:t>Konkrétní funkčnosti rozsahu první etapy jsou vytipovány v kapitolách:</w:t>
      </w:r>
    </w:p>
    <w:p w:rsidR="00684732" w:rsidP="009C4F9D" w:rsidRDefault="00684732" w14:paraId="3851E15D" w14:textId="071231E1">
      <w:pPr>
        <w:pStyle w:val="Odstavecseseznamem"/>
        <w:numPr>
          <w:ilvl w:val="0"/>
          <w:numId w:val="102"/>
        </w:numPr>
        <w:rPr>
          <w:lang w:eastAsia="cs-CZ"/>
        </w:rPr>
      </w:pPr>
      <w:r>
        <w:rPr>
          <w:lang w:eastAsia="cs-CZ"/>
        </w:rPr>
        <w:t xml:space="preserve">Strategická optimalizace - </w:t>
      </w:r>
      <w:r>
        <w:rPr>
          <w:lang w:eastAsia="cs-CZ"/>
        </w:rPr>
        <w:fldChar w:fldCharType="begin"/>
      </w:r>
      <w:r>
        <w:rPr>
          <w:lang w:eastAsia="cs-CZ"/>
        </w:rPr>
        <w:instrText xml:space="preserve"> REF _Ref207634224 \h </w:instrText>
      </w:r>
      <w:r>
        <w:rPr>
          <w:lang w:eastAsia="cs-CZ"/>
        </w:rPr>
      </w:r>
      <w:r>
        <w:rPr>
          <w:lang w:eastAsia="cs-CZ"/>
        </w:rPr>
        <w:fldChar w:fldCharType="separate"/>
      </w:r>
      <w:r w:rsidR="00652068">
        <w:rPr>
          <w:lang w:eastAsia="cs-CZ"/>
        </w:rPr>
        <w:t>Strategická optimalizace</w:t>
      </w:r>
      <w:r>
        <w:rPr>
          <w:lang w:eastAsia="cs-CZ"/>
        </w:rPr>
        <w:fldChar w:fldCharType="end"/>
      </w:r>
      <w:r>
        <w:rPr>
          <w:lang w:eastAsia="cs-CZ"/>
        </w:rPr>
        <w:t>.</w:t>
      </w:r>
    </w:p>
    <w:p w:rsidR="005277AC" w:rsidP="009C4F9D" w:rsidRDefault="00FB5E29" w14:paraId="115A1EF5" w14:textId="33DCAAC3">
      <w:pPr>
        <w:pStyle w:val="Odstavecseseznamem"/>
        <w:numPr>
          <w:ilvl w:val="0"/>
          <w:numId w:val="102"/>
        </w:numPr>
        <w:rPr>
          <w:lang w:eastAsia="cs-CZ"/>
        </w:rPr>
      </w:pPr>
      <w:r>
        <w:rPr>
          <w:lang w:eastAsia="cs-CZ"/>
        </w:rPr>
        <w:t xml:space="preserve">Pasport - </w:t>
      </w:r>
      <w:r w:rsidR="005277AC">
        <w:rPr>
          <w:lang w:eastAsia="cs-CZ"/>
        </w:rPr>
        <w:fldChar w:fldCharType="begin"/>
      </w:r>
      <w:r w:rsidR="005277AC">
        <w:rPr>
          <w:lang w:eastAsia="cs-CZ"/>
        </w:rPr>
        <w:instrText xml:space="preserve"> REF _Ref207609766 \h </w:instrText>
      </w:r>
      <w:r w:rsidR="005277AC">
        <w:rPr>
          <w:lang w:eastAsia="cs-CZ"/>
        </w:rPr>
      </w:r>
      <w:r w:rsidR="005277AC">
        <w:rPr>
          <w:lang w:eastAsia="cs-CZ"/>
        </w:rPr>
        <w:fldChar w:fldCharType="separate"/>
      </w:r>
      <w:r w:rsidR="00652068">
        <w:rPr>
          <w:lang w:eastAsia="cs-CZ"/>
        </w:rPr>
        <w:t xml:space="preserve">Rozšíření uvažovaná do </w:t>
      </w:r>
      <w:r w:rsidRPr="0085474B" w:rsidR="00652068">
        <w:rPr>
          <w:lang w:eastAsia="cs-CZ"/>
        </w:rPr>
        <w:t>dalších etap</w:t>
      </w:r>
      <w:r w:rsidR="005277AC">
        <w:rPr>
          <w:lang w:eastAsia="cs-CZ"/>
        </w:rPr>
        <w:fldChar w:fldCharType="end"/>
      </w:r>
      <w:r>
        <w:rPr>
          <w:lang w:eastAsia="cs-CZ"/>
        </w:rPr>
        <w:t>.</w:t>
      </w:r>
    </w:p>
    <w:p w:rsidR="00FB5E29" w:rsidP="009C4F9D" w:rsidRDefault="00FB5E29" w14:paraId="4631AFDB" w14:textId="32071120">
      <w:pPr>
        <w:pStyle w:val="Odstavecseseznamem"/>
        <w:numPr>
          <w:ilvl w:val="0"/>
          <w:numId w:val="102"/>
        </w:numPr>
        <w:rPr>
          <w:lang w:eastAsia="cs-CZ"/>
        </w:rPr>
      </w:pPr>
      <w:r>
        <w:rPr>
          <w:lang w:eastAsia="cs-CZ"/>
        </w:rPr>
        <w:t xml:space="preserve">RoadPlan - </w:t>
      </w:r>
      <w:r>
        <w:rPr>
          <w:lang w:eastAsia="cs-CZ"/>
        </w:rPr>
        <w:fldChar w:fldCharType="begin"/>
      </w:r>
      <w:r>
        <w:rPr>
          <w:lang w:eastAsia="cs-CZ"/>
        </w:rPr>
        <w:instrText xml:space="preserve"> REF _Ref207602949 \h </w:instrText>
      </w:r>
      <w:r>
        <w:rPr>
          <w:lang w:eastAsia="cs-CZ"/>
        </w:rPr>
      </w:r>
      <w:r>
        <w:rPr>
          <w:lang w:eastAsia="cs-CZ"/>
        </w:rPr>
        <w:fldChar w:fldCharType="separate"/>
      </w:r>
      <w:r w:rsidR="00652068">
        <w:rPr>
          <w:lang w:eastAsia="cs-CZ"/>
        </w:rPr>
        <w:t xml:space="preserve">Rozšíření uvažovaná do </w:t>
      </w:r>
      <w:r w:rsidRPr="0085474B" w:rsidR="00652068">
        <w:rPr>
          <w:lang w:eastAsia="cs-CZ"/>
        </w:rPr>
        <w:t>dalších etap</w:t>
      </w:r>
      <w:r>
        <w:rPr>
          <w:lang w:eastAsia="cs-CZ"/>
        </w:rPr>
        <w:fldChar w:fldCharType="end"/>
      </w:r>
      <w:r>
        <w:rPr>
          <w:lang w:eastAsia="cs-CZ"/>
        </w:rPr>
        <w:t>.</w:t>
      </w:r>
    </w:p>
    <w:p w:rsidR="00FB5E29" w:rsidP="009C4F9D" w:rsidRDefault="00FB5E29" w14:paraId="73070A93" w14:textId="6D123110">
      <w:pPr>
        <w:pStyle w:val="Odstavecseseznamem"/>
        <w:numPr>
          <w:ilvl w:val="0"/>
          <w:numId w:val="102"/>
        </w:numPr>
        <w:rPr>
          <w:lang w:eastAsia="cs-CZ"/>
        </w:rPr>
      </w:pPr>
      <w:r>
        <w:rPr>
          <w:lang w:eastAsia="cs-CZ"/>
        </w:rPr>
        <w:t xml:space="preserve">FleetwareOnBoard - </w:t>
      </w:r>
      <w:r>
        <w:rPr>
          <w:lang w:eastAsia="cs-CZ"/>
        </w:rPr>
        <w:fldChar w:fldCharType="begin"/>
      </w:r>
      <w:r>
        <w:rPr>
          <w:lang w:eastAsia="cs-CZ"/>
        </w:rPr>
        <w:instrText xml:space="preserve"> REF _Ref207634376 \h </w:instrText>
      </w:r>
      <w:r>
        <w:rPr>
          <w:lang w:eastAsia="cs-CZ"/>
        </w:rPr>
      </w:r>
      <w:r>
        <w:rPr>
          <w:lang w:eastAsia="cs-CZ"/>
        </w:rPr>
        <w:fldChar w:fldCharType="separate"/>
      </w:r>
      <w:r w:rsidR="00652068">
        <w:rPr>
          <w:lang w:eastAsia="cs-CZ"/>
        </w:rPr>
        <w:t xml:space="preserve">Rozšíření uvažovaná do </w:t>
      </w:r>
      <w:r w:rsidRPr="0085474B" w:rsidR="00652068">
        <w:rPr>
          <w:lang w:eastAsia="cs-CZ"/>
        </w:rPr>
        <w:t>dalších etap</w:t>
      </w:r>
      <w:r>
        <w:rPr>
          <w:lang w:eastAsia="cs-CZ"/>
        </w:rPr>
        <w:fldChar w:fldCharType="end"/>
      </w:r>
      <w:r>
        <w:rPr>
          <w:lang w:eastAsia="cs-CZ"/>
        </w:rPr>
        <w:t>.</w:t>
      </w:r>
    </w:p>
    <w:p w:rsidR="00FB5E29" w:rsidP="009C4F9D" w:rsidRDefault="004F39D6" w14:paraId="7D51C2D0" w14:textId="2E0A0DC5">
      <w:pPr>
        <w:pStyle w:val="Odstavecseseznamem"/>
        <w:numPr>
          <w:ilvl w:val="0"/>
          <w:numId w:val="102"/>
        </w:numPr>
        <w:rPr>
          <w:lang w:eastAsia="cs-CZ"/>
        </w:rPr>
      </w:pPr>
      <w:r>
        <w:rPr>
          <w:lang w:eastAsia="cs-CZ"/>
        </w:rPr>
        <w:t xml:space="preserve">Z pohledu integrací - </w:t>
      </w:r>
      <w:r>
        <w:rPr>
          <w:lang w:eastAsia="cs-CZ"/>
        </w:rPr>
        <w:fldChar w:fldCharType="begin"/>
      </w:r>
      <w:r>
        <w:rPr>
          <w:lang w:eastAsia="cs-CZ"/>
        </w:rPr>
        <w:instrText xml:space="preserve"> REF _Ref207634394 \h </w:instrText>
      </w:r>
      <w:r>
        <w:rPr>
          <w:lang w:eastAsia="cs-CZ"/>
        </w:rPr>
      </w:r>
      <w:r>
        <w:rPr>
          <w:lang w:eastAsia="cs-CZ"/>
        </w:rPr>
        <w:fldChar w:fldCharType="separate"/>
      </w:r>
      <w:r w:rsidR="00652068">
        <w:rPr>
          <w:lang w:eastAsia="cs-CZ"/>
        </w:rPr>
        <w:t>Rozšíření plánovaná do dalších etap</w:t>
      </w:r>
      <w:r>
        <w:rPr>
          <w:lang w:eastAsia="cs-CZ"/>
        </w:rPr>
        <w:fldChar w:fldCharType="end"/>
      </w:r>
      <w:r>
        <w:rPr>
          <w:lang w:eastAsia="cs-CZ"/>
        </w:rPr>
        <w:t>.</w:t>
      </w:r>
    </w:p>
    <w:p w:rsidR="008A44B7" w:rsidP="00FC318C" w:rsidRDefault="008A44B7" w14:paraId="6C510FB6" w14:textId="57793704">
      <w:pPr>
        <w:pStyle w:val="Nadpis3"/>
        <w:rPr>
          <w:lang w:eastAsia="cs-CZ"/>
        </w:rPr>
      </w:pPr>
      <w:bookmarkStart w:name="_Toc208482704" w:id="182"/>
      <w:r>
        <w:rPr>
          <w:lang w:eastAsia="cs-CZ"/>
        </w:rPr>
        <w:t>Další rozvoj</w:t>
      </w:r>
      <w:bookmarkEnd w:id="182"/>
    </w:p>
    <w:p w:rsidR="00800851" w:rsidP="003A31FF" w:rsidRDefault="00DD7920" w14:paraId="2B794F28" w14:textId="22FB3E1A">
      <w:pPr>
        <w:rPr>
          <w:lang w:eastAsia="cs-CZ"/>
        </w:rPr>
      </w:pPr>
      <w:r>
        <w:rPr>
          <w:lang w:eastAsia="cs-CZ"/>
        </w:rPr>
        <w:t xml:space="preserve">V rámci dalších vývojových iterací probíhá </w:t>
      </w:r>
      <w:r w:rsidRPr="002724EE" w:rsidR="00D61330">
        <w:rPr>
          <w:b/>
          <w:bCs/>
          <w:lang w:eastAsia="cs-CZ"/>
        </w:rPr>
        <w:t>běžný rozvoj aplikace</w:t>
      </w:r>
      <w:r w:rsidR="00D61330">
        <w:rPr>
          <w:lang w:eastAsia="cs-CZ"/>
        </w:rPr>
        <w:t xml:space="preserve"> reflektující </w:t>
      </w:r>
      <w:r w:rsidR="006C2F64">
        <w:rPr>
          <w:lang w:eastAsia="cs-CZ"/>
        </w:rPr>
        <w:t xml:space="preserve">vznikající </w:t>
      </w:r>
      <w:r w:rsidRPr="002724EE" w:rsidR="006C2F64">
        <w:rPr>
          <w:b/>
          <w:bCs/>
          <w:lang w:eastAsia="cs-CZ"/>
        </w:rPr>
        <w:t>business požadavky</w:t>
      </w:r>
      <w:r w:rsidR="006C2F64">
        <w:rPr>
          <w:lang w:eastAsia="cs-CZ"/>
        </w:rPr>
        <w:t xml:space="preserve"> a reflektující </w:t>
      </w:r>
      <w:r w:rsidRPr="002724EE" w:rsidR="006C2F64">
        <w:rPr>
          <w:b/>
          <w:bCs/>
          <w:lang w:eastAsia="cs-CZ"/>
        </w:rPr>
        <w:t>zpětnou vazbu</w:t>
      </w:r>
      <w:r w:rsidR="006C2F64">
        <w:rPr>
          <w:lang w:eastAsia="cs-CZ"/>
        </w:rPr>
        <w:t xml:space="preserve"> z používání </w:t>
      </w:r>
      <w:r w:rsidR="004F20E3">
        <w:rPr>
          <w:lang w:eastAsia="cs-CZ"/>
        </w:rPr>
        <w:t>systémů.</w:t>
      </w:r>
    </w:p>
    <w:p w:rsidR="009A4203" w:rsidP="009A4203" w:rsidRDefault="004F20E3" w14:paraId="26078868" w14:textId="7F99D5FB">
      <w:pPr>
        <w:rPr>
          <w:lang w:eastAsia="cs-CZ"/>
        </w:rPr>
      </w:pPr>
      <w:r>
        <w:rPr>
          <w:lang w:eastAsia="cs-CZ"/>
        </w:rPr>
        <w:t xml:space="preserve">V rámci rozvoje je uvažováno se zapojením </w:t>
      </w:r>
      <w:r w:rsidRPr="004F20E3" w:rsidR="003772F5">
        <w:rPr>
          <w:b/>
          <w:bCs/>
          <w:lang w:eastAsia="cs-CZ"/>
        </w:rPr>
        <w:t>Aplikace pro veřejnost</w:t>
      </w:r>
      <w:r>
        <w:rPr>
          <w:lang w:eastAsia="cs-CZ"/>
        </w:rPr>
        <w:t xml:space="preserve"> (FLW PublicWeb)</w:t>
      </w:r>
      <w:r w:rsidR="009A4203">
        <w:rPr>
          <w:lang w:eastAsia="cs-CZ"/>
        </w:rPr>
        <w:t>, která slouží pro zvýšení informovanosti smluvních zákazníků</w:t>
      </w:r>
      <w:r w:rsidR="00150CFB">
        <w:rPr>
          <w:lang w:eastAsia="cs-CZ"/>
        </w:rPr>
        <w:t>. Poskytuje funkce jako je vizualizace</w:t>
      </w:r>
      <w:r w:rsidR="009A4203">
        <w:rPr>
          <w:lang w:eastAsia="cs-CZ"/>
        </w:rPr>
        <w:t xml:space="preserve"> umístění </w:t>
      </w:r>
      <w:r w:rsidR="00150CFB">
        <w:rPr>
          <w:lang w:eastAsia="cs-CZ"/>
        </w:rPr>
        <w:t>nádob</w:t>
      </w:r>
      <w:r w:rsidR="009A4203">
        <w:rPr>
          <w:lang w:eastAsia="cs-CZ"/>
        </w:rPr>
        <w:t xml:space="preserve"> </w:t>
      </w:r>
      <w:r w:rsidR="00FD46E0">
        <w:rPr>
          <w:lang w:eastAsia="cs-CZ"/>
        </w:rPr>
        <w:t xml:space="preserve">na mapě </w:t>
      </w:r>
      <w:r w:rsidR="009A4203">
        <w:rPr>
          <w:lang w:eastAsia="cs-CZ"/>
        </w:rPr>
        <w:t>se stavem služby pro aktuální den</w:t>
      </w:r>
      <w:r w:rsidR="00150CFB">
        <w:rPr>
          <w:lang w:eastAsia="cs-CZ"/>
        </w:rPr>
        <w:t xml:space="preserve"> </w:t>
      </w:r>
      <w:r w:rsidR="00FD46E0">
        <w:rPr>
          <w:lang w:eastAsia="cs-CZ"/>
        </w:rPr>
        <w:t xml:space="preserve">nebo zobrazení </w:t>
      </w:r>
      <w:r w:rsidR="009A4203">
        <w:rPr>
          <w:lang w:eastAsia="cs-CZ"/>
        </w:rPr>
        <w:t>nejbližší</w:t>
      </w:r>
      <w:r w:rsidR="00FD46E0">
        <w:rPr>
          <w:lang w:eastAsia="cs-CZ"/>
        </w:rPr>
        <w:t xml:space="preserve">ho data </w:t>
      </w:r>
      <w:r w:rsidR="009A4203">
        <w:rPr>
          <w:lang w:eastAsia="cs-CZ"/>
        </w:rPr>
        <w:t>služby pro dan</w:t>
      </w:r>
      <w:r w:rsidR="00FD46E0">
        <w:rPr>
          <w:lang w:eastAsia="cs-CZ"/>
        </w:rPr>
        <w:t>ou nádobu.</w:t>
      </w:r>
      <w:r w:rsidR="008D1CE2">
        <w:rPr>
          <w:lang w:eastAsia="cs-CZ"/>
        </w:rPr>
        <w:t xml:space="preserve"> Zpracovatel projektu má ve svém portfoliu aplikaci odpovídajícího zaměření, kterou lze upravit </w:t>
      </w:r>
      <w:r w:rsidR="00D358EA">
        <w:rPr>
          <w:lang w:eastAsia="cs-CZ"/>
        </w:rPr>
        <w:t>s ohledem na konkrétní požadavky a z</w:t>
      </w:r>
      <w:r w:rsidR="00331A74">
        <w:rPr>
          <w:lang w:eastAsia="cs-CZ"/>
        </w:rPr>
        <w:t> aplikací PP/RP dodávat data k zobrazení v příslušné datové vrstvě.</w:t>
      </w:r>
    </w:p>
    <w:p w:rsidR="004E6E33" w:rsidP="003772F5" w:rsidRDefault="004E6E33" w14:paraId="359C4F9B" w14:textId="7F21BD9B">
      <w:pPr>
        <w:rPr>
          <w:lang w:eastAsia="cs-CZ"/>
        </w:rPr>
      </w:pPr>
      <w:r>
        <w:rPr>
          <w:lang w:eastAsia="cs-CZ"/>
        </w:rPr>
        <w:br w:type="page"/>
      </w:r>
    </w:p>
    <w:p w:rsidR="00D13EC8" w:rsidP="00F72880" w:rsidRDefault="00D13EC8" w14:paraId="370117E6" w14:textId="2372D902">
      <w:pPr>
        <w:pStyle w:val="Nadpis2"/>
        <w:rPr>
          <w:lang w:eastAsia="cs-CZ"/>
        </w:rPr>
      </w:pPr>
      <w:bookmarkStart w:name="_Ref207632366" w:id="183"/>
      <w:bookmarkStart w:name="_Ref207632389" w:id="184"/>
      <w:bookmarkStart w:name="_Toc208482705" w:id="185"/>
      <w:r>
        <w:rPr>
          <w:lang w:eastAsia="cs-CZ"/>
        </w:rPr>
        <w:t>P</w:t>
      </w:r>
      <w:r w:rsidR="00C263D4">
        <w:rPr>
          <w:lang w:eastAsia="cs-CZ"/>
        </w:rPr>
        <w:t>o</w:t>
      </w:r>
      <w:r w:rsidR="00F24E3D">
        <w:rPr>
          <w:lang w:eastAsia="cs-CZ"/>
        </w:rPr>
        <w:t xml:space="preserve">pis </w:t>
      </w:r>
      <w:r w:rsidR="0022159B">
        <w:rPr>
          <w:lang w:eastAsia="cs-CZ"/>
        </w:rPr>
        <w:t>rozšíření</w:t>
      </w:r>
      <w:r w:rsidR="003B5502">
        <w:rPr>
          <w:lang w:eastAsia="cs-CZ"/>
        </w:rPr>
        <w:t xml:space="preserve"> jed</w:t>
      </w:r>
      <w:r w:rsidR="00687203">
        <w:rPr>
          <w:lang w:eastAsia="cs-CZ"/>
        </w:rPr>
        <w:t>notlivých aplikací</w:t>
      </w:r>
      <w:bookmarkEnd w:id="183"/>
      <w:bookmarkEnd w:id="184"/>
      <w:bookmarkEnd w:id="185"/>
    </w:p>
    <w:p w:rsidR="00B3145D" w:rsidP="00A14743" w:rsidRDefault="00D13EC8" w14:paraId="3D3C87FE" w14:textId="33C3AE42">
      <w:pPr>
        <w:rPr>
          <w:lang w:eastAsia="cs-CZ"/>
        </w:rPr>
      </w:pPr>
      <w:r>
        <w:rPr>
          <w:lang w:eastAsia="cs-CZ"/>
        </w:rPr>
        <w:t xml:space="preserve">Protože jde o rozšíření funkčností existujících aplikací, je popis </w:t>
      </w:r>
      <w:r w:rsidRPr="005F4EA8">
        <w:rPr>
          <w:b/>
          <w:bCs/>
          <w:lang w:eastAsia="cs-CZ"/>
        </w:rPr>
        <w:t>zaměřený na jednotlivé úpravy a rozšíření</w:t>
      </w:r>
      <w:r>
        <w:rPr>
          <w:lang w:eastAsia="cs-CZ"/>
        </w:rPr>
        <w:t xml:space="preserve">, od čtenáře se předpokládá se základní znalost stávající funkčnosti. </w:t>
      </w:r>
      <w:r w:rsidR="00F72880">
        <w:rPr>
          <w:lang w:eastAsia="cs-CZ"/>
        </w:rPr>
        <w:t xml:space="preserve">Popis je </w:t>
      </w:r>
      <w:r w:rsidRPr="005F4EA8" w:rsidR="00F72880">
        <w:rPr>
          <w:b/>
          <w:bCs/>
          <w:lang w:eastAsia="cs-CZ"/>
        </w:rPr>
        <w:t xml:space="preserve">členěný dle jednotlivých aplikací </w:t>
      </w:r>
      <w:r w:rsidR="00F72880">
        <w:rPr>
          <w:lang w:eastAsia="cs-CZ"/>
        </w:rPr>
        <w:t xml:space="preserve">v souladu s rozdělením kompetencí práce s identifikovanými entitami – viz </w:t>
      </w:r>
      <w:r w:rsidR="00F72880">
        <w:rPr>
          <w:lang w:eastAsia="cs-CZ"/>
        </w:rPr>
        <w:fldChar w:fldCharType="begin"/>
      </w:r>
      <w:r w:rsidR="00F72880">
        <w:rPr>
          <w:lang w:eastAsia="cs-CZ"/>
        </w:rPr>
        <w:instrText xml:space="preserve"> REF _Ref207278907 \h </w:instrText>
      </w:r>
      <w:r w:rsidR="00F72880">
        <w:rPr>
          <w:lang w:eastAsia="cs-CZ"/>
        </w:rPr>
      </w:r>
      <w:r w:rsidR="00F72880">
        <w:rPr>
          <w:lang w:eastAsia="cs-CZ"/>
        </w:rPr>
        <w:fldChar w:fldCharType="separate"/>
      </w:r>
      <w:r w:rsidR="00652068">
        <w:rPr>
          <w:lang w:eastAsia="cs-CZ"/>
        </w:rPr>
        <w:t>Doménový model</w:t>
      </w:r>
      <w:r w:rsidR="00F72880">
        <w:rPr>
          <w:lang w:eastAsia="cs-CZ"/>
        </w:rPr>
        <w:fldChar w:fldCharType="end"/>
      </w:r>
      <w:r w:rsidR="00F72880">
        <w:rPr>
          <w:lang w:eastAsia="cs-CZ"/>
        </w:rPr>
        <w:t>.</w:t>
      </w:r>
    </w:p>
    <w:p w:rsidR="005F4EA8" w:rsidP="005F4EA8" w:rsidRDefault="00A91EBD" w14:paraId="200356A7" w14:textId="75F5AF28">
      <w:pPr>
        <w:rPr>
          <w:lang w:eastAsia="cs-CZ"/>
        </w:rPr>
      </w:pPr>
      <w:r>
        <w:rPr>
          <w:lang w:eastAsia="cs-CZ"/>
        </w:rPr>
        <w:t>Jednotlivé funkčnosti</w:t>
      </w:r>
      <w:r w:rsidR="005F4EA8">
        <w:rPr>
          <w:lang w:eastAsia="cs-CZ"/>
        </w:rPr>
        <w:t xml:space="preserve"> jsou </w:t>
      </w:r>
      <w:r w:rsidRPr="005F4EA8" w:rsidR="005F4EA8">
        <w:rPr>
          <w:b/>
          <w:bCs/>
          <w:lang w:eastAsia="cs-CZ"/>
        </w:rPr>
        <w:t>popsány na konceptuální úrovni</w:t>
      </w:r>
      <w:r w:rsidR="005F4EA8">
        <w:rPr>
          <w:lang w:eastAsia="cs-CZ"/>
        </w:rPr>
        <w:t>. Pouze vybrané případy (odpovídající klíčovým funkčnostem) jsou pro lepší představu popsány do větší hloubky a pokud je to účelné, doprovází je schematické nákresy uživatelského rozhraní (wireframe).</w:t>
      </w:r>
    </w:p>
    <w:p w:rsidR="00A14743" w:rsidP="005F4EA8" w:rsidRDefault="00B3145D" w14:paraId="3C5C17F6" w14:textId="03755586">
      <w:pPr>
        <w:rPr>
          <w:lang w:eastAsia="cs-CZ"/>
        </w:rPr>
      </w:pPr>
      <w:r>
        <w:rPr>
          <w:lang w:eastAsia="cs-CZ"/>
        </w:rPr>
        <w:t xml:space="preserve">Při analýze byla </w:t>
      </w:r>
      <w:r w:rsidRPr="005F4EA8">
        <w:rPr>
          <w:b/>
          <w:bCs/>
          <w:lang w:eastAsia="cs-CZ"/>
        </w:rPr>
        <w:t>zohledněna navržená etapizace</w:t>
      </w:r>
      <w:r w:rsidR="00C5664A">
        <w:rPr>
          <w:lang w:eastAsia="cs-CZ"/>
        </w:rPr>
        <w:t xml:space="preserve"> a</w:t>
      </w:r>
      <w:r w:rsidR="00924C1F">
        <w:rPr>
          <w:lang w:eastAsia="cs-CZ"/>
        </w:rPr>
        <w:t xml:space="preserve"> do větší hloubky je popisován </w:t>
      </w:r>
      <w:r>
        <w:rPr>
          <w:lang w:eastAsia="cs-CZ"/>
        </w:rPr>
        <w:t>rozsah první etapy řešení. Rozšíření uvažovaná do dalších etap jsou</w:t>
      </w:r>
      <w:r w:rsidR="00924C1F">
        <w:rPr>
          <w:lang w:eastAsia="cs-CZ"/>
        </w:rPr>
        <w:t xml:space="preserve"> v příslušných kapitolách</w:t>
      </w:r>
      <w:r>
        <w:rPr>
          <w:lang w:eastAsia="cs-CZ"/>
        </w:rPr>
        <w:t xml:space="preserve"> popsána jen stručně. Výjimkou jsou funkčnosti </w:t>
      </w:r>
      <w:r w:rsidRPr="005F4EA8">
        <w:rPr>
          <w:b/>
          <w:bCs/>
          <w:lang w:eastAsia="cs-CZ"/>
        </w:rPr>
        <w:t>strategické optimalizace</w:t>
      </w:r>
      <w:r>
        <w:rPr>
          <w:lang w:eastAsia="cs-CZ"/>
        </w:rPr>
        <w:t>, které byly vzhledem k rozsahu a větší rizikovosti zpracovány do většího detailu již nyní ve snaze o mitigaci souvisejících rizik.</w:t>
      </w:r>
      <w:r w:rsidR="00A14743">
        <w:rPr>
          <w:lang w:eastAsia="cs-CZ"/>
        </w:rPr>
        <w:br w:type="page"/>
      </w:r>
    </w:p>
    <w:p w:rsidR="00F72880" w:rsidP="00F72880" w:rsidRDefault="00F72880" w14:paraId="65E4E820" w14:textId="72CE6928">
      <w:pPr>
        <w:pStyle w:val="Nadpis3"/>
        <w:rPr>
          <w:lang w:eastAsia="cs-CZ"/>
        </w:rPr>
      </w:pPr>
      <w:bookmarkStart w:name="_Ref207633057" w:id="186"/>
      <w:bookmarkStart w:name="_Toc208482706" w:id="187"/>
      <w:r>
        <w:rPr>
          <w:lang w:eastAsia="cs-CZ"/>
        </w:rPr>
        <w:t>Aplikace Pasport</w:t>
      </w:r>
      <w:bookmarkEnd w:id="186"/>
      <w:bookmarkEnd w:id="187"/>
    </w:p>
    <w:p w:rsidR="006313F8" w:rsidP="00C956CA" w:rsidRDefault="006313F8" w14:paraId="5FD767C0" w14:textId="77777777">
      <w:pPr>
        <w:pStyle w:val="Nadpis4"/>
        <w:rPr>
          <w:lang w:eastAsia="cs-CZ"/>
        </w:rPr>
      </w:pPr>
      <w:bookmarkStart w:name="_Toc207603574" w:id="188"/>
      <w:bookmarkStart w:name="_Toc207605871" w:id="189"/>
      <w:bookmarkStart w:name="_Toc207607499" w:id="190"/>
      <w:bookmarkStart w:name="_Toc207608370" w:id="191"/>
      <w:bookmarkStart w:name="_Toc207611239" w:id="192"/>
      <w:bookmarkStart w:name="_Toc207613206" w:id="193"/>
      <w:bookmarkStart w:name="_Toc207613362" w:id="194"/>
      <w:bookmarkStart w:name="_Toc207603575" w:id="195"/>
      <w:bookmarkStart w:name="_Toc207605872" w:id="196"/>
      <w:bookmarkStart w:name="_Toc207607500" w:id="197"/>
      <w:bookmarkStart w:name="_Toc207608371" w:id="198"/>
      <w:bookmarkStart w:name="_Toc207611240" w:id="199"/>
      <w:bookmarkStart w:name="_Toc207613207" w:id="200"/>
      <w:bookmarkStart w:name="_Toc207613363" w:id="201"/>
      <w:bookmarkStart w:name="_Toc207603576" w:id="202"/>
      <w:bookmarkStart w:name="_Toc207605873" w:id="203"/>
      <w:bookmarkStart w:name="_Toc207607501" w:id="204"/>
      <w:bookmarkStart w:name="_Toc207608372" w:id="205"/>
      <w:bookmarkStart w:name="_Toc207611241" w:id="206"/>
      <w:bookmarkStart w:name="_Toc207613208" w:id="207"/>
      <w:bookmarkStart w:name="_Toc207613364" w:id="208"/>
      <w:bookmarkStart w:name="_Toc207603577" w:id="209"/>
      <w:bookmarkStart w:name="_Toc207605874" w:id="210"/>
      <w:bookmarkStart w:name="_Toc207607502" w:id="211"/>
      <w:bookmarkStart w:name="_Toc207608373" w:id="212"/>
      <w:bookmarkStart w:name="_Toc207611242" w:id="213"/>
      <w:bookmarkStart w:name="_Toc207613209" w:id="214"/>
      <w:bookmarkStart w:name="_Toc207613365" w:id="215"/>
      <w:bookmarkStart w:name="_Toc207603578" w:id="216"/>
      <w:bookmarkStart w:name="_Toc207605875" w:id="217"/>
      <w:bookmarkStart w:name="_Toc207607503" w:id="218"/>
      <w:bookmarkStart w:name="_Toc207608374" w:id="219"/>
      <w:bookmarkStart w:name="_Toc207611243" w:id="220"/>
      <w:bookmarkStart w:name="_Toc207613210" w:id="221"/>
      <w:bookmarkStart w:name="_Toc207613366" w:id="222"/>
      <w:bookmarkStart w:name="_Toc207603579" w:id="223"/>
      <w:bookmarkStart w:name="_Toc207605876" w:id="224"/>
      <w:bookmarkStart w:name="_Toc207607504" w:id="225"/>
      <w:bookmarkStart w:name="_Toc207608375" w:id="226"/>
      <w:bookmarkStart w:name="_Toc207611244" w:id="227"/>
      <w:bookmarkStart w:name="_Toc207613211" w:id="228"/>
      <w:bookmarkStart w:name="_Toc207613367" w:id="229"/>
      <w:bookmarkStart w:name="_Toc207603580" w:id="230"/>
      <w:bookmarkStart w:name="_Toc207605877" w:id="231"/>
      <w:bookmarkStart w:name="_Toc207607505" w:id="232"/>
      <w:bookmarkStart w:name="_Toc207608376" w:id="233"/>
      <w:bookmarkStart w:name="_Toc207611245" w:id="234"/>
      <w:bookmarkStart w:name="_Toc207613212" w:id="235"/>
      <w:bookmarkStart w:name="_Toc207613368" w:id="236"/>
      <w:bookmarkStart w:name="_Toc207603581" w:id="237"/>
      <w:bookmarkStart w:name="_Toc207605878" w:id="238"/>
      <w:bookmarkStart w:name="_Toc207607506" w:id="239"/>
      <w:bookmarkStart w:name="_Toc207608377" w:id="240"/>
      <w:bookmarkStart w:name="_Toc207611246" w:id="241"/>
      <w:bookmarkStart w:name="_Toc207613213" w:id="242"/>
      <w:bookmarkStart w:name="_Toc207613369" w:id="243"/>
      <w:bookmarkStart w:name="_Toc207603582" w:id="244"/>
      <w:bookmarkStart w:name="_Toc207605879" w:id="245"/>
      <w:bookmarkStart w:name="_Toc207607507" w:id="246"/>
      <w:bookmarkStart w:name="_Toc207608378" w:id="247"/>
      <w:bookmarkStart w:name="_Toc207611247" w:id="248"/>
      <w:bookmarkStart w:name="_Toc207613214" w:id="249"/>
      <w:bookmarkStart w:name="_Toc207613370" w:id="250"/>
      <w:bookmarkStart w:name="_Toc207603583" w:id="251"/>
      <w:bookmarkStart w:name="_Toc207605880" w:id="252"/>
      <w:bookmarkStart w:name="_Toc207607508" w:id="253"/>
      <w:bookmarkStart w:name="_Toc207608379" w:id="254"/>
      <w:bookmarkStart w:name="_Toc207611248" w:id="255"/>
      <w:bookmarkStart w:name="_Toc207613215" w:id="256"/>
      <w:bookmarkStart w:name="_Toc207613371" w:id="257"/>
      <w:bookmarkStart w:name="_Toc207603584" w:id="258"/>
      <w:bookmarkStart w:name="_Toc207605881" w:id="259"/>
      <w:bookmarkStart w:name="_Toc207607509" w:id="260"/>
      <w:bookmarkStart w:name="_Toc207608380" w:id="261"/>
      <w:bookmarkStart w:name="_Toc207611249" w:id="262"/>
      <w:bookmarkStart w:name="_Toc207613216" w:id="263"/>
      <w:bookmarkStart w:name="_Toc207613372" w:id="264"/>
      <w:bookmarkStart w:name="_Toc208482707" w:id="265"/>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r>
        <w:rPr>
          <w:lang w:eastAsia="cs-CZ"/>
        </w:rPr>
        <w:t>Přehled</w:t>
      </w:r>
      <w:bookmarkEnd w:id="265"/>
    </w:p>
    <w:p w:rsidRPr="0023767B" w:rsidR="00C747F9" w:rsidP="00C747F9" w:rsidRDefault="00C747F9" w14:paraId="4917EF0F" w14:textId="5FA4D9E7">
      <w:pPr>
        <w:rPr>
          <w:lang w:eastAsia="cs-CZ"/>
        </w:rPr>
      </w:pPr>
      <w:r w:rsidRPr="0023767B">
        <w:rPr>
          <w:lang w:eastAsia="cs-CZ"/>
        </w:rPr>
        <w:t>Hlavním požadavkem na PP je zajištění kompletní datové základny pro následné operativní a</w:t>
      </w:r>
      <w:r w:rsidR="00B761FA">
        <w:rPr>
          <w:lang w:eastAsia="cs-CZ"/>
        </w:rPr>
        <w:t> </w:t>
      </w:r>
      <w:r w:rsidRPr="0023767B">
        <w:rPr>
          <w:lang w:eastAsia="cs-CZ"/>
        </w:rPr>
        <w:t>strategické plánování</w:t>
      </w:r>
      <w:r w:rsidR="00B761FA">
        <w:rPr>
          <w:lang w:eastAsia="cs-CZ"/>
        </w:rPr>
        <w:t>.</w:t>
      </w:r>
      <w:r w:rsidRPr="0023767B">
        <w:rPr>
          <w:lang w:eastAsia="cs-CZ"/>
        </w:rPr>
        <w:t xml:space="preserve"> Využ</w:t>
      </w:r>
      <w:r w:rsidR="00B761FA">
        <w:rPr>
          <w:lang w:eastAsia="cs-CZ"/>
        </w:rPr>
        <w:t>ito je s</w:t>
      </w:r>
      <w:r w:rsidRPr="0023767B">
        <w:rPr>
          <w:lang w:eastAsia="cs-CZ"/>
        </w:rPr>
        <w:t>ilných stránek PP, kdy nyní uživatelé pracují primárně s</w:t>
      </w:r>
      <w:r w:rsidR="00B761FA">
        <w:rPr>
          <w:lang w:eastAsia="cs-CZ"/>
        </w:rPr>
        <w:t> </w:t>
      </w:r>
      <w:r w:rsidRPr="0023767B">
        <w:rPr>
          <w:lang w:eastAsia="cs-CZ"/>
        </w:rPr>
        <w:t>nádobami, um</w:t>
      </w:r>
      <w:r w:rsidR="00B761FA">
        <w:rPr>
          <w:lang w:eastAsia="cs-CZ"/>
        </w:rPr>
        <w:t>í</w:t>
      </w:r>
      <w:r w:rsidRPr="0023767B">
        <w:rPr>
          <w:lang w:eastAsia="cs-CZ"/>
        </w:rPr>
        <w:t>sťují je na stanoviště a nastavují vazby na položky objednávek.</w:t>
      </w:r>
    </w:p>
    <w:p w:rsidRPr="0023767B" w:rsidR="00C747F9" w:rsidP="00C747F9" w:rsidRDefault="00C747F9" w14:paraId="363AF7AE" w14:textId="77777777">
      <w:pPr>
        <w:rPr>
          <w:lang w:eastAsia="cs-CZ"/>
        </w:rPr>
      </w:pPr>
      <w:r w:rsidRPr="0023767B">
        <w:rPr>
          <w:lang w:eastAsia="cs-CZ"/>
        </w:rPr>
        <w:t xml:space="preserve">Cílem je </w:t>
      </w:r>
      <w:r>
        <w:rPr>
          <w:lang w:eastAsia="cs-CZ"/>
        </w:rPr>
        <w:t xml:space="preserve">tak </w:t>
      </w:r>
      <w:r w:rsidRPr="0023767B">
        <w:rPr>
          <w:lang w:eastAsia="cs-CZ"/>
        </w:rPr>
        <w:t>nabídnout prostředí, kdy si zákazník vybuduje silnou datovou základnu a o tu bude moci opřít nejen každodenní operativní plánování svozu odpadu, ale i postaví základy pro strategické plánování.</w:t>
      </w:r>
      <w:r>
        <w:rPr>
          <w:lang w:eastAsia="cs-CZ"/>
        </w:rPr>
        <w:t xml:space="preserve"> </w:t>
      </w:r>
      <w:r w:rsidRPr="0023767B">
        <w:rPr>
          <w:lang w:eastAsia="cs-CZ"/>
        </w:rPr>
        <w:t>Tím bude se stává Pasport nejen aplikací pro evidenci nádob, ale komplexním nástroj pro náhled na stav svozové oblasti zákazníka.</w:t>
      </w:r>
    </w:p>
    <w:p w:rsidR="0050706E" w:rsidP="009D6CBF" w:rsidRDefault="000160D1" w14:paraId="7F20B458" w14:textId="1EC44E70">
      <w:pPr>
        <w:rPr>
          <w:lang w:eastAsia="cs-CZ"/>
        </w:rPr>
      </w:pPr>
      <w:r w:rsidRPr="000160D1">
        <w:rPr>
          <w:lang w:eastAsia="cs-CZ"/>
        </w:rPr>
        <w:t>Uživatelé získají komplexní pohled na synchronizované Předměty smluv typu "ZVOZ C".</w:t>
      </w:r>
      <w:r w:rsidR="00C747F9">
        <w:rPr>
          <w:lang w:eastAsia="cs-CZ"/>
        </w:rPr>
        <w:t xml:space="preserve"> </w:t>
      </w:r>
      <w:r w:rsidRPr="000160D1">
        <w:rPr>
          <w:lang w:eastAsia="cs-CZ"/>
        </w:rPr>
        <w:t>Nový fokus uživatelů bude na obrazovku Revize položky objednávek, kde navíc budou zobrazeny informace o:</w:t>
      </w:r>
    </w:p>
    <w:p w:rsidR="0050706E" w:rsidP="009C4F9D" w:rsidRDefault="0050706E" w14:paraId="6DF641E0" w14:textId="5D4AD3C8">
      <w:pPr>
        <w:pStyle w:val="Odstavecseseznamem"/>
        <w:numPr>
          <w:ilvl w:val="0"/>
          <w:numId w:val="87"/>
        </w:numPr>
        <w:rPr>
          <w:lang w:eastAsia="cs-CZ"/>
        </w:rPr>
      </w:pPr>
      <w:r w:rsidRPr="000160D1">
        <w:rPr>
          <w:lang w:eastAsia="cs-CZ"/>
        </w:rPr>
        <w:t>umístění RPO na mapě, včetně pasportizovaných nádob,</w:t>
      </w:r>
    </w:p>
    <w:p w:rsidRPr="000160D1" w:rsidR="000160D1" w:rsidP="009C4F9D" w:rsidRDefault="000160D1" w14:paraId="03257221" w14:textId="2EAAEA96">
      <w:pPr>
        <w:pStyle w:val="Odstavecseseznamem"/>
        <w:numPr>
          <w:ilvl w:val="0"/>
          <w:numId w:val="87"/>
        </w:numPr>
        <w:rPr>
          <w:lang w:eastAsia="cs-CZ"/>
        </w:rPr>
      </w:pPr>
      <w:r w:rsidRPr="000160D1">
        <w:rPr>
          <w:lang w:eastAsia="cs-CZ"/>
        </w:rPr>
        <w:t>zařazení RPO do rozvrhů</w:t>
      </w:r>
      <w:r w:rsidR="00612A6C">
        <w:rPr>
          <w:lang w:eastAsia="cs-CZ"/>
        </w:rPr>
        <w:t>,</w:t>
      </w:r>
    </w:p>
    <w:p w:rsidRPr="000160D1" w:rsidR="000160D1" w:rsidP="009C4F9D" w:rsidRDefault="000160D1" w14:paraId="4E980FB0" w14:textId="77777777">
      <w:pPr>
        <w:pStyle w:val="Odstavecseseznamem"/>
        <w:numPr>
          <w:ilvl w:val="0"/>
          <w:numId w:val="87"/>
        </w:numPr>
        <w:rPr>
          <w:lang w:eastAsia="cs-CZ"/>
        </w:rPr>
      </w:pPr>
      <w:r w:rsidRPr="000160D1">
        <w:rPr>
          <w:lang w:eastAsia="cs-CZ"/>
        </w:rPr>
        <w:t>zařazení RPO do okruhů a zón.</w:t>
      </w:r>
    </w:p>
    <w:p w:rsidRPr="000160D1" w:rsidR="000160D1" w:rsidP="000160D1" w:rsidRDefault="000160D1" w14:paraId="3A9EB984" w14:textId="77777777">
      <w:pPr>
        <w:rPr>
          <w:lang w:eastAsia="cs-CZ"/>
        </w:rPr>
      </w:pPr>
      <w:r w:rsidRPr="000160D1">
        <w:rPr>
          <w:lang w:eastAsia="cs-CZ"/>
        </w:rPr>
        <w:t>Důraz bude kladen na funkčnost rozšířených filtrů, které umožní filtrování i pomocí těchto atributů.</w:t>
      </w:r>
    </w:p>
    <w:p w:rsidR="000427A6" w:rsidP="000160D1" w:rsidRDefault="000160D1" w14:paraId="7E854B72" w14:textId="12A98D52">
      <w:pPr>
        <w:rPr>
          <w:lang w:eastAsia="cs-CZ"/>
        </w:rPr>
      </w:pPr>
      <w:r w:rsidRPr="000160D1">
        <w:rPr>
          <w:lang w:eastAsia="cs-CZ"/>
        </w:rPr>
        <w:t xml:space="preserve">Vzhledem k existujícím vazbám Nádob na RPO pak PP nabídne hodnoty </w:t>
      </w:r>
      <w:r w:rsidR="0050706E">
        <w:rPr>
          <w:lang w:eastAsia="cs-CZ"/>
        </w:rPr>
        <w:t xml:space="preserve">výše uvedených </w:t>
      </w:r>
      <w:r w:rsidRPr="000160D1">
        <w:rPr>
          <w:lang w:eastAsia="cs-CZ"/>
        </w:rPr>
        <w:t>atributů i</w:t>
      </w:r>
      <w:r w:rsidR="0050706E">
        <w:rPr>
          <w:lang w:eastAsia="cs-CZ"/>
        </w:rPr>
        <w:t> </w:t>
      </w:r>
      <w:r w:rsidRPr="000160D1">
        <w:rPr>
          <w:lang w:eastAsia="cs-CZ"/>
        </w:rPr>
        <w:t>u</w:t>
      </w:r>
      <w:r w:rsidR="0050706E">
        <w:rPr>
          <w:lang w:eastAsia="cs-CZ"/>
        </w:rPr>
        <w:t> </w:t>
      </w:r>
      <w:r w:rsidRPr="000160D1">
        <w:rPr>
          <w:lang w:eastAsia="cs-CZ"/>
        </w:rPr>
        <w:t>nádob.</w:t>
      </w:r>
    </w:p>
    <w:p w:rsidR="006555C7" w:rsidP="008A4850" w:rsidRDefault="006555C7" w14:paraId="256100D5" w14:textId="0AAC14D3">
      <w:pPr>
        <w:jc w:val="center"/>
        <w:rPr>
          <w:lang w:eastAsia="cs-CZ"/>
        </w:rPr>
      </w:pPr>
      <w:r w:rsidRPr="006555C7">
        <w:rPr>
          <w:noProof/>
          <w:lang w:eastAsia="cs-CZ"/>
        </w:rPr>
        <w:drawing>
          <wp:inline distT="0" distB="0" distL="0" distR="0" wp14:anchorId="06A79469" wp14:editId="6C7ECE34">
            <wp:extent cx="3972296" cy="2825532"/>
            <wp:effectExtent l="0" t="0" r="0" b="0"/>
            <wp:docPr id="795404343" name="Obrázek 1" descr="Obsah obrázku text, snímek obrazovky, diagram, Písm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04343" name="Obrázek 1" descr="Obsah obrázku text, snímek obrazovky, diagram, Písmo&#10;&#10;Obsah generovaný pomocí AI může být nesprávný."/>
                    <pic:cNvPicPr/>
                  </pic:nvPicPr>
                  <pic:blipFill>
                    <a:blip r:embed="rId17"/>
                    <a:stretch>
                      <a:fillRect/>
                    </a:stretch>
                  </pic:blipFill>
                  <pic:spPr>
                    <a:xfrm>
                      <a:off x="0" y="0"/>
                      <a:ext cx="3976890" cy="2828799"/>
                    </a:xfrm>
                    <a:prstGeom prst="rect">
                      <a:avLst/>
                    </a:prstGeom>
                  </pic:spPr>
                </pic:pic>
              </a:graphicData>
            </a:graphic>
          </wp:inline>
        </w:drawing>
      </w:r>
    </w:p>
    <w:p w:rsidR="008A4850" w:rsidP="009D6CBF" w:rsidRDefault="008A4850" w14:paraId="28441D0F" w14:textId="4CDB829E">
      <w:pPr>
        <w:pStyle w:val="Popisobrzku"/>
      </w:pPr>
      <w:r>
        <w:t xml:space="preserve">Obr.: </w:t>
      </w:r>
      <w:r w:rsidR="001D215D">
        <w:t>Dopady na moduly aplikace Pasport</w:t>
      </w:r>
    </w:p>
    <w:p w:rsidRPr="0085474B" w:rsidR="00F976F8" w:rsidP="00F976F8" w:rsidRDefault="003E56E0" w14:paraId="2E618058" w14:textId="337543D8">
      <w:pPr>
        <w:rPr>
          <w:lang w:eastAsia="cs-CZ"/>
        </w:rPr>
      </w:pPr>
      <w:r w:rsidRPr="006A3DBA">
        <w:rPr>
          <w:lang w:eastAsia="cs-CZ"/>
        </w:rPr>
        <w:t>Nad rámec rolí</w:t>
      </w:r>
      <w:r>
        <w:rPr>
          <w:lang w:eastAsia="cs-CZ"/>
        </w:rPr>
        <w:t xml:space="preserve">, které s aplikací pracují v současnosti, mohou </w:t>
      </w:r>
      <w:r w:rsidRPr="006A3DBA">
        <w:rPr>
          <w:lang w:eastAsia="cs-CZ"/>
        </w:rPr>
        <w:t xml:space="preserve">s novými funkčnostmi pracovat </w:t>
      </w:r>
      <w:r>
        <w:rPr>
          <w:lang w:eastAsia="cs-CZ"/>
        </w:rPr>
        <w:t xml:space="preserve">jak </w:t>
      </w:r>
      <w:r w:rsidRPr="006A3DBA">
        <w:rPr>
          <w:lang w:eastAsia="cs-CZ"/>
        </w:rPr>
        <w:t>Dispečeři, tak i vedoucí pracovníci.</w:t>
      </w:r>
      <w:r>
        <w:rPr>
          <w:lang w:eastAsia="cs-CZ"/>
        </w:rPr>
        <w:t xml:space="preserve"> </w:t>
      </w:r>
      <w:r w:rsidRPr="006A3DBA">
        <w:rPr>
          <w:lang w:eastAsia="cs-CZ"/>
        </w:rPr>
        <w:t>Cílem bude jim nabídnout náhled na stav svozové oblasti jak v</w:t>
      </w:r>
      <w:r w:rsidR="0026521F">
        <w:rPr>
          <w:lang w:eastAsia="cs-CZ"/>
        </w:rPr>
        <w:t> </w:t>
      </w:r>
      <w:r w:rsidRPr="006A3DBA">
        <w:rPr>
          <w:lang w:eastAsia="cs-CZ"/>
        </w:rPr>
        <w:t>tabulkové podobě, tak i na mapě.</w:t>
      </w:r>
      <w:r w:rsidR="008E61BC">
        <w:rPr>
          <w:lang w:eastAsia="cs-CZ"/>
        </w:rPr>
        <w:t xml:space="preserve"> A</w:t>
      </w:r>
      <w:r w:rsidRPr="0085474B" w:rsidR="00F976F8">
        <w:rPr>
          <w:lang w:eastAsia="cs-CZ"/>
        </w:rPr>
        <w:t>plikace umožní uživatelům získat kontrolu nad svozovým územím provozovny. Uživatelům s</w:t>
      </w:r>
      <w:r w:rsidR="008E61BC">
        <w:rPr>
          <w:lang w:eastAsia="cs-CZ"/>
        </w:rPr>
        <w:t> </w:t>
      </w:r>
      <w:r w:rsidRPr="0085474B" w:rsidR="00F976F8">
        <w:rPr>
          <w:lang w:eastAsia="cs-CZ"/>
        </w:rPr>
        <w:t>právy na více provozoven pak nabídne možnosti zobrazení položek objednávek nad mapou přes více provozoven, kde dalším efektem bude zobrazení překrývajících oblastí svozu.</w:t>
      </w:r>
    </w:p>
    <w:p w:rsidR="00F976F8" w:rsidP="0026521F" w:rsidRDefault="00F976F8" w14:paraId="514DD838" w14:textId="0DC97420">
      <w:pPr>
        <w:rPr>
          <w:lang w:eastAsia="cs-CZ"/>
        </w:rPr>
      </w:pPr>
      <w:r w:rsidRPr="0085474B">
        <w:rPr>
          <w:lang w:eastAsia="cs-CZ"/>
        </w:rPr>
        <w:t>Důležité je, že Pasport bude podporovat budování datové základny bez ohledu na to, zda již proběhla nebo neproběhla na dané provozovně pasportizace nádob, nebo zda již byly v HEN zaevidovány předměty smluv pro každou nádobu zvlášť.</w:t>
      </w:r>
    </w:p>
    <w:p w:rsidRPr="000160D1" w:rsidR="008A4850" w:rsidP="009D6CBF" w:rsidRDefault="00FC27CD" w14:paraId="189F16D5" w14:textId="4653C293">
      <w:pPr>
        <w:keepNext/>
        <w:rPr>
          <w:lang w:eastAsia="cs-CZ"/>
        </w:rPr>
      </w:pPr>
      <w:r>
        <w:rPr>
          <w:lang w:eastAsia="cs-CZ"/>
        </w:rPr>
        <w:t>Dva nové klíčové scénáře použití aplikace jsou kontrola položek objednávek a editace zařazení položek objednávek do okruhů</w:t>
      </w:r>
      <w:r w:rsidR="0016332C">
        <w:rPr>
          <w:lang w:eastAsia="cs-CZ"/>
        </w:rPr>
        <w:t>.</w:t>
      </w:r>
    </w:p>
    <w:p w:rsidRPr="00552842" w:rsidR="00552842" w:rsidP="009D6CBF" w:rsidRDefault="00552842" w14:paraId="30465624" w14:textId="165C6BE1">
      <w:pPr>
        <w:pStyle w:val="Nadpis6"/>
        <w:rPr>
          <w:lang w:eastAsia="cs-CZ"/>
        </w:rPr>
      </w:pPr>
      <w:r w:rsidRPr="00552842">
        <w:rPr>
          <w:lang w:eastAsia="cs-CZ"/>
        </w:rPr>
        <w:t>Kontrola položek objednávek</w:t>
      </w:r>
    </w:p>
    <w:p w:rsidRPr="00F93CBC" w:rsidR="00F93CBC" w:rsidP="00F93CBC" w:rsidRDefault="00F93CBC" w14:paraId="24FB288C" w14:textId="5D9510C6">
      <w:pPr>
        <w:rPr>
          <w:lang w:eastAsia="cs-CZ"/>
        </w:rPr>
      </w:pPr>
      <w:r w:rsidRPr="00F93CBC">
        <w:rPr>
          <w:lang w:eastAsia="cs-CZ"/>
        </w:rPr>
        <w:t>Pasport umožní nejen zobrazení informací o položce objednávky, ale</w:t>
      </w:r>
      <w:r w:rsidR="00131659">
        <w:rPr>
          <w:lang w:eastAsia="cs-CZ"/>
        </w:rPr>
        <w:t xml:space="preserve"> také</w:t>
      </w:r>
      <w:r w:rsidRPr="00F93CBC">
        <w:rPr>
          <w:lang w:eastAsia="cs-CZ"/>
        </w:rPr>
        <w:t xml:space="preserve"> o jejím zařazením do</w:t>
      </w:r>
      <w:r w:rsidR="00131659">
        <w:rPr>
          <w:lang w:eastAsia="cs-CZ"/>
        </w:rPr>
        <w:t> </w:t>
      </w:r>
      <w:r w:rsidR="005508FE">
        <w:rPr>
          <w:lang w:eastAsia="cs-CZ"/>
        </w:rPr>
        <w:t>R</w:t>
      </w:r>
      <w:r w:rsidRPr="00F93CBC">
        <w:rPr>
          <w:lang w:eastAsia="cs-CZ"/>
        </w:rPr>
        <w:t>ozvrhu, Okruhu a Zóny.</w:t>
      </w:r>
      <w:r w:rsidR="00A603EA">
        <w:rPr>
          <w:lang w:eastAsia="cs-CZ"/>
        </w:rPr>
        <w:t xml:space="preserve"> Užitečnou </w:t>
      </w:r>
      <w:r w:rsidRPr="00F93CBC">
        <w:rPr>
          <w:lang w:eastAsia="cs-CZ"/>
        </w:rPr>
        <w:t>funkčností bude zobrazení míst realizací RPO a stanovišť nádob nad mapou.</w:t>
      </w:r>
    </w:p>
    <w:p w:rsidRPr="00485B31" w:rsidR="00485B31" w:rsidP="009D6CBF" w:rsidRDefault="00485B31" w14:paraId="00B6C7AF" w14:textId="77777777">
      <w:pPr>
        <w:pStyle w:val="Nadpis6"/>
        <w:rPr>
          <w:lang w:eastAsia="cs-CZ"/>
        </w:rPr>
      </w:pPr>
      <w:r w:rsidRPr="00485B31">
        <w:rPr>
          <w:lang w:eastAsia="cs-CZ"/>
        </w:rPr>
        <w:t>Editace zařazení RPO do okruhů</w:t>
      </w:r>
    </w:p>
    <w:p w:rsidRPr="00485B31" w:rsidR="00485B31" w:rsidP="00485B31" w:rsidRDefault="00485B31" w14:paraId="7F17252A" w14:textId="054332D4">
      <w:pPr>
        <w:rPr>
          <w:lang w:eastAsia="cs-CZ"/>
        </w:rPr>
      </w:pPr>
      <w:r w:rsidRPr="00485B31">
        <w:rPr>
          <w:lang w:eastAsia="cs-CZ"/>
        </w:rPr>
        <w:t xml:space="preserve">Tento klíčový scénář </w:t>
      </w:r>
      <w:r w:rsidR="00EB4232">
        <w:rPr>
          <w:lang w:eastAsia="cs-CZ"/>
        </w:rPr>
        <w:t>získá na</w:t>
      </w:r>
      <w:r w:rsidRPr="00485B31">
        <w:rPr>
          <w:lang w:eastAsia="cs-CZ"/>
        </w:rPr>
        <w:t xml:space="preserve"> důleži</w:t>
      </w:r>
      <w:r w:rsidR="00EB4232">
        <w:rPr>
          <w:lang w:eastAsia="cs-CZ"/>
        </w:rPr>
        <w:t>tosti</w:t>
      </w:r>
      <w:r w:rsidRPr="00485B31">
        <w:rPr>
          <w:lang w:eastAsia="cs-CZ"/>
        </w:rPr>
        <w:t xml:space="preserve"> v dalších etapách</w:t>
      </w:r>
      <w:r w:rsidR="00C90BFB">
        <w:rPr>
          <w:lang w:eastAsia="cs-CZ"/>
        </w:rPr>
        <w:t xml:space="preserve"> a</w:t>
      </w:r>
      <w:r w:rsidRPr="00485B31">
        <w:rPr>
          <w:lang w:eastAsia="cs-CZ"/>
        </w:rPr>
        <w:t xml:space="preserve"> bude předcházet fázi strategické optimalizace.</w:t>
      </w:r>
    </w:p>
    <w:p w:rsidRPr="00485B31" w:rsidR="00485B31" w:rsidP="00485B31" w:rsidRDefault="00485B31" w14:paraId="35F9BCFD" w14:textId="7EE24D33">
      <w:pPr>
        <w:rPr>
          <w:lang w:eastAsia="cs-CZ"/>
        </w:rPr>
      </w:pPr>
      <w:r w:rsidRPr="00485B31">
        <w:rPr>
          <w:lang w:eastAsia="cs-CZ"/>
        </w:rPr>
        <w:t>Uživatel kontroluje</w:t>
      </w:r>
      <w:r w:rsidR="0074742D">
        <w:rPr>
          <w:lang w:eastAsia="cs-CZ"/>
        </w:rPr>
        <w:t xml:space="preserve"> RPO a</w:t>
      </w:r>
      <w:r w:rsidRPr="00485B31">
        <w:rPr>
          <w:lang w:eastAsia="cs-CZ"/>
        </w:rPr>
        <w:t xml:space="preserve"> v případě zjištění, že dané RPO nejsou správně zařazeny do okruhů a</w:t>
      </w:r>
      <w:r w:rsidR="00A17741">
        <w:rPr>
          <w:lang w:eastAsia="cs-CZ"/>
        </w:rPr>
        <w:t> </w:t>
      </w:r>
      <w:r w:rsidRPr="00485B31">
        <w:rPr>
          <w:lang w:eastAsia="cs-CZ"/>
        </w:rPr>
        <w:t xml:space="preserve">zóny, mu </w:t>
      </w:r>
      <w:r w:rsidR="00A17741">
        <w:rPr>
          <w:lang w:eastAsia="cs-CZ"/>
        </w:rPr>
        <w:t xml:space="preserve">bude </w:t>
      </w:r>
      <w:r w:rsidRPr="00485B31">
        <w:rPr>
          <w:lang w:eastAsia="cs-CZ"/>
        </w:rPr>
        <w:t>umožněno tyto vazby</w:t>
      </w:r>
      <w:r w:rsidR="00F073B1">
        <w:rPr>
          <w:lang w:eastAsia="cs-CZ"/>
        </w:rPr>
        <w:t xml:space="preserve"> editovat</w:t>
      </w:r>
      <w:r w:rsidRPr="00485B31">
        <w:rPr>
          <w:lang w:eastAsia="cs-CZ"/>
        </w:rPr>
        <w:t>.</w:t>
      </w:r>
    </w:p>
    <w:p w:rsidR="00485B31" w:rsidP="00485B31" w:rsidRDefault="00485B31" w14:paraId="48D3F72C" w14:textId="252F1BC9">
      <w:pPr>
        <w:rPr>
          <w:lang w:eastAsia="cs-CZ"/>
        </w:rPr>
      </w:pPr>
      <w:r w:rsidRPr="00485B31">
        <w:rPr>
          <w:lang w:eastAsia="cs-CZ"/>
        </w:rPr>
        <w:t>Uživatel s</w:t>
      </w:r>
      <w:r w:rsidR="00A17741">
        <w:rPr>
          <w:lang w:eastAsia="cs-CZ"/>
        </w:rPr>
        <w:t xml:space="preserve"> příslušnými oprávněními </w:t>
      </w:r>
      <w:r w:rsidRPr="00485B31">
        <w:rPr>
          <w:lang w:eastAsia="cs-CZ"/>
        </w:rPr>
        <w:t>bude schopen spravovat kompletní číselník Okruhů a Zón. Dále bude spravovat přiřazení RPO k okruhům a zónám.</w:t>
      </w:r>
    </w:p>
    <w:p w:rsidRPr="00F93CBC" w:rsidR="005B642B" w:rsidP="005B642B" w:rsidRDefault="005B642B" w14:paraId="7159CBD3" w14:textId="77777777">
      <w:pPr>
        <w:rPr>
          <w:lang w:eastAsia="cs-CZ"/>
        </w:rPr>
      </w:pPr>
      <w:r w:rsidRPr="00F93CBC">
        <w:rPr>
          <w:lang w:eastAsia="cs-CZ"/>
        </w:rPr>
        <w:t xml:space="preserve">Zdrojem kompletně všech dat pro RPO a jejich vazby </w:t>
      </w:r>
      <w:r>
        <w:rPr>
          <w:lang w:eastAsia="cs-CZ"/>
        </w:rPr>
        <w:t xml:space="preserve">na výše uvedené entity </w:t>
      </w:r>
      <w:r w:rsidRPr="00F93CBC">
        <w:rPr>
          <w:lang w:eastAsia="cs-CZ"/>
        </w:rPr>
        <w:t>bude v Etapě 1 HEN.</w:t>
      </w:r>
    </w:p>
    <w:p w:rsidRPr="00485B31" w:rsidR="00A72C39" w:rsidP="00485B31" w:rsidRDefault="005B642B" w14:paraId="46DC676D" w14:textId="429D40BF">
      <w:pPr>
        <w:rPr>
          <w:lang w:eastAsia="cs-CZ"/>
        </w:rPr>
      </w:pPr>
      <w:r>
        <w:rPr>
          <w:lang w:eastAsia="cs-CZ"/>
        </w:rPr>
        <w:t>Postupně by se však primárním zdrojem dat pro správu rozvrhů</w:t>
      </w:r>
      <w:r w:rsidR="00F073B1">
        <w:rPr>
          <w:lang w:eastAsia="cs-CZ"/>
        </w:rPr>
        <w:t>,</w:t>
      </w:r>
      <w:r>
        <w:rPr>
          <w:lang w:eastAsia="cs-CZ"/>
        </w:rPr>
        <w:t xml:space="preserve"> okruhů</w:t>
      </w:r>
      <w:r w:rsidR="00F073B1">
        <w:rPr>
          <w:lang w:eastAsia="cs-CZ"/>
        </w:rPr>
        <w:t xml:space="preserve"> a vazeb na RPO</w:t>
      </w:r>
      <w:r>
        <w:rPr>
          <w:lang w:eastAsia="cs-CZ"/>
        </w:rPr>
        <w:t xml:space="preserve"> měla stát</w:t>
      </w:r>
      <w:r w:rsidRPr="00F93CBC">
        <w:rPr>
          <w:lang w:eastAsia="cs-CZ"/>
        </w:rPr>
        <w:t xml:space="preserve"> </w:t>
      </w:r>
      <w:r>
        <w:rPr>
          <w:lang w:eastAsia="cs-CZ"/>
        </w:rPr>
        <w:t xml:space="preserve">aplikace </w:t>
      </w:r>
      <w:r w:rsidRPr="00F93CBC">
        <w:rPr>
          <w:lang w:eastAsia="cs-CZ"/>
        </w:rPr>
        <w:t>Pasport.</w:t>
      </w:r>
      <w:r>
        <w:rPr>
          <w:lang w:eastAsia="cs-CZ"/>
        </w:rPr>
        <w:t xml:space="preserve"> Viz také kapitola </w:t>
      </w:r>
      <w:r>
        <w:rPr>
          <w:lang w:eastAsia="cs-CZ"/>
        </w:rPr>
        <w:fldChar w:fldCharType="begin"/>
      </w:r>
      <w:r>
        <w:rPr>
          <w:lang w:eastAsia="cs-CZ"/>
        </w:rPr>
        <w:instrText xml:space="preserve"> REF _Ref207605410 \h </w:instrText>
      </w:r>
      <w:r>
        <w:rPr>
          <w:lang w:eastAsia="cs-CZ"/>
        </w:rPr>
      </w:r>
      <w:r>
        <w:rPr>
          <w:lang w:eastAsia="cs-CZ"/>
        </w:rPr>
        <w:fldChar w:fldCharType="separate"/>
      </w:r>
      <w:r w:rsidR="00652068">
        <w:rPr>
          <w:lang w:eastAsia="cs-CZ"/>
        </w:rPr>
        <w:t>Zapojení systémů</w:t>
      </w:r>
      <w:r>
        <w:rPr>
          <w:lang w:eastAsia="cs-CZ"/>
        </w:rPr>
        <w:fldChar w:fldCharType="end"/>
      </w:r>
      <w:r>
        <w:rPr>
          <w:lang w:eastAsia="cs-CZ"/>
        </w:rPr>
        <w:t>.</w:t>
      </w:r>
    </w:p>
    <w:p w:rsidR="0074742D" w:rsidP="00485B31" w:rsidRDefault="0074742D" w14:paraId="365DC88C" w14:textId="77777777">
      <w:pPr>
        <w:rPr>
          <w:lang w:eastAsia="cs-CZ"/>
        </w:rPr>
      </w:pPr>
    </w:p>
    <w:p w:rsidRPr="007B55B1" w:rsidR="007B55B1" w:rsidP="009D6CBF" w:rsidRDefault="007B55B1" w14:paraId="462130C3" w14:textId="77777777">
      <w:pPr>
        <w:pStyle w:val="Nadpis4"/>
        <w:rPr>
          <w:lang w:eastAsia="cs-CZ"/>
        </w:rPr>
      </w:pPr>
      <w:bookmarkStart w:name="_Toc207605883" w:id="266"/>
      <w:bookmarkStart w:name="_Toc207607511" w:id="267"/>
      <w:bookmarkStart w:name="_Toc207608382" w:id="268"/>
      <w:bookmarkStart w:name="_Toc207611251" w:id="269"/>
      <w:bookmarkStart w:name="_Toc207613218" w:id="270"/>
      <w:bookmarkStart w:name="_Toc207613374" w:id="271"/>
      <w:bookmarkStart w:name="_Toc207605884" w:id="272"/>
      <w:bookmarkStart w:name="_Toc207607512" w:id="273"/>
      <w:bookmarkStart w:name="_Toc207608383" w:id="274"/>
      <w:bookmarkStart w:name="_Toc207611252" w:id="275"/>
      <w:bookmarkStart w:name="_Toc207613219" w:id="276"/>
      <w:bookmarkStart w:name="_Toc207613375" w:id="277"/>
      <w:bookmarkStart w:name="_Toc207605885" w:id="278"/>
      <w:bookmarkStart w:name="_Toc207607513" w:id="279"/>
      <w:bookmarkStart w:name="_Toc207608384" w:id="280"/>
      <w:bookmarkStart w:name="_Toc207611253" w:id="281"/>
      <w:bookmarkStart w:name="_Toc207613220" w:id="282"/>
      <w:bookmarkStart w:name="_Toc207613376" w:id="283"/>
      <w:bookmarkStart w:name="_Toc207607514" w:id="284"/>
      <w:bookmarkStart w:name="_Toc207608385" w:id="285"/>
      <w:bookmarkStart w:name="_Toc207611254" w:id="286"/>
      <w:bookmarkStart w:name="_Toc207613221" w:id="287"/>
      <w:bookmarkStart w:name="_Toc207613377" w:id="288"/>
      <w:bookmarkStart w:name="_Toc208482708" w:id="289"/>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r w:rsidRPr="007B55B1">
        <w:rPr>
          <w:lang w:eastAsia="cs-CZ"/>
        </w:rPr>
        <w:t>Správa číselníků</w:t>
      </w:r>
      <w:bookmarkEnd w:id="289"/>
    </w:p>
    <w:p w:rsidRPr="007B55B1" w:rsidR="007B55B1" w:rsidP="007B55B1" w:rsidRDefault="008A114A" w14:paraId="0258871B" w14:textId="7FDF80AF">
      <w:pPr>
        <w:rPr>
          <w:lang w:eastAsia="cs-CZ"/>
        </w:rPr>
      </w:pPr>
      <w:r>
        <w:rPr>
          <w:lang w:eastAsia="cs-CZ"/>
        </w:rPr>
        <w:t xml:space="preserve">Popisované funkčnosti umožňují </w:t>
      </w:r>
      <w:r w:rsidRPr="007B55B1" w:rsidR="007B55B1">
        <w:rPr>
          <w:lang w:eastAsia="cs-CZ"/>
        </w:rPr>
        <w:t>spr</w:t>
      </w:r>
      <w:r>
        <w:rPr>
          <w:lang w:eastAsia="cs-CZ"/>
        </w:rPr>
        <w:t>a</w:t>
      </w:r>
      <w:r w:rsidRPr="007B55B1" w:rsidR="007B55B1">
        <w:rPr>
          <w:lang w:eastAsia="cs-CZ"/>
        </w:rPr>
        <w:t>v</w:t>
      </w:r>
      <w:r>
        <w:rPr>
          <w:lang w:eastAsia="cs-CZ"/>
        </w:rPr>
        <w:t>ovat</w:t>
      </w:r>
      <w:r w:rsidRPr="007B55B1" w:rsidR="007B55B1">
        <w:rPr>
          <w:lang w:eastAsia="cs-CZ"/>
        </w:rPr>
        <w:t xml:space="preserve"> nov</w:t>
      </w:r>
      <w:r>
        <w:rPr>
          <w:lang w:eastAsia="cs-CZ"/>
        </w:rPr>
        <w:t>é</w:t>
      </w:r>
      <w:r w:rsidRPr="007B55B1" w:rsidR="007B55B1">
        <w:rPr>
          <w:lang w:eastAsia="cs-CZ"/>
        </w:rPr>
        <w:t xml:space="preserve"> číselník</w:t>
      </w:r>
      <w:r>
        <w:rPr>
          <w:lang w:eastAsia="cs-CZ"/>
        </w:rPr>
        <w:t>y</w:t>
      </w:r>
      <w:r w:rsidRPr="007B55B1" w:rsidR="007B55B1">
        <w:rPr>
          <w:lang w:eastAsia="cs-CZ"/>
        </w:rPr>
        <w:t xml:space="preserve"> a rozš</w:t>
      </w:r>
      <w:r>
        <w:rPr>
          <w:lang w:eastAsia="cs-CZ"/>
        </w:rPr>
        <w:t>i</w:t>
      </w:r>
      <w:r w:rsidRPr="007B55B1" w:rsidR="007B55B1">
        <w:rPr>
          <w:lang w:eastAsia="cs-CZ"/>
        </w:rPr>
        <w:t>ř</w:t>
      </w:r>
      <w:r>
        <w:rPr>
          <w:lang w:eastAsia="cs-CZ"/>
        </w:rPr>
        <w:t xml:space="preserve">ují </w:t>
      </w:r>
      <w:r w:rsidRPr="007B55B1" w:rsidR="007B55B1">
        <w:rPr>
          <w:lang w:eastAsia="cs-CZ"/>
        </w:rPr>
        <w:t>vybran</w:t>
      </w:r>
      <w:r>
        <w:rPr>
          <w:lang w:eastAsia="cs-CZ"/>
        </w:rPr>
        <w:t>é</w:t>
      </w:r>
      <w:r w:rsidRPr="007B55B1" w:rsidR="007B55B1">
        <w:rPr>
          <w:lang w:eastAsia="cs-CZ"/>
        </w:rPr>
        <w:t xml:space="preserve"> s</w:t>
      </w:r>
      <w:r>
        <w:rPr>
          <w:lang w:eastAsia="cs-CZ"/>
        </w:rPr>
        <w:t xml:space="preserve">távající </w:t>
      </w:r>
      <w:r w:rsidRPr="007B55B1" w:rsidR="007B55B1">
        <w:rPr>
          <w:lang w:eastAsia="cs-CZ"/>
        </w:rPr>
        <w:t>číselník</w:t>
      </w:r>
      <w:r>
        <w:rPr>
          <w:lang w:eastAsia="cs-CZ"/>
        </w:rPr>
        <w:t>y</w:t>
      </w:r>
      <w:r w:rsidRPr="007B55B1" w:rsidR="007B55B1">
        <w:rPr>
          <w:lang w:eastAsia="cs-CZ"/>
        </w:rPr>
        <w:t>.</w:t>
      </w:r>
    </w:p>
    <w:p w:rsidR="007B55B1" w:rsidP="009D6CBF" w:rsidRDefault="007B55B1" w14:paraId="55DA050B" w14:textId="77777777">
      <w:pPr>
        <w:pStyle w:val="Nadpis5"/>
        <w:rPr>
          <w:lang w:eastAsia="cs-CZ"/>
        </w:rPr>
      </w:pPr>
      <w:r w:rsidRPr="007B55B1">
        <w:rPr>
          <w:lang w:eastAsia="cs-CZ"/>
        </w:rPr>
        <w:t>Rozvrhy</w:t>
      </w:r>
    </w:p>
    <w:p w:rsidRPr="00AA1355" w:rsidR="006F7D59" w:rsidP="007B55B1" w:rsidRDefault="006F7D59" w14:paraId="76DE0389" w14:textId="06C2C110">
      <w:pPr>
        <w:rPr>
          <w:rStyle w:val="Odkazjemn"/>
        </w:rPr>
      </w:pPr>
      <w:r w:rsidRPr="00AA1355">
        <w:rPr>
          <w:rStyle w:val="Odkazjemn"/>
        </w:rPr>
        <w:t xml:space="preserve">Tagy: </w:t>
      </w:r>
      <w:r w:rsidRPr="00AA1355" w:rsidR="00037BFF">
        <w:rPr>
          <w:rStyle w:val="Odkazjemn"/>
        </w:rPr>
        <w:t>#</w:t>
      </w:r>
      <w:r w:rsidR="007A293A">
        <w:rPr>
          <w:rStyle w:val="Odkazjemn"/>
        </w:rPr>
        <w:t>Balicek</w:t>
      </w:r>
      <w:r w:rsidR="006A512B">
        <w:rPr>
          <w:rStyle w:val="Odkazjemn"/>
        </w:rPr>
        <w:t>3</w:t>
      </w:r>
      <w:r w:rsidRPr="00AA1355" w:rsidR="00037BFF">
        <w:rPr>
          <w:rStyle w:val="Odkazjemn"/>
        </w:rPr>
        <w:t xml:space="preserve">, </w:t>
      </w:r>
      <w:r w:rsidRPr="00AA1355">
        <w:rPr>
          <w:rStyle w:val="Odkazjemn"/>
        </w:rPr>
        <w:t>#</w:t>
      </w:r>
      <w:r w:rsidRPr="00AA1355" w:rsidR="009D3BAD">
        <w:rPr>
          <w:rStyle w:val="Odkazjemn"/>
        </w:rPr>
        <w:t>SDZ Full</w:t>
      </w:r>
    </w:p>
    <w:p w:rsidRPr="007B55B1" w:rsidR="007B55B1" w:rsidP="007B55B1" w:rsidRDefault="007B55B1" w14:paraId="28004BF7" w14:textId="23D67F4A">
      <w:pPr>
        <w:rPr>
          <w:lang w:eastAsia="cs-CZ"/>
        </w:rPr>
      </w:pPr>
      <w:r w:rsidRPr="007B55B1">
        <w:rPr>
          <w:lang w:eastAsia="cs-CZ"/>
        </w:rPr>
        <w:t xml:space="preserve">Rozvrh je stavebním kamenem pro vytvoření Trasy dne v HEN. Analogicky je </w:t>
      </w:r>
      <w:r w:rsidR="00BE3DAC">
        <w:rPr>
          <w:lang w:eastAsia="cs-CZ"/>
        </w:rPr>
        <w:t xml:space="preserve">zapotřebí </w:t>
      </w:r>
      <w:r w:rsidRPr="007B55B1">
        <w:rPr>
          <w:lang w:eastAsia="cs-CZ"/>
        </w:rPr>
        <w:t xml:space="preserve">s Rozvrhy pracovat i na straně </w:t>
      </w:r>
      <w:r w:rsidR="00BE3DAC">
        <w:rPr>
          <w:lang w:eastAsia="cs-CZ"/>
        </w:rPr>
        <w:t xml:space="preserve">dotčených systémů </w:t>
      </w:r>
      <w:r w:rsidRPr="007B55B1">
        <w:rPr>
          <w:lang w:eastAsia="cs-CZ"/>
        </w:rPr>
        <w:t>FLW.</w:t>
      </w:r>
    </w:p>
    <w:p w:rsidRPr="007B55B1" w:rsidR="007B55B1" w:rsidP="007B55B1" w:rsidRDefault="007B55B1" w14:paraId="2E6F1BD2" w14:textId="2A0B7078">
      <w:pPr>
        <w:rPr>
          <w:lang w:eastAsia="cs-CZ"/>
        </w:rPr>
      </w:pPr>
      <w:r w:rsidRPr="007B55B1">
        <w:rPr>
          <w:lang w:eastAsia="cs-CZ"/>
        </w:rPr>
        <w:t>Rozvrh řídí konkrétní kalendářní dny, na které má b</w:t>
      </w:r>
      <w:r w:rsidR="009C7CF4">
        <w:rPr>
          <w:lang w:eastAsia="cs-CZ"/>
        </w:rPr>
        <w:t>ý</w:t>
      </w:r>
      <w:r w:rsidRPr="007B55B1">
        <w:rPr>
          <w:lang w:eastAsia="cs-CZ"/>
        </w:rPr>
        <w:t>t vytvořena objednaná služba vznikající z RPO.</w:t>
      </w:r>
    </w:p>
    <w:p w:rsidRPr="007B55B1" w:rsidR="007B55B1" w:rsidP="007B55B1" w:rsidRDefault="007B55B1" w14:paraId="778B2000" w14:textId="33DA4D57">
      <w:pPr>
        <w:rPr>
          <w:lang w:eastAsia="cs-CZ"/>
        </w:rPr>
      </w:pPr>
      <w:r w:rsidRPr="007B55B1">
        <w:rPr>
          <w:lang w:eastAsia="cs-CZ"/>
        </w:rPr>
        <w:t>Ve Správě systému uživateli s patřičným právem</w:t>
      </w:r>
      <w:r w:rsidRPr="007B55B1" w:rsidR="003F6E68">
        <w:rPr>
          <w:lang w:eastAsia="cs-CZ"/>
        </w:rPr>
        <w:t xml:space="preserve"> </w:t>
      </w:r>
      <w:r w:rsidR="00F60A4A">
        <w:rPr>
          <w:lang w:eastAsia="cs-CZ"/>
        </w:rPr>
        <w:t>bude zobrazen</w:t>
      </w:r>
      <w:r w:rsidRPr="007B55B1">
        <w:rPr>
          <w:lang w:eastAsia="cs-CZ"/>
        </w:rPr>
        <w:t xml:space="preserve"> tento číselní</w:t>
      </w:r>
      <w:r w:rsidR="00F60A4A">
        <w:rPr>
          <w:lang w:eastAsia="cs-CZ"/>
        </w:rPr>
        <w:t>k</w:t>
      </w:r>
      <w:r w:rsidRPr="007B55B1">
        <w:rPr>
          <w:lang w:eastAsia="cs-CZ"/>
        </w:rPr>
        <w:t xml:space="preserve"> a pro vybraný rozvrh i</w:t>
      </w:r>
      <w:r w:rsidR="00F851EF">
        <w:rPr>
          <w:lang w:eastAsia="cs-CZ"/>
        </w:rPr>
        <w:t> </w:t>
      </w:r>
      <w:r w:rsidRPr="007B55B1">
        <w:rPr>
          <w:lang w:eastAsia="cs-CZ"/>
        </w:rPr>
        <w:t>kalendářní dny, které rozvrh obsahuje. </w:t>
      </w:r>
    </w:p>
    <w:p w:rsidRPr="007B55B1" w:rsidR="007B55B1" w:rsidP="007B55B1" w:rsidRDefault="007B55B1" w14:paraId="2F57A29A" w14:textId="77777777">
      <w:pPr>
        <w:rPr>
          <w:lang w:eastAsia="cs-CZ"/>
        </w:rPr>
      </w:pPr>
      <w:r w:rsidRPr="007B55B1">
        <w:rPr>
          <w:lang w:eastAsia="cs-CZ"/>
        </w:rPr>
        <w:t>Cílem je, aby uživatel pro případ kontroly nemusel opouštět PP a informace k Rozvrhu dohledal.</w:t>
      </w:r>
    </w:p>
    <w:p w:rsidRPr="007B55B1" w:rsidR="007B55B1" w:rsidP="007B55B1" w:rsidRDefault="007B55B1" w14:paraId="0683D614" w14:textId="133C5D7E">
      <w:pPr>
        <w:rPr>
          <w:lang w:eastAsia="cs-CZ"/>
        </w:rPr>
      </w:pPr>
      <w:r w:rsidRPr="007B55B1">
        <w:rPr>
          <w:lang w:eastAsia="cs-CZ"/>
        </w:rPr>
        <w:t>Zdrojem pravdy pro daný číselník bude HEN, ve které</w:t>
      </w:r>
      <w:r w:rsidR="00F851EF">
        <w:rPr>
          <w:lang w:eastAsia="cs-CZ"/>
        </w:rPr>
        <w:t>m</w:t>
      </w:r>
      <w:r w:rsidRPr="007B55B1">
        <w:rPr>
          <w:lang w:eastAsia="cs-CZ"/>
        </w:rPr>
        <w:t xml:space="preserve"> bude probíhat kompletní správa rozvrhů.</w:t>
      </w:r>
    </w:p>
    <w:p w:rsidRPr="007B55B1" w:rsidR="007B55B1" w:rsidP="007B55B1" w:rsidRDefault="007B55B1" w14:paraId="0AB86D00" w14:textId="42376488">
      <w:pPr>
        <w:rPr>
          <w:lang w:eastAsia="cs-CZ"/>
        </w:rPr>
      </w:pPr>
      <w:r w:rsidRPr="007B55B1">
        <w:rPr>
          <w:lang w:eastAsia="cs-CZ"/>
        </w:rPr>
        <w:t xml:space="preserve">Očekáváme, že v rámci </w:t>
      </w:r>
      <w:r w:rsidR="003F4F3A">
        <w:rPr>
          <w:lang w:eastAsia="cs-CZ"/>
        </w:rPr>
        <w:t xml:space="preserve">přípravy finálního řešení </w:t>
      </w:r>
      <w:r w:rsidRPr="007B55B1">
        <w:rPr>
          <w:lang w:eastAsia="cs-CZ"/>
        </w:rPr>
        <w:t>bude upřesněn důležitý atribut Rozvrhu, což je jeho Platnost.</w:t>
      </w:r>
    </w:p>
    <w:p w:rsidRPr="007B55B1" w:rsidR="007B55B1" w:rsidP="007B55B1" w:rsidRDefault="007B55B1" w14:paraId="35E2A985" w14:textId="77777777">
      <w:pPr>
        <w:rPr>
          <w:lang w:eastAsia="cs-CZ"/>
        </w:rPr>
      </w:pPr>
      <w:r w:rsidRPr="007B55B1">
        <w:rPr>
          <w:lang w:eastAsia="cs-CZ"/>
        </w:rPr>
        <w:t>Přehled rozvrhů nabídne vybrané atributy Rozvrhů a v pravém panelu i kalendářní dny platné pro daný rozvrh.</w:t>
      </w:r>
    </w:p>
    <w:p w:rsidRPr="007B55B1" w:rsidR="007B55B1" w:rsidP="007B55B1" w:rsidRDefault="007B55B1" w14:paraId="538E352C" w14:textId="77777777">
      <w:pPr>
        <w:rPr>
          <w:lang w:eastAsia="cs-CZ"/>
        </w:rPr>
      </w:pPr>
      <w:r w:rsidRPr="007B55B1">
        <w:rPr>
          <w:lang w:eastAsia="cs-CZ"/>
        </w:rPr>
        <w:t>Každá provozovna může mít svou sadu rozvrhů.</w:t>
      </w:r>
    </w:p>
    <w:p w:rsidR="009B5EA4" w:rsidP="000E72FC" w:rsidRDefault="00EB5FEF" w14:paraId="0A9D5D0F" w14:textId="6B723E3B">
      <w:pPr>
        <w:rPr>
          <w:noProof/>
        </w:rPr>
      </w:pPr>
      <w:r w:rsidRPr="00EB5FEF">
        <w:rPr>
          <w:noProof/>
        </w:rPr>
        <w:drawing>
          <wp:inline distT="0" distB="0" distL="0" distR="0" wp14:anchorId="67959B9F" wp14:editId="07BAE1B8">
            <wp:extent cx="5760720" cy="2761615"/>
            <wp:effectExtent l="0" t="0" r="0" b="635"/>
            <wp:docPr id="1201748945" name="Obrázek 1" descr="Obsah obrázku text, snímek obrazovky, číslo, Vykreslený graf&#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48945" name="Obrázek 1" descr="Obsah obrázku text, snímek obrazovky, číslo, Vykreslený graf&#10;&#10;Obsah generovaný pomocí AI může být nesprávný."/>
                    <pic:cNvPicPr/>
                  </pic:nvPicPr>
                  <pic:blipFill>
                    <a:blip r:embed="rId18"/>
                    <a:stretch>
                      <a:fillRect/>
                    </a:stretch>
                  </pic:blipFill>
                  <pic:spPr>
                    <a:xfrm>
                      <a:off x="0" y="0"/>
                      <a:ext cx="5760720" cy="2761615"/>
                    </a:xfrm>
                    <a:prstGeom prst="rect">
                      <a:avLst/>
                    </a:prstGeom>
                  </pic:spPr>
                </pic:pic>
              </a:graphicData>
            </a:graphic>
          </wp:inline>
        </w:drawing>
      </w:r>
    </w:p>
    <w:p w:rsidRPr="007B55B1" w:rsidR="00EB5FEF" w:rsidP="009D6CBF" w:rsidRDefault="00EB5FEF" w14:paraId="60F864AF" w14:textId="40801F9D">
      <w:pPr>
        <w:pStyle w:val="Popisobrzku"/>
      </w:pPr>
      <w:r>
        <w:rPr>
          <w:noProof/>
        </w:rPr>
        <w:t xml:space="preserve">Obr.: </w:t>
      </w:r>
      <w:r w:rsidR="00B66485">
        <w:rPr>
          <w:noProof/>
        </w:rPr>
        <w:t xml:space="preserve">Obrazovka </w:t>
      </w:r>
      <w:r w:rsidR="001712CD">
        <w:rPr>
          <w:noProof/>
        </w:rPr>
        <w:t>R</w:t>
      </w:r>
      <w:r w:rsidR="00B66485">
        <w:rPr>
          <w:noProof/>
        </w:rPr>
        <w:t>ozvrhy</w:t>
      </w:r>
    </w:p>
    <w:p w:rsidR="00F302E7" w:rsidP="009D6CBF" w:rsidRDefault="00F302E7" w14:paraId="7097984A" w14:textId="77777777">
      <w:pPr>
        <w:pStyle w:val="Nadpis5"/>
        <w:rPr>
          <w:lang w:eastAsia="cs-CZ"/>
        </w:rPr>
      </w:pPr>
      <w:r w:rsidRPr="00F302E7">
        <w:rPr>
          <w:lang w:eastAsia="cs-CZ"/>
        </w:rPr>
        <w:t>Druhy odpadu</w:t>
      </w:r>
    </w:p>
    <w:p w:rsidRPr="00AA1355" w:rsidR="008907F3" w:rsidP="008907F3" w:rsidRDefault="008907F3" w14:paraId="20E6FBEE" w14:textId="5FDE0BC8">
      <w:pPr>
        <w:rPr>
          <w:rStyle w:val="Odkazjemn"/>
        </w:rPr>
      </w:pPr>
      <w:r w:rsidRPr="00AA1355">
        <w:rPr>
          <w:rStyle w:val="Odkazjemn"/>
        </w:rPr>
        <w:t xml:space="preserve">Tagy: </w:t>
      </w:r>
      <w:r w:rsidR="00D2558C">
        <w:rPr>
          <w:rStyle w:val="Odkazjemn"/>
        </w:rPr>
        <w:t>#Balicek3, #SDZ Full</w:t>
      </w:r>
    </w:p>
    <w:p w:rsidRPr="00F302E7" w:rsidR="00F302E7" w:rsidP="00F302E7" w:rsidRDefault="00F302E7" w14:paraId="02BA48CC" w14:textId="77777777">
      <w:pPr>
        <w:rPr>
          <w:lang w:eastAsia="cs-CZ"/>
        </w:rPr>
      </w:pPr>
      <w:r w:rsidRPr="00F302E7">
        <w:rPr>
          <w:lang w:eastAsia="cs-CZ"/>
        </w:rPr>
        <w:t>Číselník bude sloužit pro přehled druhů odpadů a zároveň pro nastavení Skupiny odpadu pro konkrétní Druh odpadu.</w:t>
      </w:r>
    </w:p>
    <w:p w:rsidRPr="00F302E7" w:rsidR="00F302E7" w:rsidP="00F302E7" w:rsidRDefault="00F302E7" w14:paraId="3F875B9A" w14:textId="77777777">
      <w:pPr>
        <w:rPr>
          <w:lang w:eastAsia="cs-CZ"/>
        </w:rPr>
      </w:pPr>
      <w:r w:rsidRPr="00F302E7">
        <w:rPr>
          <w:lang w:eastAsia="cs-CZ"/>
        </w:rPr>
        <w:t>Skupina odpadu bude primárně sloužit pro jednodušší výběr RPO pro následující plánování i strategickou optimalizaci. Dále zajistíme datovou konzistenci s evidencí skupin odpadů na nádobách, kde Druh odpadu není rozhodující. Skupina odpadu bude uživatele provázet jak při operativním, tak i strategickém plánování.</w:t>
      </w:r>
    </w:p>
    <w:p w:rsidRPr="00F302E7" w:rsidR="00F302E7" w:rsidP="00F302E7" w:rsidRDefault="00F302E7" w14:paraId="46D20434" w14:textId="77777777">
      <w:pPr>
        <w:rPr>
          <w:lang w:eastAsia="cs-CZ"/>
        </w:rPr>
      </w:pPr>
      <w:r w:rsidRPr="00F302E7">
        <w:rPr>
          <w:lang w:eastAsia="cs-CZ"/>
        </w:rPr>
        <w:t>Skupina odpadu bude evidována per Provozovna.</w:t>
      </w:r>
    </w:p>
    <w:p w:rsidRPr="00F302E7" w:rsidR="00F302E7" w:rsidP="00F302E7" w:rsidRDefault="00F302E7" w14:paraId="01F826E5" w14:textId="77777777">
      <w:pPr>
        <w:rPr>
          <w:lang w:eastAsia="cs-CZ"/>
        </w:rPr>
      </w:pPr>
      <w:r w:rsidRPr="00F302E7">
        <w:rPr>
          <w:lang w:eastAsia="cs-CZ"/>
        </w:rPr>
        <w:t>Skupina odpadu podporuje mísitelnost druhů odpadů, tj. druhů odpadů, které se mohou svozovým vozidlem svážet společně. Příkladem může být společný svoz 150101 a 200101.</w:t>
      </w:r>
    </w:p>
    <w:p w:rsidRPr="00F302E7" w:rsidR="00F302E7" w:rsidP="00F302E7" w:rsidRDefault="00F302E7" w14:paraId="27F8D72A" w14:textId="77777777">
      <w:pPr>
        <w:rPr>
          <w:lang w:eastAsia="cs-CZ"/>
        </w:rPr>
      </w:pPr>
      <w:r w:rsidRPr="00F302E7">
        <w:rPr>
          <w:lang w:eastAsia="cs-CZ"/>
        </w:rPr>
        <w:t>Skupinu odpadu na RPO určí procedura PP, která na RPO vyplní Skupinu odpadu dle nastavení číselníku pro daný Druh odpadu.</w:t>
      </w:r>
    </w:p>
    <w:p w:rsidRPr="00F302E7" w:rsidR="00F302E7" w:rsidP="00F302E7" w:rsidRDefault="00F302E7" w14:paraId="1063340A" w14:textId="77777777">
      <w:pPr>
        <w:rPr>
          <w:lang w:eastAsia="cs-CZ"/>
        </w:rPr>
      </w:pPr>
      <w:r w:rsidRPr="00F302E7">
        <w:rPr>
          <w:lang w:eastAsia="cs-CZ"/>
        </w:rPr>
        <w:t>Speciální skupinou odpadu bude i tzv. "MIX", která bude podporovat Kombinovaný svoz:</w:t>
      </w:r>
    </w:p>
    <w:p w:rsidRPr="00F302E7" w:rsidR="00F302E7" w:rsidP="00A43239" w:rsidRDefault="00F302E7" w14:paraId="48D01C94" w14:textId="77777777">
      <w:pPr>
        <w:numPr>
          <w:ilvl w:val="0"/>
          <w:numId w:val="7"/>
        </w:numPr>
        <w:rPr>
          <w:lang w:eastAsia="cs-CZ"/>
        </w:rPr>
      </w:pPr>
      <w:r w:rsidRPr="00F302E7">
        <w:rPr>
          <w:lang w:eastAsia="cs-CZ"/>
        </w:rPr>
        <w:t>Tuto skupinu budeme automaticky plnit na RPO, pokud je na Předmětu smlouvy HEN vyplněny Druhy odpadu v atributu "Odpad kombinovaného zberu"</w:t>
      </w:r>
    </w:p>
    <w:p w:rsidRPr="00F302E7" w:rsidR="00F302E7" w:rsidP="00A43239" w:rsidRDefault="00F302E7" w14:paraId="72E53566" w14:textId="77777777">
      <w:pPr>
        <w:numPr>
          <w:ilvl w:val="0"/>
          <w:numId w:val="7"/>
        </w:numPr>
        <w:rPr>
          <w:lang w:eastAsia="cs-CZ"/>
        </w:rPr>
      </w:pPr>
      <w:r w:rsidRPr="00F302E7">
        <w:rPr>
          <w:lang w:eastAsia="cs-CZ"/>
        </w:rPr>
        <w:t>tato skupina odpadu na RPO nebude přepisována procedurou PP, která určí skupinu odpadu dle Druhu odpadu RPO</w:t>
      </w:r>
    </w:p>
    <w:p w:rsidRPr="00F302E7" w:rsidR="00F302E7" w:rsidP="00A43239" w:rsidRDefault="00F302E7" w14:paraId="5E3E8FE0" w14:textId="77777777">
      <w:pPr>
        <w:numPr>
          <w:ilvl w:val="0"/>
          <w:numId w:val="7"/>
        </w:numPr>
        <w:rPr>
          <w:lang w:eastAsia="cs-CZ"/>
        </w:rPr>
      </w:pPr>
      <w:r w:rsidRPr="00F302E7">
        <w:rPr>
          <w:lang w:eastAsia="cs-CZ"/>
        </w:rPr>
        <w:t>skupinu MIX nebudeme nabízet pro zadání skupiny pro daný druh odpadu.</w:t>
      </w:r>
    </w:p>
    <w:p w:rsidRPr="00F302E7" w:rsidR="00F302E7" w:rsidP="00F302E7" w:rsidRDefault="00F302E7" w14:paraId="21226E1A" w14:textId="77777777">
      <w:pPr>
        <w:rPr>
          <w:lang w:eastAsia="cs-CZ"/>
        </w:rPr>
      </w:pPr>
      <w:r w:rsidRPr="00F302E7">
        <w:rPr>
          <w:lang w:eastAsia="cs-CZ"/>
        </w:rPr>
        <w:t>Číselník bude společný pro RP a PP. </w:t>
      </w:r>
    </w:p>
    <w:p w:rsidRPr="00F302E7" w:rsidR="00F302E7" w:rsidP="00F302E7" w:rsidRDefault="00F302E7" w14:paraId="40E69A3C" w14:textId="77777777">
      <w:pPr>
        <w:rPr>
          <w:lang w:eastAsia="cs-CZ"/>
        </w:rPr>
      </w:pPr>
      <w:r w:rsidRPr="00F302E7">
        <w:rPr>
          <w:lang w:eastAsia="cs-CZ"/>
        </w:rPr>
        <w:t>Nastavení vazba mezi Druhem a Skupinou odpadu bude možné jen na straně PP a RP z číselníku bude čerpat.</w:t>
      </w:r>
    </w:p>
    <w:p w:rsidRPr="00F302E7" w:rsidR="00F302E7" w:rsidP="00F302E7" w:rsidRDefault="00F302E7" w14:paraId="69B7D1E0" w14:textId="77777777">
      <w:pPr>
        <w:rPr>
          <w:lang w:eastAsia="cs-CZ"/>
        </w:rPr>
      </w:pPr>
      <w:r w:rsidRPr="00F302E7">
        <w:rPr>
          <w:lang w:eastAsia="cs-CZ"/>
        </w:rPr>
        <w:t>Realizaci číselníku navrhujeme do Etapy 1.</w:t>
      </w:r>
    </w:p>
    <w:p w:rsidRPr="00F302E7" w:rsidR="00F302E7" w:rsidP="00F302E7" w:rsidRDefault="00F302E7" w14:paraId="4BFB75A9" w14:textId="77777777">
      <w:pPr>
        <w:rPr>
          <w:lang w:eastAsia="cs-CZ"/>
        </w:rPr>
      </w:pPr>
      <w:r w:rsidRPr="00F302E7">
        <w:rPr>
          <w:lang w:eastAsia="cs-CZ"/>
        </w:rPr>
        <w:t>Vzniknou nová práva, které dovolí:</w:t>
      </w:r>
    </w:p>
    <w:p w:rsidR="00385DFC" w:rsidP="00A43239" w:rsidRDefault="00F302E7" w14:paraId="5A93CB7F" w14:textId="2193C748">
      <w:pPr>
        <w:numPr>
          <w:ilvl w:val="0"/>
          <w:numId w:val="8"/>
        </w:numPr>
        <w:rPr>
          <w:lang w:eastAsia="cs-CZ"/>
        </w:rPr>
      </w:pPr>
      <w:r w:rsidRPr="00F302E7">
        <w:rPr>
          <w:lang w:eastAsia="cs-CZ"/>
        </w:rPr>
        <w:t>zobrazení číselníku</w:t>
      </w:r>
    </w:p>
    <w:p w:rsidRPr="007B55B1" w:rsidR="00E83E64" w:rsidP="00A43239" w:rsidRDefault="00F302E7" w14:paraId="74C62CC3" w14:textId="3D50CC61">
      <w:pPr>
        <w:numPr>
          <w:ilvl w:val="0"/>
          <w:numId w:val="8"/>
        </w:numPr>
        <w:rPr>
          <w:lang w:eastAsia="cs-CZ"/>
        </w:rPr>
      </w:pPr>
      <w:r w:rsidRPr="00F302E7">
        <w:rPr>
          <w:lang w:eastAsia="cs-CZ"/>
        </w:rPr>
        <w:t>modifikaci položek číselníku</w:t>
      </w:r>
    </w:p>
    <w:p w:rsidR="00A14743" w:rsidP="009D6CBF" w:rsidRDefault="001712CD" w14:paraId="1AE4D4D0" w14:textId="57F5273D">
      <w:pPr>
        <w:keepNext/>
        <w:jc w:val="center"/>
        <w:rPr>
          <w:lang w:eastAsia="cs-CZ"/>
        </w:rPr>
      </w:pPr>
      <w:r w:rsidRPr="001712CD">
        <w:rPr>
          <w:noProof/>
          <w:lang w:eastAsia="cs-CZ"/>
        </w:rPr>
        <w:drawing>
          <wp:inline distT="0" distB="0" distL="0" distR="0" wp14:anchorId="4B068DA4" wp14:editId="2FB3A9D4">
            <wp:extent cx="5760720" cy="3760470"/>
            <wp:effectExtent l="0" t="0" r="0" b="0"/>
            <wp:docPr id="579182224" name="Obrázek 1" descr="Obsah obrázku text, snímek obrazovky, číslo, Paralelní&#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82224" name="Obrázek 1" descr="Obsah obrázku text, snímek obrazovky, číslo, Paralelní&#10;&#10;Obsah generovaný pomocí AI může být nesprávný."/>
                    <pic:cNvPicPr/>
                  </pic:nvPicPr>
                  <pic:blipFill>
                    <a:blip r:embed="rId19"/>
                    <a:stretch>
                      <a:fillRect/>
                    </a:stretch>
                  </pic:blipFill>
                  <pic:spPr>
                    <a:xfrm>
                      <a:off x="0" y="0"/>
                      <a:ext cx="5760720" cy="3760470"/>
                    </a:xfrm>
                    <a:prstGeom prst="rect">
                      <a:avLst/>
                    </a:prstGeom>
                  </pic:spPr>
                </pic:pic>
              </a:graphicData>
            </a:graphic>
          </wp:inline>
        </w:drawing>
      </w:r>
    </w:p>
    <w:p w:rsidR="001712CD" w:rsidP="009D6CBF" w:rsidRDefault="001712CD" w14:paraId="472F2FBF" w14:textId="68149F92">
      <w:pPr>
        <w:pStyle w:val="Popisobrzku"/>
      </w:pPr>
      <w:r>
        <w:t>Obr.: Obrazovka Druhy odpadu</w:t>
      </w:r>
    </w:p>
    <w:p w:rsidR="00E4621E" w:rsidP="009D6CBF" w:rsidRDefault="00E4621E" w14:paraId="2FDD0206" w14:textId="77777777">
      <w:pPr>
        <w:pStyle w:val="Nadpis5"/>
        <w:rPr>
          <w:lang w:eastAsia="cs-CZ"/>
        </w:rPr>
      </w:pPr>
      <w:r w:rsidRPr="00E4621E">
        <w:rPr>
          <w:lang w:eastAsia="cs-CZ"/>
        </w:rPr>
        <w:t>Typy nádob</w:t>
      </w:r>
    </w:p>
    <w:p w:rsidRPr="00696795" w:rsidR="00696795" w:rsidP="00696795" w:rsidRDefault="00696795" w14:paraId="323C6D1D" w14:textId="00649508">
      <w:pPr>
        <w:rPr>
          <w:smallCaps/>
          <w:color w:val="7E7E7E" w:themeColor="text1" w:themeTint="A5"/>
        </w:rPr>
      </w:pPr>
      <w:r w:rsidRPr="00AA1355">
        <w:rPr>
          <w:rStyle w:val="Odkazjemn"/>
        </w:rPr>
        <w:t xml:space="preserve">Tagy: </w:t>
      </w:r>
      <w:r w:rsidR="00D2558C">
        <w:rPr>
          <w:rStyle w:val="Odkazjemn"/>
        </w:rPr>
        <w:t>#Balicek3, #SDZ Full</w:t>
      </w:r>
    </w:p>
    <w:p w:rsidRPr="00E4621E" w:rsidR="00E4621E" w:rsidP="009D6CBF" w:rsidRDefault="00E4621E" w14:paraId="4CA36B55" w14:textId="1234A132">
      <w:pPr>
        <w:spacing w:before="120" w:after="120"/>
        <w:rPr>
          <w:lang w:eastAsia="cs-CZ"/>
        </w:rPr>
      </w:pPr>
      <w:r w:rsidRPr="00E4621E">
        <w:rPr>
          <w:lang w:eastAsia="cs-CZ"/>
        </w:rPr>
        <w:t xml:space="preserve">Aktuálně v modulu Správa systému </w:t>
      </w:r>
      <w:r w:rsidRPr="00E4621E" w:rsidR="002E60F0">
        <w:rPr>
          <w:lang w:eastAsia="cs-CZ"/>
        </w:rPr>
        <w:t>–</w:t>
      </w:r>
      <w:r w:rsidRPr="00E4621E">
        <w:rPr>
          <w:lang w:eastAsia="cs-CZ"/>
        </w:rPr>
        <w:t xml:space="preserve"> Správa objednávek je k dispozici číselní</w:t>
      </w:r>
      <w:r w:rsidR="008A635F">
        <w:rPr>
          <w:lang w:eastAsia="cs-CZ"/>
        </w:rPr>
        <w:t>k</w:t>
      </w:r>
      <w:r w:rsidRPr="00E4621E">
        <w:rPr>
          <w:lang w:eastAsia="cs-CZ"/>
        </w:rPr>
        <w:t xml:space="preserve"> Typy nádob. Položky číselníku jsou pouze k zobrazení a jejich zdrojem je ERP (WINX/HEN).</w:t>
      </w:r>
    </w:p>
    <w:p w:rsidRPr="00E4621E" w:rsidR="00E4621E" w:rsidP="009D6CBF" w:rsidRDefault="00E4621E" w14:paraId="34597CD6" w14:textId="77777777">
      <w:pPr>
        <w:spacing w:before="120" w:after="120"/>
        <w:rPr>
          <w:lang w:eastAsia="cs-CZ"/>
        </w:rPr>
      </w:pPr>
      <w:r w:rsidRPr="00E4621E">
        <w:rPr>
          <w:lang w:eastAsia="cs-CZ"/>
        </w:rPr>
        <w:t>Položky číselníku jsou následně využity jak u RPO a informace o typu nádoby je k dispozici, zprostředkovaně přes vazbu na RPO, i u Nádoby.,</w:t>
      </w:r>
    </w:p>
    <w:p w:rsidRPr="00E4621E" w:rsidR="00E4621E" w:rsidP="009D6CBF" w:rsidRDefault="00E4621E" w14:paraId="6816F93A" w14:textId="77777777">
      <w:pPr>
        <w:spacing w:before="120" w:after="120" w:line="240" w:lineRule="auto"/>
        <w:rPr>
          <w:lang w:eastAsia="cs-CZ"/>
        </w:rPr>
      </w:pPr>
      <w:r w:rsidRPr="00E4621E">
        <w:rPr>
          <w:lang w:eastAsia="cs-CZ"/>
        </w:rPr>
        <w:t>Položky Typu nádoby využijeme k evidenci několika atributů, které pomohou k další práci s Okruhem dne v RP a to:</w:t>
      </w:r>
    </w:p>
    <w:p w:rsidRPr="00E4621E" w:rsidR="00E4621E" w:rsidP="00A43239" w:rsidRDefault="00E4621E" w14:paraId="54641DF4" w14:textId="77777777">
      <w:pPr>
        <w:numPr>
          <w:ilvl w:val="0"/>
          <w:numId w:val="10"/>
        </w:numPr>
        <w:spacing w:before="120" w:after="120" w:line="240" w:lineRule="auto"/>
        <w:rPr>
          <w:lang w:eastAsia="cs-CZ"/>
        </w:rPr>
      </w:pPr>
      <w:r w:rsidRPr="00E4621E">
        <w:rPr>
          <w:lang w:eastAsia="cs-CZ"/>
        </w:rPr>
        <w:t>pro operativní plánování v RP:</w:t>
      </w:r>
    </w:p>
    <w:p w:rsidRPr="00E4621E" w:rsidR="00E4621E" w:rsidP="00A43239" w:rsidRDefault="00E4621E" w14:paraId="1FDE0B76" w14:textId="77777777">
      <w:pPr>
        <w:numPr>
          <w:ilvl w:val="1"/>
          <w:numId w:val="10"/>
        </w:numPr>
        <w:spacing w:before="120" w:after="120" w:line="240" w:lineRule="auto"/>
        <w:rPr>
          <w:lang w:eastAsia="cs-CZ"/>
        </w:rPr>
      </w:pPr>
      <w:r w:rsidRPr="00E4621E">
        <w:rPr>
          <w:lang w:eastAsia="cs-CZ"/>
        </w:rPr>
        <w:t>výpočet výchozí doby trvání Okruhu dne</w:t>
      </w:r>
    </w:p>
    <w:p w:rsidRPr="00E4621E" w:rsidR="00E4621E" w:rsidP="00A43239" w:rsidRDefault="00E4621E" w14:paraId="246A5DF9" w14:textId="77777777">
      <w:pPr>
        <w:numPr>
          <w:ilvl w:val="0"/>
          <w:numId w:val="10"/>
        </w:numPr>
        <w:spacing w:before="120" w:after="120" w:line="240" w:lineRule="auto"/>
        <w:rPr>
          <w:lang w:eastAsia="cs-CZ"/>
        </w:rPr>
      </w:pPr>
      <w:r w:rsidRPr="00E4621E">
        <w:rPr>
          <w:lang w:eastAsia="cs-CZ"/>
        </w:rPr>
        <w:t>pro strategické plánování</w:t>
      </w:r>
    </w:p>
    <w:p w:rsidRPr="00E4621E" w:rsidR="00E4621E" w:rsidP="00A43239" w:rsidRDefault="00E4621E" w14:paraId="1FA3E476" w14:textId="77777777">
      <w:pPr>
        <w:numPr>
          <w:ilvl w:val="1"/>
          <w:numId w:val="10"/>
        </w:numPr>
        <w:spacing w:before="120" w:after="120" w:line="240" w:lineRule="auto"/>
        <w:rPr>
          <w:lang w:eastAsia="cs-CZ"/>
        </w:rPr>
      </w:pPr>
      <w:r w:rsidRPr="00E4621E">
        <w:rPr>
          <w:lang w:eastAsia="cs-CZ"/>
        </w:rPr>
        <w:t>výpočet výchozí doby trvání Okruhu dne</w:t>
      </w:r>
    </w:p>
    <w:p w:rsidRPr="00E4621E" w:rsidR="00E4621E" w:rsidP="00A43239" w:rsidRDefault="00E4621E" w14:paraId="6D8055E3" w14:textId="77777777">
      <w:pPr>
        <w:numPr>
          <w:ilvl w:val="1"/>
          <w:numId w:val="10"/>
        </w:numPr>
        <w:spacing w:before="120" w:after="120" w:line="240" w:lineRule="auto"/>
        <w:rPr>
          <w:lang w:eastAsia="cs-CZ"/>
        </w:rPr>
      </w:pPr>
      <w:r w:rsidRPr="00E4621E">
        <w:rPr>
          <w:lang w:eastAsia="cs-CZ"/>
        </w:rPr>
        <w:t>výpočet váhy a objemu odpadu na navrženém Okruhu dne.</w:t>
      </w:r>
    </w:p>
    <w:p w:rsidRPr="00E4621E" w:rsidR="00E4621E" w:rsidP="009D6CBF" w:rsidRDefault="00E4621E" w14:paraId="6F6BC931" w14:textId="72A34E7B">
      <w:pPr>
        <w:spacing w:before="120" w:after="120" w:line="240" w:lineRule="auto"/>
        <w:rPr>
          <w:lang w:eastAsia="cs-CZ"/>
        </w:rPr>
      </w:pPr>
      <w:r w:rsidRPr="00E4621E">
        <w:rPr>
          <w:lang w:eastAsia="cs-CZ"/>
        </w:rPr>
        <w:t>Z těchto důvodů rozšíříme možnost modifikace Typu nádoby o:</w:t>
      </w:r>
    </w:p>
    <w:p w:rsidRPr="00E4621E" w:rsidR="00E4621E" w:rsidP="00A43239" w:rsidRDefault="00E4621E" w14:paraId="15125404" w14:textId="77777777">
      <w:pPr>
        <w:numPr>
          <w:ilvl w:val="0"/>
          <w:numId w:val="11"/>
        </w:numPr>
        <w:spacing w:before="120" w:after="120" w:line="240" w:lineRule="auto"/>
        <w:rPr>
          <w:lang w:eastAsia="cs-CZ"/>
        </w:rPr>
      </w:pPr>
      <w:r w:rsidRPr="00E4621E">
        <w:rPr>
          <w:lang w:eastAsia="cs-CZ"/>
        </w:rPr>
        <w:t>čas obsluhy typu nádoby</w:t>
      </w:r>
    </w:p>
    <w:p w:rsidRPr="00E4621E" w:rsidR="00E4621E" w:rsidP="00A43239" w:rsidRDefault="00E4621E" w14:paraId="11B9950E" w14:textId="72A18E19">
      <w:pPr>
        <w:numPr>
          <w:ilvl w:val="1"/>
          <w:numId w:val="11"/>
        </w:numPr>
        <w:spacing w:before="120" w:after="120" w:line="240" w:lineRule="auto"/>
        <w:rPr>
          <w:lang w:eastAsia="cs-CZ"/>
        </w:rPr>
      </w:pPr>
      <w:r w:rsidRPr="00E4621E">
        <w:rPr>
          <w:lang w:eastAsia="cs-CZ"/>
        </w:rPr>
        <w:t>číselná hodnota času ve vteřinách, která prezentuje průměrnou dobu obsluhy jedné nádoby</w:t>
      </w:r>
    </w:p>
    <w:p w:rsidRPr="00E4621E" w:rsidR="00E4621E" w:rsidP="00722B00" w:rsidRDefault="00E4621E" w14:paraId="1797E339" w14:textId="2A51C389">
      <w:pPr>
        <w:rPr>
          <w:lang w:eastAsia="cs-CZ"/>
        </w:rPr>
      </w:pPr>
      <w:r w:rsidRPr="00E4621E">
        <w:rPr>
          <w:lang w:eastAsia="cs-CZ"/>
        </w:rPr>
        <w:t>I v tomto případě vzniknou nová práva, které dovolí</w:t>
      </w:r>
      <w:r w:rsidR="005161AA">
        <w:rPr>
          <w:lang w:eastAsia="cs-CZ"/>
        </w:rPr>
        <w:t xml:space="preserve"> uživateli</w:t>
      </w:r>
      <w:r w:rsidRPr="00E4621E">
        <w:rPr>
          <w:lang w:eastAsia="cs-CZ"/>
        </w:rPr>
        <w:t>:</w:t>
      </w:r>
    </w:p>
    <w:p w:rsidR="006D3BDC" w:rsidP="00A43239" w:rsidRDefault="00E4621E" w14:paraId="4E209D6D" w14:textId="77777777">
      <w:pPr>
        <w:pStyle w:val="Odstavecseseznamem"/>
        <w:numPr>
          <w:ilvl w:val="0"/>
          <w:numId w:val="14"/>
        </w:numPr>
        <w:spacing w:before="120" w:after="120"/>
        <w:rPr>
          <w:lang w:eastAsia="cs-CZ"/>
        </w:rPr>
      </w:pPr>
      <w:r w:rsidRPr="00E4621E">
        <w:rPr>
          <w:lang w:eastAsia="cs-CZ"/>
        </w:rPr>
        <w:t>zobrazení číselníku</w:t>
      </w:r>
    </w:p>
    <w:p w:rsidRPr="009D6CBF" w:rsidR="004C4D57" w:rsidP="00A43239" w:rsidRDefault="005161AA" w14:paraId="7D772389" w14:textId="4B63250F">
      <w:pPr>
        <w:numPr>
          <w:ilvl w:val="0"/>
          <w:numId w:val="14"/>
        </w:numPr>
        <w:rPr>
          <w:lang w:val="sk-SK" w:eastAsia="cs-CZ"/>
        </w:rPr>
      </w:pPr>
      <w:r w:rsidRPr="2A4D600E">
        <w:rPr>
          <w:lang w:val="sk-SK" w:eastAsia="cs-CZ"/>
        </w:rPr>
        <w:t>modifik</w:t>
      </w:r>
      <w:r w:rsidRPr="2A4D600E" w:rsidR="003977B3">
        <w:rPr>
          <w:lang w:val="sk-SK" w:eastAsia="cs-CZ"/>
        </w:rPr>
        <w:t>a</w:t>
      </w:r>
      <w:r w:rsidRPr="2A4D600E">
        <w:rPr>
          <w:lang w:val="sk-SK" w:eastAsia="cs-CZ"/>
        </w:rPr>
        <w:t>ci číselníku</w:t>
      </w:r>
      <w:r w:rsidRPr="2A4D600E" w:rsidR="001567FC">
        <w:rPr>
          <w:lang w:val="sk-SK" w:eastAsia="cs-CZ"/>
        </w:rPr>
        <w:t xml:space="preserve"> (</w:t>
      </w:r>
      <w:r w:rsidRPr="2A4D600E" w:rsidR="009D7310">
        <w:rPr>
          <w:lang w:val="sk-SK" w:eastAsia="cs-CZ"/>
        </w:rPr>
        <w:t>jen doplnění hodnot výše uvedených atributů</w:t>
      </w:r>
      <w:r w:rsidRPr="2A4D600E" w:rsidR="00DC1D00">
        <w:rPr>
          <w:lang w:val="sk-SK" w:eastAsia="cs-CZ"/>
        </w:rPr>
        <w:t>, bez možnosti zakládat nové</w:t>
      </w:r>
      <w:r w:rsidRPr="2A4D600E" w:rsidR="00303654">
        <w:rPr>
          <w:lang w:val="sk-SK" w:eastAsia="cs-CZ"/>
        </w:rPr>
        <w:t>)</w:t>
      </w:r>
    </w:p>
    <w:p w:rsidR="003977B3" w:rsidP="009D6CBF" w:rsidRDefault="003977B3" w14:paraId="17CDAA2F" w14:textId="77777777">
      <w:pPr>
        <w:pStyle w:val="Nadpis5"/>
        <w:rPr>
          <w:lang w:eastAsia="cs-CZ"/>
        </w:rPr>
      </w:pPr>
      <w:r w:rsidRPr="003977B3">
        <w:rPr>
          <w:lang w:eastAsia="cs-CZ"/>
        </w:rPr>
        <w:t>Okruhy</w:t>
      </w:r>
    </w:p>
    <w:p w:rsidRPr="00AA1355" w:rsidR="00EF79E3" w:rsidP="00EF79E3" w:rsidRDefault="00EF79E3" w14:paraId="754FD2B9" w14:textId="3C29220F">
      <w:pPr>
        <w:rPr>
          <w:rStyle w:val="Odkazjemn"/>
        </w:rPr>
      </w:pPr>
      <w:r w:rsidRPr="00AA1355">
        <w:rPr>
          <w:rStyle w:val="Odkazjemn"/>
        </w:rPr>
        <w:t xml:space="preserve">Tagy: </w:t>
      </w:r>
      <w:r w:rsidR="00D2558C">
        <w:rPr>
          <w:rStyle w:val="Odkazjemn"/>
        </w:rPr>
        <w:t>#Balicek3, #SDZ Full</w:t>
      </w:r>
    </w:p>
    <w:p w:rsidR="003977B3" w:rsidP="009D6CBF" w:rsidRDefault="003977B3" w14:paraId="48069827" w14:textId="77777777">
      <w:pPr>
        <w:spacing w:before="120" w:after="120" w:line="240" w:lineRule="auto"/>
        <w:rPr>
          <w:lang w:eastAsia="cs-CZ"/>
        </w:rPr>
      </w:pPr>
      <w:r w:rsidRPr="003977B3">
        <w:rPr>
          <w:lang w:eastAsia="cs-CZ"/>
        </w:rPr>
        <w:t>Obdobně jako Rozvrh, tak i Okruh je stavebním kamenem pro operativní plánování obsluhy nádob, tzn. tvorbu Okruhů dne jako součást Denního výkonu RP.</w:t>
      </w:r>
    </w:p>
    <w:p w:rsidR="003977B3" w:rsidP="009D6CBF" w:rsidRDefault="003977B3" w14:paraId="4007EA28" w14:textId="77777777">
      <w:pPr>
        <w:spacing w:before="120" w:after="120" w:line="240" w:lineRule="auto"/>
        <w:rPr>
          <w:lang w:eastAsia="cs-CZ"/>
        </w:rPr>
      </w:pPr>
      <w:r w:rsidRPr="003977B3">
        <w:rPr>
          <w:lang w:eastAsia="cs-CZ"/>
        </w:rPr>
        <w:t>Zdrojem Okruhů v Etapě 1 bude stále HEN.</w:t>
      </w:r>
    </w:p>
    <w:p w:rsidR="003977B3" w:rsidP="009D6CBF" w:rsidRDefault="003977B3" w14:paraId="0AAEE025" w14:textId="77777777">
      <w:pPr>
        <w:spacing w:before="120" w:after="120" w:line="240" w:lineRule="auto"/>
        <w:rPr>
          <w:lang w:eastAsia="cs-CZ"/>
        </w:rPr>
      </w:pPr>
      <w:r w:rsidRPr="003977B3">
        <w:rPr>
          <w:lang w:eastAsia="cs-CZ"/>
        </w:rPr>
        <w:t>Okruh bude součástí filtrů pro výběr RPO pro generování Okruhů dne v RP.</w:t>
      </w:r>
    </w:p>
    <w:p w:rsidR="003977B3" w:rsidP="009D6CBF" w:rsidRDefault="003977B3" w14:paraId="71D99639" w14:textId="77777777">
      <w:pPr>
        <w:spacing w:before="120" w:after="120" w:line="240" w:lineRule="auto"/>
        <w:rPr>
          <w:lang w:eastAsia="cs-CZ"/>
        </w:rPr>
      </w:pPr>
      <w:r w:rsidRPr="003977B3">
        <w:rPr>
          <w:lang w:eastAsia="cs-CZ"/>
        </w:rPr>
        <w:t>První etapa bude obsahovat pouze uložení Okruhů z HEN do DB PP a uložení vazby mezi RPO a Okruhem.</w:t>
      </w:r>
    </w:p>
    <w:p w:rsidR="003977B3" w:rsidP="009D6CBF" w:rsidRDefault="003977B3" w14:paraId="4364FE0B" w14:textId="77777777">
      <w:pPr>
        <w:spacing w:before="120" w:after="120" w:line="240" w:lineRule="auto"/>
        <w:rPr>
          <w:lang w:eastAsia="cs-CZ"/>
        </w:rPr>
      </w:pPr>
      <w:r w:rsidRPr="003977B3">
        <w:rPr>
          <w:lang w:eastAsia="cs-CZ"/>
        </w:rPr>
        <w:t>Okruh samozřejmě bude mít vazbu i na Provozovnu.</w:t>
      </w:r>
    </w:p>
    <w:p w:rsidRPr="003977B3" w:rsidR="003977B3" w:rsidP="009D6CBF" w:rsidRDefault="003977B3" w14:paraId="1472D739" w14:textId="77777777">
      <w:pPr>
        <w:spacing w:before="120" w:after="120" w:line="240" w:lineRule="auto"/>
        <w:rPr>
          <w:lang w:eastAsia="cs-CZ"/>
        </w:rPr>
      </w:pPr>
      <w:r w:rsidRPr="003977B3">
        <w:rPr>
          <w:lang w:eastAsia="cs-CZ"/>
        </w:rPr>
        <w:t>V etapě 1 bude vhodné, aby vzniklo i uživatelské rozhraní tohoto číselníku, kdy uživatel bude moci zadat konkrétní vozidlo, které pravidelně obsluhuje daný okruh. To následně ulehčí práci při generování objednaných služeb. Tuto OS bude možné zařadit nejen do Okruhu dne, ale tento okruh přiřadit i do Denního výkonu vozidla.</w:t>
      </w:r>
    </w:p>
    <w:p w:rsidRPr="003977B3" w:rsidR="003977B3" w:rsidP="009D6CBF" w:rsidRDefault="003977B3" w14:paraId="14B7566A" w14:textId="77777777">
      <w:pPr>
        <w:spacing w:before="120" w:after="120" w:line="240" w:lineRule="auto"/>
        <w:rPr>
          <w:lang w:eastAsia="cs-CZ"/>
        </w:rPr>
      </w:pPr>
      <w:r w:rsidRPr="003977B3">
        <w:rPr>
          <w:lang w:eastAsia="cs-CZ"/>
        </w:rPr>
        <w:t>V etapě 2 budou funkčnosti tohoto číselníku rozšířeny o možnost zakládání a editace Okruhů, což bude podporovat funkčnost změny přiřazení Okruhu v RPO. Mazání okruhu nahradíme deaktivací Okruhu pro plánování s podporou filtru pro zobrazení jen aktivních okruhů.</w:t>
      </w:r>
    </w:p>
    <w:p w:rsidRPr="003977B3" w:rsidR="003977B3" w:rsidP="009D6CBF" w:rsidRDefault="003977B3" w14:paraId="587AD688" w14:textId="77777777">
      <w:pPr>
        <w:spacing w:before="120" w:after="120" w:line="240" w:lineRule="auto"/>
        <w:rPr>
          <w:lang w:eastAsia="cs-CZ"/>
        </w:rPr>
      </w:pPr>
      <w:r w:rsidRPr="003977B3">
        <w:rPr>
          <w:lang w:eastAsia="cs-CZ"/>
        </w:rPr>
        <w:t>Vzniknou nová práva, které dovolí:</w:t>
      </w:r>
    </w:p>
    <w:p w:rsidRPr="003977B3" w:rsidR="003977B3" w:rsidP="00A43239" w:rsidRDefault="003977B3" w14:paraId="7B84F7D1" w14:textId="77777777">
      <w:pPr>
        <w:numPr>
          <w:ilvl w:val="0"/>
          <w:numId w:val="13"/>
        </w:numPr>
        <w:spacing w:before="120" w:after="120" w:line="240" w:lineRule="auto"/>
        <w:rPr>
          <w:lang w:eastAsia="cs-CZ"/>
        </w:rPr>
      </w:pPr>
      <w:r w:rsidRPr="003977B3">
        <w:rPr>
          <w:lang w:eastAsia="cs-CZ"/>
        </w:rPr>
        <w:t>uživateli zobrazení číselníku</w:t>
      </w:r>
    </w:p>
    <w:p w:rsidRPr="009D6CBF" w:rsidR="00190252" w:rsidP="00A43239" w:rsidRDefault="003977B3" w14:paraId="37D94C59" w14:textId="61F78B15">
      <w:pPr>
        <w:pStyle w:val="Odstavecseseznamem"/>
        <w:numPr>
          <w:ilvl w:val="0"/>
          <w:numId w:val="13"/>
        </w:numPr>
        <w:spacing w:after="0" w:line="240" w:lineRule="auto"/>
        <w:rPr>
          <w:bCs/>
          <w:caps/>
          <w:sz w:val="28"/>
          <w:szCs w:val="32"/>
          <w:lang w:eastAsia="cs-CZ"/>
        </w:rPr>
      </w:pPr>
      <w:r w:rsidRPr="003977B3">
        <w:rPr>
          <w:lang w:eastAsia="cs-CZ"/>
        </w:rPr>
        <w:t>uživateli umožní modifikaci položek číselníku</w:t>
      </w:r>
    </w:p>
    <w:p w:rsidRPr="00F47209" w:rsidR="00F47209" w:rsidP="009D6CBF" w:rsidRDefault="00F47209" w14:paraId="54E4068E" w14:textId="40A02D2A">
      <w:pPr>
        <w:rPr>
          <w:lang w:eastAsia="cs-CZ"/>
        </w:rPr>
      </w:pPr>
      <w:r w:rsidRPr="00F47209">
        <w:rPr>
          <w:lang w:eastAsia="cs-CZ"/>
        </w:rPr>
        <w:t>V Etapě 2 bude zdrojem pravdy pro Okruhy PP.</w:t>
      </w:r>
    </w:p>
    <w:p w:rsidR="00545643" w:rsidP="009D6CBF" w:rsidRDefault="002A43C1" w14:paraId="7DD3EE37" w14:textId="35917E73">
      <w:pPr>
        <w:keepNext/>
        <w:spacing w:after="0" w:line="240" w:lineRule="auto"/>
        <w:jc w:val="center"/>
        <w:rPr>
          <w:noProof/>
        </w:rPr>
      </w:pPr>
      <w:r w:rsidRPr="002A43C1">
        <w:rPr>
          <w:noProof/>
          <w:lang w:eastAsia="cs-CZ"/>
        </w:rPr>
        <w:drawing>
          <wp:inline distT="0" distB="0" distL="0" distR="0" wp14:anchorId="3A4B939F" wp14:editId="1674FF35">
            <wp:extent cx="5760720" cy="3742055"/>
            <wp:effectExtent l="0" t="0" r="0" b="0"/>
            <wp:docPr id="780283504" name="Obrázek 1" descr="Obsah obrázku text, snímek obrazovky, číslo, Písm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83504" name="Obrázek 1" descr="Obsah obrázku text, snímek obrazovky, číslo, Písmo&#10;&#10;Obsah generovaný pomocí AI může být nesprávný."/>
                    <pic:cNvPicPr/>
                  </pic:nvPicPr>
                  <pic:blipFill>
                    <a:blip r:embed="rId20"/>
                    <a:stretch>
                      <a:fillRect/>
                    </a:stretch>
                  </pic:blipFill>
                  <pic:spPr>
                    <a:xfrm>
                      <a:off x="0" y="0"/>
                      <a:ext cx="5760720" cy="3742055"/>
                    </a:xfrm>
                    <a:prstGeom prst="rect">
                      <a:avLst/>
                    </a:prstGeom>
                  </pic:spPr>
                </pic:pic>
              </a:graphicData>
            </a:graphic>
          </wp:inline>
        </w:drawing>
      </w:r>
    </w:p>
    <w:p w:rsidR="00545643" w:rsidP="009D6CBF" w:rsidRDefault="002A43C1" w14:paraId="2452CA7C" w14:textId="05E93ECD">
      <w:pPr>
        <w:pStyle w:val="Popisobrzku"/>
      </w:pPr>
      <w:r>
        <w:rPr>
          <w:noProof/>
        </w:rPr>
        <w:t>Obr.: Obrazovka Okruhy</w:t>
      </w:r>
    </w:p>
    <w:p w:rsidR="00F51E45" w:rsidP="009D6CBF" w:rsidRDefault="00F51E45" w14:paraId="47869DCC" w14:textId="77777777">
      <w:pPr>
        <w:pStyle w:val="Nadpis5"/>
        <w:rPr>
          <w:lang w:eastAsia="cs-CZ"/>
        </w:rPr>
      </w:pPr>
      <w:r w:rsidRPr="00F51E45">
        <w:rPr>
          <w:lang w:eastAsia="cs-CZ"/>
        </w:rPr>
        <w:t>Zóny</w:t>
      </w:r>
    </w:p>
    <w:p w:rsidRPr="00CA434C" w:rsidR="00CA434C" w:rsidP="00CA434C" w:rsidRDefault="00CA434C" w14:paraId="0D997F59" w14:textId="24FA97B4">
      <w:pPr>
        <w:rPr>
          <w:smallCaps/>
          <w:color w:val="7E7E7E" w:themeColor="text1" w:themeTint="A5"/>
        </w:rPr>
      </w:pPr>
      <w:r w:rsidRPr="00AA1355">
        <w:rPr>
          <w:rStyle w:val="Odkazjemn"/>
        </w:rPr>
        <w:t xml:space="preserve">Tagy: </w:t>
      </w:r>
      <w:r w:rsidR="00D2558C">
        <w:rPr>
          <w:rStyle w:val="Odkazjemn"/>
        </w:rPr>
        <w:t>#Balicek3, #SDZ Full</w:t>
      </w:r>
    </w:p>
    <w:p w:rsidRPr="00F51E45" w:rsidR="00F51E45" w:rsidP="009D6CBF" w:rsidRDefault="00F51E45" w14:paraId="1260751A" w14:textId="77777777">
      <w:pPr>
        <w:spacing w:before="120" w:after="120" w:line="240" w:lineRule="auto"/>
        <w:rPr>
          <w:lang w:eastAsia="cs-CZ"/>
        </w:rPr>
      </w:pPr>
      <w:r w:rsidRPr="00F51E45">
        <w:rPr>
          <w:lang w:eastAsia="cs-CZ"/>
        </w:rPr>
        <w:t>Poslední důležitou entitou pro plánování cyklických svozů jsou Zóny.</w:t>
      </w:r>
    </w:p>
    <w:p w:rsidRPr="00F51E45" w:rsidR="00F51E45" w:rsidP="009D6CBF" w:rsidRDefault="00F51E45" w14:paraId="19791FB1" w14:textId="062538EB">
      <w:pPr>
        <w:spacing w:before="120" w:after="120" w:line="240" w:lineRule="auto"/>
        <w:rPr>
          <w:lang w:eastAsia="cs-CZ"/>
        </w:rPr>
      </w:pPr>
      <w:r w:rsidRPr="00F51E45">
        <w:rPr>
          <w:lang w:eastAsia="cs-CZ"/>
        </w:rPr>
        <w:t>Zón</w:t>
      </w:r>
      <w:r w:rsidR="00D47D83">
        <w:rPr>
          <w:lang w:eastAsia="cs-CZ"/>
        </w:rPr>
        <w:t>ou</w:t>
      </w:r>
      <w:r w:rsidRPr="00F51E45">
        <w:rPr>
          <w:lang w:eastAsia="cs-CZ"/>
        </w:rPr>
        <w:t xml:space="preserve"> je myšlen</w:t>
      </w:r>
      <w:r w:rsidR="00D47D83">
        <w:rPr>
          <w:lang w:eastAsia="cs-CZ"/>
        </w:rPr>
        <w:t>a</w:t>
      </w:r>
      <w:r w:rsidRPr="00F51E45">
        <w:rPr>
          <w:lang w:eastAsia="cs-CZ"/>
        </w:rPr>
        <w:t xml:space="preserve"> entita, která geograficky spojuje Předměty smluv HEN do celků. Zóny následně pomáhají uživatelům při filtraci předmětů smluv pro zaplánování do tras dne.</w:t>
      </w:r>
    </w:p>
    <w:p w:rsidR="00F2337E" w:rsidP="00F51E45" w:rsidRDefault="00B9242A" w14:paraId="5CF8776E" w14:textId="77777777">
      <w:pPr>
        <w:spacing w:before="120" w:after="120" w:line="240" w:lineRule="auto"/>
        <w:rPr>
          <w:lang w:eastAsia="cs-CZ"/>
        </w:rPr>
      </w:pPr>
      <w:r w:rsidRPr="00B9242A">
        <w:rPr>
          <w:lang w:eastAsia="cs-CZ"/>
        </w:rPr>
        <w:t xml:space="preserve">S obdobnou funkčností počítáme na straně PP </w:t>
      </w:r>
      <w:r w:rsidR="00F2337E">
        <w:rPr>
          <w:lang w:eastAsia="cs-CZ"/>
        </w:rPr>
        <w:t>i</w:t>
      </w:r>
      <w:r w:rsidRPr="00B9242A">
        <w:rPr>
          <w:lang w:eastAsia="cs-CZ"/>
        </w:rPr>
        <w:t xml:space="preserve"> RP. </w:t>
      </w:r>
    </w:p>
    <w:p w:rsidR="00AB0DE5" w:rsidP="00A43239" w:rsidRDefault="00AB0DE5" w14:paraId="349D9071" w14:textId="77777777">
      <w:pPr>
        <w:pStyle w:val="Odstavecseseznamem"/>
        <w:numPr>
          <w:ilvl w:val="0"/>
          <w:numId w:val="15"/>
        </w:numPr>
        <w:spacing w:before="120" w:after="120" w:line="240" w:lineRule="auto"/>
        <w:rPr>
          <w:lang w:eastAsia="cs-CZ"/>
        </w:rPr>
      </w:pPr>
      <w:r>
        <w:rPr>
          <w:lang w:eastAsia="cs-CZ"/>
        </w:rPr>
        <w:t>v</w:t>
      </w:r>
      <w:r w:rsidRPr="00B9242A" w:rsidR="00B9242A">
        <w:rPr>
          <w:lang w:eastAsia="cs-CZ"/>
        </w:rPr>
        <w:t xml:space="preserve"> PP pro evidenci, filtrování a následné zobrazení na mapě</w:t>
      </w:r>
      <w:r>
        <w:rPr>
          <w:lang w:eastAsia="cs-CZ"/>
        </w:rPr>
        <w:t>,</w:t>
      </w:r>
    </w:p>
    <w:p w:rsidRPr="00F51E45" w:rsidR="00B9242A" w:rsidP="00A43239" w:rsidRDefault="00AB0DE5" w14:paraId="0BA35027" w14:textId="2FEE5D5A">
      <w:pPr>
        <w:pStyle w:val="Odstavecseseznamem"/>
        <w:numPr>
          <w:ilvl w:val="0"/>
          <w:numId w:val="15"/>
        </w:numPr>
        <w:spacing w:before="120" w:after="120" w:line="240" w:lineRule="auto"/>
        <w:rPr>
          <w:lang w:eastAsia="cs-CZ"/>
        </w:rPr>
      </w:pPr>
      <w:r>
        <w:rPr>
          <w:lang w:eastAsia="cs-CZ"/>
        </w:rPr>
        <w:t xml:space="preserve">v </w:t>
      </w:r>
      <w:r w:rsidRPr="00B9242A" w:rsidR="00B9242A">
        <w:rPr>
          <w:lang w:eastAsia="cs-CZ"/>
        </w:rPr>
        <w:t xml:space="preserve">RP </w:t>
      </w:r>
      <w:r w:rsidR="00394ADA">
        <w:rPr>
          <w:lang w:eastAsia="cs-CZ"/>
        </w:rPr>
        <w:t xml:space="preserve">bude moci vybrat </w:t>
      </w:r>
      <w:r w:rsidRPr="00B9242A" w:rsidR="00B9242A">
        <w:rPr>
          <w:lang w:eastAsia="cs-CZ"/>
        </w:rPr>
        <w:t>RPO</w:t>
      </w:r>
      <w:r w:rsidR="00394ADA">
        <w:rPr>
          <w:lang w:eastAsia="cs-CZ"/>
        </w:rPr>
        <w:t xml:space="preserve"> podle konkrétních zón a</w:t>
      </w:r>
      <w:r w:rsidR="0072076E">
        <w:rPr>
          <w:lang w:eastAsia="cs-CZ"/>
        </w:rPr>
        <w:t xml:space="preserve"> z vybraných RPO pak </w:t>
      </w:r>
      <w:r w:rsidRPr="00B9242A" w:rsidR="00B9242A">
        <w:rPr>
          <w:lang w:eastAsia="cs-CZ"/>
        </w:rPr>
        <w:t>generov</w:t>
      </w:r>
      <w:r w:rsidR="0072076E">
        <w:rPr>
          <w:lang w:eastAsia="cs-CZ"/>
        </w:rPr>
        <w:t>at</w:t>
      </w:r>
      <w:r w:rsidRPr="00B9242A" w:rsidR="00B9242A">
        <w:rPr>
          <w:lang w:eastAsia="cs-CZ"/>
        </w:rPr>
        <w:t xml:space="preserve"> Objednan</w:t>
      </w:r>
      <w:r w:rsidR="00620125">
        <w:rPr>
          <w:lang w:eastAsia="cs-CZ"/>
        </w:rPr>
        <w:t>é</w:t>
      </w:r>
      <w:r w:rsidRPr="00B9242A" w:rsidR="00B9242A">
        <w:rPr>
          <w:lang w:eastAsia="cs-CZ"/>
        </w:rPr>
        <w:t xml:space="preserve"> služb</w:t>
      </w:r>
      <w:r w:rsidR="00620125">
        <w:rPr>
          <w:lang w:eastAsia="cs-CZ"/>
        </w:rPr>
        <w:t>y</w:t>
      </w:r>
      <w:r w:rsidRPr="00B9242A" w:rsidR="00B9242A">
        <w:rPr>
          <w:lang w:eastAsia="cs-CZ"/>
        </w:rPr>
        <w:t>.</w:t>
      </w:r>
    </w:p>
    <w:p w:rsidRPr="00F51E45" w:rsidR="00F51E45" w:rsidP="009D6CBF" w:rsidRDefault="00F51E45" w14:paraId="5C4EFCC0" w14:textId="77777777">
      <w:pPr>
        <w:spacing w:before="120" w:after="120" w:line="240" w:lineRule="auto"/>
        <w:rPr>
          <w:lang w:eastAsia="cs-CZ"/>
        </w:rPr>
      </w:pPr>
      <w:r w:rsidRPr="00F51E45">
        <w:rPr>
          <w:lang w:eastAsia="cs-CZ"/>
        </w:rPr>
        <w:t>První etapa bude obsahovat pouze uložení Zón z HEN do DB PP a uložení vazby mezi RPO a Zónou.</w:t>
      </w:r>
    </w:p>
    <w:p w:rsidRPr="00F51E45" w:rsidR="00F51E45" w:rsidP="009D6CBF" w:rsidRDefault="00F51E45" w14:paraId="5D433CD2" w14:textId="77777777">
      <w:pPr>
        <w:spacing w:before="120" w:after="120" w:line="240" w:lineRule="auto"/>
        <w:rPr>
          <w:lang w:eastAsia="cs-CZ"/>
        </w:rPr>
      </w:pPr>
      <w:r w:rsidRPr="00F51E45">
        <w:rPr>
          <w:lang w:eastAsia="cs-CZ"/>
        </w:rPr>
        <w:t>Zóna stejně jako ostatní entity bude mít vazbu i na Provozovnu</w:t>
      </w:r>
    </w:p>
    <w:p w:rsidRPr="00924603" w:rsidR="00924603" w:rsidP="009D6CBF" w:rsidRDefault="00924603" w14:paraId="359BBB2F" w14:textId="77777777">
      <w:pPr>
        <w:pStyle w:val="Nadpis4"/>
        <w:rPr>
          <w:lang w:eastAsia="cs-CZ"/>
        </w:rPr>
      </w:pPr>
      <w:bookmarkStart w:name="_Toc208482709" w:id="290"/>
      <w:r w:rsidRPr="00924603">
        <w:rPr>
          <w:lang w:eastAsia="cs-CZ"/>
        </w:rPr>
        <w:t>Revize položky objednávky</w:t>
      </w:r>
      <w:bookmarkEnd w:id="290"/>
    </w:p>
    <w:p w:rsidRPr="00924603" w:rsidR="00924603" w:rsidP="00924603" w:rsidRDefault="00924603" w14:paraId="3268C4A1" w14:textId="77777777">
      <w:pPr>
        <w:spacing w:before="120" w:after="120" w:line="240" w:lineRule="auto"/>
        <w:rPr>
          <w:lang w:eastAsia="cs-CZ"/>
        </w:rPr>
      </w:pPr>
      <w:r w:rsidRPr="00924603">
        <w:rPr>
          <w:lang w:eastAsia="cs-CZ"/>
        </w:rPr>
        <w:t>Revize položky objednávky (RPO) bude jednoznačný podklad o způsobu obsluhy daného místa realizace nebo nádob na tuto RPO navázané.</w:t>
      </w:r>
    </w:p>
    <w:p w:rsidRPr="00924603" w:rsidR="00924603" w:rsidP="00924603" w:rsidRDefault="00924603" w14:paraId="784C240F" w14:textId="77777777">
      <w:pPr>
        <w:spacing w:before="120" w:after="120" w:line="240" w:lineRule="auto"/>
        <w:rPr>
          <w:lang w:eastAsia="cs-CZ"/>
        </w:rPr>
      </w:pPr>
      <w:r w:rsidRPr="00924603">
        <w:rPr>
          <w:lang w:eastAsia="cs-CZ"/>
        </w:rPr>
        <w:t>Zdrojem RPO jsou předměty smluv HEN a ani do budoucna nepočítáme s manuální změnou RPO nebo jejich zakládání.</w:t>
      </w:r>
    </w:p>
    <w:p w:rsidRPr="00924603" w:rsidR="00924603" w:rsidP="00924603" w:rsidRDefault="00924603" w14:paraId="1C104FE8" w14:textId="77777777">
      <w:pPr>
        <w:spacing w:before="120" w:after="120" w:line="240" w:lineRule="auto"/>
        <w:rPr>
          <w:lang w:eastAsia="cs-CZ"/>
        </w:rPr>
      </w:pPr>
      <w:r w:rsidRPr="00924603">
        <w:rPr>
          <w:lang w:eastAsia="cs-CZ"/>
        </w:rPr>
        <w:t>Jedinou výjimkou bude možnost změny přiřazení Okruhu nebo Zóny, ale tato možnost je plánována do Etapy 2.</w:t>
      </w:r>
    </w:p>
    <w:p w:rsidR="007D75C4" w:rsidP="009D6CBF" w:rsidRDefault="007D75C4" w14:paraId="1FE08013" w14:textId="77777777">
      <w:pPr>
        <w:pStyle w:val="Nadpis5"/>
        <w:rPr>
          <w:lang w:eastAsia="cs-CZ"/>
        </w:rPr>
      </w:pPr>
      <w:r w:rsidRPr="007D75C4">
        <w:rPr>
          <w:lang w:eastAsia="cs-CZ"/>
        </w:rPr>
        <w:t>Přiřazení skupiny odpadu položce objednávky</w:t>
      </w:r>
    </w:p>
    <w:p w:rsidRPr="004F3893" w:rsidR="004F3893" w:rsidP="004F3893" w:rsidRDefault="004F3893" w14:paraId="439C51A9" w14:textId="6A8182EB">
      <w:pPr>
        <w:rPr>
          <w:smallCaps/>
          <w:color w:val="7E7E7E" w:themeColor="text1" w:themeTint="A5"/>
        </w:rPr>
      </w:pPr>
      <w:r w:rsidRPr="00AA1355">
        <w:rPr>
          <w:rStyle w:val="Odkazjemn"/>
        </w:rPr>
        <w:t>Tagy: #</w:t>
      </w:r>
      <w:r w:rsidR="006B68A6">
        <w:rPr>
          <w:rStyle w:val="Odkazjemn"/>
        </w:rPr>
        <w:t>Balicek1</w:t>
      </w:r>
      <w:r w:rsidRPr="00AA1355">
        <w:rPr>
          <w:rStyle w:val="Odkazjemn"/>
        </w:rPr>
        <w:t xml:space="preserve">, #SDZ </w:t>
      </w:r>
      <w:r>
        <w:rPr>
          <w:rStyle w:val="Odkazjemn"/>
        </w:rPr>
        <w:t>Lim</w:t>
      </w:r>
    </w:p>
    <w:p w:rsidRPr="007D75C4" w:rsidR="007D75C4" w:rsidP="007D75C4" w:rsidRDefault="007D75C4" w14:paraId="029E1C0B" w14:textId="4D6C1B50">
      <w:pPr>
        <w:spacing w:before="120" w:after="120" w:line="240" w:lineRule="auto"/>
        <w:rPr>
          <w:lang w:eastAsia="cs-CZ"/>
        </w:rPr>
      </w:pPr>
      <w:r w:rsidRPr="007D75C4">
        <w:rPr>
          <w:lang w:eastAsia="cs-CZ"/>
        </w:rPr>
        <w:t xml:space="preserve">Z pohledu plánování </w:t>
      </w:r>
      <w:r w:rsidRPr="60C21198">
        <w:rPr>
          <w:lang w:eastAsia="cs-CZ"/>
        </w:rPr>
        <w:t>cyklické</w:t>
      </w:r>
      <w:r w:rsidRPr="60C21198" w:rsidR="26CB6ACE">
        <w:rPr>
          <w:lang w:eastAsia="cs-CZ"/>
        </w:rPr>
        <w:t>ho</w:t>
      </w:r>
      <w:r w:rsidRPr="007D75C4">
        <w:rPr>
          <w:lang w:eastAsia="cs-CZ"/>
        </w:rPr>
        <w:t xml:space="preserve"> svozu má skupina odpadu nezastupitelné místo. Zaprvé umožní společnou obsluhu několika druhů odpadu v jednom svozu (okruhu dne) a pro uživatele bude přívětivější pracovat s jednotkami skupin odpadu než se stovkami druhů odpadu.</w:t>
      </w:r>
    </w:p>
    <w:p w:rsidRPr="007D75C4" w:rsidR="007D75C4" w:rsidP="007D75C4" w:rsidRDefault="007D75C4" w14:paraId="06A67BE3" w14:textId="47FFDE8D">
      <w:pPr>
        <w:spacing w:before="120" w:after="120" w:line="240" w:lineRule="auto"/>
        <w:rPr>
          <w:lang w:eastAsia="cs-CZ"/>
        </w:rPr>
      </w:pPr>
      <w:r w:rsidRPr="007D75C4">
        <w:rPr>
          <w:lang w:eastAsia="cs-CZ"/>
        </w:rPr>
        <w:t xml:space="preserve">Přiřazení skupiny odpadu položce objednávky bude vycházet z mapování druhu odpadu na skupinu odpadu, které bude uživatel spravovat v číselníku Správy systému PP </w:t>
      </w:r>
      <w:r w:rsidRPr="007D75C4" w:rsidR="000A26C4">
        <w:rPr>
          <w:lang w:eastAsia="cs-CZ"/>
        </w:rPr>
        <w:t xml:space="preserve">– </w:t>
      </w:r>
      <w:r w:rsidRPr="007D75C4">
        <w:rPr>
          <w:lang w:eastAsia="cs-CZ"/>
        </w:rPr>
        <w:t>Druhy</w:t>
      </w:r>
      <w:r w:rsidRPr="009D6CBF">
        <w:t xml:space="preserve"> odpadu</w:t>
      </w:r>
      <w:r w:rsidRPr="007D75C4">
        <w:rPr>
          <w:lang w:eastAsia="cs-CZ"/>
        </w:rPr>
        <w:t>.</w:t>
      </w:r>
    </w:p>
    <w:p w:rsidRPr="007D75C4" w:rsidR="007D75C4" w:rsidP="007D75C4" w:rsidRDefault="007D75C4" w14:paraId="3BEB552F" w14:textId="6AE1D3F6">
      <w:pPr>
        <w:spacing w:before="120" w:after="120" w:line="240" w:lineRule="auto"/>
        <w:rPr>
          <w:lang w:eastAsia="cs-CZ"/>
        </w:rPr>
      </w:pPr>
      <w:r w:rsidRPr="007D75C4">
        <w:rPr>
          <w:lang w:eastAsia="cs-CZ"/>
        </w:rPr>
        <w:t>Systém v rámci synchronizace revizí položek objednávek PP s předměty smluv HEN zajistí uložení hodnoty Skupiny odpadu k RPO dle </w:t>
      </w:r>
      <w:r w:rsidRPr="009D6CBF">
        <w:t>Druhy odpadu</w:t>
      </w:r>
      <w:r w:rsidRPr="007D75C4">
        <w:rPr>
          <w:lang w:eastAsia="cs-CZ"/>
        </w:rPr>
        <w:t>.</w:t>
      </w:r>
    </w:p>
    <w:p w:rsidRPr="007D75C4" w:rsidR="007D75C4" w:rsidP="007D75C4" w:rsidRDefault="007D75C4" w14:paraId="4E2FD2DE" w14:textId="77777777">
      <w:pPr>
        <w:spacing w:before="120" w:after="120" w:line="240" w:lineRule="auto"/>
        <w:rPr>
          <w:lang w:eastAsia="cs-CZ"/>
        </w:rPr>
      </w:pPr>
      <w:r w:rsidRPr="007D75C4">
        <w:rPr>
          <w:lang w:eastAsia="cs-CZ"/>
        </w:rPr>
        <w:t>Součástí spuštění PP a RP s funkčnostmi CS bude migrace s mapováním hodnot skupiny odpadů již založených položek objednávek. Další analýza případně určí, že nastavení skupiny odpadů zajistí první synchronizace položek objednávek.</w:t>
      </w:r>
    </w:p>
    <w:p w:rsidRPr="007D75C4" w:rsidR="007D75C4" w:rsidP="007D75C4" w:rsidRDefault="007D75C4" w14:paraId="1BB9614C" w14:textId="77777777">
      <w:pPr>
        <w:spacing w:before="120" w:after="120" w:line="240" w:lineRule="auto"/>
        <w:rPr>
          <w:lang w:eastAsia="cs-CZ"/>
        </w:rPr>
      </w:pPr>
      <w:r w:rsidRPr="007D75C4">
        <w:rPr>
          <w:lang w:eastAsia="cs-CZ"/>
        </w:rPr>
        <w:t>Dále umožní i uživatelům pasportu nádob jednodušeji vybrat konkrétní RPO. A bude možné i skupinu odpadu na nádobě vyplnit dle vybrané RPO.</w:t>
      </w:r>
    </w:p>
    <w:p w:rsidRPr="007D75C4" w:rsidR="007D75C4" w:rsidP="007D75C4" w:rsidRDefault="007D75C4" w14:paraId="31D66180" w14:textId="77777777">
      <w:pPr>
        <w:spacing w:before="120" w:after="120" w:line="240" w:lineRule="auto"/>
        <w:rPr>
          <w:lang w:eastAsia="cs-CZ"/>
        </w:rPr>
      </w:pPr>
      <w:r w:rsidRPr="007D75C4">
        <w:rPr>
          <w:lang w:eastAsia="cs-CZ"/>
        </w:rPr>
        <w:t>Další analýzou zpřesníme práci se skupinou odpadu na RPO:</w:t>
      </w:r>
    </w:p>
    <w:p w:rsidRPr="007D75C4" w:rsidR="007D75C4" w:rsidP="00A43239" w:rsidRDefault="007D75C4" w14:paraId="08672A85" w14:textId="147D2014">
      <w:pPr>
        <w:numPr>
          <w:ilvl w:val="0"/>
          <w:numId w:val="16"/>
        </w:numPr>
        <w:spacing w:before="120" w:after="120" w:line="240" w:lineRule="auto"/>
        <w:rPr>
          <w:lang w:eastAsia="cs-CZ"/>
        </w:rPr>
      </w:pPr>
      <w:r w:rsidRPr="007D75C4">
        <w:rPr>
          <w:lang w:eastAsia="cs-CZ"/>
        </w:rPr>
        <w:t>vyjdeme-li z předpokladu, že změna druhu odpadu na předmětu smlouvy není možná ani řízenou změnou, tak na straně RPO povolíme uživateli s právem změnu skupiny odpadu, ale pouze v případě, že se nepodařilo namapovat skupinu odpadu dle Druhu odpadu nebo při změně na skupinu odpadu = MIX</w:t>
      </w:r>
      <w:r w:rsidR="00C03AF5">
        <w:rPr>
          <w:lang w:eastAsia="cs-CZ"/>
        </w:rPr>
        <w:t>,</w:t>
      </w:r>
    </w:p>
    <w:p w:rsidRPr="007D75C4" w:rsidR="007D75C4" w:rsidP="00A43239" w:rsidRDefault="007D75C4" w14:paraId="78D6DA93" w14:textId="4C2E711E">
      <w:pPr>
        <w:numPr>
          <w:ilvl w:val="0"/>
          <w:numId w:val="16"/>
        </w:numPr>
        <w:spacing w:before="120" w:after="120" w:line="240" w:lineRule="auto"/>
        <w:rPr>
          <w:lang w:eastAsia="cs-CZ"/>
        </w:rPr>
      </w:pPr>
      <w:r w:rsidRPr="007D75C4">
        <w:rPr>
          <w:lang w:eastAsia="cs-CZ"/>
        </w:rPr>
        <w:t>nebude-li druh odpadu vyplněn, tak uživatel bude moci vybrat jakoukoli skupinu odpadu a MIX</w:t>
      </w:r>
      <w:r w:rsidR="00C8060C">
        <w:rPr>
          <w:lang w:eastAsia="cs-CZ"/>
        </w:rPr>
        <w:t>,</w:t>
      </w:r>
    </w:p>
    <w:p w:rsidRPr="007D75C4" w:rsidR="007D75C4" w:rsidP="00A43239" w:rsidRDefault="007D75C4" w14:paraId="658C2453" w14:textId="77777777">
      <w:pPr>
        <w:numPr>
          <w:ilvl w:val="0"/>
          <w:numId w:val="16"/>
        </w:numPr>
        <w:spacing w:before="120" w:after="120" w:line="240" w:lineRule="auto"/>
        <w:rPr>
          <w:lang w:eastAsia="cs-CZ"/>
        </w:rPr>
      </w:pPr>
      <w:r w:rsidRPr="007D75C4">
        <w:rPr>
          <w:lang w:eastAsia="cs-CZ"/>
        </w:rPr>
        <w:t>pokud bude povolena změna odpadu na předmětu smlouvy, tak synchronizace zajistí update skupiny na RPO.</w:t>
      </w:r>
    </w:p>
    <w:p w:rsidR="00B23DC0" w:rsidP="009D6CBF" w:rsidRDefault="007D75C4" w14:paraId="60D0AB1A" w14:textId="35814D6B">
      <w:pPr>
        <w:spacing w:before="120" w:after="120" w:line="240" w:lineRule="auto"/>
        <w:rPr>
          <w:lang w:eastAsia="cs-CZ"/>
        </w:rPr>
      </w:pPr>
      <w:r w:rsidRPr="007D75C4">
        <w:rPr>
          <w:lang w:eastAsia="cs-CZ"/>
        </w:rPr>
        <w:t xml:space="preserve">Při plánování na straně RP systém zajistí, že jeden Okruh dne bude obsahovat Objednané služby pouze jedné skupiny odpadu </w:t>
      </w:r>
      <w:r w:rsidRPr="007D75C4" w:rsidR="00FD3A08">
        <w:rPr>
          <w:lang w:eastAsia="cs-CZ"/>
        </w:rPr>
        <w:t>–</w:t>
      </w:r>
      <w:r w:rsidRPr="007D75C4">
        <w:rPr>
          <w:lang w:eastAsia="cs-CZ"/>
        </w:rPr>
        <w:t xml:space="preserve"> viz kapitola Generování objednaných služeb.</w:t>
      </w:r>
    </w:p>
    <w:p w:rsidR="00ED4B70" w:rsidP="007D75C4" w:rsidRDefault="00ED4B70" w14:paraId="40116BAA" w14:textId="77777777">
      <w:pPr>
        <w:spacing w:before="120" w:after="120" w:line="240" w:lineRule="auto"/>
        <w:rPr>
          <w:lang w:eastAsia="cs-CZ"/>
        </w:rPr>
      </w:pPr>
    </w:p>
    <w:p w:rsidR="00ED4B70" w:rsidP="009D6CBF" w:rsidRDefault="00ED4B70" w14:paraId="3E97F3C2" w14:textId="77777777">
      <w:pPr>
        <w:pStyle w:val="Nadpis5"/>
        <w:rPr>
          <w:lang w:eastAsia="cs-CZ"/>
        </w:rPr>
      </w:pPr>
      <w:r w:rsidRPr="00ED4B70">
        <w:rPr>
          <w:lang w:eastAsia="cs-CZ"/>
        </w:rPr>
        <w:t>Vazba revize položky objednávky na okruhy, rozvrhy a zóny</w:t>
      </w:r>
    </w:p>
    <w:p w:rsidRPr="004F3893" w:rsidR="00664500" w:rsidP="00664500" w:rsidRDefault="00664500" w14:paraId="3620C9F6" w14:textId="14F55159">
      <w:pPr>
        <w:rPr>
          <w:smallCaps/>
          <w:color w:val="7E7E7E" w:themeColor="text1" w:themeTint="A5"/>
        </w:rPr>
      </w:pPr>
      <w:r w:rsidRPr="00AA1355">
        <w:rPr>
          <w:rStyle w:val="Odkazjemn"/>
        </w:rPr>
        <w:t>Tagy: #</w:t>
      </w:r>
      <w:r w:rsidR="006B68A6">
        <w:rPr>
          <w:rStyle w:val="Odkazjemn"/>
        </w:rPr>
        <w:t>Balicek1</w:t>
      </w:r>
      <w:r w:rsidRPr="00AA1355">
        <w:rPr>
          <w:rStyle w:val="Odkazjemn"/>
        </w:rPr>
        <w:t xml:space="preserve">, #SDZ </w:t>
      </w:r>
      <w:r>
        <w:rPr>
          <w:rStyle w:val="Odkazjemn"/>
        </w:rPr>
        <w:t>Lim</w:t>
      </w:r>
    </w:p>
    <w:p w:rsidRPr="00ED4B70" w:rsidR="00ED4B70" w:rsidP="00ED4B70" w:rsidRDefault="00ED4B70" w14:paraId="666F27A0" w14:textId="77777777">
      <w:pPr>
        <w:spacing w:before="120" w:after="120" w:line="240" w:lineRule="auto"/>
        <w:rPr>
          <w:lang w:eastAsia="cs-CZ"/>
        </w:rPr>
      </w:pPr>
      <w:r w:rsidRPr="00ED4B70">
        <w:rPr>
          <w:lang w:eastAsia="cs-CZ"/>
        </w:rPr>
        <w:t>Dalšími důležitými vazbami RPO jsou vazby na:</w:t>
      </w:r>
    </w:p>
    <w:p w:rsidRPr="00ED4B70" w:rsidR="00ED4B70" w:rsidP="00A43239" w:rsidRDefault="00ED4B70" w14:paraId="51501046" w14:textId="6B1DCEF7">
      <w:pPr>
        <w:numPr>
          <w:ilvl w:val="0"/>
          <w:numId w:val="17"/>
        </w:numPr>
        <w:spacing w:before="120" w:after="120" w:line="240" w:lineRule="auto"/>
        <w:rPr>
          <w:lang w:eastAsia="cs-CZ"/>
        </w:rPr>
      </w:pPr>
      <w:r w:rsidRPr="00ED4B70">
        <w:rPr>
          <w:lang w:eastAsia="cs-CZ"/>
        </w:rPr>
        <w:t>Okruh</w:t>
      </w:r>
      <w:r w:rsidR="00A112A7">
        <w:rPr>
          <w:lang w:eastAsia="cs-CZ"/>
        </w:rPr>
        <w:t>.</w:t>
      </w:r>
    </w:p>
    <w:p w:rsidRPr="00ED4B70" w:rsidR="00ED4B70" w:rsidP="00A43239" w:rsidRDefault="00ED4B70" w14:paraId="078D1D88" w14:textId="0665EF57">
      <w:pPr>
        <w:numPr>
          <w:ilvl w:val="0"/>
          <w:numId w:val="17"/>
        </w:numPr>
        <w:spacing w:before="120" w:after="120" w:line="240" w:lineRule="auto"/>
        <w:rPr>
          <w:lang w:eastAsia="cs-CZ"/>
        </w:rPr>
      </w:pPr>
      <w:r w:rsidRPr="00ED4B70">
        <w:rPr>
          <w:lang w:eastAsia="cs-CZ"/>
        </w:rPr>
        <w:t>Rozvrh</w:t>
      </w:r>
      <w:r w:rsidR="00A112A7">
        <w:rPr>
          <w:lang w:eastAsia="cs-CZ"/>
        </w:rPr>
        <w:t>.</w:t>
      </w:r>
    </w:p>
    <w:p w:rsidRPr="00ED4B70" w:rsidR="00ED4B70" w:rsidP="00A43239" w:rsidRDefault="00ED4B70" w14:paraId="4BB2A48D" w14:textId="40EA8D91">
      <w:pPr>
        <w:numPr>
          <w:ilvl w:val="0"/>
          <w:numId w:val="17"/>
        </w:numPr>
        <w:spacing w:before="120" w:after="120" w:line="240" w:lineRule="auto"/>
        <w:rPr>
          <w:lang w:eastAsia="cs-CZ"/>
        </w:rPr>
      </w:pPr>
      <w:r w:rsidRPr="00ED4B70">
        <w:rPr>
          <w:lang w:eastAsia="cs-CZ"/>
        </w:rPr>
        <w:t>Zónu</w:t>
      </w:r>
      <w:r w:rsidR="00A112A7">
        <w:rPr>
          <w:lang w:eastAsia="cs-CZ"/>
        </w:rPr>
        <w:t>.</w:t>
      </w:r>
    </w:p>
    <w:p w:rsidRPr="00ED4B70" w:rsidR="00ED4B70" w:rsidP="00ED4B70" w:rsidRDefault="00ED4B70" w14:paraId="1F5F8D44" w14:textId="77777777">
      <w:pPr>
        <w:spacing w:before="120" w:after="120" w:line="240" w:lineRule="auto"/>
        <w:rPr>
          <w:lang w:eastAsia="cs-CZ"/>
        </w:rPr>
      </w:pPr>
      <w:r w:rsidRPr="00ED4B70">
        <w:rPr>
          <w:lang w:eastAsia="cs-CZ"/>
        </w:rPr>
        <w:t>Vycházíme z předpokladu, že může existovat k jedné položce objednávky více vazeb na okruhy a rozvrhy.</w:t>
      </w:r>
    </w:p>
    <w:p w:rsidRPr="00ED4B70" w:rsidR="00ED4B70" w:rsidP="00ED4B70" w:rsidRDefault="00ED4B70" w14:paraId="2FBB2D97" w14:textId="77777777">
      <w:pPr>
        <w:spacing w:before="120" w:after="120" w:line="240" w:lineRule="auto"/>
        <w:rPr>
          <w:lang w:eastAsia="cs-CZ"/>
        </w:rPr>
      </w:pPr>
      <w:r w:rsidRPr="00ED4B70">
        <w:rPr>
          <w:lang w:eastAsia="cs-CZ"/>
        </w:rPr>
        <w:t>Naproti tomu vazba RPO na Zónu bude 1:1.</w:t>
      </w:r>
    </w:p>
    <w:p w:rsidRPr="00ED4B70" w:rsidR="00ED4B70" w:rsidP="00ED4B70" w:rsidRDefault="00ED4B70" w14:paraId="3AD0C310" w14:textId="77777777">
      <w:pPr>
        <w:spacing w:before="120" w:after="120" w:line="240" w:lineRule="auto"/>
        <w:rPr>
          <w:lang w:eastAsia="cs-CZ"/>
        </w:rPr>
      </w:pPr>
      <w:r w:rsidRPr="00ED4B70">
        <w:rPr>
          <w:lang w:eastAsia="cs-CZ"/>
        </w:rPr>
        <w:t>Účelem uložení vazeb v PP je:</w:t>
      </w:r>
    </w:p>
    <w:p w:rsidRPr="00ED4B70" w:rsidR="00ED4B70" w:rsidP="00A43239" w:rsidRDefault="00ED4B70" w14:paraId="75D8020B" w14:textId="77777777">
      <w:pPr>
        <w:numPr>
          <w:ilvl w:val="0"/>
          <w:numId w:val="18"/>
        </w:numPr>
        <w:spacing w:before="120" w:after="120" w:line="240" w:lineRule="auto"/>
        <w:rPr>
          <w:lang w:eastAsia="cs-CZ"/>
        </w:rPr>
      </w:pPr>
      <w:r w:rsidRPr="00ED4B70">
        <w:rPr>
          <w:lang w:eastAsia="cs-CZ"/>
        </w:rPr>
        <w:t>komplexnost informací o položkách objednávek a nádobách,</w:t>
      </w:r>
    </w:p>
    <w:p w:rsidRPr="00ED4B70" w:rsidR="00ED4B70" w:rsidP="00A43239" w:rsidRDefault="00ED4B70" w14:paraId="7AD359E7" w14:textId="77777777">
      <w:pPr>
        <w:numPr>
          <w:ilvl w:val="0"/>
          <w:numId w:val="18"/>
        </w:numPr>
        <w:spacing w:before="120" w:after="120" w:line="240" w:lineRule="auto"/>
        <w:rPr>
          <w:lang w:eastAsia="cs-CZ"/>
        </w:rPr>
      </w:pPr>
      <w:r w:rsidRPr="00ED4B70">
        <w:rPr>
          <w:lang w:eastAsia="cs-CZ"/>
        </w:rPr>
        <w:t>možnost kontroly zařazení položek objednávek (nádob) do okruhů a kontrola správné vazby na rozvrh,</w:t>
      </w:r>
    </w:p>
    <w:p w:rsidRPr="00ED4B70" w:rsidR="00ED4B70" w:rsidP="00A43239" w:rsidRDefault="00ED4B70" w14:paraId="192CE124" w14:textId="77777777">
      <w:pPr>
        <w:numPr>
          <w:ilvl w:val="0"/>
          <w:numId w:val="18"/>
        </w:numPr>
        <w:spacing w:before="120" w:after="120" w:line="240" w:lineRule="auto"/>
        <w:rPr>
          <w:lang w:eastAsia="cs-CZ"/>
        </w:rPr>
      </w:pPr>
      <w:r w:rsidRPr="00ED4B70">
        <w:rPr>
          <w:lang w:eastAsia="cs-CZ"/>
        </w:rPr>
        <w:t>v dalších etapách místo správy okruhů na straně FLW</w:t>
      </w:r>
    </w:p>
    <w:p w:rsidRPr="00ED4B70" w:rsidR="00ED4B70" w:rsidP="00A43239" w:rsidRDefault="00ED4B70" w14:paraId="69C5DD0B" w14:textId="1AA9CD63">
      <w:pPr>
        <w:numPr>
          <w:ilvl w:val="1"/>
          <w:numId w:val="18"/>
        </w:numPr>
        <w:spacing w:before="120" w:after="120" w:line="240" w:lineRule="auto"/>
        <w:rPr>
          <w:lang w:eastAsia="cs-CZ"/>
        </w:rPr>
      </w:pPr>
      <w:r w:rsidRPr="00ED4B70">
        <w:rPr>
          <w:lang w:eastAsia="cs-CZ"/>
        </w:rPr>
        <w:t>PP jako aplikace pro správu okruhů a zařazení položek objednávek do okruhů</w:t>
      </w:r>
      <w:r w:rsidR="000B30AC">
        <w:rPr>
          <w:lang w:eastAsia="cs-CZ"/>
        </w:rPr>
        <w:t>,</w:t>
      </w:r>
    </w:p>
    <w:p w:rsidRPr="00ED4B70" w:rsidR="00ED4B70" w:rsidP="00A43239" w:rsidRDefault="00ED4B70" w14:paraId="66BDED53" w14:textId="77777777">
      <w:pPr>
        <w:numPr>
          <w:ilvl w:val="1"/>
          <w:numId w:val="18"/>
        </w:numPr>
        <w:spacing w:before="120" w:after="120" w:line="240" w:lineRule="auto"/>
        <w:rPr>
          <w:lang w:eastAsia="cs-CZ"/>
        </w:rPr>
      </w:pPr>
      <w:r w:rsidRPr="00ED4B70">
        <w:rPr>
          <w:lang w:eastAsia="cs-CZ"/>
        </w:rPr>
        <w:t>RP jako aplikace pro práci s objednanými službami, trasami a denními výkony,</w:t>
      </w:r>
    </w:p>
    <w:p w:rsidR="00ED4B70" w:rsidP="00A43239" w:rsidRDefault="00ED4B70" w14:paraId="621DEC0C" w14:textId="1F466C6F">
      <w:pPr>
        <w:pStyle w:val="Odstavecseseznamem"/>
        <w:numPr>
          <w:ilvl w:val="0"/>
          <w:numId w:val="18"/>
        </w:numPr>
        <w:spacing w:before="120" w:after="120" w:line="240" w:lineRule="auto"/>
        <w:rPr>
          <w:lang w:eastAsia="cs-CZ"/>
        </w:rPr>
      </w:pPr>
      <w:r w:rsidRPr="00ED4B70">
        <w:rPr>
          <w:lang w:eastAsia="cs-CZ"/>
        </w:rPr>
        <w:t>podklad pro vytvoření objednaných služeb pro strategickou optimalizaci tras (okruhů) v RP.</w:t>
      </w:r>
    </w:p>
    <w:p w:rsidR="00ED4B70" w:rsidP="00ED4B70" w:rsidRDefault="00ED4B70" w14:paraId="25DEE28A" w14:textId="77777777">
      <w:pPr>
        <w:spacing w:before="120" w:after="120" w:line="240" w:lineRule="auto"/>
        <w:rPr>
          <w:lang w:eastAsia="cs-CZ"/>
        </w:rPr>
      </w:pPr>
    </w:p>
    <w:p w:rsidR="00677E88" w:rsidP="009D6CBF" w:rsidRDefault="00677E88" w14:paraId="44C3AAB2" w14:textId="77777777">
      <w:pPr>
        <w:pStyle w:val="Nadpis5"/>
        <w:rPr>
          <w:lang w:eastAsia="cs-CZ"/>
        </w:rPr>
      </w:pPr>
      <w:r w:rsidRPr="00677E88">
        <w:rPr>
          <w:lang w:eastAsia="cs-CZ"/>
        </w:rPr>
        <w:t>Rozšíření obrazovky RPO</w:t>
      </w:r>
    </w:p>
    <w:p w:rsidRPr="004F3893" w:rsidR="005B0D5A" w:rsidP="005B0D5A" w:rsidRDefault="005B0D5A" w14:paraId="234B81E6" w14:textId="5204A480">
      <w:pPr>
        <w:rPr>
          <w:smallCaps/>
          <w:color w:val="7E7E7E" w:themeColor="text1" w:themeTint="A5"/>
        </w:rPr>
      </w:pPr>
      <w:r w:rsidRPr="00AA1355">
        <w:rPr>
          <w:rStyle w:val="Odkazjemn"/>
        </w:rPr>
        <w:t>Tagy: #</w:t>
      </w:r>
      <w:r w:rsidR="006B68A6">
        <w:rPr>
          <w:rStyle w:val="Odkazjemn"/>
        </w:rPr>
        <w:t>Balicek1</w:t>
      </w:r>
      <w:r w:rsidRPr="00AA1355">
        <w:rPr>
          <w:rStyle w:val="Odkazjemn"/>
        </w:rPr>
        <w:t xml:space="preserve">, #SDZ </w:t>
      </w:r>
      <w:r>
        <w:rPr>
          <w:rStyle w:val="Odkazjemn"/>
        </w:rPr>
        <w:t>Lim</w:t>
      </w:r>
    </w:p>
    <w:p w:rsidRPr="00677E88" w:rsidR="00677E88" w:rsidP="00677E88" w:rsidRDefault="00677E88" w14:paraId="21784F06" w14:textId="77777777">
      <w:pPr>
        <w:spacing w:before="120" w:after="120" w:line="240" w:lineRule="auto"/>
        <w:rPr>
          <w:lang w:eastAsia="cs-CZ"/>
        </w:rPr>
      </w:pPr>
      <w:r w:rsidRPr="00677E88">
        <w:rPr>
          <w:lang w:eastAsia="cs-CZ"/>
        </w:rPr>
        <w:t>Pro splnění výše zmíněných funkčností rozšíříme obrazovku RPO o následující části:</w:t>
      </w:r>
    </w:p>
    <w:p w:rsidRPr="00677E88" w:rsidR="00677E88" w:rsidP="00A43239" w:rsidRDefault="00677E88" w14:paraId="1F7C6349" w14:textId="77777777">
      <w:pPr>
        <w:numPr>
          <w:ilvl w:val="0"/>
          <w:numId w:val="19"/>
        </w:numPr>
        <w:spacing w:before="120" w:after="120" w:line="240" w:lineRule="auto"/>
        <w:rPr>
          <w:lang w:eastAsia="cs-CZ"/>
        </w:rPr>
      </w:pPr>
      <w:r w:rsidRPr="00677E88">
        <w:rPr>
          <w:lang w:eastAsia="cs-CZ"/>
        </w:rPr>
        <w:t>mapa se zobrazením RPO nebo stanovišť nádob</w:t>
      </w:r>
    </w:p>
    <w:p w:rsidRPr="00677E88" w:rsidR="00677E88" w:rsidP="00A43239" w:rsidRDefault="00677E88" w14:paraId="01F9B3A7" w14:textId="77777777">
      <w:pPr>
        <w:numPr>
          <w:ilvl w:val="0"/>
          <w:numId w:val="19"/>
        </w:numPr>
        <w:spacing w:before="120" w:after="120" w:line="240" w:lineRule="auto"/>
        <w:rPr>
          <w:lang w:eastAsia="cs-CZ"/>
        </w:rPr>
      </w:pPr>
      <w:r w:rsidRPr="00677E88">
        <w:rPr>
          <w:lang w:eastAsia="cs-CZ"/>
        </w:rPr>
        <w:t>panel Přiřazení okruhů, rozvrhů a zón k vybrané RPO</w:t>
      </w:r>
    </w:p>
    <w:p w:rsidRPr="00677E88" w:rsidR="00677E88" w:rsidP="00A43239" w:rsidRDefault="00677E88" w14:paraId="636DAFC2" w14:textId="77777777">
      <w:pPr>
        <w:numPr>
          <w:ilvl w:val="0"/>
          <w:numId w:val="19"/>
        </w:numPr>
        <w:spacing w:before="120" w:after="120" w:line="240" w:lineRule="auto"/>
        <w:rPr>
          <w:lang w:eastAsia="cs-CZ"/>
        </w:rPr>
      </w:pPr>
      <w:r w:rsidRPr="00677E88">
        <w:rPr>
          <w:lang w:eastAsia="cs-CZ"/>
        </w:rPr>
        <w:t>panel objednaných služeb vybrané RPO</w:t>
      </w:r>
    </w:p>
    <w:p w:rsidRPr="00677E88" w:rsidR="00677E88" w:rsidP="00677E88" w:rsidRDefault="00677E88" w14:paraId="01FC9820" w14:textId="77777777">
      <w:pPr>
        <w:spacing w:before="120" w:after="120" w:line="240" w:lineRule="auto"/>
        <w:rPr>
          <w:lang w:eastAsia="cs-CZ"/>
        </w:rPr>
      </w:pPr>
      <w:r w:rsidRPr="00677E88">
        <w:rPr>
          <w:lang w:eastAsia="cs-CZ"/>
        </w:rPr>
        <w:t>Tzn., že obrazovka:</w:t>
      </w:r>
    </w:p>
    <w:p w:rsidRPr="00677E88" w:rsidR="00677E88" w:rsidP="00A43239" w:rsidRDefault="00677E88" w14:paraId="5264A44B" w14:textId="2528CC27">
      <w:pPr>
        <w:numPr>
          <w:ilvl w:val="0"/>
          <w:numId w:val="20"/>
        </w:numPr>
        <w:spacing w:before="120" w:after="120" w:line="240" w:lineRule="auto"/>
        <w:rPr>
          <w:lang w:eastAsia="cs-CZ"/>
        </w:rPr>
      </w:pPr>
      <w:r w:rsidRPr="00677E88">
        <w:rPr>
          <w:lang w:eastAsia="cs-CZ"/>
        </w:rPr>
        <w:t>bude v panelu pravé části rozšířen</w:t>
      </w:r>
      <w:r w:rsidR="000909BB">
        <w:rPr>
          <w:lang w:eastAsia="cs-CZ"/>
        </w:rPr>
        <w:t>a</w:t>
      </w:r>
      <w:r w:rsidRPr="00677E88">
        <w:rPr>
          <w:lang w:eastAsia="cs-CZ"/>
        </w:rPr>
        <w:t xml:space="preserve"> o záložku "PŘIŘAZENÍ OKRUHŮ", kde uživateli zobrazíme informaci o přiřazení vybrané revize položky objednávky</w:t>
      </w:r>
    </w:p>
    <w:p w:rsidRPr="00677E88" w:rsidR="00677E88" w:rsidP="00A43239" w:rsidRDefault="00677E88" w14:paraId="79FFB294" w14:textId="77777777">
      <w:pPr>
        <w:numPr>
          <w:ilvl w:val="1"/>
          <w:numId w:val="20"/>
        </w:numPr>
        <w:spacing w:before="120" w:after="120" w:line="240" w:lineRule="auto"/>
        <w:rPr>
          <w:lang w:eastAsia="cs-CZ"/>
        </w:rPr>
      </w:pPr>
      <w:r w:rsidRPr="00677E88">
        <w:rPr>
          <w:lang w:eastAsia="cs-CZ"/>
        </w:rPr>
        <w:t>v etapě 1 půjde pouze o zobrazení bez možnosti editace nebo mazání</w:t>
      </w:r>
    </w:p>
    <w:p w:rsidRPr="00677E88" w:rsidR="00677E88" w:rsidP="00A43239" w:rsidRDefault="00677E88" w14:paraId="0F438EB4" w14:textId="06354955">
      <w:pPr>
        <w:numPr>
          <w:ilvl w:val="0"/>
          <w:numId w:val="20"/>
        </w:numPr>
        <w:spacing w:before="120" w:after="120" w:line="240" w:lineRule="auto"/>
        <w:rPr>
          <w:lang w:eastAsia="cs-CZ"/>
        </w:rPr>
      </w:pPr>
      <w:r w:rsidRPr="00677E88">
        <w:rPr>
          <w:lang w:eastAsia="cs-CZ"/>
        </w:rPr>
        <w:t>bude ve formuláři POKROČILÝ FILTR rozšířen</w:t>
      </w:r>
      <w:r w:rsidR="000909BB">
        <w:rPr>
          <w:lang w:eastAsia="cs-CZ"/>
        </w:rPr>
        <w:t>a</w:t>
      </w:r>
      <w:r w:rsidRPr="00677E88">
        <w:rPr>
          <w:lang w:eastAsia="cs-CZ"/>
        </w:rPr>
        <w:t xml:space="preserve"> o možnost filtrování přes skupiny filtrů:</w:t>
      </w:r>
    </w:p>
    <w:p w:rsidRPr="00677E88" w:rsidR="00677E88" w:rsidP="00A43239" w:rsidRDefault="00677E88" w14:paraId="2DC63980" w14:textId="77777777">
      <w:pPr>
        <w:numPr>
          <w:ilvl w:val="1"/>
          <w:numId w:val="20"/>
        </w:numPr>
        <w:spacing w:before="120" w:after="120" w:line="240" w:lineRule="auto"/>
        <w:rPr>
          <w:lang w:eastAsia="cs-CZ"/>
        </w:rPr>
      </w:pPr>
      <w:r w:rsidRPr="00677E88">
        <w:rPr>
          <w:lang w:eastAsia="cs-CZ"/>
        </w:rPr>
        <w:t>Okruh</w:t>
      </w:r>
    </w:p>
    <w:p w:rsidRPr="00677E88" w:rsidR="00677E88" w:rsidP="00A43239" w:rsidRDefault="00677E88" w14:paraId="2898C07D" w14:textId="77777777">
      <w:pPr>
        <w:numPr>
          <w:ilvl w:val="1"/>
          <w:numId w:val="20"/>
        </w:numPr>
        <w:spacing w:before="120" w:after="120" w:line="240" w:lineRule="auto"/>
        <w:rPr>
          <w:lang w:eastAsia="cs-CZ"/>
        </w:rPr>
      </w:pPr>
      <w:r w:rsidRPr="00677E88">
        <w:rPr>
          <w:lang w:eastAsia="cs-CZ"/>
        </w:rPr>
        <w:t>Rozvrh</w:t>
      </w:r>
    </w:p>
    <w:p w:rsidRPr="00677E88" w:rsidR="00677E88" w:rsidP="00A43239" w:rsidRDefault="00677E88" w14:paraId="071D3ED9" w14:textId="77777777">
      <w:pPr>
        <w:numPr>
          <w:ilvl w:val="1"/>
          <w:numId w:val="20"/>
        </w:numPr>
        <w:spacing w:before="120" w:after="120" w:line="240" w:lineRule="auto"/>
        <w:rPr>
          <w:lang w:eastAsia="cs-CZ"/>
        </w:rPr>
      </w:pPr>
      <w:r w:rsidRPr="00677E88">
        <w:rPr>
          <w:lang w:eastAsia="cs-CZ"/>
        </w:rPr>
        <w:t>Rozhodující kalendářní den</w:t>
      </w:r>
    </w:p>
    <w:p w:rsidRPr="00677E88" w:rsidR="00677E88" w:rsidP="00A43239" w:rsidRDefault="00677E88" w14:paraId="0800D098" w14:textId="77777777">
      <w:pPr>
        <w:numPr>
          <w:ilvl w:val="2"/>
          <w:numId w:val="20"/>
        </w:numPr>
        <w:spacing w:before="120" w:after="120" w:line="240" w:lineRule="auto"/>
        <w:rPr>
          <w:lang w:eastAsia="cs-CZ"/>
        </w:rPr>
      </w:pPr>
      <w:r w:rsidRPr="00677E88">
        <w:rPr>
          <w:lang w:eastAsia="cs-CZ"/>
        </w:rPr>
        <w:t>bude sloužit jako pohled na budoucí nebo minulý stav</w:t>
      </w:r>
    </w:p>
    <w:p w:rsidRPr="00677E88" w:rsidR="00677E88" w:rsidP="00A43239" w:rsidRDefault="00677E88" w14:paraId="224F0ED1" w14:textId="77777777">
      <w:pPr>
        <w:numPr>
          <w:ilvl w:val="1"/>
          <w:numId w:val="20"/>
        </w:numPr>
        <w:spacing w:before="120" w:after="120" w:line="240" w:lineRule="auto"/>
        <w:rPr>
          <w:lang w:eastAsia="cs-CZ"/>
        </w:rPr>
      </w:pPr>
      <w:r w:rsidRPr="00677E88">
        <w:rPr>
          <w:lang w:eastAsia="cs-CZ"/>
        </w:rPr>
        <w:t>Aktuálně platné</w:t>
      </w:r>
    </w:p>
    <w:p w:rsidRPr="00677E88" w:rsidR="00677E88" w:rsidP="00A43239" w:rsidRDefault="00677E88" w14:paraId="4DF83939" w14:textId="77777777">
      <w:pPr>
        <w:numPr>
          <w:ilvl w:val="2"/>
          <w:numId w:val="20"/>
        </w:numPr>
        <w:spacing w:before="120" w:after="120" w:line="240" w:lineRule="auto"/>
        <w:rPr>
          <w:lang w:eastAsia="cs-CZ"/>
        </w:rPr>
      </w:pPr>
      <w:r w:rsidRPr="00677E88">
        <w:rPr>
          <w:lang w:eastAsia="cs-CZ"/>
        </w:rPr>
        <w:t>bude sloužit pro pohled na aktuálně platný stav</w:t>
      </w:r>
    </w:p>
    <w:p w:rsidR="00677E88" w:rsidP="00A43239" w:rsidRDefault="000909BB" w14:paraId="598457BD" w14:textId="6DD1337E">
      <w:pPr>
        <w:pStyle w:val="Odstavecseseznamem"/>
        <w:numPr>
          <w:ilvl w:val="0"/>
          <w:numId w:val="20"/>
        </w:numPr>
        <w:spacing w:before="120" w:after="120" w:line="240" w:lineRule="auto"/>
        <w:rPr>
          <w:lang w:eastAsia="cs-CZ"/>
        </w:rPr>
      </w:pPr>
      <w:r>
        <w:rPr>
          <w:lang w:eastAsia="cs-CZ"/>
        </w:rPr>
        <w:t>bude rozšířena</w:t>
      </w:r>
      <w:r w:rsidRPr="00677E88" w:rsidR="00677E88">
        <w:rPr>
          <w:lang w:eastAsia="cs-CZ"/>
        </w:rPr>
        <w:t xml:space="preserve"> o mapové okno</w:t>
      </w:r>
    </w:p>
    <w:p w:rsidR="002A43C1" w:rsidP="009D6CBF" w:rsidRDefault="002A43C1" w14:paraId="78BA63C4" w14:textId="3C83C7A1">
      <w:pPr>
        <w:jc w:val="center"/>
        <w:rPr>
          <w:noProof/>
        </w:rPr>
      </w:pPr>
      <w:r w:rsidRPr="00BC7BB9">
        <w:rPr>
          <w:noProof/>
          <w:lang w:eastAsia="cs-CZ"/>
        </w:rPr>
        <w:drawing>
          <wp:inline distT="0" distB="0" distL="0" distR="0" wp14:anchorId="48ECBD46" wp14:editId="3D2613E7">
            <wp:extent cx="5760720" cy="3722370"/>
            <wp:effectExtent l="0" t="0" r="0" b="0"/>
            <wp:docPr id="578324944" name="Obrázek 1" descr="Obsah obrázku text, snímek obrazovky, Písmo, čísl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24944" name="Obrázek 1" descr="Obsah obrázku text, snímek obrazovky, Písmo, číslo&#10;&#10;Obsah generovaný pomocí AI může být nesprávný."/>
                    <pic:cNvPicPr/>
                  </pic:nvPicPr>
                  <pic:blipFill>
                    <a:blip r:embed="rId21"/>
                    <a:stretch>
                      <a:fillRect/>
                    </a:stretch>
                  </pic:blipFill>
                  <pic:spPr>
                    <a:xfrm>
                      <a:off x="0" y="0"/>
                      <a:ext cx="5760720" cy="3722370"/>
                    </a:xfrm>
                    <a:prstGeom prst="rect">
                      <a:avLst/>
                    </a:prstGeom>
                  </pic:spPr>
                </pic:pic>
              </a:graphicData>
            </a:graphic>
          </wp:inline>
        </w:drawing>
      </w:r>
    </w:p>
    <w:p w:rsidR="002A43C1" w:rsidP="0038183C" w:rsidRDefault="002A43C1" w14:paraId="219255CF" w14:textId="77777777">
      <w:pPr>
        <w:pStyle w:val="Popisobrzku"/>
      </w:pPr>
      <w:r>
        <w:rPr>
          <w:noProof/>
        </w:rPr>
        <w:t xml:space="preserve">Obr.: Rozložení </w:t>
      </w:r>
      <w:r w:rsidRPr="009D6CBF">
        <w:t>obrazovky</w:t>
      </w:r>
      <w:r>
        <w:rPr>
          <w:noProof/>
        </w:rPr>
        <w:t xml:space="preserve"> Položky objednávek</w:t>
      </w:r>
    </w:p>
    <w:p w:rsidR="000909BB" w:rsidP="000909BB" w:rsidRDefault="000909BB" w14:paraId="6AF19171" w14:textId="05F2A691">
      <w:pPr>
        <w:spacing w:before="120" w:after="120" w:line="240" w:lineRule="auto"/>
        <w:rPr>
          <w:lang w:eastAsia="cs-CZ"/>
        </w:rPr>
      </w:pPr>
    </w:p>
    <w:p w:rsidR="008654DA" w:rsidP="000909BB" w:rsidRDefault="008654DA" w14:paraId="6B85CED1" w14:textId="77777777">
      <w:pPr>
        <w:spacing w:before="120" w:after="120" w:line="240" w:lineRule="auto"/>
        <w:rPr>
          <w:lang w:eastAsia="cs-CZ"/>
        </w:rPr>
      </w:pPr>
    </w:p>
    <w:p w:rsidR="00962E0C" w:rsidP="009D6CBF" w:rsidRDefault="00962E0C" w14:paraId="1181C97F" w14:textId="289AEBF0">
      <w:pPr>
        <w:pStyle w:val="Nadpis5"/>
        <w:rPr>
          <w:lang w:eastAsia="cs-CZ"/>
        </w:rPr>
      </w:pPr>
      <w:r w:rsidRPr="00962E0C">
        <w:rPr>
          <w:lang w:eastAsia="cs-CZ"/>
        </w:rPr>
        <w:t>Geokódování míst realizací a zobrazení RPO v</w:t>
      </w:r>
      <w:r w:rsidR="005B0D5A">
        <w:rPr>
          <w:lang w:eastAsia="cs-CZ"/>
        </w:rPr>
        <w:t> </w:t>
      </w:r>
      <w:r w:rsidRPr="00962E0C">
        <w:rPr>
          <w:lang w:eastAsia="cs-CZ"/>
        </w:rPr>
        <w:t>mapě</w:t>
      </w:r>
    </w:p>
    <w:p w:rsidRPr="004F3893" w:rsidR="005B0D5A" w:rsidP="005B0D5A" w:rsidRDefault="005B0D5A" w14:paraId="5A5A1727" w14:textId="69431DA2">
      <w:pPr>
        <w:rPr>
          <w:smallCaps/>
          <w:color w:val="7E7E7E" w:themeColor="text1" w:themeTint="A5"/>
        </w:rPr>
      </w:pPr>
      <w:r w:rsidRPr="00AA1355">
        <w:rPr>
          <w:rStyle w:val="Odkazjemn"/>
        </w:rPr>
        <w:t>Tagy: #</w:t>
      </w:r>
      <w:r w:rsidR="006B68A6">
        <w:rPr>
          <w:rStyle w:val="Odkazjemn"/>
        </w:rPr>
        <w:t>Balicek1</w:t>
      </w:r>
      <w:r w:rsidRPr="00AA1355">
        <w:rPr>
          <w:rStyle w:val="Odkazjemn"/>
        </w:rPr>
        <w:t xml:space="preserve">, #SDZ </w:t>
      </w:r>
      <w:r>
        <w:rPr>
          <w:rStyle w:val="Odkazjemn"/>
        </w:rPr>
        <w:t>Lim</w:t>
      </w:r>
    </w:p>
    <w:p w:rsidRPr="00962E0C" w:rsidR="00962E0C" w:rsidP="00962E0C" w:rsidRDefault="00962E0C" w14:paraId="3B1BD8AA" w14:textId="77777777">
      <w:pPr>
        <w:spacing w:before="120" w:after="120" w:line="240" w:lineRule="auto"/>
        <w:rPr>
          <w:lang w:eastAsia="cs-CZ"/>
        </w:rPr>
      </w:pPr>
      <w:r w:rsidRPr="00962E0C">
        <w:rPr>
          <w:lang w:eastAsia="cs-CZ"/>
        </w:rPr>
        <w:t>Pro zobrazení bodů v mapě budeme vycházet z predikce, že pro uživatele je důležité zobrazit mu body (souřadnice) s ohledem na nádoby a jejich stanoviště, které mají vazbu na danou položku objednávky.</w:t>
      </w:r>
    </w:p>
    <w:p w:rsidRPr="00962E0C" w:rsidR="00962E0C" w:rsidP="00962E0C" w:rsidRDefault="00962E0C" w14:paraId="3653CF32" w14:textId="77777777">
      <w:pPr>
        <w:spacing w:before="120" w:after="120" w:line="240" w:lineRule="auto"/>
        <w:rPr>
          <w:lang w:eastAsia="cs-CZ"/>
        </w:rPr>
      </w:pPr>
      <w:r w:rsidRPr="00962E0C">
        <w:rPr>
          <w:lang w:eastAsia="cs-CZ"/>
        </w:rPr>
        <w:t>Až v případě, kdy položka objednávky nemá žádnou vazbu na nádobu, tak v tomto případě zobrazíme bod na mapě na souřadnici místa realizace položky objednávky.</w:t>
      </w:r>
    </w:p>
    <w:p w:rsidRPr="00962E0C" w:rsidR="00962E0C" w:rsidP="00A43239" w:rsidRDefault="00962E0C" w14:paraId="4840780C" w14:textId="77777777">
      <w:pPr>
        <w:numPr>
          <w:ilvl w:val="0"/>
          <w:numId w:val="21"/>
        </w:numPr>
        <w:spacing w:before="120" w:after="120" w:line="240" w:lineRule="auto"/>
        <w:rPr>
          <w:lang w:eastAsia="cs-CZ"/>
        </w:rPr>
      </w:pPr>
      <w:r w:rsidRPr="00962E0C">
        <w:rPr>
          <w:lang w:eastAsia="cs-CZ"/>
        </w:rPr>
        <w:t>proto budeme místa realizace položek objednávek geokódovat,</w:t>
      </w:r>
    </w:p>
    <w:p w:rsidRPr="00962E0C" w:rsidR="00962E0C" w:rsidP="00A43239" w:rsidRDefault="00962E0C" w14:paraId="6C4A37C1" w14:textId="60D70010">
      <w:pPr>
        <w:numPr>
          <w:ilvl w:val="0"/>
          <w:numId w:val="21"/>
        </w:numPr>
        <w:spacing w:before="120" w:after="120" w:line="240" w:lineRule="auto"/>
        <w:rPr>
          <w:lang w:eastAsia="cs-CZ"/>
        </w:rPr>
      </w:pPr>
      <w:r w:rsidRPr="00962E0C">
        <w:rPr>
          <w:lang w:eastAsia="cs-CZ"/>
        </w:rPr>
        <w:t xml:space="preserve">ke geokódování místa realizace dojde v případě, že dojde ke změně adresy místa </w:t>
      </w:r>
      <w:r w:rsidRPr="00962E0C" w:rsidR="004918AC">
        <w:rPr>
          <w:lang w:eastAsia="cs-CZ"/>
        </w:rPr>
        <w:t>realizace – v</w:t>
      </w:r>
      <w:r w:rsidRPr="00962E0C">
        <w:rPr>
          <w:lang w:eastAsia="cs-CZ"/>
        </w:rPr>
        <w:t xml:space="preserve"> tomto případě zajistíme geokódování automaticky během synchronizace revizí položek objednávek</w:t>
      </w:r>
    </w:p>
    <w:p w:rsidRPr="00962E0C" w:rsidR="00962E0C" w:rsidP="00A43239" w:rsidRDefault="00962E0C" w14:paraId="7649C751" w14:textId="77777777">
      <w:pPr>
        <w:numPr>
          <w:ilvl w:val="1"/>
          <w:numId w:val="21"/>
        </w:numPr>
        <w:spacing w:before="120" w:after="120" w:line="240" w:lineRule="auto"/>
        <w:rPr>
          <w:lang w:eastAsia="cs-CZ"/>
        </w:rPr>
      </w:pPr>
      <w:r w:rsidRPr="00962E0C">
        <w:rPr>
          <w:lang w:eastAsia="cs-CZ"/>
        </w:rPr>
        <w:t>v mapě zobrazené body vizuálně odlišíme, zda zobrazujeme bod Místa realizace nebo Stanoviště nádoby</w:t>
      </w:r>
    </w:p>
    <w:p w:rsidRPr="00962E0C" w:rsidR="00962E0C" w:rsidP="00A43239" w:rsidRDefault="00962E0C" w14:paraId="07707753" w14:textId="77777777">
      <w:pPr>
        <w:numPr>
          <w:ilvl w:val="0"/>
          <w:numId w:val="21"/>
        </w:numPr>
        <w:spacing w:before="120" w:after="120" w:line="240" w:lineRule="auto"/>
        <w:rPr>
          <w:lang w:eastAsia="cs-CZ"/>
        </w:rPr>
      </w:pPr>
      <w:r w:rsidRPr="00962E0C">
        <w:rPr>
          <w:lang w:eastAsia="cs-CZ"/>
        </w:rPr>
        <w:t>analýza blíže rozepíše i manuální úpravu umístění místa realizace v mapě</w:t>
      </w:r>
    </w:p>
    <w:p w:rsidRPr="00962E0C" w:rsidR="00962E0C" w:rsidP="00962E0C" w:rsidRDefault="00962E0C" w14:paraId="009E593D" w14:textId="77777777">
      <w:pPr>
        <w:spacing w:before="120" w:after="120" w:line="240" w:lineRule="auto"/>
        <w:rPr>
          <w:lang w:eastAsia="cs-CZ"/>
        </w:rPr>
      </w:pPr>
      <w:r w:rsidRPr="00962E0C">
        <w:rPr>
          <w:lang w:eastAsia="cs-CZ"/>
        </w:rPr>
        <w:t> </w:t>
      </w:r>
    </w:p>
    <w:p w:rsidR="00962E0C" w:rsidP="009D6CBF" w:rsidRDefault="00614823" w14:paraId="7799F971" w14:textId="4E50E16C">
      <w:pPr>
        <w:spacing w:before="120" w:after="120" w:line="240" w:lineRule="auto"/>
        <w:jc w:val="center"/>
        <w:rPr>
          <w:lang w:eastAsia="cs-CZ"/>
        </w:rPr>
      </w:pPr>
      <w:r w:rsidRPr="00614823">
        <w:rPr>
          <w:noProof/>
          <w:lang w:eastAsia="cs-CZ"/>
        </w:rPr>
        <w:drawing>
          <wp:inline distT="0" distB="0" distL="0" distR="0" wp14:anchorId="70A61399" wp14:editId="1A33F594">
            <wp:extent cx="5760720" cy="3958590"/>
            <wp:effectExtent l="0" t="0" r="0" b="3810"/>
            <wp:docPr id="830322081" name="Obrázek 1" descr="Obsah obrázku text, snímek obrazovky, diagram, řada/pruh&#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22081" name="Obrázek 1" descr="Obsah obrázku text, snímek obrazovky, diagram, řada/pruh&#10;&#10;Obsah generovaný pomocí AI může být nesprávný."/>
                    <pic:cNvPicPr/>
                  </pic:nvPicPr>
                  <pic:blipFill>
                    <a:blip r:embed="rId22"/>
                    <a:stretch>
                      <a:fillRect/>
                    </a:stretch>
                  </pic:blipFill>
                  <pic:spPr>
                    <a:xfrm>
                      <a:off x="0" y="0"/>
                      <a:ext cx="5760720" cy="3958590"/>
                    </a:xfrm>
                    <a:prstGeom prst="rect">
                      <a:avLst/>
                    </a:prstGeom>
                  </pic:spPr>
                </pic:pic>
              </a:graphicData>
            </a:graphic>
          </wp:inline>
        </w:drawing>
      </w:r>
    </w:p>
    <w:p w:rsidR="00614823" w:rsidP="009D6CBF" w:rsidRDefault="00614823" w14:paraId="3186A905" w14:textId="29029930">
      <w:pPr>
        <w:pStyle w:val="Popisobrzku"/>
      </w:pPr>
      <w:r>
        <w:t>Obr.: Metodika použité souřadnice</w:t>
      </w:r>
    </w:p>
    <w:p w:rsidR="009D1C7E" w:rsidP="00962E0C" w:rsidRDefault="009D1C7E" w14:paraId="50C88DD7" w14:textId="77777777">
      <w:pPr>
        <w:spacing w:before="120" w:after="120" w:line="240" w:lineRule="auto"/>
        <w:rPr>
          <w:lang w:eastAsia="cs-CZ"/>
        </w:rPr>
      </w:pPr>
    </w:p>
    <w:p w:rsidR="007E77E8" w:rsidP="009D6CBF" w:rsidRDefault="007E77E8" w14:paraId="63A32B44" w14:textId="77777777">
      <w:pPr>
        <w:pStyle w:val="Nadpis5"/>
        <w:rPr>
          <w:lang w:eastAsia="cs-CZ"/>
        </w:rPr>
      </w:pPr>
      <w:r w:rsidRPr="007E77E8">
        <w:rPr>
          <w:lang w:eastAsia="cs-CZ"/>
        </w:rPr>
        <w:t>Volba zobrazení pozic RPO na mapě</w:t>
      </w:r>
    </w:p>
    <w:p w:rsidRPr="004F3893" w:rsidR="00091ED4" w:rsidP="00091ED4" w:rsidRDefault="00091ED4" w14:paraId="4B138F98" w14:textId="51C92297">
      <w:pPr>
        <w:rPr>
          <w:smallCaps/>
          <w:color w:val="7E7E7E" w:themeColor="text1" w:themeTint="A5"/>
        </w:rPr>
      </w:pPr>
      <w:r w:rsidRPr="00AA1355">
        <w:rPr>
          <w:rStyle w:val="Odkazjemn"/>
        </w:rPr>
        <w:t>Tagy: #</w:t>
      </w:r>
      <w:r w:rsidR="006B68A6">
        <w:rPr>
          <w:rStyle w:val="Odkazjemn"/>
        </w:rPr>
        <w:t>Balicek1</w:t>
      </w:r>
      <w:r w:rsidRPr="00AA1355">
        <w:rPr>
          <w:rStyle w:val="Odkazjemn"/>
        </w:rPr>
        <w:t xml:space="preserve">, #SDZ </w:t>
      </w:r>
      <w:r>
        <w:rPr>
          <w:rStyle w:val="Odkazjemn"/>
        </w:rPr>
        <w:t>Lim</w:t>
      </w:r>
    </w:p>
    <w:p w:rsidRPr="007E77E8" w:rsidR="007E77E8" w:rsidP="007E77E8" w:rsidRDefault="007E77E8" w14:paraId="05BFB16A" w14:textId="77777777">
      <w:pPr>
        <w:spacing w:before="120" w:after="120" w:line="240" w:lineRule="auto"/>
        <w:rPr>
          <w:lang w:eastAsia="cs-CZ"/>
        </w:rPr>
      </w:pPr>
      <w:r w:rsidRPr="007E77E8">
        <w:rPr>
          <w:lang w:eastAsia="cs-CZ"/>
        </w:rPr>
        <w:t>Mohou existovat tři možnosti, jak chce uživatel zobrazit RPO na mapě:</w:t>
      </w:r>
    </w:p>
    <w:p w:rsidRPr="007E77E8" w:rsidR="007E77E8" w:rsidP="00A43239" w:rsidRDefault="007E77E8" w14:paraId="2605DD97" w14:textId="77777777">
      <w:pPr>
        <w:numPr>
          <w:ilvl w:val="0"/>
          <w:numId w:val="22"/>
        </w:numPr>
        <w:spacing w:before="120" w:after="120" w:line="240" w:lineRule="auto"/>
        <w:rPr>
          <w:lang w:eastAsia="cs-CZ"/>
        </w:rPr>
      </w:pPr>
      <w:r w:rsidRPr="007E77E8">
        <w:rPr>
          <w:lang w:eastAsia="cs-CZ"/>
        </w:rPr>
        <w:t>zobrazit všechny dostupné pozice RPO na mapě</w:t>
      </w:r>
    </w:p>
    <w:p w:rsidRPr="007E77E8" w:rsidR="007E77E8" w:rsidP="00A43239" w:rsidRDefault="007E77E8" w14:paraId="4A12B888" w14:textId="77777777">
      <w:pPr>
        <w:numPr>
          <w:ilvl w:val="1"/>
          <w:numId w:val="22"/>
        </w:numPr>
        <w:spacing w:before="120" w:after="120" w:line="240" w:lineRule="auto"/>
        <w:rPr>
          <w:lang w:eastAsia="cs-CZ"/>
        </w:rPr>
      </w:pPr>
      <w:r w:rsidRPr="007E77E8">
        <w:rPr>
          <w:lang w:eastAsia="cs-CZ"/>
        </w:rPr>
        <w:t>pohled na pozice, které budou určeny podle MR nebo souřadnicemi polohy ST</w:t>
      </w:r>
    </w:p>
    <w:p w:rsidRPr="007E77E8" w:rsidR="007E77E8" w:rsidP="00A43239" w:rsidRDefault="007E77E8" w14:paraId="4B3E089B" w14:textId="77777777">
      <w:pPr>
        <w:numPr>
          <w:ilvl w:val="0"/>
          <w:numId w:val="22"/>
        </w:numPr>
        <w:spacing w:before="120" w:after="120" w:line="240" w:lineRule="auto"/>
        <w:rPr>
          <w:lang w:eastAsia="cs-CZ"/>
        </w:rPr>
      </w:pPr>
      <w:r w:rsidRPr="007E77E8">
        <w:rPr>
          <w:lang w:eastAsia="cs-CZ"/>
        </w:rPr>
        <w:t>zobrazit jen RPO dle souřadnic ST nádob</w:t>
      </w:r>
    </w:p>
    <w:p w:rsidRPr="007E77E8" w:rsidR="007E77E8" w:rsidP="00A43239" w:rsidRDefault="007E77E8" w14:paraId="25DCFBED" w14:textId="3D9F7F4B">
      <w:pPr>
        <w:numPr>
          <w:ilvl w:val="0"/>
          <w:numId w:val="22"/>
        </w:numPr>
        <w:spacing w:before="120" w:after="120" w:line="240" w:lineRule="auto"/>
        <w:rPr>
          <w:lang w:eastAsia="cs-CZ"/>
        </w:rPr>
      </w:pPr>
      <w:r w:rsidRPr="007E77E8">
        <w:rPr>
          <w:lang w:eastAsia="cs-CZ"/>
        </w:rPr>
        <w:t xml:space="preserve">zobrazit jen RPO dle </w:t>
      </w:r>
      <w:r w:rsidRPr="007E77E8" w:rsidR="00255E98">
        <w:rPr>
          <w:lang w:eastAsia="cs-CZ"/>
        </w:rPr>
        <w:t>geokódingu</w:t>
      </w:r>
      <w:r w:rsidRPr="007E77E8">
        <w:rPr>
          <w:lang w:eastAsia="cs-CZ"/>
        </w:rPr>
        <w:t xml:space="preserve"> MR</w:t>
      </w:r>
    </w:p>
    <w:p w:rsidR="009D1C7E" w:rsidP="00962E0C" w:rsidRDefault="007E77E8" w14:paraId="31518D3F" w14:textId="29B96FDE">
      <w:pPr>
        <w:spacing w:before="120" w:after="120" w:line="240" w:lineRule="auto"/>
        <w:rPr>
          <w:lang w:eastAsia="cs-CZ"/>
        </w:rPr>
      </w:pPr>
      <w:r w:rsidRPr="007E77E8">
        <w:rPr>
          <w:lang w:eastAsia="cs-CZ"/>
        </w:rPr>
        <w:t>Uživatel bude mít k dispozici nový filtr nad RPO, který bude třístavový dle výše uvedené potřeby.</w:t>
      </w:r>
    </w:p>
    <w:p w:rsidR="00AD4D54" w:rsidP="00AD4D54" w:rsidRDefault="00AD4D54" w14:paraId="17D62EFE" w14:textId="77777777">
      <w:pPr>
        <w:rPr>
          <w:lang w:eastAsia="cs-CZ"/>
        </w:rPr>
      </w:pPr>
    </w:p>
    <w:p w:rsidR="00AD4D54" w:rsidP="009D6CBF" w:rsidRDefault="00AD4D54" w14:paraId="670CC781" w14:textId="27551A1F">
      <w:pPr>
        <w:pStyle w:val="Nadpis5"/>
        <w:rPr>
          <w:lang w:eastAsia="cs-CZ"/>
        </w:rPr>
      </w:pPr>
      <w:r w:rsidRPr="00AD4D54">
        <w:rPr>
          <w:lang w:eastAsia="cs-CZ"/>
        </w:rPr>
        <w:t>Panel Přiřazení okruhů</w:t>
      </w:r>
    </w:p>
    <w:p w:rsidRPr="004F3893" w:rsidR="00091ED4" w:rsidP="00091ED4" w:rsidRDefault="00091ED4" w14:paraId="4E4B48E3" w14:textId="4E99BD6C">
      <w:pPr>
        <w:rPr>
          <w:smallCaps/>
          <w:color w:val="7E7E7E" w:themeColor="text1" w:themeTint="A5"/>
        </w:rPr>
      </w:pPr>
      <w:r w:rsidRPr="00AA1355">
        <w:rPr>
          <w:rStyle w:val="Odkazjemn"/>
        </w:rPr>
        <w:t>Tagy: #</w:t>
      </w:r>
      <w:r w:rsidR="006B68A6">
        <w:rPr>
          <w:rStyle w:val="Odkazjemn"/>
        </w:rPr>
        <w:t>Balicek1</w:t>
      </w:r>
      <w:r w:rsidRPr="00AA1355">
        <w:rPr>
          <w:rStyle w:val="Odkazjemn"/>
        </w:rPr>
        <w:t xml:space="preserve">, #SDZ </w:t>
      </w:r>
      <w:r>
        <w:rPr>
          <w:rStyle w:val="Odkazjemn"/>
        </w:rPr>
        <w:t>Lim</w:t>
      </w:r>
    </w:p>
    <w:p w:rsidRPr="00AD4D54" w:rsidR="00AD4D54" w:rsidP="00AD4D54" w:rsidRDefault="00AD4D54" w14:paraId="704E805E" w14:textId="77777777">
      <w:pPr>
        <w:rPr>
          <w:lang w:eastAsia="cs-CZ"/>
        </w:rPr>
      </w:pPr>
      <w:r w:rsidRPr="00AD4D54">
        <w:rPr>
          <w:lang w:eastAsia="cs-CZ"/>
        </w:rPr>
        <w:t>Záložka Přiřazení okruhů informuje uživatele o stavu přiřazení RPO do okruhu a rozvrhu.</w:t>
      </w:r>
    </w:p>
    <w:p w:rsidRPr="00AD4D54" w:rsidR="00AD4D54" w:rsidP="00AD4D54" w:rsidRDefault="00AD4D54" w14:paraId="0E9F948E" w14:textId="294EB558">
      <w:pPr>
        <w:rPr>
          <w:lang w:eastAsia="cs-CZ"/>
        </w:rPr>
      </w:pPr>
      <w:r w:rsidRPr="00AD4D54">
        <w:rPr>
          <w:lang w:eastAsia="cs-CZ"/>
        </w:rPr>
        <w:t>Na straně HEN neexistuje žádný časový údaj, který by definoval, od jakého data je RPO zařazena do Okruhu. PP bude s touto časovou platností pracovat.</w:t>
      </w:r>
    </w:p>
    <w:p w:rsidRPr="00AD4D54" w:rsidR="00AD4D54" w:rsidP="00AD4D54" w:rsidRDefault="00AD4D54" w14:paraId="1B12CF8C" w14:textId="77777777">
      <w:pPr>
        <w:rPr>
          <w:lang w:eastAsia="cs-CZ"/>
        </w:rPr>
      </w:pPr>
      <w:r w:rsidRPr="00AD4D54">
        <w:rPr>
          <w:lang w:eastAsia="cs-CZ"/>
        </w:rPr>
        <w:t>Obdobná situace je i u rozvrhu.</w:t>
      </w:r>
    </w:p>
    <w:p w:rsidRPr="00AD4D54" w:rsidR="00AD4D54" w:rsidP="00AD4D54" w:rsidRDefault="00AD4D54" w14:paraId="3BB0FE09" w14:textId="6B8D3D79">
      <w:pPr>
        <w:rPr>
          <w:lang w:eastAsia="cs-CZ"/>
        </w:rPr>
      </w:pPr>
      <w:r w:rsidRPr="00AD4D54">
        <w:rPr>
          <w:lang w:eastAsia="cs-CZ"/>
        </w:rPr>
        <w:t>Platnost zařazení do okruhu a rozvrhu tedy bude nepovinná – minimálně pro první etapu.</w:t>
      </w:r>
    </w:p>
    <w:p w:rsidRPr="00AD4D54" w:rsidR="00AD4D54" w:rsidP="00AD4D54" w:rsidRDefault="00AD4D54" w14:paraId="100E6063" w14:textId="79F217A5">
      <w:pPr>
        <w:rPr>
          <w:lang w:eastAsia="cs-CZ"/>
        </w:rPr>
      </w:pPr>
      <w:r w:rsidRPr="00AD4D54">
        <w:rPr>
          <w:lang w:eastAsia="cs-CZ"/>
        </w:rPr>
        <w:t xml:space="preserve">Lze však </w:t>
      </w:r>
      <w:r w:rsidR="004D53BE">
        <w:rPr>
          <w:lang w:eastAsia="cs-CZ"/>
        </w:rPr>
        <w:t>uvést</w:t>
      </w:r>
      <w:r w:rsidRPr="00AD4D54">
        <w:rPr>
          <w:lang w:eastAsia="cs-CZ"/>
        </w:rPr>
        <w:t>, že rozvrhy jsou platné na jeden kalendářní rok. Práce s platností okruhu, rozvrhu a jejich přiřazení k RPO bude upřesněna v rámci diskuse s D2B.</w:t>
      </w:r>
    </w:p>
    <w:p w:rsidRPr="00AD4D54" w:rsidR="00AD4D54" w:rsidP="00AD4D54" w:rsidRDefault="00AD4D54" w14:paraId="12946386" w14:textId="77777777">
      <w:pPr>
        <w:rPr>
          <w:lang w:eastAsia="cs-CZ"/>
        </w:rPr>
      </w:pPr>
      <w:r w:rsidRPr="00AD4D54">
        <w:rPr>
          <w:lang w:eastAsia="cs-CZ"/>
        </w:rPr>
        <w:t>Jak je zmíněno výše, tak součástí bude i přiřazení zón.</w:t>
      </w:r>
    </w:p>
    <w:p w:rsidRPr="00AD4D54" w:rsidR="00AD4D54" w:rsidP="009D6CBF" w:rsidRDefault="0073676E" w14:paraId="74E864CC" w14:textId="139B6011">
      <w:pPr>
        <w:rPr>
          <w:lang w:eastAsia="cs-CZ"/>
        </w:rPr>
      </w:pPr>
      <w:r>
        <w:rPr>
          <w:lang w:eastAsia="cs-CZ"/>
        </w:rPr>
        <w:t>D</w:t>
      </w:r>
      <w:r w:rsidRPr="00AD4D54" w:rsidR="00AD4D54">
        <w:rPr>
          <w:lang w:eastAsia="cs-CZ"/>
        </w:rPr>
        <w:t>alší analýza určí, jak bude se zónou nakládáno</w:t>
      </w:r>
      <w:r>
        <w:rPr>
          <w:lang w:eastAsia="cs-CZ"/>
        </w:rPr>
        <w:t xml:space="preserve">: </w:t>
      </w:r>
      <w:r w:rsidRPr="00AD4D54" w:rsidR="00AD4D54">
        <w:rPr>
          <w:lang w:eastAsia="cs-CZ"/>
        </w:rPr>
        <w:t>na straně HEN jsou do zón řazeny předměty smluv a tuto funkčnost přeneseme i do PP</w:t>
      </w:r>
      <w:r w:rsidR="00B9398F">
        <w:rPr>
          <w:lang w:eastAsia="cs-CZ"/>
        </w:rPr>
        <w:t>. T</w:t>
      </w:r>
      <w:r w:rsidRPr="00AD4D54" w:rsidR="00AD4D54">
        <w:rPr>
          <w:lang w:eastAsia="cs-CZ"/>
        </w:rPr>
        <w:t>ím všechny nádoby a jejich stanoviště přeberou informaci o zóně z</w:t>
      </w:r>
      <w:r w:rsidR="00B9398F">
        <w:rPr>
          <w:lang w:eastAsia="cs-CZ"/>
        </w:rPr>
        <w:t> </w:t>
      </w:r>
      <w:r w:rsidRPr="00AD4D54" w:rsidR="00AD4D54">
        <w:rPr>
          <w:lang w:eastAsia="cs-CZ"/>
        </w:rPr>
        <w:t>RPO</w:t>
      </w:r>
      <w:r w:rsidR="00B9398F">
        <w:rPr>
          <w:lang w:eastAsia="cs-CZ"/>
        </w:rPr>
        <w:t>. V</w:t>
      </w:r>
      <w:r w:rsidRPr="00AD4D54" w:rsidR="00AD4D54">
        <w:rPr>
          <w:lang w:eastAsia="cs-CZ"/>
        </w:rPr>
        <w:t xml:space="preserve"> budoucnu </w:t>
      </w:r>
      <w:r w:rsidR="00B9398F">
        <w:rPr>
          <w:lang w:eastAsia="cs-CZ"/>
        </w:rPr>
        <w:t xml:space="preserve">se může </w:t>
      </w:r>
      <w:r w:rsidRPr="00AD4D54" w:rsidR="00AD4D54">
        <w:rPr>
          <w:lang w:eastAsia="cs-CZ"/>
        </w:rPr>
        <w:t>objevit potřeba detailizovat pohled na zóny stanovišť nádob</w:t>
      </w:r>
      <w:r w:rsidR="00643635">
        <w:rPr>
          <w:lang w:eastAsia="cs-CZ"/>
        </w:rPr>
        <w:t>.</w:t>
      </w:r>
    </w:p>
    <w:p w:rsidR="00BB6173" w:rsidP="009D6CBF" w:rsidRDefault="0038183C" w14:paraId="14B4740E" w14:textId="20409950">
      <w:pPr>
        <w:jc w:val="center"/>
        <w:rPr>
          <w:lang w:eastAsia="cs-CZ"/>
        </w:rPr>
      </w:pPr>
      <w:r w:rsidRPr="0038183C">
        <w:rPr>
          <w:noProof/>
          <w:lang w:eastAsia="cs-CZ"/>
        </w:rPr>
        <w:drawing>
          <wp:inline distT="0" distB="0" distL="0" distR="0" wp14:anchorId="1EFBDF6C" wp14:editId="7C5310C6">
            <wp:extent cx="2198740" cy="3862317"/>
            <wp:effectExtent l="0" t="0" r="0" b="5080"/>
            <wp:docPr id="1331962178" name="Obrázek 1" descr="Obsah obrázku text, snímek obrazovky, Písmo, čísl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62178" name="Obrázek 1" descr="Obsah obrázku text, snímek obrazovky, Písmo, číslo&#10;&#10;Obsah generovaný pomocí AI může být nesprávný."/>
                    <pic:cNvPicPr/>
                  </pic:nvPicPr>
                  <pic:blipFill>
                    <a:blip r:embed="rId23"/>
                    <a:stretch>
                      <a:fillRect/>
                    </a:stretch>
                  </pic:blipFill>
                  <pic:spPr>
                    <a:xfrm>
                      <a:off x="0" y="0"/>
                      <a:ext cx="2204773" cy="3872915"/>
                    </a:xfrm>
                    <a:prstGeom prst="rect">
                      <a:avLst/>
                    </a:prstGeom>
                  </pic:spPr>
                </pic:pic>
              </a:graphicData>
            </a:graphic>
          </wp:inline>
        </w:drawing>
      </w:r>
    </w:p>
    <w:p w:rsidRPr="00AD4D54" w:rsidR="0038183C" w:rsidP="009D6CBF" w:rsidRDefault="0038183C" w14:paraId="0082E727" w14:textId="674923EB">
      <w:pPr>
        <w:pStyle w:val="Popisobrzku"/>
      </w:pPr>
      <w:r>
        <w:t>Obr.: Panel přiřazení okruhů</w:t>
      </w:r>
    </w:p>
    <w:p w:rsidRPr="00F564C2" w:rsidR="00F564C2" w:rsidP="00F564C2" w:rsidRDefault="00F564C2" w14:paraId="07B97D3D" w14:textId="4C0440C7">
      <w:pPr>
        <w:rPr>
          <w:lang w:eastAsia="cs-CZ"/>
        </w:rPr>
      </w:pPr>
      <w:r w:rsidRPr="00F564C2">
        <w:rPr>
          <w:lang w:eastAsia="cs-CZ"/>
        </w:rPr>
        <w:t>V další etapě plánuje rozšíření formuláře i s ohledem na </w:t>
      </w:r>
      <w:r w:rsidRPr="009D6CBF">
        <w:t>Pohled na nezařazené RPO a jejich zařazení</w:t>
      </w:r>
      <w:r w:rsidRPr="00F564C2">
        <w:rPr>
          <w:lang w:eastAsia="cs-CZ"/>
        </w:rPr>
        <w:t> o:</w:t>
      </w:r>
    </w:p>
    <w:p w:rsidRPr="00F564C2" w:rsidR="00F564C2" w:rsidP="00A43239" w:rsidRDefault="00F564C2" w14:paraId="72064AAC" w14:textId="77777777">
      <w:pPr>
        <w:numPr>
          <w:ilvl w:val="0"/>
          <w:numId w:val="23"/>
        </w:numPr>
        <w:rPr>
          <w:lang w:eastAsia="cs-CZ"/>
        </w:rPr>
      </w:pPr>
      <w:r w:rsidRPr="00F564C2">
        <w:rPr>
          <w:lang w:eastAsia="cs-CZ"/>
        </w:rPr>
        <w:t>deaktivaci současného zařazení RPO do okruhu a rozvrhu,</w:t>
      </w:r>
    </w:p>
    <w:p w:rsidRPr="00F564C2" w:rsidR="00F564C2" w:rsidP="00A43239" w:rsidRDefault="00F564C2" w14:paraId="1BEE1135" w14:textId="694012AD">
      <w:pPr>
        <w:numPr>
          <w:ilvl w:val="0"/>
          <w:numId w:val="23"/>
        </w:numPr>
        <w:rPr>
          <w:lang w:eastAsia="cs-CZ"/>
        </w:rPr>
      </w:pPr>
      <w:r w:rsidRPr="00F564C2">
        <w:rPr>
          <w:lang w:eastAsia="cs-CZ"/>
        </w:rPr>
        <w:t>nové zařazení RPO do okruhu a rozvrhu</w:t>
      </w:r>
      <w:r w:rsidR="00A112A7">
        <w:rPr>
          <w:lang w:eastAsia="cs-CZ"/>
        </w:rPr>
        <w:t>.</w:t>
      </w:r>
    </w:p>
    <w:p w:rsidR="00E7737C" w:rsidP="009D6CBF" w:rsidRDefault="00E7737C" w14:paraId="6809267A" w14:textId="07C65D26">
      <w:pPr>
        <w:jc w:val="center"/>
      </w:pPr>
    </w:p>
    <w:p w:rsidR="00D807D1" w:rsidP="009D6CBF" w:rsidRDefault="00D807D1" w14:paraId="5B2F2F54" w14:textId="77777777">
      <w:pPr>
        <w:pStyle w:val="Nadpis5"/>
        <w:rPr>
          <w:lang w:eastAsia="cs-CZ"/>
        </w:rPr>
      </w:pPr>
      <w:bookmarkStart w:name="_Ref207633794" w:id="291"/>
      <w:r w:rsidRPr="00D807D1">
        <w:rPr>
          <w:lang w:eastAsia="cs-CZ"/>
        </w:rPr>
        <w:t>Pohled na nezařazené RPO a jejich zařazení</w:t>
      </w:r>
      <w:bookmarkEnd w:id="291"/>
    </w:p>
    <w:p w:rsidRPr="004F3893" w:rsidR="00C807B4" w:rsidP="00C807B4" w:rsidRDefault="00C807B4" w14:paraId="17C51883" w14:textId="13B38F46">
      <w:pPr>
        <w:rPr>
          <w:smallCaps/>
          <w:color w:val="7E7E7E" w:themeColor="text1" w:themeTint="A5"/>
        </w:rPr>
      </w:pPr>
      <w:r w:rsidRPr="00AA1355">
        <w:rPr>
          <w:rStyle w:val="Odkazjemn"/>
        </w:rPr>
        <w:t xml:space="preserve">Tagy: </w:t>
      </w:r>
      <w:r w:rsidR="00D2558C">
        <w:rPr>
          <w:rStyle w:val="Odkazjemn"/>
        </w:rPr>
        <w:t>#Balicek3, #SDZ Full</w:t>
      </w:r>
    </w:p>
    <w:p w:rsidR="009929F7" w:rsidP="00D807D1" w:rsidRDefault="006314B5" w14:paraId="0BAAB7B2" w14:textId="2CF4C517">
      <w:pPr>
        <w:rPr>
          <w:lang w:eastAsia="cs-CZ"/>
        </w:rPr>
      </w:pPr>
      <w:r>
        <w:rPr>
          <w:lang w:eastAsia="cs-CZ"/>
        </w:rPr>
        <w:t xml:space="preserve">Pro </w:t>
      </w:r>
      <w:r w:rsidRPr="00D807D1" w:rsidR="00D807D1">
        <w:rPr>
          <w:lang w:eastAsia="cs-CZ"/>
        </w:rPr>
        <w:t>práci s přiřazením okruhů, rozvrhů a zón k RPO navrhneme samostatnou obrazovku</w:t>
      </w:r>
      <w:r w:rsidR="00D31083">
        <w:rPr>
          <w:lang w:eastAsia="cs-CZ"/>
        </w:rPr>
        <w:t xml:space="preserve">. Tuto funkčnost zmiňujeme </w:t>
      </w:r>
      <w:r w:rsidR="009D216B">
        <w:rPr>
          <w:lang w:eastAsia="cs-CZ"/>
        </w:rPr>
        <w:t>již</w:t>
      </w:r>
      <w:r w:rsidR="00F6249F">
        <w:rPr>
          <w:lang w:eastAsia="cs-CZ"/>
        </w:rPr>
        <w:t xml:space="preserve"> nyní, přestože ji plánujeme a</w:t>
      </w:r>
      <w:r w:rsidR="00BE66E4">
        <w:rPr>
          <w:lang w:eastAsia="cs-CZ"/>
        </w:rPr>
        <w:t>ž v dalších etapách</w:t>
      </w:r>
      <w:r w:rsidR="00CC2AA3">
        <w:rPr>
          <w:lang w:eastAsia="cs-CZ"/>
        </w:rPr>
        <w:t xml:space="preserve"> z důvodu úplného </w:t>
      </w:r>
      <w:r w:rsidR="00BD0FBE">
        <w:rPr>
          <w:lang w:eastAsia="cs-CZ"/>
        </w:rPr>
        <w:t xml:space="preserve">rozsahu, </w:t>
      </w:r>
      <w:r w:rsidR="00CC2AA3">
        <w:rPr>
          <w:lang w:eastAsia="cs-CZ"/>
        </w:rPr>
        <w:t xml:space="preserve">kontextu </w:t>
      </w:r>
      <w:r w:rsidR="00BD0FBE">
        <w:rPr>
          <w:lang w:eastAsia="cs-CZ"/>
        </w:rPr>
        <w:t>a důležitosti funkčnosti.</w:t>
      </w:r>
    </w:p>
    <w:p w:rsidRPr="00D807D1" w:rsidR="00D807D1" w:rsidP="00D807D1" w:rsidRDefault="009929F7" w14:paraId="3C3794BD" w14:textId="5507B9F1">
      <w:pPr>
        <w:rPr>
          <w:lang w:eastAsia="cs-CZ"/>
        </w:rPr>
      </w:pPr>
      <w:r>
        <w:rPr>
          <w:lang w:eastAsia="cs-CZ"/>
        </w:rPr>
        <w:t>Tento pohled</w:t>
      </w:r>
      <w:r w:rsidRPr="00D807D1" w:rsidR="00D807D1">
        <w:rPr>
          <w:lang w:eastAsia="cs-CZ"/>
        </w:rPr>
        <w:t xml:space="preserve"> umožní:</w:t>
      </w:r>
    </w:p>
    <w:p w:rsidRPr="00D807D1" w:rsidR="00D807D1" w:rsidP="00A43239" w:rsidRDefault="00D807D1" w14:paraId="3B51EDBA" w14:textId="77777777">
      <w:pPr>
        <w:numPr>
          <w:ilvl w:val="0"/>
          <w:numId w:val="24"/>
        </w:numPr>
        <w:rPr>
          <w:lang w:eastAsia="cs-CZ"/>
        </w:rPr>
      </w:pPr>
      <w:r w:rsidRPr="00D807D1">
        <w:rPr>
          <w:lang w:eastAsia="cs-CZ"/>
        </w:rPr>
        <w:t>zobrazit RPO již exitujících okruhů,</w:t>
      </w:r>
    </w:p>
    <w:p w:rsidRPr="00D807D1" w:rsidR="00D807D1" w:rsidP="00A43239" w:rsidRDefault="00D807D1" w14:paraId="5119D4F5" w14:textId="6DD93D7A">
      <w:pPr>
        <w:numPr>
          <w:ilvl w:val="0"/>
          <w:numId w:val="24"/>
        </w:numPr>
        <w:rPr>
          <w:lang w:eastAsia="cs-CZ"/>
        </w:rPr>
      </w:pPr>
      <w:r w:rsidRPr="00D807D1">
        <w:rPr>
          <w:lang w:eastAsia="cs-CZ"/>
        </w:rPr>
        <w:t>zobrazit RPO již existujících zón</w:t>
      </w:r>
      <w:r w:rsidR="00F92EF5">
        <w:rPr>
          <w:lang w:eastAsia="cs-CZ"/>
        </w:rPr>
        <w:t>,</w:t>
      </w:r>
    </w:p>
    <w:p w:rsidRPr="00D807D1" w:rsidR="00D807D1" w:rsidP="00A43239" w:rsidRDefault="00D807D1" w14:paraId="670B936B" w14:textId="5646C2C8">
      <w:pPr>
        <w:numPr>
          <w:ilvl w:val="0"/>
          <w:numId w:val="24"/>
        </w:numPr>
        <w:rPr>
          <w:lang w:eastAsia="cs-CZ"/>
        </w:rPr>
      </w:pPr>
      <w:r w:rsidRPr="00D807D1">
        <w:rPr>
          <w:lang w:eastAsia="cs-CZ"/>
        </w:rPr>
        <w:t>založení nového okruhu nebo zóny</w:t>
      </w:r>
      <w:r w:rsidR="00F92EF5">
        <w:rPr>
          <w:lang w:eastAsia="cs-CZ"/>
        </w:rPr>
        <w:t>,</w:t>
      </w:r>
    </w:p>
    <w:p w:rsidRPr="00D807D1" w:rsidR="00D807D1" w:rsidP="00A43239" w:rsidRDefault="00D807D1" w14:paraId="42235699" w14:textId="7209BA40">
      <w:pPr>
        <w:numPr>
          <w:ilvl w:val="0"/>
          <w:numId w:val="24"/>
        </w:numPr>
        <w:rPr>
          <w:lang w:eastAsia="cs-CZ"/>
        </w:rPr>
      </w:pPr>
      <w:r w:rsidRPr="00D807D1">
        <w:rPr>
          <w:lang w:eastAsia="cs-CZ"/>
        </w:rPr>
        <w:t>zobrazit nezařazené RPO do okruhů, rozvrhů nebo zón</w:t>
      </w:r>
      <w:r w:rsidR="00F92EF5">
        <w:rPr>
          <w:lang w:eastAsia="cs-CZ"/>
        </w:rPr>
        <w:t>,</w:t>
      </w:r>
    </w:p>
    <w:p w:rsidRPr="00D807D1" w:rsidR="00D807D1" w:rsidP="00A43239" w:rsidRDefault="00D807D1" w14:paraId="60BE068B" w14:textId="77777777">
      <w:pPr>
        <w:numPr>
          <w:ilvl w:val="0"/>
          <w:numId w:val="24"/>
        </w:numPr>
        <w:rPr>
          <w:lang w:eastAsia="cs-CZ"/>
        </w:rPr>
      </w:pPr>
      <w:r w:rsidRPr="00D807D1">
        <w:rPr>
          <w:lang w:eastAsia="cs-CZ"/>
        </w:rPr>
        <w:t>a nakonec i tlačítko pro vyvolání formuláře pro přiřazení RPO.</w:t>
      </w:r>
    </w:p>
    <w:p w:rsidRPr="00AD4D54" w:rsidR="00C10B67" w:rsidP="009D6CBF" w:rsidRDefault="00D807D1" w14:paraId="5FD30D86" w14:textId="750DEFF7">
      <w:pPr>
        <w:rPr>
          <w:lang w:eastAsia="cs-CZ"/>
        </w:rPr>
      </w:pPr>
      <w:r w:rsidRPr="00D807D1">
        <w:rPr>
          <w:lang w:eastAsia="cs-CZ"/>
        </w:rPr>
        <w:t>Počítáme, že v průběhu času vzniknou požadavky na vylepšení ergonomie práce s touto obrazovkou.</w:t>
      </w:r>
    </w:p>
    <w:p w:rsidR="00D807D1" w:rsidP="009D6CBF" w:rsidRDefault="0098025E" w14:paraId="4369CE98" w14:textId="43C11496">
      <w:pPr>
        <w:jc w:val="center"/>
        <w:rPr>
          <w:lang w:eastAsia="cs-CZ"/>
        </w:rPr>
      </w:pPr>
      <w:r w:rsidRPr="0098025E">
        <w:rPr>
          <w:noProof/>
          <w:lang w:eastAsia="cs-CZ"/>
        </w:rPr>
        <w:drawing>
          <wp:inline distT="0" distB="0" distL="0" distR="0" wp14:anchorId="06FD8736" wp14:editId="648A1195">
            <wp:extent cx="5760720" cy="4020820"/>
            <wp:effectExtent l="0" t="0" r="0" b="0"/>
            <wp:docPr id="1342459815" name="Obrázek 1" descr="Obsah obrázku text, snímek obrazovky, číslo, displej&#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59815" name="Obrázek 1" descr="Obsah obrázku text, snímek obrazovky, číslo, displej&#10;&#10;Obsah generovaný pomocí AI může být nesprávný."/>
                    <pic:cNvPicPr/>
                  </pic:nvPicPr>
                  <pic:blipFill>
                    <a:blip r:embed="rId24"/>
                    <a:stretch>
                      <a:fillRect/>
                    </a:stretch>
                  </pic:blipFill>
                  <pic:spPr>
                    <a:xfrm>
                      <a:off x="0" y="0"/>
                      <a:ext cx="5760720" cy="4020820"/>
                    </a:xfrm>
                    <a:prstGeom prst="rect">
                      <a:avLst/>
                    </a:prstGeom>
                  </pic:spPr>
                </pic:pic>
              </a:graphicData>
            </a:graphic>
          </wp:inline>
        </w:drawing>
      </w:r>
    </w:p>
    <w:p w:rsidRPr="00AD4D54" w:rsidR="0098025E" w:rsidP="009D6CBF" w:rsidRDefault="0098025E" w14:paraId="25B2CD00" w14:textId="084C2C23">
      <w:pPr>
        <w:pStyle w:val="Popisobrzku"/>
      </w:pPr>
      <w:r>
        <w:t>Obr.: Obrazovka Nezařazené položky objednávek</w:t>
      </w:r>
    </w:p>
    <w:p w:rsidR="005C72A9" w:rsidP="00D807D1" w:rsidRDefault="005C72A9" w14:paraId="3A00CA85" w14:textId="77777777">
      <w:pPr>
        <w:rPr>
          <w:lang w:eastAsia="cs-CZ"/>
        </w:rPr>
      </w:pPr>
    </w:p>
    <w:p w:rsidRPr="006C6012" w:rsidR="006C6012" w:rsidP="009D6CBF" w:rsidRDefault="006C6012" w14:paraId="323425FF" w14:textId="77777777">
      <w:pPr>
        <w:pStyle w:val="Nadpis4"/>
        <w:rPr>
          <w:lang w:eastAsia="cs-CZ"/>
        </w:rPr>
      </w:pPr>
      <w:bookmarkStart w:name="_Toc208482710" w:id="292"/>
      <w:r w:rsidRPr="006C6012">
        <w:rPr>
          <w:lang w:eastAsia="cs-CZ"/>
        </w:rPr>
        <w:t>Nádoby</w:t>
      </w:r>
      <w:bookmarkEnd w:id="292"/>
    </w:p>
    <w:p w:rsidRPr="006C6012" w:rsidR="006C6012" w:rsidP="006C6012" w:rsidRDefault="006C6012" w14:paraId="15A273C4" w14:textId="24753F20">
      <w:pPr>
        <w:rPr>
          <w:lang w:eastAsia="cs-CZ"/>
        </w:rPr>
      </w:pPr>
      <w:r w:rsidRPr="006C6012">
        <w:rPr>
          <w:lang w:eastAsia="cs-CZ"/>
        </w:rPr>
        <w:t xml:space="preserve">Cílem pasportizace </w:t>
      </w:r>
      <w:r w:rsidR="00327105">
        <w:rPr>
          <w:lang w:eastAsia="cs-CZ"/>
        </w:rPr>
        <w:t xml:space="preserve">a synchronizace </w:t>
      </w:r>
      <w:r w:rsidRPr="006C6012">
        <w:rPr>
          <w:lang w:eastAsia="cs-CZ"/>
        </w:rPr>
        <w:t xml:space="preserve">nádob je </w:t>
      </w:r>
      <w:r w:rsidR="00811122">
        <w:rPr>
          <w:lang w:eastAsia="cs-CZ"/>
        </w:rPr>
        <w:t xml:space="preserve">mimo jiné </w:t>
      </w:r>
      <w:r w:rsidRPr="006C6012">
        <w:rPr>
          <w:lang w:eastAsia="cs-CZ"/>
        </w:rPr>
        <w:t>nastavení vazby nádoby na RPO.</w:t>
      </w:r>
    </w:p>
    <w:p w:rsidRPr="006C6012" w:rsidR="006C6012" w:rsidP="006C6012" w:rsidRDefault="00327105" w14:paraId="143FEEA9" w14:textId="3AF9A40E">
      <w:pPr>
        <w:rPr>
          <w:lang w:eastAsia="cs-CZ"/>
        </w:rPr>
      </w:pPr>
      <w:r>
        <w:rPr>
          <w:lang w:eastAsia="cs-CZ"/>
        </w:rPr>
        <w:t xml:space="preserve">Pro kontext uvádíme, že </w:t>
      </w:r>
      <w:r w:rsidR="00D0170A">
        <w:rPr>
          <w:lang w:eastAsia="cs-CZ"/>
        </w:rPr>
        <w:t>p</w:t>
      </w:r>
      <w:r w:rsidRPr="006C6012" w:rsidR="006C6012">
        <w:rPr>
          <w:lang w:eastAsia="cs-CZ"/>
        </w:rPr>
        <w:t>ro další etapy tedy počítáme s tím, že pomocí této vazby zobrazíme analogicky informace o zařazení RPO do okruhu, rozvrhu a zóny i u nádoby.</w:t>
      </w:r>
    </w:p>
    <w:p w:rsidR="006C6012" w:rsidP="00D67FE1" w:rsidRDefault="006C6012" w14:paraId="73B395AB" w14:textId="77777777">
      <w:pPr>
        <w:pStyle w:val="Nadpis5"/>
        <w:rPr>
          <w:lang w:eastAsia="cs-CZ"/>
        </w:rPr>
      </w:pPr>
      <w:r w:rsidRPr="006C6012">
        <w:rPr>
          <w:lang w:eastAsia="cs-CZ"/>
        </w:rPr>
        <w:t>Skupina odpadu nádoby</w:t>
      </w:r>
    </w:p>
    <w:p w:rsidRPr="004F3893" w:rsidR="00C807B4" w:rsidP="00C807B4" w:rsidRDefault="00C807B4" w14:paraId="5B5DAE81" w14:textId="1FAE9169">
      <w:pPr>
        <w:rPr>
          <w:smallCaps/>
          <w:color w:val="7E7E7E" w:themeColor="text1" w:themeTint="A5"/>
        </w:rPr>
      </w:pPr>
      <w:r w:rsidRPr="00AA1355">
        <w:rPr>
          <w:rStyle w:val="Odkazjemn"/>
        </w:rPr>
        <w:t xml:space="preserve">Tagy: </w:t>
      </w:r>
      <w:r w:rsidR="00D2558C">
        <w:rPr>
          <w:rStyle w:val="Odkazjemn"/>
        </w:rPr>
        <w:t>#Balicek3, #SDZ Full</w:t>
      </w:r>
    </w:p>
    <w:p w:rsidRPr="006C6012" w:rsidR="006C6012" w:rsidP="006C6012" w:rsidRDefault="006C6012" w14:paraId="4B81BDE0" w14:textId="3C5F1C14">
      <w:pPr>
        <w:rPr>
          <w:lang w:eastAsia="cs-CZ"/>
        </w:rPr>
      </w:pPr>
      <w:r w:rsidRPr="006C6012">
        <w:rPr>
          <w:lang w:eastAsia="cs-CZ"/>
        </w:rPr>
        <w:t>Dle </w:t>
      </w:r>
      <w:r w:rsidRPr="009D6CBF" w:rsidR="005C72A9">
        <w:rPr>
          <w:i/>
        </w:rPr>
        <w:t>Přiřazení skupiny odpadu položce objednávky</w:t>
      </w:r>
      <w:r w:rsidRPr="006C6012">
        <w:rPr>
          <w:lang w:eastAsia="cs-CZ"/>
        </w:rPr>
        <w:t> bude nově řídit hodnotu skupiny odpadu na nádobě právě RPO. Není žádoucí, aby nádoby dané RPO nesly na sobě informaci o jiné skupině odpadu, než je uloženo na RPO.</w:t>
      </w:r>
    </w:p>
    <w:p w:rsidRPr="006C6012" w:rsidR="006C6012" w:rsidP="006C6012" w:rsidRDefault="006C6012" w14:paraId="4B5E24D9" w14:textId="77777777">
      <w:pPr>
        <w:rPr>
          <w:lang w:eastAsia="cs-CZ"/>
        </w:rPr>
      </w:pPr>
      <w:r w:rsidRPr="006C6012">
        <w:rPr>
          <w:lang w:eastAsia="cs-CZ"/>
        </w:rPr>
        <w:t>Skupinu odpadu na nádobě půjde zadat pouze v případě, že nádoba nebude mít vazbu na RPO nebo RPO nebude mít skupinu definovánu.</w:t>
      </w:r>
    </w:p>
    <w:p w:rsidRPr="006C6012" w:rsidR="006C6012" w:rsidP="006C6012" w:rsidRDefault="006C6012" w14:paraId="75B876F0" w14:textId="77777777">
      <w:pPr>
        <w:rPr>
          <w:lang w:eastAsia="cs-CZ"/>
        </w:rPr>
      </w:pPr>
      <w:r w:rsidRPr="006C6012">
        <w:rPr>
          <w:lang w:eastAsia="cs-CZ"/>
        </w:rPr>
        <w:t>V případě, že dojde k navázání nádoby na RPO, tak proběhne po upozornění uživatele, k přepisu skupiny odpadu na nádobách.</w:t>
      </w:r>
    </w:p>
    <w:p w:rsidRPr="006C6012" w:rsidR="006C6012" w:rsidP="006C6012" w:rsidRDefault="006C6012" w14:paraId="685125C3" w14:textId="618D44A0">
      <w:pPr>
        <w:rPr>
          <w:lang w:eastAsia="cs-CZ"/>
        </w:rPr>
      </w:pPr>
      <w:r w:rsidRPr="006C6012">
        <w:rPr>
          <w:lang w:eastAsia="cs-CZ"/>
        </w:rPr>
        <w:t>Stejné chování bude implementováno do mobilní aplikace FLW Picker.</w:t>
      </w:r>
    </w:p>
    <w:p w:rsidR="006C6012" w:rsidP="009D6CBF" w:rsidRDefault="006C6012" w14:paraId="0C229464" w14:textId="77777777">
      <w:pPr>
        <w:pStyle w:val="Nadpis5"/>
        <w:rPr>
          <w:lang w:eastAsia="cs-CZ"/>
        </w:rPr>
      </w:pPr>
      <w:r w:rsidRPr="006C6012">
        <w:rPr>
          <w:lang w:eastAsia="cs-CZ"/>
        </w:rPr>
        <w:t>Zobrazení zařazení na nádobě</w:t>
      </w:r>
    </w:p>
    <w:p w:rsidRPr="004F3893" w:rsidR="005D23BE" w:rsidP="005D23BE" w:rsidRDefault="005D23BE" w14:paraId="5A3AECB5" w14:textId="1DADEA53">
      <w:pPr>
        <w:rPr>
          <w:smallCaps/>
          <w:color w:val="7E7E7E" w:themeColor="text1" w:themeTint="A5"/>
        </w:rPr>
      </w:pPr>
      <w:r w:rsidRPr="00AA1355">
        <w:rPr>
          <w:rStyle w:val="Odkazjemn"/>
        </w:rPr>
        <w:t xml:space="preserve">Tagy: </w:t>
      </w:r>
      <w:r w:rsidR="00D2558C">
        <w:rPr>
          <w:rStyle w:val="Odkazjemn"/>
        </w:rPr>
        <w:t>#Balicek3, #SDZ Full</w:t>
      </w:r>
    </w:p>
    <w:p w:rsidRPr="006C6012" w:rsidR="006C6012" w:rsidP="006C6012" w:rsidRDefault="006C6012" w14:paraId="25A37F0C" w14:textId="36A05ECF">
      <w:pPr>
        <w:rPr>
          <w:lang w:eastAsia="cs-CZ"/>
        </w:rPr>
      </w:pPr>
      <w:r w:rsidRPr="006C6012">
        <w:rPr>
          <w:lang w:eastAsia="cs-CZ"/>
        </w:rPr>
        <w:t>Analogicky jako je uvedeno v kapitole </w:t>
      </w:r>
      <w:r w:rsidRPr="009D6CBF" w:rsidR="005C72A9">
        <w:rPr>
          <w:i/>
        </w:rPr>
        <w:t>Vazba revize položky objednávky na okruhy, rozvrhy a zóny</w:t>
      </w:r>
      <w:r w:rsidRPr="006C6012">
        <w:rPr>
          <w:lang w:eastAsia="cs-CZ"/>
        </w:rPr>
        <w:t> přeneseme tyto informace pro kontext i na entitu Nádoby. </w:t>
      </w:r>
    </w:p>
    <w:p w:rsidRPr="006C6012" w:rsidR="006C6012" w:rsidP="006C6012" w:rsidRDefault="006C6012" w14:paraId="0C4DA41D" w14:textId="77777777">
      <w:pPr>
        <w:rPr>
          <w:lang w:eastAsia="cs-CZ"/>
        </w:rPr>
      </w:pPr>
      <w:r w:rsidRPr="006C6012">
        <w:rPr>
          <w:lang w:eastAsia="cs-CZ"/>
        </w:rPr>
        <w:t>S nádobami aktivně pracují uživatelé jiných rolí a nabízí se jim tyto informace také poskytnout.</w:t>
      </w:r>
    </w:p>
    <w:p w:rsidRPr="006C6012" w:rsidR="006C6012" w:rsidP="006C6012" w:rsidRDefault="006C6012" w14:paraId="4E586D0A" w14:textId="3CBF869B">
      <w:pPr>
        <w:rPr>
          <w:lang w:eastAsia="cs-CZ"/>
        </w:rPr>
      </w:pPr>
      <w:r w:rsidRPr="006C6012">
        <w:rPr>
          <w:lang w:eastAsia="cs-CZ"/>
        </w:rPr>
        <w:t>Vizualizace bude obdobná jako v případě RPO.</w:t>
      </w:r>
    </w:p>
    <w:p w:rsidRPr="006C6012" w:rsidR="006C6012" w:rsidP="009D6CBF" w:rsidRDefault="006C6012" w14:paraId="315BED3A" w14:textId="77777777">
      <w:pPr>
        <w:pStyle w:val="Nadpis4"/>
        <w:rPr>
          <w:lang w:eastAsia="cs-CZ"/>
        </w:rPr>
      </w:pPr>
      <w:bookmarkStart w:name="_Toc208482711" w:id="293"/>
      <w:r w:rsidRPr="006C6012">
        <w:rPr>
          <w:lang w:eastAsia="cs-CZ"/>
        </w:rPr>
        <w:t>Validace změn a zákaz zpětných úprav</w:t>
      </w:r>
      <w:bookmarkEnd w:id="293"/>
    </w:p>
    <w:p w:rsidRPr="006C6012" w:rsidR="006C6012" w:rsidP="006C6012" w:rsidRDefault="006C6012" w14:paraId="2EA8A6AF" w14:textId="77777777">
      <w:pPr>
        <w:rPr>
          <w:lang w:eastAsia="cs-CZ"/>
        </w:rPr>
      </w:pPr>
      <w:r w:rsidRPr="006C6012">
        <w:rPr>
          <w:lang w:eastAsia="cs-CZ"/>
        </w:rPr>
        <w:t>Validace životního cyklu RPO a řazení do okruhů, rozvrhů a zón nejsou součástí tohoto konceptu, ale je nutné s nimi počítat. </w:t>
      </w:r>
    </w:p>
    <w:p w:rsidRPr="006C6012" w:rsidR="006C6012" w:rsidP="006C6012" w:rsidRDefault="006C6012" w14:paraId="414491C5" w14:textId="45685D3B">
      <w:pPr>
        <w:rPr>
          <w:lang w:eastAsia="cs-CZ"/>
        </w:rPr>
      </w:pPr>
      <w:r w:rsidRPr="006C6012">
        <w:rPr>
          <w:lang w:eastAsia="cs-CZ"/>
        </w:rPr>
        <w:t>Pro jednotlivé etapy analýza a dohoda se zákazníkem určí konkrétní validační body a hlášky pro uživatele.</w:t>
      </w:r>
    </w:p>
    <w:p w:rsidRPr="006C6012" w:rsidR="006C6012" w:rsidP="009D6CBF" w:rsidRDefault="006C6012" w14:paraId="7E990EA6" w14:textId="77777777">
      <w:pPr>
        <w:pStyle w:val="Nadpis4"/>
        <w:rPr>
          <w:lang w:eastAsia="cs-CZ"/>
        </w:rPr>
      </w:pPr>
      <w:bookmarkStart w:name="_Ref207633308" w:id="294"/>
      <w:bookmarkStart w:name="_Toc208482712" w:id="295"/>
      <w:r w:rsidRPr="006C6012">
        <w:rPr>
          <w:lang w:eastAsia="cs-CZ"/>
        </w:rPr>
        <w:t>Dopady na modul Pasport mobilní aplikace Picker</w:t>
      </w:r>
      <w:bookmarkEnd w:id="294"/>
      <w:bookmarkEnd w:id="295"/>
    </w:p>
    <w:p w:rsidRPr="006C6012" w:rsidR="006C6012" w:rsidP="006C6012" w:rsidRDefault="006C6012" w14:paraId="50D3FF93" w14:textId="77777777">
      <w:pPr>
        <w:rPr>
          <w:lang w:eastAsia="cs-CZ"/>
        </w:rPr>
      </w:pPr>
      <w:r w:rsidRPr="006C6012">
        <w:rPr>
          <w:lang w:eastAsia="cs-CZ"/>
        </w:rPr>
        <w:t>S rozšířením webové aplikace PP souvisí i zobrazení vybraných informací v mobilní aplikaci FLW Picker.</w:t>
      </w:r>
    </w:p>
    <w:p w:rsidRPr="006C6012" w:rsidR="006C6012" w:rsidP="006C6012" w:rsidRDefault="006C6012" w14:paraId="70007B3F" w14:textId="1D5FCEB8">
      <w:pPr>
        <w:rPr>
          <w:lang w:eastAsia="cs-CZ"/>
        </w:rPr>
      </w:pPr>
      <w:r w:rsidRPr="006C6012">
        <w:rPr>
          <w:lang w:eastAsia="cs-CZ"/>
        </w:rPr>
        <w:t>S tímto rozšířením počítáme v</w:t>
      </w:r>
      <w:r w:rsidR="00EC0724">
        <w:rPr>
          <w:lang w:eastAsia="cs-CZ"/>
        </w:rPr>
        <w:t> e</w:t>
      </w:r>
      <w:r w:rsidRPr="006C6012">
        <w:rPr>
          <w:lang w:eastAsia="cs-CZ"/>
        </w:rPr>
        <w:t>tap</w:t>
      </w:r>
      <w:r w:rsidR="00EC0724">
        <w:rPr>
          <w:lang w:eastAsia="cs-CZ"/>
        </w:rPr>
        <w:t xml:space="preserve">ě </w:t>
      </w:r>
      <w:r w:rsidRPr="006C6012">
        <w:rPr>
          <w:lang w:eastAsia="cs-CZ"/>
        </w:rPr>
        <w:t>2</w:t>
      </w:r>
      <w:r w:rsidR="00D8715F">
        <w:rPr>
          <w:lang w:eastAsia="cs-CZ"/>
        </w:rPr>
        <w:t>,</w:t>
      </w:r>
      <w:r w:rsidRPr="006C6012">
        <w:rPr>
          <w:lang w:eastAsia="cs-CZ"/>
        </w:rPr>
        <w:t xml:space="preserve"> a to z důvodu poskytnutí určitého času na usazení práce s novými entitami na straně webové aplikace.</w:t>
      </w:r>
    </w:p>
    <w:p w:rsidR="006C6012" w:rsidP="009D6CBF" w:rsidRDefault="006C6012" w14:paraId="5D851FB7" w14:textId="77777777">
      <w:pPr>
        <w:pStyle w:val="Nadpis5"/>
        <w:rPr>
          <w:lang w:eastAsia="cs-CZ"/>
        </w:rPr>
      </w:pPr>
      <w:r w:rsidRPr="006C6012">
        <w:rPr>
          <w:lang w:eastAsia="cs-CZ"/>
        </w:rPr>
        <w:t>Detail nádoby</w:t>
      </w:r>
    </w:p>
    <w:p w:rsidRPr="004F3893" w:rsidR="005D23BE" w:rsidP="005D23BE" w:rsidRDefault="005D23BE" w14:paraId="68A6FA54" w14:textId="783D3DDB">
      <w:pPr>
        <w:rPr>
          <w:smallCaps/>
          <w:color w:val="7E7E7E" w:themeColor="text1" w:themeTint="A5"/>
        </w:rPr>
      </w:pPr>
      <w:r w:rsidRPr="00AA1355">
        <w:rPr>
          <w:rStyle w:val="Odkazjemn"/>
        </w:rPr>
        <w:t xml:space="preserve">Tagy: </w:t>
      </w:r>
      <w:r w:rsidR="00D2558C">
        <w:rPr>
          <w:rStyle w:val="Odkazjemn"/>
        </w:rPr>
        <w:t>#Balicek3, #SDZ Full</w:t>
      </w:r>
    </w:p>
    <w:p w:rsidRPr="006C6012" w:rsidR="006C6012" w:rsidP="006C6012" w:rsidRDefault="006C6012" w14:paraId="571E84D3" w14:textId="77777777">
      <w:pPr>
        <w:rPr>
          <w:lang w:eastAsia="cs-CZ"/>
        </w:rPr>
      </w:pPr>
      <w:r w:rsidRPr="006C6012">
        <w:rPr>
          <w:lang w:eastAsia="cs-CZ"/>
        </w:rPr>
        <w:t>Rozšíření informace z RPO o přiřazení nádoby do okruhu, rozvrhu a zóny.</w:t>
      </w:r>
    </w:p>
    <w:p w:rsidR="006C6012" w:rsidP="009D6CBF" w:rsidRDefault="006C6012" w14:paraId="48DA6838" w14:textId="77777777">
      <w:pPr>
        <w:pStyle w:val="Nadpis5"/>
        <w:rPr>
          <w:lang w:eastAsia="cs-CZ"/>
        </w:rPr>
      </w:pPr>
      <w:r w:rsidRPr="006C6012">
        <w:rPr>
          <w:lang w:eastAsia="cs-CZ"/>
        </w:rPr>
        <w:t>Skupina odpadu nádoby</w:t>
      </w:r>
    </w:p>
    <w:p w:rsidRPr="004F3893" w:rsidR="00516E78" w:rsidP="00516E78" w:rsidRDefault="00516E78" w14:paraId="2A7E21A6" w14:textId="7DA65AC7">
      <w:pPr>
        <w:rPr>
          <w:smallCaps/>
          <w:color w:val="7E7E7E" w:themeColor="text1" w:themeTint="A5"/>
        </w:rPr>
      </w:pPr>
      <w:r w:rsidRPr="00AA1355">
        <w:rPr>
          <w:rStyle w:val="Odkazjemn"/>
        </w:rPr>
        <w:t>Tagy: #</w:t>
      </w:r>
      <w:r w:rsidR="006B68A6">
        <w:rPr>
          <w:rStyle w:val="Odkazjemn"/>
        </w:rPr>
        <w:t>Balicek1</w:t>
      </w:r>
      <w:r w:rsidRPr="00AA1355">
        <w:rPr>
          <w:rStyle w:val="Odkazjemn"/>
        </w:rPr>
        <w:t xml:space="preserve">, #SDZ </w:t>
      </w:r>
      <w:r>
        <w:rPr>
          <w:rStyle w:val="Odkazjemn"/>
        </w:rPr>
        <w:t>Lim</w:t>
      </w:r>
    </w:p>
    <w:p w:rsidR="006C6012" w:rsidP="006C6012" w:rsidRDefault="006C6012" w14:paraId="7DDD16D0" w14:textId="51C3DBEA">
      <w:pPr>
        <w:rPr>
          <w:i/>
          <w:u w:val="single"/>
          <w:lang w:eastAsia="cs-CZ"/>
        </w:rPr>
      </w:pPr>
      <w:r w:rsidRPr="006C6012">
        <w:rPr>
          <w:lang w:eastAsia="cs-CZ"/>
        </w:rPr>
        <w:t>Analogické chování dle </w:t>
      </w:r>
      <w:r w:rsidRPr="005E74C0" w:rsidR="00606344">
        <w:rPr>
          <w:i/>
          <w:u w:val="single"/>
          <w:lang w:eastAsia="cs-CZ"/>
        </w:rPr>
        <w:t>Nádoby</w:t>
      </w:r>
      <w:r w:rsidRPr="005E74C0" w:rsidR="005E74C0">
        <w:rPr>
          <w:i/>
          <w:iCs/>
          <w:u w:val="single"/>
          <w:lang w:eastAsia="cs-CZ"/>
        </w:rPr>
        <w:t xml:space="preserve"> – </w:t>
      </w:r>
      <w:r w:rsidRPr="005E74C0" w:rsidR="00606344">
        <w:rPr>
          <w:i/>
          <w:u w:val="single"/>
          <w:lang w:eastAsia="cs-CZ"/>
        </w:rPr>
        <w:t>Skupina</w:t>
      </w:r>
      <w:r w:rsidRPr="009D6CBF" w:rsidR="00606344">
        <w:rPr>
          <w:i/>
        </w:rPr>
        <w:t xml:space="preserve"> odpadu</w:t>
      </w:r>
      <w:r w:rsidR="00516E78">
        <w:rPr>
          <w:i/>
        </w:rPr>
        <w:t>.</w:t>
      </w:r>
    </w:p>
    <w:p w:rsidRPr="00AD4D54" w:rsidR="00DF3A64" w:rsidP="009D6CBF" w:rsidRDefault="00DF3A64" w14:paraId="138DEE25" w14:textId="77777777">
      <w:pPr>
        <w:rPr>
          <w:lang w:eastAsia="cs-CZ"/>
        </w:rPr>
      </w:pPr>
    </w:p>
    <w:p w:rsidRPr="0085474B" w:rsidR="0085474B" w:rsidP="009D6CBF" w:rsidRDefault="00AD6603" w14:paraId="3AB079E8" w14:textId="14D27713">
      <w:pPr>
        <w:pStyle w:val="Nadpis4"/>
        <w:rPr>
          <w:lang w:eastAsia="cs-CZ"/>
        </w:rPr>
      </w:pPr>
      <w:bookmarkStart w:name="_Ref207609766" w:id="296"/>
      <w:bookmarkStart w:name="_Toc208482713" w:id="297"/>
      <w:r>
        <w:rPr>
          <w:lang w:eastAsia="cs-CZ"/>
        </w:rPr>
        <w:t>Roz</w:t>
      </w:r>
      <w:r w:rsidR="00B3212C">
        <w:rPr>
          <w:lang w:eastAsia="cs-CZ"/>
        </w:rPr>
        <w:t xml:space="preserve">šíření uvažovaná do </w:t>
      </w:r>
      <w:r w:rsidRPr="0085474B" w:rsidR="0085474B">
        <w:rPr>
          <w:lang w:eastAsia="cs-CZ"/>
        </w:rPr>
        <w:t>dalších etap</w:t>
      </w:r>
      <w:bookmarkEnd w:id="296"/>
      <w:bookmarkEnd w:id="297"/>
    </w:p>
    <w:p w:rsidR="0085474B" w:rsidP="009D6CBF" w:rsidRDefault="0085474B" w14:paraId="1F41833D" w14:textId="77777777">
      <w:pPr>
        <w:pStyle w:val="Nadpis5"/>
        <w:rPr>
          <w:lang w:eastAsia="cs-CZ"/>
        </w:rPr>
      </w:pPr>
      <w:r w:rsidRPr="0085474B">
        <w:rPr>
          <w:lang w:eastAsia="cs-CZ"/>
        </w:rPr>
        <w:t>Nové funkčnosti modulu Správa systému</w:t>
      </w:r>
    </w:p>
    <w:p w:rsidRPr="004F3893" w:rsidR="008B3A73" w:rsidP="008B3A73" w:rsidRDefault="008B3A73" w14:paraId="2DF3D4C4" w14:textId="668E980E">
      <w:pPr>
        <w:rPr>
          <w:smallCaps/>
          <w:color w:val="7E7E7E" w:themeColor="text1" w:themeTint="A5"/>
        </w:rPr>
      </w:pPr>
      <w:r w:rsidRPr="00AA1355">
        <w:rPr>
          <w:rStyle w:val="Odkazjemn"/>
        </w:rPr>
        <w:t xml:space="preserve">Tagy: </w:t>
      </w:r>
      <w:r w:rsidR="00D2558C">
        <w:rPr>
          <w:rStyle w:val="Odkazjemn"/>
        </w:rPr>
        <w:t>#Balicek3, #SDZ Full</w:t>
      </w:r>
    </w:p>
    <w:p w:rsidRPr="0085474B" w:rsidR="0085474B" w:rsidP="00A43239" w:rsidRDefault="0085474B" w14:paraId="2F54795A" w14:textId="77777777">
      <w:pPr>
        <w:numPr>
          <w:ilvl w:val="0"/>
          <w:numId w:val="25"/>
        </w:numPr>
        <w:rPr>
          <w:lang w:eastAsia="cs-CZ"/>
        </w:rPr>
      </w:pPr>
      <w:r w:rsidRPr="0085474B">
        <w:rPr>
          <w:lang w:eastAsia="cs-CZ"/>
        </w:rPr>
        <w:t>Kompletní správa okruhů včetně zakládání nových okruhů.</w:t>
      </w:r>
    </w:p>
    <w:p w:rsidR="0085474B" w:rsidP="009D6CBF" w:rsidRDefault="0085474B" w14:paraId="56C04264" w14:textId="77777777">
      <w:pPr>
        <w:pStyle w:val="Nadpis5"/>
        <w:rPr>
          <w:lang w:eastAsia="cs-CZ"/>
        </w:rPr>
      </w:pPr>
      <w:r w:rsidRPr="0085474B">
        <w:rPr>
          <w:lang w:eastAsia="cs-CZ"/>
        </w:rPr>
        <w:t>Změny přiřazení nádob</w:t>
      </w:r>
    </w:p>
    <w:p w:rsidRPr="004F3893" w:rsidR="008B3A73" w:rsidP="008B3A73" w:rsidRDefault="008B3A73" w14:paraId="028637BB" w14:textId="60B6BE38">
      <w:pPr>
        <w:rPr>
          <w:smallCaps/>
          <w:color w:val="7E7E7E" w:themeColor="text1" w:themeTint="A5"/>
        </w:rPr>
      </w:pPr>
      <w:r w:rsidRPr="00AA1355">
        <w:rPr>
          <w:rStyle w:val="Odkazjemn"/>
        </w:rPr>
        <w:t xml:space="preserve">Tagy: </w:t>
      </w:r>
      <w:r w:rsidR="00D2558C">
        <w:rPr>
          <w:rStyle w:val="Odkazjemn"/>
        </w:rPr>
        <w:t>#Balicek3, #SDZ Full</w:t>
      </w:r>
    </w:p>
    <w:p w:rsidRPr="0085474B" w:rsidR="0085474B" w:rsidP="00A43239" w:rsidRDefault="0085474B" w14:paraId="28BFE839" w14:textId="038E8C77">
      <w:pPr>
        <w:numPr>
          <w:ilvl w:val="0"/>
          <w:numId w:val="26"/>
        </w:numPr>
        <w:rPr>
          <w:lang w:eastAsia="cs-CZ"/>
        </w:rPr>
      </w:pPr>
      <w:r w:rsidRPr="0085474B">
        <w:rPr>
          <w:lang w:eastAsia="cs-CZ"/>
        </w:rPr>
        <w:t>Možnost měnit přiřazení nádob do okruhů a zón</w:t>
      </w:r>
      <w:r w:rsidR="005D7048">
        <w:rPr>
          <w:lang w:eastAsia="cs-CZ"/>
        </w:rPr>
        <w:t>.</w:t>
      </w:r>
    </w:p>
    <w:p w:rsidRPr="0085474B" w:rsidR="0085474B" w:rsidP="00A43239" w:rsidRDefault="0085474B" w14:paraId="653C89C7" w14:textId="0EAF58A5">
      <w:pPr>
        <w:numPr>
          <w:ilvl w:val="0"/>
          <w:numId w:val="26"/>
        </w:numPr>
        <w:rPr>
          <w:lang w:eastAsia="cs-CZ"/>
        </w:rPr>
      </w:pPr>
      <w:r w:rsidRPr="0085474B">
        <w:rPr>
          <w:lang w:eastAsia="cs-CZ"/>
        </w:rPr>
        <w:t>Možnost změny kalendáře nádoby</w:t>
      </w:r>
      <w:r w:rsidR="005D7048">
        <w:rPr>
          <w:lang w:eastAsia="cs-CZ"/>
        </w:rPr>
        <w:t>.</w:t>
      </w:r>
    </w:p>
    <w:p w:rsidR="002E5046" w:rsidP="00A43239" w:rsidRDefault="0085474B" w14:paraId="412A51F5" w14:textId="10782A7E">
      <w:pPr>
        <w:numPr>
          <w:ilvl w:val="0"/>
          <w:numId w:val="26"/>
        </w:numPr>
        <w:rPr>
          <w:lang w:eastAsia="cs-CZ"/>
        </w:rPr>
      </w:pPr>
      <w:r w:rsidRPr="0085474B">
        <w:rPr>
          <w:lang w:eastAsia="cs-CZ"/>
        </w:rPr>
        <w:t>Evidence změn a jejich dopad na plánování.</w:t>
      </w:r>
    </w:p>
    <w:p w:rsidR="00717733" w:rsidP="002E5046" w:rsidRDefault="002E5046" w14:paraId="7D6FD9F5" w14:textId="77777777">
      <w:pPr>
        <w:pStyle w:val="Nadpis5"/>
        <w:rPr>
          <w:lang w:eastAsia="cs-CZ"/>
        </w:rPr>
      </w:pPr>
      <w:r>
        <w:rPr>
          <w:lang w:eastAsia="cs-CZ"/>
        </w:rPr>
        <w:t xml:space="preserve">Pohled na </w:t>
      </w:r>
      <w:r w:rsidR="00775DC5">
        <w:rPr>
          <w:lang w:eastAsia="cs-CZ"/>
        </w:rPr>
        <w:t>nezařazené položky objednávek</w:t>
      </w:r>
    </w:p>
    <w:p w:rsidRPr="004F3893" w:rsidR="001118EA" w:rsidP="001118EA" w:rsidRDefault="001118EA" w14:paraId="7F9AED96" w14:textId="35D1A476">
      <w:pPr>
        <w:rPr>
          <w:smallCaps/>
          <w:color w:val="7E7E7E" w:themeColor="text1" w:themeTint="A5"/>
        </w:rPr>
      </w:pPr>
      <w:r w:rsidRPr="00AA1355">
        <w:rPr>
          <w:rStyle w:val="Odkazjemn"/>
        </w:rPr>
        <w:t xml:space="preserve">Tagy: </w:t>
      </w:r>
      <w:r w:rsidR="00D2558C">
        <w:rPr>
          <w:rStyle w:val="Odkazjemn"/>
        </w:rPr>
        <w:t>#Balicek3, #SDZ Full</w:t>
      </w:r>
    </w:p>
    <w:p w:rsidRPr="007D2DEA" w:rsidR="00F43F60" w:rsidP="009C4F9D" w:rsidRDefault="00717733" w14:paraId="1771F739" w14:textId="7AD74883">
      <w:pPr>
        <w:pStyle w:val="Odstavecseseznamem"/>
        <w:numPr>
          <w:ilvl w:val="0"/>
          <w:numId w:val="101"/>
        </w:numPr>
        <w:rPr>
          <w:rStyle w:val="Hypertextovodkaz"/>
          <w:noProof/>
          <w:color w:val="auto"/>
        </w:rPr>
      </w:pPr>
      <w:r>
        <w:rPr>
          <w:lang w:eastAsia="cs-CZ"/>
        </w:rPr>
        <w:t>Popsáno v</w:t>
      </w:r>
      <w:r w:rsidR="007D2DEA">
        <w:rPr>
          <w:lang w:eastAsia="cs-CZ"/>
        </w:rPr>
        <w:t> </w:t>
      </w:r>
      <w:r>
        <w:rPr>
          <w:lang w:eastAsia="cs-CZ"/>
        </w:rPr>
        <w:t>kapitole</w:t>
      </w:r>
      <w:r w:rsidR="007D2DEA">
        <w:rPr>
          <w:lang w:eastAsia="cs-CZ"/>
        </w:rPr>
        <w:t xml:space="preserve"> </w:t>
      </w:r>
      <w:r w:rsidR="007D2DEA">
        <w:rPr>
          <w:lang w:eastAsia="cs-CZ"/>
        </w:rPr>
        <w:fldChar w:fldCharType="begin"/>
      </w:r>
      <w:r w:rsidR="007D2DEA">
        <w:rPr>
          <w:lang w:eastAsia="cs-CZ"/>
        </w:rPr>
        <w:instrText xml:space="preserve"> REF _Ref207633794 \h </w:instrText>
      </w:r>
      <w:r w:rsidR="007D2DEA">
        <w:rPr>
          <w:lang w:eastAsia="cs-CZ"/>
        </w:rPr>
      </w:r>
      <w:r w:rsidR="007D2DEA">
        <w:rPr>
          <w:lang w:eastAsia="cs-CZ"/>
        </w:rPr>
        <w:fldChar w:fldCharType="separate"/>
      </w:r>
      <w:r w:rsidRPr="00D807D1" w:rsidR="00652068">
        <w:rPr>
          <w:lang w:eastAsia="cs-CZ"/>
        </w:rPr>
        <w:t>Pohled na nezařazené RPO a jejich zařazení</w:t>
      </w:r>
      <w:r w:rsidR="007D2DEA">
        <w:rPr>
          <w:lang w:eastAsia="cs-CZ"/>
        </w:rPr>
        <w:fldChar w:fldCharType="end"/>
      </w:r>
      <w:r w:rsidR="00E50A6B">
        <w:rPr>
          <w:lang w:eastAsia="cs-CZ"/>
        </w:rPr>
        <w:t xml:space="preserve">. </w:t>
      </w:r>
    </w:p>
    <w:p w:rsidRPr="004E6CA2" w:rsidR="00203853" w:rsidP="004E6CA2" w:rsidRDefault="00203853" w14:paraId="194E263F" w14:textId="4D4B5689">
      <w:pPr>
        <w:spacing w:after="0" w:line="240" w:lineRule="auto"/>
        <w:rPr>
          <w:noProof/>
          <w:u w:val="single"/>
        </w:rPr>
      </w:pPr>
      <w:r w:rsidRPr="004E6CA2">
        <w:rPr>
          <w:rStyle w:val="Hypertextovodkaz"/>
          <w:noProof/>
          <w:color w:val="auto"/>
        </w:rPr>
        <w:br w:type="page"/>
      </w:r>
    </w:p>
    <w:p w:rsidR="000E5266" w:rsidP="009E7CAD" w:rsidRDefault="00A14743" w14:paraId="5F037300" w14:textId="4A757D54">
      <w:pPr>
        <w:pStyle w:val="Nadpis3"/>
        <w:rPr>
          <w:lang w:eastAsia="cs-CZ"/>
        </w:rPr>
      </w:pPr>
      <w:bookmarkStart w:name="_Ref207633078" w:id="298"/>
      <w:bookmarkStart w:name="_Toc208482714" w:id="299"/>
      <w:r w:rsidRPr="6CCEBD3C">
        <w:rPr>
          <w:lang w:eastAsia="cs-CZ"/>
        </w:rPr>
        <w:t xml:space="preserve">Aplikace </w:t>
      </w:r>
      <w:r w:rsidRPr="6CCEBD3C" w:rsidR="001F5DB4">
        <w:rPr>
          <w:lang w:eastAsia="cs-CZ"/>
        </w:rPr>
        <w:t>R</w:t>
      </w:r>
      <w:r w:rsidRPr="6CCEBD3C">
        <w:rPr>
          <w:lang w:eastAsia="cs-CZ"/>
        </w:rPr>
        <w:t>oad</w:t>
      </w:r>
      <w:r w:rsidRPr="6CCEBD3C" w:rsidR="001F5DB4">
        <w:rPr>
          <w:lang w:eastAsia="cs-CZ"/>
        </w:rPr>
        <w:t>P</w:t>
      </w:r>
      <w:r w:rsidRPr="6CCEBD3C">
        <w:rPr>
          <w:lang w:eastAsia="cs-CZ"/>
        </w:rPr>
        <w:t>lan</w:t>
      </w:r>
      <w:bookmarkEnd w:id="298"/>
      <w:bookmarkEnd w:id="299"/>
    </w:p>
    <w:p w:rsidR="00D57F7F" w:rsidP="001753E6" w:rsidRDefault="001753E6" w14:paraId="6237F4C6" w14:textId="156BCA38">
      <w:pPr>
        <w:pStyle w:val="Nadpis4"/>
        <w:rPr>
          <w:lang w:eastAsia="cs-CZ"/>
        </w:rPr>
      </w:pPr>
      <w:bookmarkStart w:name="_Toc208482715" w:id="300"/>
      <w:r>
        <w:rPr>
          <w:lang w:eastAsia="cs-CZ"/>
        </w:rPr>
        <w:t>Přehled</w:t>
      </w:r>
      <w:bookmarkEnd w:id="300"/>
    </w:p>
    <w:p w:rsidR="00962FC9" w:rsidP="00962FC9" w:rsidRDefault="00C338FB" w14:paraId="42E68979" w14:textId="67F40707">
      <w:pPr>
        <w:rPr>
          <w:lang w:eastAsia="cs-CZ"/>
        </w:rPr>
      </w:pPr>
      <w:r>
        <w:rPr>
          <w:lang w:eastAsia="cs-CZ"/>
        </w:rPr>
        <w:t>Hlavním účelem r</w:t>
      </w:r>
      <w:r w:rsidR="00B14DE7">
        <w:rPr>
          <w:lang w:eastAsia="cs-CZ"/>
        </w:rPr>
        <w:t>ozšíření aplikace RoadPlan</w:t>
      </w:r>
      <w:r>
        <w:rPr>
          <w:lang w:eastAsia="cs-CZ"/>
        </w:rPr>
        <w:t xml:space="preserve"> je umožnit plnohodnotné plánování </w:t>
      </w:r>
      <w:r w:rsidR="001B6015">
        <w:rPr>
          <w:lang w:eastAsia="cs-CZ"/>
        </w:rPr>
        <w:t>cyklického svozu. Pl</w:t>
      </w:r>
      <w:r w:rsidR="000450E3">
        <w:rPr>
          <w:lang w:eastAsia="cs-CZ"/>
        </w:rPr>
        <w:t>án bude sestavován až do úrovně adresných stanovišť, na kterých jsou umístěny jednotlivé nádoby.</w:t>
      </w:r>
      <w:r w:rsidR="008B5781">
        <w:rPr>
          <w:lang w:eastAsia="cs-CZ"/>
        </w:rPr>
        <w:t xml:space="preserve"> </w:t>
      </w:r>
    </w:p>
    <w:p w:rsidR="008B5781" w:rsidP="00962FC9" w:rsidRDefault="00BD7648" w14:paraId="577CA961" w14:textId="053E7C13">
      <w:pPr>
        <w:rPr>
          <w:lang w:eastAsia="cs-CZ"/>
        </w:rPr>
      </w:pPr>
      <w:r>
        <w:rPr>
          <w:lang w:eastAsia="cs-CZ"/>
        </w:rPr>
        <w:t>Odlišnosti a specifika cyklických svozů</w:t>
      </w:r>
      <w:r w:rsidR="00100BE0">
        <w:rPr>
          <w:lang w:eastAsia="cs-CZ"/>
        </w:rPr>
        <w:t xml:space="preserve"> vyžadují dílčí úpravy napříč aplikací, které byly navrhovány tak, aby zapadaly do kontextu stávající aplikace a přirozeně ji</w:t>
      </w:r>
      <w:r w:rsidR="00814475">
        <w:rPr>
          <w:lang w:eastAsia="cs-CZ"/>
        </w:rPr>
        <w:t xml:space="preserve"> rozvinuly požadovaným směrem.</w:t>
      </w:r>
    </w:p>
    <w:p w:rsidR="00A420E4" w:rsidP="00A420E4" w:rsidRDefault="00A420E4" w14:paraId="1C657774" w14:textId="16C9F919">
      <w:pPr>
        <w:rPr>
          <w:lang w:eastAsia="cs-CZ"/>
        </w:rPr>
      </w:pPr>
      <w:r>
        <w:rPr>
          <w:lang w:eastAsia="cs-CZ"/>
        </w:rPr>
        <w:t>V rámci rozšíření RoadPlanu o cyklický svoz</w:t>
      </w:r>
      <w:r w:rsidR="00172012">
        <w:rPr>
          <w:lang w:eastAsia="cs-CZ"/>
        </w:rPr>
        <w:t xml:space="preserve"> tak</w:t>
      </w:r>
      <w:r>
        <w:rPr>
          <w:lang w:eastAsia="cs-CZ"/>
        </w:rPr>
        <w:t xml:space="preserve"> bude zapotřebí upravit následující moduly</w:t>
      </w:r>
      <w:r w:rsidR="00683095">
        <w:rPr>
          <w:lang w:eastAsia="cs-CZ"/>
        </w:rPr>
        <w:t>;</w:t>
      </w:r>
      <w:r w:rsidR="007B3D07">
        <w:rPr>
          <w:lang w:eastAsia="cs-CZ"/>
        </w:rPr>
        <w:t xml:space="preserve"> vzhledem k četným rozdílům </w:t>
      </w:r>
      <w:r w:rsidR="002D439A">
        <w:rPr>
          <w:lang w:eastAsia="cs-CZ"/>
        </w:rPr>
        <w:t xml:space="preserve">vůči </w:t>
      </w:r>
      <w:r w:rsidR="00605374">
        <w:rPr>
          <w:lang w:eastAsia="cs-CZ"/>
        </w:rPr>
        <w:t xml:space="preserve">stávající funkčnosti budou </w:t>
      </w:r>
      <w:r w:rsidR="00217380">
        <w:rPr>
          <w:lang w:eastAsia="cs-CZ"/>
        </w:rPr>
        <w:t>z velké č</w:t>
      </w:r>
      <w:r w:rsidR="00683095">
        <w:rPr>
          <w:lang w:eastAsia="cs-CZ"/>
        </w:rPr>
        <w:t>á</w:t>
      </w:r>
      <w:r w:rsidR="00217380">
        <w:rPr>
          <w:lang w:eastAsia="cs-CZ"/>
        </w:rPr>
        <w:t xml:space="preserve">sti </w:t>
      </w:r>
      <w:r w:rsidR="00820739">
        <w:rPr>
          <w:lang w:eastAsia="cs-CZ"/>
        </w:rPr>
        <w:t xml:space="preserve">úpravy realizované formou </w:t>
      </w:r>
      <w:r w:rsidR="00D17265">
        <w:rPr>
          <w:lang w:eastAsia="cs-CZ"/>
        </w:rPr>
        <w:t>separátních záložek</w:t>
      </w:r>
      <w:r>
        <w:rPr>
          <w:lang w:eastAsia="cs-CZ"/>
        </w:rPr>
        <w:t>:</w:t>
      </w:r>
    </w:p>
    <w:p w:rsidR="00A420E4" w:rsidP="00A43239" w:rsidRDefault="00043F0D" w14:paraId="7BA47182" w14:textId="06CBF4BD">
      <w:pPr>
        <w:pStyle w:val="Odstavecseseznamem"/>
        <w:numPr>
          <w:ilvl w:val="0"/>
          <w:numId w:val="2"/>
        </w:numPr>
        <w:rPr>
          <w:lang w:eastAsia="cs-CZ"/>
        </w:rPr>
      </w:pPr>
      <w:r>
        <w:rPr>
          <w:lang w:eastAsia="cs-CZ"/>
        </w:rPr>
        <w:t>Správa</w:t>
      </w:r>
      <w:r w:rsidR="00A420E4">
        <w:rPr>
          <w:lang w:eastAsia="cs-CZ"/>
        </w:rPr>
        <w:t xml:space="preserve"> objednávek</w:t>
      </w:r>
      <w:r w:rsidRPr="31E12853" w:rsidR="0C27E45C">
        <w:rPr>
          <w:lang w:eastAsia="cs-CZ"/>
        </w:rPr>
        <w:t>,</w:t>
      </w:r>
    </w:p>
    <w:p w:rsidR="00A420E4" w:rsidP="00A43239" w:rsidRDefault="00043F0D" w14:paraId="6EA3764B" w14:textId="615D91EA">
      <w:pPr>
        <w:pStyle w:val="Odstavecseseznamem"/>
        <w:numPr>
          <w:ilvl w:val="0"/>
          <w:numId w:val="3"/>
        </w:numPr>
        <w:rPr>
          <w:lang w:eastAsia="cs-CZ"/>
        </w:rPr>
      </w:pPr>
      <w:r>
        <w:rPr>
          <w:lang w:eastAsia="cs-CZ"/>
        </w:rPr>
        <w:t>Správa</w:t>
      </w:r>
      <w:r w:rsidR="00A420E4">
        <w:rPr>
          <w:lang w:eastAsia="cs-CZ"/>
        </w:rPr>
        <w:t xml:space="preserve"> objednaných služeb</w:t>
      </w:r>
      <w:r w:rsidRPr="31E12853" w:rsidR="69361420">
        <w:rPr>
          <w:lang w:eastAsia="cs-CZ"/>
        </w:rPr>
        <w:t>,</w:t>
      </w:r>
      <w:r>
        <w:rPr>
          <w:lang w:eastAsia="cs-CZ"/>
        </w:rPr>
        <w:t xml:space="preserve"> </w:t>
      </w:r>
    </w:p>
    <w:p w:rsidR="00D85394" w:rsidP="00A43239" w:rsidRDefault="00A420E4" w14:paraId="61B178E1" w14:textId="71316170">
      <w:pPr>
        <w:pStyle w:val="Odstavecseseznamem"/>
        <w:numPr>
          <w:ilvl w:val="0"/>
          <w:numId w:val="3"/>
        </w:numPr>
        <w:rPr>
          <w:lang w:eastAsia="cs-CZ"/>
        </w:rPr>
      </w:pPr>
      <w:r>
        <w:rPr>
          <w:lang w:eastAsia="cs-CZ"/>
        </w:rPr>
        <w:t xml:space="preserve">Plánování denních výkonů </w:t>
      </w:r>
      <w:r w:rsidR="00D85394">
        <w:rPr>
          <w:lang w:eastAsia="cs-CZ"/>
        </w:rPr>
        <w:t>a přehled denních výkonů</w:t>
      </w:r>
      <w:r w:rsidRPr="2DC11676" w:rsidR="57601683">
        <w:rPr>
          <w:lang w:eastAsia="cs-CZ"/>
        </w:rPr>
        <w:t>,</w:t>
      </w:r>
      <w:r>
        <w:rPr>
          <w:lang w:eastAsia="cs-CZ"/>
        </w:rPr>
        <w:t xml:space="preserve"> </w:t>
      </w:r>
    </w:p>
    <w:p w:rsidR="00A420E4" w:rsidP="00A43239" w:rsidRDefault="00A420E4" w14:paraId="2CC44E71" w14:textId="613871D1">
      <w:pPr>
        <w:pStyle w:val="Odstavecseseznamem"/>
        <w:numPr>
          <w:ilvl w:val="0"/>
          <w:numId w:val="3"/>
        </w:numPr>
        <w:rPr>
          <w:lang w:eastAsia="cs-CZ"/>
        </w:rPr>
      </w:pPr>
      <w:r>
        <w:rPr>
          <w:lang w:eastAsia="cs-CZ"/>
        </w:rPr>
        <w:t>Časové využití vozidel</w:t>
      </w:r>
      <w:r w:rsidRPr="2DC11676" w:rsidR="6B9A2D5E">
        <w:rPr>
          <w:lang w:eastAsia="cs-CZ"/>
        </w:rPr>
        <w:t>,</w:t>
      </w:r>
    </w:p>
    <w:p w:rsidR="00172E4F" w:rsidP="00A43239" w:rsidRDefault="00A420E4" w14:paraId="593F81FA" w14:textId="1A4607B1">
      <w:pPr>
        <w:pStyle w:val="Odstavecseseznamem"/>
        <w:numPr>
          <w:ilvl w:val="0"/>
          <w:numId w:val="3"/>
        </w:numPr>
        <w:rPr>
          <w:lang w:eastAsia="cs-CZ"/>
        </w:rPr>
      </w:pPr>
      <w:r>
        <w:rPr>
          <w:lang w:eastAsia="cs-CZ"/>
        </w:rPr>
        <w:t>Monitoring realizace denních výkonů</w:t>
      </w:r>
      <w:r w:rsidRPr="2DC11676" w:rsidR="08D107FE">
        <w:rPr>
          <w:lang w:eastAsia="cs-CZ"/>
        </w:rPr>
        <w:t>.</w:t>
      </w:r>
    </w:p>
    <w:p w:rsidR="001753E6" w:rsidRDefault="00E8581E" w14:paraId="0C87D8FF" w14:textId="27FD183A">
      <w:pPr>
        <w:ind w:left="360"/>
        <w:rPr>
          <w:lang w:eastAsia="cs-CZ"/>
        </w:rPr>
      </w:pPr>
      <w:r w:rsidRPr="00E8581E">
        <w:rPr>
          <w:noProof/>
          <w:lang w:eastAsia="cs-CZ"/>
        </w:rPr>
        <w:drawing>
          <wp:inline distT="0" distB="0" distL="0" distR="0" wp14:anchorId="33972709" wp14:editId="67167DAA">
            <wp:extent cx="4073857" cy="3126344"/>
            <wp:effectExtent l="0" t="0" r="3175" b="0"/>
            <wp:docPr id="1425239484" name="Obrázek 1" descr="Obsah obrázku text, snímek obrazovky, diagram, Písm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39484" name="Obrázek 1" descr="Obsah obrázku text, snímek obrazovky, diagram, Písmo&#10;&#10;Obsah generovaný pomocí AI může být nesprávný."/>
                    <pic:cNvPicPr/>
                  </pic:nvPicPr>
                  <pic:blipFill>
                    <a:blip r:embed="rId25"/>
                    <a:stretch>
                      <a:fillRect/>
                    </a:stretch>
                  </pic:blipFill>
                  <pic:spPr>
                    <a:xfrm>
                      <a:off x="0" y="0"/>
                      <a:ext cx="4076225" cy="3128161"/>
                    </a:xfrm>
                    <a:prstGeom prst="rect">
                      <a:avLst/>
                    </a:prstGeom>
                  </pic:spPr>
                </pic:pic>
              </a:graphicData>
            </a:graphic>
          </wp:inline>
        </w:drawing>
      </w:r>
    </w:p>
    <w:p w:rsidR="001D215D" w:rsidP="009D6CBF" w:rsidRDefault="001D215D" w14:paraId="436744C4" w14:textId="6F66F563">
      <w:pPr>
        <w:pStyle w:val="Popisobrzku"/>
      </w:pPr>
      <w:r>
        <w:t>Obr.: Dopady na moduly aplikace RoadPlan</w:t>
      </w:r>
    </w:p>
    <w:p w:rsidR="0075060C" w:rsidP="00E67630" w:rsidRDefault="00E67630" w14:paraId="01632244" w14:textId="7E746026">
      <w:pPr>
        <w:pStyle w:val="Nadpis5"/>
        <w:rPr>
          <w:lang w:eastAsia="cs-CZ"/>
        </w:rPr>
      </w:pPr>
      <w:r>
        <w:rPr>
          <w:lang w:eastAsia="cs-CZ"/>
        </w:rPr>
        <w:t>Práce s entitou okruh dne</w:t>
      </w:r>
    </w:p>
    <w:p w:rsidR="00F100D2" w:rsidP="00F100D2" w:rsidRDefault="00F100D2" w14:paraId="49E37C3A" w14:textId="42026B18">
      <w:pPr>
        <w:rPr>
          <w:lang w:eastAsia="cs-CZ"/>
        </w:rPr>
      </w:pPr>
      <w:r>
        <w:rPr>
          <w:lang w:eastAsia="cs-CZ"/>
        </w:rPr>
        <w:t xml:space="preserve">Při sestavě denních plánů uživatel pracuje primárně s entitou </w:t>
      </w:r>
      <w:r w:rsidRPr="009D6CBF">
        <w:rPr>
          <w:lang w:eastAsia="cs-CZ"/>
        </w:rPr>
        <w:t>okruh dne</w:t>
      </w:r>
      <w:r>
        <w:rPr>
          <w:lang w:eastAsia="cs-CZ"/>
        </w:rPr>
        <w:t xml:space="preserve">, která sdružuje jednotlivé objednané služby a </w:t>
      </w:r>
      <w:r w:rsidR="00922E02">
        <w:rPr>
          <w:lang w:eastAsia="cs-CZ"/>
        </w:rPr>
        <w:t>usnadňuje uživateli práci s velkým množstvím objednaných služeb</w:t>
      </w:r>
      <w:r>
        <w:rPr>
          <w:lang w:eastAsia="cs-CZ"/>
        </w:rPr>
        <w:t>.</w:t>
      </w:r>
    </w:p>
    <w:p w:rsidR="00922E02" w:rsidP="003366BB" w:rsidRDefault="003366BB" w14:paraId="333ED4DE" w14:textId="0769BED0">
      <w:pPr>
        <w:rPr>
          <w:lang w:eastAsia="cs-CZ"/>
        </w:rPr>
      </w:pPr>
      <w:r>
        <w:rPr>
          <w:lang w:eastAsia="cs-CZ"/>
        </w:rPr>
        <w:t>Pro název okruhu dne počítáme s kombinací názvu okruhu (bude-li k dispozici) a datumu; konkrétní podoba bude stanovena v detailní analýze.</w:t>
      </w:r>
    </w:p>
    <w:p w:rsidR="003366BB" w:rsidP="003366BB" w:rsidRDefault="003366BB" w14:paraId="04F47F01" w14:textId="468DA184">
      <w:pPr>
        <w:rPr>
          <w:lang w:eastAsia="cs-CZ"/>
        </w:rPr>
      </w:pPr>
      <w:r>
        <w:rPr>
          <w:lang w:eastAsia="cs-CZ"/>
        </w:rPr>
        <w:t>Stav okruhu</w:t>
      </w:r>
      <w:r w:rsidR="004456A6">
        <w:rPr>
          <w:lang w:eastAsia="cs-CZ"/>
        </w:rPr>
        <w:t xml:space="preserve"> při realizaci bude nastavován na základě informace příchozí </w:t>
      </w:r>
      <w:r>
        <w:rPr>
          <w:lang w:eastAsia="cs-CZ"/>
        </w:rPr>
        <w:t>z</w:t>
      </w:r>
      <w:r w:rsidR="004456A6">
        <w:rPr>
          <w:lang w:eastAsia="cs-CZ"/>
        </w:rPr>
        <w:t> </w:t>
      </w:r>
      <w:r>
        <w:rPr>
          <w:lang w:eastAsia="cs-CZ"/>
        </w:rPr>
        <w:t>FOB</w:t>
      </w:r>
      <w:r w:rsidR="004456A6">
        <w:rPr>
          <w:lang w:eastAsia="cs-CZ"/>
        </w:rPr>
        <w:t>. Viz</w:t>
      </w:r>
      <w:r w:rsidR="00D37F3E">
        <w:rPr>
          <w:lang w:eastAsia="cs-CZ"/>
        </w:rPr>
        <w:t xml:space="preserve"> také</w:t>
      </w:r>
      <w:r w:rsidR="004456A6">
        <w:rPr>
          <w:lang w:eastAsia="cs-CZ"/>
        </w:rPr>
        <w:t xml:space="preserve"> </w:t>
      </w:r>
      <w:r w:rsidR="004456A6">
        <w:rPr>
          <w:lang w:eastAsia="cs-CZ"/>
        </w:rPr>
        <w:fldChar w:fldCharType="begin"/>
      </w:r>
      <w:r w:rsidR="004456A6">
        <w:rPr>
          <w:lang w:eastAsia="cs-CZ"/>
        </w:rPr>
        <w:instrText xml:space="preserve"> REF _Ref207378670 \h </w:instrText>
      </w:r>
      <w:r w:rsidR="004456A6">
        <w:rPr>
          <w:lang w:eastAsia="cs-CZ"/>
        </w:rPr>
      </w:r>
      <w:r w:rsidR="004456A6">
        <w:rPr>
          <w:lang w:eastAsia="cs-CZ"/>
        </w:rPr>
        <w:fldChar w:fldCharType="separate"/>
      </w:r>
      <w:r w:rsidR="00652068">
        <w:rPr>
          <w:lang w:eastAsia="cs-CZ"/>
        </w:rPr>
        <w:t>Aplikace FleetwareOnBoard</w:t>
      </w:r>
      <w:r w:rsidR="004456A6">
        <w:rPr>
          <w:lang w:eastAsia="cs-CZ"/>
        </w:rPr>
        <w:fldChar w:fldCharType="end"/>
      </w:r>
      <w:r w:rsidR="00D37F3E">
        <w:rPr>
          <w:lang w:eastAsia="cs-CZ"/>
        </w:rPr>
        <w:t>.</w:t>
      </w:r>
    </w:p>
    <w:p w:rsidR="00D37F3E" w:rsidP="003366BB" w:rsidRDefault="00D37F3E" w14:paraId="78E02694" w14:textId="69CCFA05">
      <w:pPr>
        <w:rPr>
          <w:lang w:eastAsia="cs-CZ"/>
        </w:rPr>
      </w:pPr>
      <w:r>
        <w:rPr>
          <w:lang w:eastAsia="cs-CZ"/>
        </w:rPr>
        <w:t>Výpočet plánovaného času na realizaci okruh</w:t>
      </w:r>
      <w:r w:rsidR="00482CC8">
        <w:rPr>
          <w:lang w:eastAsia="cs-CZ"/>
        </w:rPr>
        <w:t>ů</w:t>
      </w:r>
      <w:r>
        <w:rPr>
          <w:lang w:eastAsia="cs-CZ"/>
        </w:rPr>
        <w:t xml:space="preserve"> dne</w:t>
      </w:r>
      <w:r w:rsidR="00482CC8">
        <w:rPr>
          <w:lang w:eastAsia="cs-CZ"/>
        </w:rPr>
        <w:t xml:space="preserve"> v</w:t>
      </w:r>
      <w:r w:rsidR="00DF4C8E">
        <w:rPr>
          <w:lang w:eastAsia="cs-CZ"/>
        </w:rPr>
        <w:t> rámci DV</w:t>
      </w:r>
      <w:r>
        <w:rPr>
          <w:lang w:eastAsia="cs-CZ"/>
        </w:rPr>
        <w:t>:</w:t>
      </w:r>
    </w:p>
    <w:p w:rsidRPr="006D6D45" w:rsidR="006D6D45" w:rsidP="00A43239" w:rsidRDefault="006D6D45" w14:paraId="693EEFCA" w14:textId="042A8911">
      <w:pPr>
        <w:pStyle w:val="Odstavecseseznamem"/>
        <w:numPr>
          <w:ilvl w:val="0"/>
          <w:numId w:val="46"/>
        </w:numPr>
        <w:rPr>
          <w:lang w:eastAsia="cs-CZ"/>
        </w:rPr>
      </w:pPr>
      <w:r>
        <w:rPr>
          <w:lang w:eastAsia="cs-CZ"/>
        </w:rPr>
        <w:t>P</w:t>
      </w:r>
      <w:r w:rsidRPr="006D6D45">
        <w:rPr>
          <w:lang w:eastAsia="cs-CZ"/>
        </w:rPr>
        <w:t>ro výpočet času počítáme s časovou dotací na jednu obslouženou nádobu (tzn. čas obsluhy jedné nádoby x počet nádob)</w:t>
      </w:r>
      <w:r>
        <w:rPr>
          <w:lang w:eastAsia="cs-CZ"/>
        </w:rPr>
        <w:t>.</w:t>
      </w:r>
    </w:p>
    <w:p w:rsidRPr="006D6D45" w:rsidR="006D6D45" w:rsidP="00A43239" w:rsidRDefault="00482CC8" w14:paraId="2E821763" w14:textId="793F2998">
      <w:pPr>
        <w:pStyle w:val="Odstavecseseznamem"/>
        <w:numPr>
          <w:ilvl w:val="0"/>
          <w:numId w:val="46"/>
        </w:numPr>
        <w:rPr>
          <w:lang w:eastAsia="cs-CZ"/>
        </w:rPr>
      </w:pPr>
      <w:r>
        <w:rPr>
          <w:lang w:eastAsia="cs-CZ"/>
        </w:rPr>
        <w:t>P</w:t>
      </w:r>
      <w:r w:rsidRPr="006D6D45" w:rsidR="006D6D45">
        <w:rPr>
          <w:lang w:eastAsia="cs-CZ"/>
        </w:rPr>
        <w:t>ro výpočet času přejezdu je možné využít některý z bodů v rámci okruhu (způsob určení bodu pro okruh bude řešen v detailní analýze)</w:t>
      </w:r>
      <w:r>
        <w:rPr>
          <w:lang w:eastAsia="cs-CZ"/>
        </w:rPr>
        <w:t>.</w:t>
      </w:r>
    </w:p>
    <w:p w:rsidRPr="006D6D45" w:rsidR="006D6D45" w:rsidP="00A43239" w:rsidRDefault="00482CC8" w14:paraId="4FC8063C" w14:textId="053E4F11">
      <w:pPr>
        <w:pStyle w:val="Odstavecseseznamem"/>
        <w:numPr>
          <w:ilvl w:val="0"/>
          <w:numId w:val="46"/>
        </w:numPr>
        <w:rPr>
          <w:lang w:eastAsia="cs-CZ"/>
        </w:rPr>
      </w:pPr>
      <w:r>
        <w:rPr>
          <w:lang w:eastAsia="cs-CZ"/>
        </w:rPr>
        <w:t>C</w:t>
      </w:r>
      <w:r w:rsidRPr="006D6D45" w:rsidR="006D6D45">
        <w:rPr>
          <w:lang w:eastAsia="cs-CZ"/>
        </w:rPr>
        <w:t>elkový čas bude dán přejezdy mezi startem, okruhy dne, likvidačními místy a cílem + časová náročnost na obsluhu nádob</w:t>
      </w:r>
      <w:r w:rsidR="00DF4C8E">
        <w:rPr>
          <w:lang w:eastAsia="cs-CZ"/>
        </w:rPr>
        <w:t>.</w:t>
      </w:r>
    </w:p>
    <w:p w:rsidRPr="00DF4C8E" w:rsidR="006D6D45" w:rsidP="00A43239" w:rsidRDefault="00061C73" w14:paraId="47A3FA66" w14:textId="7C67EEFE">
      <w:pPr>
        <w:pStyle w:val="Odstavecseseznamem"/>
        <w:numPr>
          <w:ilvl w:val="0"/>
          <w:numId w:val="46"/>
        </w:numPr>
        <w:rPr>
          <w:lang w:eastAsia="cs-CZ"/>
        </w:rPr>
      </w:pPr>
      <w:r>
        <w:rPr>
          <w:lang w:eastAsia="cs-CZ"/>
        </w:rPr>
        <w:t>S</w:t>
      </w:r>
      <w:r w:rsidRPr="00DF4C8E" w:rsidR="006D6D45">
        <w:rPr>
          <w:lang w:eastAsia="cs-CZ"/>
        </w:rPr>
        <w:t>ystém určí výchozí časovou dotaci DV tak</w:t>
      </w:r>
      <w:r>
        <w:rPr>
          <w:lang w:eastAsia="cs-CZ"/>
        </w:rPr>
        <w:t>to</w:t>
      </w:r>
      <w:r w:rsidRPr="00DF4C8E" w:rsidR="006D6D45">
        <w:rPr>
          <w:lang w:eastAsia="cs-CZ"/>
        </w:rPr>
        <w:t>:</w:t>
      </w:r>
    </w:p>
    <w:p w:rsidRPr="00DF4C8E" w:rsidR="006D6D45" w:rsidP="00A43239" w:rsidRDefault="006D6D45" w14:paraId="78C9E348" w14:textId="112D5D83">
      <w:pPr>
        <w:numPr>
          <w:ilvl w:val="0"/>
          <w:numId w:val="47"/>
        </w:numPr>
        <w:rPr>
          <w:lang w:eastAsia="cs-CZ"/>
        </w:rPr>
      </w:pPr>
      <w:r w:rsidRPr="009D6CBF">
        <w:rPr>
          <w:lang w:eastAsia="cs-CZ"/>
        </w:rPr>
        <w:t>T</w:t>
      </w:r>
      <w:r w:rsidRPr="009D6CBF">
        <w:rPr>
          <w:vertAlign w:val="subscript"/>
          <w:lang w:eastAsia="cs-CZ"/>
        </w:rPr>
        <w:t>N</w:t>
      </w:r>
      <w:r w:rsidRPr="009D6CBF">
        <w:rPr>
          <w:lang w:eastAsia="cs-CZ"/>
        </w:rPr>
        <w:t> </w:t>
      </w:r>
      <w:r w:rsidR="00B30AF3">
        <w:rPr>
          <w:lang w:eastAsia="cs-CZ"/>
        </w:rPr>
        <w:t xml:space="preserve">je čas na obsluhu daného </w:t>
      </w:r>
      <w:r w:rsidRPr="009D6CBF">
        <w:rPr>
          <w:lang w:eastAsia="cs-CZ"/>
        </w:rPr>
        <w:t>typu nádoby RPO</w:t>
      </w:r>
    </w:p>
    <w:p w:rsidRPr="00DF4C8E" w:rsidR="006D6D45" w:rsidP="00A43239" w:rsidRDefault="00876805" w14:paraId="74214541" w14:textId="1BB2DF81">
      <w:pPr>
        <w:numPr>
          <w:ilvl w:val="0"/>
          <w:numId w:val="47"/>
        </w:numPr>
        <w:rPr>
          <w:lang w:eastAsia="cs-CZ"/>
        </w:rPr>
      </w:pPr>
      <w:r>
        <w:rPr>
          <w:lang w:eastAsia="cs-CZ"/>
        </w:rPr>
        <w:t>Trvání obsluhy jedné</w:t>
      </w:r>
      <w:r w:rsidRPr="009D6CBF" w:rsidR="006D6D45">
        <w:rPr>
          <w:lang w:eastAsia="cs-CZ"/>
        </w:rPr>
        <w:t xml:space="preserve"> OS</w:t>
      </w:r>
      <w:r>
        <w:rPr>
          <w:lang w:eastAsia="cs-CZ"/>
        </w:rPr>
        <w:t>:</w:t>
      </w:r>
      <w:r w:rsidRPr="009D6CBF" w:rsidR="006D6D45">
        <w:rPr>
          <w:lang w:eastAsia="cs-CZ"/>
        </w:rPr>
        <w:t xml:space="preserve"> T</w:t>
      </w:r>
      <w:r w:rsidRPr="009D6CBF" w:rsidR="006D6D45">
        <w:rPr>
          <w:vertAlign w:val="subscript"/>
          <w:lang w:eastAsia="cs-CZ"/>
        </w:rPr>
        <w:t>OS</w:t>
      </w:r>
      <w:r w:rsidRPr="009D6CBF" w:rsidR="006D6D45">
        <w:rPr>
          <w:lang w:eastAsia="cs-CZ"/>
        </w:rPr>
        <w:t> = T</w:t>
      </w:r>
      <w:r w:rsidRPr="009D6CBF" w:rsidR="006D6D45">
        <w:rPr>
          <w:vertAlign w:val="subscript"/>
          <w:lang w:eastAsia="cs-CZ"/>
        </w:rPr>
        <w:t>N</w:t>
      </w:r>
      <w:r w:rsidRPr="009D6CBF" w:rsidR="006D6D45">
        <w:rPr>
          <w:lang w:eastAsia="cs-CZ"/>
        </w:rPr>
        <w:t xml:space="preserve"> * počet nádob </w:t>
      </w:r>
      <w:r w:rsidR="00323607">
        <w:rPr>
          <w:lang w:eastAsia="cs-CZ"/>
        </w:rPr>
        <w:t xml:space="preserve">v </w:t>
      </w:r>
      <w:r w:rsidRPr="009D6CBF" w:rsidR="006D6D45">
        <w:rPr>
          <w:lang w:eastAsia="cs-CZ"/>
        </w:rPr>
        <w:t>RPO</w:t>
      </w:r>
    </w:p>
    <w:p w:rsidRPr="00DF4C8E" w:rsidR="006D6D45" w:rsidP="00A43239" w:rsidRDefault="00876805" w14:paraId="3B6AB172" w14:textId="491047FD">
      <w:pPr>
        <w:numPr>
          <w:ilvl w:val="0"/>
          <w:numId w:val="47"/>
        </w:numPr>
        <w:rPr>
          <w:lang w:eastAsia="cs-CZ"/>
        </w:rPr>
      </w:pPr>
      <w:r>
        <w:rPr>
          <w:lang w:eastAsia="cs-CZ"/>
        </w:rPr>
        <w:t xml:space="preserve">Trvání obsluhy </w:t>
      </w:r>
      <w:r w:rsidRPr="009D6CBF" w:rsidR="006D6D45">
        <w:rPr>
          <w:lang w:eastAsia="cs-CZ"/>
        </w:rPr>
        <w:t>okruhu dne</w:t>
      </w:r>
      <w:r>
        <w:rPr>
          <w:lang w:eastAsia="cs-CZ"/>
        </w:rPr>
        <w:t>:</w:t>
      </w:r>
      <w:r w:rsidRPr="009D6CBF" w:rsidR="006D6D45">
        <w:rPr>
          <w:lang w:eastAsia="cs-CZ"/>
        </w:rPr>
        <w:t xml:space="preserve"> T</w:t>
      </w:r>
      <w:r w:rsidRPr="009D6CBF" w:rsidR="006D6D45">
        <w:rPr>
          <w:vertAlign w:val="subscript"/>
          <w:lang w:eastAsia="cs-CZ"/>
        </w:rPr>
        <w:t>OD</w:t>
      </w:r>
      <w:r w:rsidRPr="009D6CBF" w:rsidR="006D6D45">
        <w:rPr>
          <w:lang w:eastAsia="cs-CZ"/>
        </w:rPr>
        <w:t> = ∑T</w:t>
      </w:r>
      <w:r w:rsidRPr="009D6CBF" w:rsidR="006D6D45">
        <w:rPr>
          <w:vertAlign w:val="subscript"/>
          <w:lang w:eastAsia="cs-CZ"/>
        </w:rPr>
        <w:t>OS</w:t>
      </w:r>
      <w:r w:rsidRPr="009D6CBF" w:rsidR="006D6D45">
        <w:rPr>
          <w:lang w:eastAsia="cs-CZ"/>
        </w:rPr>
        <w:t> daného okruhu dne</w:t>
      </w:r>
    </w:p>
    <w:p w:rsidRPr="00DF4C8E" w:rsidR="006D6D45" w:rsidP="00A43239" w:rsidRDefault="00876805" w14:paraId="07262C5F" w14:textId="5F166D2E">
      <w:pPr>
        <w:numPr>
          <w:ilvl w:val="0"/>
          <w:numId w:val="47"/>
        </w:numPr>
        <w:rPr>
          <w:lang w:eastAsia="cs-CZ"/>
        </w:rPr>
      </w:pPr>
      <w:r>
        <w:rPr>
          <w:lang w:eastAsia="cs-CZ"/>
        </w:rPr>
        <w:t>Č</w:t>
      </w:r>
      <w:r w:rsidRPr="009D6CBF" w:rsidR="006D6D45">
        <w:rPr>
          <w:lang w:eastAsia="cs-CZ"/>
        </w:rPr>
        <w:t>as</w:t>
      </w:r>
      <w:r>
        <w:rPr>
          <w:lang w:eastAsia="cs-CZ"/>
        </w:rPr>
        <w:t xml:space="preserve"> trvání</w:t>
      </w:r>
      <w:r w:rsidRPr="009D6CBF" w:rsidR="006D6D45">
        <w:rPr>
          <w:lang w:eastAsia="cs-CZ"/>
        </w:rPr>
        <w:t xml:space="preserve"> denního výkonu T</w:t>
      </w:r>
      <w:r w:rsidRPr="009D6CBF" w:rsidR="006D6D45">
        <w:rPr>
          <w:vertAlign w:val="subscript"/>
          <w:lang w:eastAsia="cs-CZ"/>
        </w:rPr>
        <w:t>DV</w:t>
      </w:r>
      <w:r w:rsidRPr="009D6CBF" w:rsidR="006D6D45">
        <w:rPr>
          <w:lang w:eastAsia="cs-CZ"/>
        </w:rPr>
        <w:t> = ∑T</w:t>
      </w:r>
      <w:r w:rsidRPr="009D6CBF" w:rsidR="006D6D45">
        <w:rPr>
          <w:vertAlign w:val="subscript"/>
          <w:lang w:eastAsia="cs-CZ"/>
        </w:rPr>
        <w:t>OD</w:t>
      </w:r>
      <w:r w:rsidRPr="009D6CBF" w:rsidR="006D6D45">
        <w:rPr>
          <w:lang w:eastAsia="cs-CZ"/>
        </w:rPr>
        <w:t> + ∑T</w:t>
      </w:r>
      <w:r w:rsidRPr="009D6CBF" w:rsidR="006D6D45">
        <w:rPr>
          <w:vertAlign w:val="subscript"/>
          <w:lang w:eastAsia="cs-CZ"/>
        </w:rPr>
        <w:t>BP</w:t>
      </w:r>
      <w:r w:rsidRPr="009D6CBF" w:rsidR="006D6D45">
        <w:rPr>
          <w:lang w:eastAsia="cs-CZ"/>
        </w:rPr>
        <w:t> + ∑T</w:t>
      </w:r>
      <w:r w:rsidRPr="009D6CBF" w:rsidR="006D6D45">
        <w:rPr>
          <w:vertAlign w:val="subscript"/>
          <w:lang w:eastAsia="cs-CZ"/>
        </w:rPr>
        <w:t>S</w:t>
      </w:r>
      <w:r w:rsidR="00D319EB">
        <w:rPr>
          <w:vertAlign w:val="subscript"/>
          <w:lang w:eastAsia="cs-CZ"/>
        </w:rPr>
        <w:t>,</w:t>
      </w:r>
    </w:p>
    <w:p w:rsidRPr="00DF4C8E" w:rsidR="006D6D45" w:rsidP="00A43239" w:rsidRDefault="006D6D45" w14:paraId="5E80F6B3" w14:textId="012C0690">
      <w:pPr>
        <w:numPr>
          <w:ilvl w:val="1"/>
          <w:numId w:val="47"/>
        </w:numPr>
        <w:rPr>
          <w:lang w:eastAsia="cs-CZ"/>
        </w:rPr>
      </w:pPr>
      <w:r w:rsidRPr="009D6CBF">
        <w:rPr>
          <w:lang w:eastAsia="cs-CZ"/>
        </w:rPr>
        <w:t>kde ∑T</w:t>
      </w:r>
      <w:r w:rsidRPr="009D6CBF">
        <w:rPr>
          <w:vertAlign w:val="subscript"/>
          <w:lang w:eastAsia="cs-CZ"/>
        </w:rPr>
        <w:t>BP</w:t>
      </w:r>
      <w:r w:rsidRPr="009D6CBF">
        <w:rPr>
          <w:lang w:eastAsia="cs-CZ"/>
        </w:rPr>
        <w:t> je čas bezpečnostní</w:t>
      </w:r>
      <w:r w:rsidR="00D319EB">
        <w:rPr>
          <w:lang w:eastAsia="cs-CZ"/>
        </w:rPr>
        <w:t>ch</w:t>
      </w:r>
      <w:r w:rsidRPr="009D6CBF">
        <w:rPr>
          <w:lang w:eastAsia="cs-CZ"/>
        </w:rPr>
        <w:t xml:space="preserve"> přestáv</w:t>
      </w:r>
      <w:r w:rsidR="00D319EB">
        <w:rPr>
          <w:lang w:eastAsia="cs-CZ"/>
        </w:rPr>
        <w:t>e</w:t>
      </w:r>
      <w:r w:rsidRPr="009D6CBF">
        <w:rPr>
          <w:lang w:eastAsia="cs-CZ"/>
        </w:rPr>
        <w:t>k</w:t>
      </w:r>
    </w:p>
    <w:p w:rsidRPr="00DF4C8E" w:rsidR="00D37F3E" w:rsidP="00A43239" w:rsidRDefault="00D319EB" w14:paraId="576EF90A" w14:textId="445A43CE">
      <w:pPr>
        <w:numPr>
          <w:ilvl w:val="1"/>
          <w:numId w:val="47"/>
        </w:numPr>
        <w:rPr>
          <w:lang w:eastAsia="cs-CZ"/>
        </w:rPr>
      </w:pPr>
      <w:r>
        <w:rPr>
          <w:lang w:eastAsia="cs-CZ"/>
        </w:rPr>
        <w:t>a</w:t>
      </w:r>
      <w:r w:rsidRPr="009D6CBF" w:rsidR="006D6D45">
        <w:rPr>
          <w:lang w:eastAsia="cs-CZ"/>
        </w:rPr>
        <w:t xml:space="preserve"> ∑T</w:t>
      </w:r>
      <w:r w:rsidRPr="009D6CBF" w:rsidR="006D6D45">
        <w:rPr>
          <w:vertAlign w:val="subscript"/>
          <w:lang w:eastAsia="cs-CZ"/>
        </w:rPr>
        <w:t>S</w:t>
      </w:r>
      <w:r w:rsidRPr="009D6CBF" w:rsidR="006D6D45">
        <w:rPr>
          <w:lang w:eastAsia="cs-CZ"/>
        </w:rPr>
        <w:t xml:space="preserve"> je </w:t>
      </w:r>
      <w:r>
        <w:rPr>
          <w:lang w:eastAsia="cs-CZ"/>
        </w:rPr>
        <w:t xml:space="preserve">souhrnný </w:t>
      </w:r>
      <w:r w:rsidRPr="009D6CBF" w:rsidR="006D6D45">
        <w:rPr>
          <w:lang w:eastAsia="cs-CZ"/>
        </w:rPr>
        <w:t>čas servis</w:t>
      </w:r>
      <w:r>
        <w:rPr>
          <w:lang w:eastAsia="cs-CZ"/>
        </w:rPr>
        <w:t>ů.</w:t>
      </w:r>
    </w:p>
    <w:p w:rsidR="003366BB" w:rsidP="00F100D2" w:rsidRDefault="003366BB" w14:paraId="6E83C00A" w14:textId="77777777">
      <w:pPr>
        <w:rPr>
          <w:lang w:eastAsia="cs-CZ"/>
        </w:rPr>
      </w:pPr>
    </w:p>
    <w:p w:rsidR="00F100D2" w:rsidP="00F100D2" w:rsidRDefault="00F100D2" w14:paraId="2DFEAED2" w14:textId="6A09311D">
      <w:pPr>
        <w:pStyle w:val="Nadpis5"/>
        <w:rPr>
          <w:lang w:eastAsia="cs-CZ"/>
        </w:rPr>
      </w:pPr>
      <w:r>
        <w:rPr>
          <w:lang w:eastAsia="cs-CZ"/>
        </w:rPr>
        <w:t>Související úpravy menu aplikace</w:t>
      </w:r>
    </w:p>
    <w:p w:rsidRPr="00E67630" w:rsidR="00E67630" w:rsidP="00E67630" w:rsidRDefault="00F100D2" w14:paraId="01033FC5" w14:textId="63FA01A7">
      <w:pPr>
        <w:rPr>
          <w:lang w:eastAsia="cs-CZ"/>
        </w:rPr>
      </w:pPr>
      <w:r>
        <w:rPr>
          <w:lang w:eastAsia="cs-CZ"/>
        </w:rPr>
        <w:t>Vzhledem k faktu, že bude nutné rozšířit moduly o nové záložky, které umožní práci s cyklickým svozem, dojde k revizi chování hlavního menu a submenu a práce se záložkami. Cílem revize bude lepší práce se záložkami v modulech a omezení místa pro zobrazení menu, aby měl uživatel více pracovního prostoru. V rámci revize dojde ke sjednocení chování hlavního menu a submenu pro RP a PP dle aktuálního stavu v aplikaci Fleetware.</w:t>
      </w:r>
    </w:p>
    <w:p w:rsidR="00CF1ED5" w:rsidP="0075060C" w:rsidRDefault="00CF1ED5" w14:paraId="76BE83A7" w14:textId="77777777">
      <w:pPr>
        <w:rPr>
          <w:lang w:eastAsia="cs-CZ"/>
        </w:rPr>
      </w:pPr>
    </w:p>
    <w:p w:rsidR="00A60CE5" w:rsidP="00A60CE5" w:rsidRDefault="00A60CE5" w14:paraId="47EF9F09" w14:textId="5EBC164B">
      <w:pPr>
        <w:pStyle w:val="Nadpis4"/>
        <w:rPr>
          <w:lang w:eastAsia="cs-CZ"/>
        </w:rPr>
      </w:pPr>
      <w:bookmarkStart w:name="_Toc208482716" w:id="301"/>
      <w:r>
        <w:rPr>
          <w:lang w:eastAsia="cs-CZ"/>
        </w:rPr>
        <w:t>Správa objednávek</w:t>
      </w:r>
      <w:bookmarkEnd w:id="301"/>
    </w:p>
    <w:p w:rsidR="001612F8" w:rsidP="001612F8" w:rsidRDefault="001612F8" w14:paraId="66CE739C" w14:textId="77777777">
      <w:pPr>
        <w:rPr>
          <w:lang w:eastAsia="cs-CZ"/>
        </w:rPr>
      </w:pPr>
      <w:r>
        <w:rPr>
          <w:lang w:eastAsia="cs-CZ"/>
        </w:rPr>
        <w:t>Pro práci s objednávkami cyklických svozů je určený příslušný modul (Položky objednávek) aplikace Pasport, kam bude oprávněný uživatel z aplikace RoadPlan přesměrován formou prokliku.</w:t>
      </w:r>
    </w:p>
    <w:p w:rsidRPr="0065441E" w:rsidR="0065441E" w:rsidP="009D6CBF" w:rsidRDefault="001612F8" w14:paraId="153EC048" w14:textId="1936172B">
      <w:pPr>
        <w:rPr>
          <w:lang w:eastAsia="cs-CZ"/>
        </w:rPr>
      </w:pPr>
      <w:r>
        <w:rPr>
          <w:lang w:eastAsia="cs-CZ"/>
        </w:rPr>
        <w:t>Toto je logický krok, protože všechny aplikace v rámci platformy Fleetware sdílejí společnou podobu uživatelské rozhraní a mají jednotnou správu uživatelských identit a práv. Pomocí nastavení příslušných oprávnění budou uživateli přiděleny pouze ty kompetence, které potřebuje k výkonu své práce.</w:t>
      </w:r>
    </w:p>
    <w:p w:rsidR="00CF6639" w:rsidP="00767A31" w:rsidRDefault="00A60CE5" w14:paraId="3F5821F5" w14:textId="15D514D6">
      <w:pPr>
        <w:pStyle w:val="Nadpis4"/>
        <w:rPr>
          <w:lang w:eastAsia="cs-CZ"/>
        </w:rPr>
      </w:pPr>
      <w:bookmarkStart w:name="_Toc208482717" w:id="302"/>
      <w:r>
        <w:rPr>
          <w:lang w:eastAsia="cs-CZ"/>
        </w:rPr>
        <w:t>Správa objednaných služeb</w:t>
      </w:r>
      <w:bookmarkEnd w:id="302"/>
    </w:p>
    <w:p w:rsidRPr="004F3893" w:rsidR="007754FE" w:rsidP="007754FE" w:rsidRDefault="007754FE" w14:paraId="70D23634" w14:textId="5E09CB1E">
      <w:pPr>
        <w:rPr>
          <w:smallCaps/>
          <w:color w:val="7E7E7E" w:themeColor="text1" w:themeTint="A5"/>
        </w:rPr>
      </w:pPr>
      <w:r w:rsidRPr="00AA1355">
        <w:rPr>
          <w:rStyle w:val="Odkazjemn"/>
        </w:rPr>
        <w:t>Tagy: #</w:t>
      </w:r>
      <w:r w:rsidR="006B68A6">
        <w:rPr>
          <w:rStyle w:val="Odkazjemn"/>
        </w:rPr>
        <w:t>Balicek2</w:t>
      </w:r>
      <w:r w:rsidRPr="00AA1355">
        <w:rPr>
          <w:rStyle w:val="Odkazjemn"/>
        </w:rPr>
        <w:t>, #</w:t>
      </w:r>
      <w:r w:rsidR="001E0C25">
        <w:rPr>
          <w:rStyle w:val="Odkazjemn"/>
        </w:rPr>
        <w:t xml:space="preserve">OP </w:t>
      </w:r>
      <w:r>
        <w:rPr>
          <w:rStyle w:val="Odkazjemn"/>
        </w:rPr>
        <w:t>Full</w:t>
      </w:r>
    </w:p>
    <w:p w:rsidR="00767A31" w:rsidP="00767A31" w:rsidRDefault="00767A31" w14:paraId="7F445B8C" w14:textId="77777777">
      <w:pPr>
        <w:rPr>
          <w:lang w:eastAsia="cs-CZ"/>
        </w:rPr>
      </w:pPr>
      <w:r>
        <w:rPr>
          <w:lang w:eastAsia="cs-CZ"/>
        </w:rPr>
        <w:t>Přehled objednaných služeb (OS) pro cyklické svozy bude realizován formou separátního modulu, který poskytuje analogické funkce jako objednané služby pro nepravidelnou dopravu.</w:t>
      </w:r>
    </w:p>
    <w:p w:rsidR="00767A31" w:rsidP="00767A31" w:rsidRDefault="00767A31" w14:paraId="7C790796" w14:textId="77777777">
      <w:pPr>
        <w:rPr>
          <w:lang w:eastAsia="cs-CZ"/>
        </w:rPr>
      </w:pPr>
      <w:r>
        <w:rPr>
          <w:lang w:eastAsia="cs-CZ"/>
        </w:rPr>
        <w:t>Konkrétní atributy OS zobrazené v přehledu určí detailní analýza, mj. však bude doplněna informace o okruhu a rozvrhu.</w:t>
      </w:r>
    </w:p>
    <w:p w:rsidR="00767A31" w:rsidP="00767A31" w:rsidRDefault="00767A31" w14:paraId="4A24FDE7" w14:textId="77777777">
      <w:pPr>
        <w:rPr>
          <w:lang w:eastAsia="cs-CZ"/>
        </w:rPr>
      </w:pPr>
      <w:r>
        <w:rPr>
          <w:lang w:eastAsia="cs-CZ"/>
        </w:rPr>
        <w:t>Z přehledu budou dostupné tyto akce:</w:t>
      </w:r>
    </w:p>
    <w:p w:rsidR="00767A31" w:rsidP="00A43239" w:rsidRDefault="00767A31" w14:paraId="082D5CDD" w14:textId="77777777">
      <w:pPr>
        <w:pStyle w:val="Odstavecseseznamem"/>
        <w:numPr>
          <w:ilvl w:val="0"/>
          <w:numId w:val="2"/>
        </w:numPr>
        <w:rPr>
          <w:lang w:eastAsia="cs-CZ"/>
        </w:rPr>
      </w:pPr>
      <w:r>
        <w:rPr>
          <w:lang w:eastAsia="cs-CZ"/>
        </w:rPr>
        <w:t>Sada filtračních kritérií.</w:t>
      </w:r>
    </w:p>
    <w:p w:rsidR="00767A31" w:rsidP="00A43239" w:rsidRDefault="00767A31" w14:paraId="4F504ADF" w14:textId="48739DF3">
      <w:pPr>
        <w:pStyle w:val="Odstavecseseznamem"/>
        <w:numPr>
          <w:ilvl w:val="0"/>
          <w:numId w:val="2"/>
        </w:numPr>
        <w:rPr>
          <w:lang w:eastAsia="cs-CZ"/>
        </w:rPr>
      </w:pPr>
      <w:r>
        <w:rPr>
          <w:lang w:eastAsia="cs-CZ"/>
        </w:rPr>
        <w:t>Editace s možností pozměnit datum a čas realizace (pro dosud nenaplánované OS) a</w:t>
      </w:r>
      <w:r w:rsidR="00605389">
        <w:rPr>
          <w:lang w:eastAsia="cs-CZ"/>
        </w:rPr>
        <w:t> </w:t>
      </w:r>
      <w:r>
        <w:rPr>
          <w:lang w:eastAsia="cs-CZ"/>
        </w:rPr>
        <w:t>poznámku.</w:t>
      </w:r>
    </w:p>
    <w:p w:rsidR="00767A31" w:rsidP="00767A31" w:rsidRDefault="00767A31" w14:paraId="56553CE1" w14:textId="6CEA89B6">
      <w:pPr>
        <w:rPr>
          <w:lang w:eastAsia="cs-CZ"/>
        </w:rPr>
      </w:pPr>
      <w:r>
        <w:rPr>
          <w:lang w:eastAsia="cs-CZ"/>
        </w:rPr>
        <w:t>V detailu vybrané OS se budou nacházet tyto informace:</w:t>
      </w:r>
    </w:p>
    <w:p w:rsidR="00767A31" w:rsidP="00A43239" w:rsidRDefault="00767A31" w14:paraId="1F0D64D9" w14:textId="77777777">
      <w:pPr>
        <w:pStyle w:val="Odstavecseseznamem"/>
        <w:numPr>
          <w:ilvl w:val="0"/>
          <w:numId w:val="2"/>
        </w:numPr>
        <w:rPr>
          <w:lang w:eastAsia="cs-CZ"/>
        </w:rPr>
      </w:pPr>
      <w:r>
        <w:rPr>
          <w:lang w:eastAsia="cs-CZ"/>
        </w:rPr>
        <w:t>Seznam odpovídajících nádob včetně stanoviště.</w:t>
      </w:r>
    </w:p>
    <w:p w:rsidR="00767A31" w:rsidP="00A43239" w:rsidRDefault="00767A31" w14:paraId="5FE29BE4" w14:textId="77777777">
      <w:pPr>
        <w:pStyle w:val="Odstavecseseznamem"/>
        <w:numPr>
          <w:ilvl w:val="0"/>
          <w:numId w:val="2"/>
        </w:numPr>
        <w:rPr>
          <w:lang w:eastAsia="cs-CZ"/>
        </w:rPr>
      </w:pPr>
      <w:r>
        <w:rPr>
          <w:lang w:eastAsia="cs-CZ"/>
        </w:rPr>
        <w:t>Detail související položky objednávky (obsahující pouze elementární údaje).</w:t>
      </w:r>
    </w:p>
    <w:p w:rsidR="00767A31" w:rsidP="00A43239" w:rsidRDefault="00767A31" w14:paraId="0AFF52E1" w14:textId="13836979">
      <w:pPr>
        <w:pStyle w:val="Odstavecseseznamem"/>
        <w:numPr>
          <w:ilvl w:val="0"/>
          <w:numId w:val="2"/>
        </w:numPr>
        <w:rPr>
          <w:lang w:eastAsia="cs-CZ"/>
        </w:rPr>
      </w:pPr>
      <w:r>
        <w:rPr>
          <w:lang w:eastAsia="cs-CZ"/>
        </w:rPr>
        <w:t>Proklik do aplikace Pasport pro zobrazení kompletních údajů o objednávce.</w:t>
      </w:r>
    </w:p>
    <w:p w:rsidRPr="00767A31" w:rsidR="009C610B" w:rsidP="009C610B" w:rsidRDefault="009C610B" w14:paraId="7CA30832" w14:textId="1CE5D8FE">
      <w:pPr>
        <w:rPr>
          <w:lang w:eastAsia="cs-CZ"/>
        </w:rPr>
      </w:pPr>
      <w:r>
        <w:rPr>
          <w:lang w:eastAsia="cs-CZ"/>
        </w:rPr>
        <w:t xml:space="preserve">Obrazovka </w:t>
      </w:r>
      <w:r w:rsidR="00396573">
        <w:rPr>
          <w:lang w:eastAsia="cs-CZ"/>
        </w:rPr>
        <w:t xml:space="preserve">přehledu objednaných služeb </w:t>
      </w:r>
      <w:r w:rsidR="00785983">
        <w:rPr>
          <w:lang w:eastAsia="cs-CZ"/>
        </w:rPr>
        <w:t>bude s využitím standardní funkčnosti filtrace využitelná na</w:t>
      </w:r>
      <w:r w:rsidR="00EB67E8">
        <w:rPr>
          <w:lang w:eastAsia="cs-CZ"/>
        </w:rPr>
        <w:t> </w:t>
      </w:r>
      <w:r w:rsidR="00785983">
        <w:rPr>
          <w:lang w:eastAsia="cs-CZ"/>
        </w:rPr>
        <w:t xml:space="preserve">vyhledání </w:t>
      </w:r>
      <w:r w:rsidR="0064391E">
        <w:rPr>
          <w:lang w:eastAsia="cs-CZ"/>
        </w:rPr>
        <w:t>objednaných služeb, které dosud nebyly realizovány</w:t>
      </w:r>
      <w:r w:rsidR="00185793">
        <w:rPr>
          <w:lang w:eastAsia="cs-CZ"/>
        </w:rPr>
        <w:t xml:space="preserve"> </w:t>
      </w:r>
      <w:r w:rsidR="00EB67E8">
        <w:rPr>
          <w:lang w:eastAsia="cs-CZ"/>
        </w:rPr>
        <w:t>či naplánovány</w:t>
      </w:r>
      <w:r w:rsidR="004D0CE4">
        <w:rPr>
          <w:lang w:eastAsia="cs-CZ"/>
        </w:rPr>
        <w:t>,</w:t>
      </w:r>
      <w:r w:rsidR="0064391E">
        <w:rPr>
          <w:lang w:eastAsia="cs-CZ"/>
        </w:rPr>
        <w:t xml:space="preserve"> </w:t>
      </w:r>
      <w:r w:rsidR="0044312A">
        <w:rPr>
          <w:lang w:eastAsia="cs-CZ"/>
        </w:rPr>
        <w:t>a pro obdobné kontrolní úkony</w:t>
      </w:r>
      <w:r w:rsidR="00C4236D">
        <w:rPr>
          <w:lang w:eastAsia="cs-CZ"/>
        </w:rPr>
        <w:t xml:space="preserve"> v rámci denní práce dispečera</w:t>
      </w:r>
      <w:r w:rsidR="0044312A">
        <w:rPr>
          <w:lang w:eastAsia="cs-CZ"/>
        </w:rPr>
        <w:t>.</w:t>
      </w:r>
    </w:p>
    <w:p w:rsidR="00A60CE5" w:rsidP="00C05F5B" w:rsidRDefault="00A60CE5" w14:paraId="0DA3353F" w14:textId="79333517">
      <w:pPr>
        <w:pStyle w:val="Nadpis4"/>
        <w:keepNext/>
        <w:ind w:left="1225" w:hanging="505"/>
        <w:rPr>
          <w:lang w:eastAsia="cs-CZ"/>
        </w:rPr>
      </w:pPr>
      <w:bookmarkStart w:name="_Toc208482718" w:id="303"/>
      <w:r>
        <w:rPr>
          <w:lang w:eastAsia="cs-CZ"/>
        </w:rPr>
        <w:t>Plánování denních výkonů a přehled denních výkonů</w:t>
      </w:r>
      <w:bookmarkEnd w:id="303"/>
    </w:p>
    <w:p w:rsidRPr="00A60CE5" w:rsidR="0065441E" w:rsidP="0065441E" w:rsidRDefault="0065441E" w14:paraId="249416AD" w14:textId="1F75302A">
      <w:pPr>
        <w:rPr>
          <w:lang w:eastAsia="cs-CZ"/>
        </w:rPr>
      </w:pPr>
      <w:r>
        <w:rPr>
          <w:lang w:eastAsia="cs-CZ"/>
        </w:rPr>
        <w:t>P</w:t>
      </w:r>
      <w:r w:rsidRPr="0065441E">
        <w:rPr>
          <w:lang w:eastAsia="cs-CZ"/>
        </w:rPr>
        <w:t>ro účely cyklického svozu vznikne nová záložka pouze pro plánování DV cyklického svozu (současné plánování DV zůstane beze změny)</w:t>
      </w:r>
      <w:r>
        <w:rPr>
          <w:lang w:eastAsia="cs-CZ"/>
        </w:rPr>
        <w:t>.</w:t>
      </w:r>
    </w:p>
    <w:p w:rsidR="00A60CE5" w:rsidP="009D6CBF" w:rsidRDefault="00912FEB" w14:paraId="21E516EB" w14:textId="1A73BEF6">
      <w:pPr>
        <w:jc w:val="center"/>
        <w:rPr>
          <w:lang w:eastAsia="cs-CZ"/>
        </w:rPr>
      </w:pPr>
      <w:r w:rsidRPr="00912FEB">
        <w:rPr>
          <w:noProof/>
          <w:lang w:eastAsia="cs-CZ"/>
        </w:rPr>
        <w:drawing>
          <wp:inline distT="0" distB="0" distL="0" distR="0" wp14:anchorId="3453C2FF" wp14:editId="0B05ABB2">
            <wp:extent cx="5744377" cy="3486637"/>
            <wp:effectExtent l="0" t="0" r="8890" b="0"/>
            <wp:docPr id="1489847505" name="Obrázek 1" descr="Obsah obrázku text, snímek obrazovky, Písmo, čísl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47505" name="Obrázek 1" descr="Obsah obrázku text, snímek obrazovky, Písmo, číslo&#10;&#10;Obsah generovaný pomocí AI může být nesprávný."/>
                    <pic:cNvPicPr/>
                  </pic:nvPicPr>
                  <pic:blipFill>
                    <a:blip r:embed="rId26"/>
                    <a:stretch>
                      <a:fillRect/>
                    </a:stretch>
                  </pic:blipFill>
                  <pic:spPr>
                    <a:xfrm>
                      <a:off x="0" y="0"/>
                      <a:ext cx="5744377" cy="3486637"/>
                    </a:xfrm>
                    <a:prstGeom prst="rect">
                      <a:avLst/>
                    </a:prstGeom>
                  </pic:spPr>
                </pic:pic>
              </a:graphicData>
            </a:graphic>
          </wp:inline>
        </w:drawing>
      </w:r>
    </w:p>
    <w:p w:rsidRPr="00A60CE5" w:rsidR="0098025E" w:rsidP="009D6CBF" w:rsidRDefault="0098025E" w14:paraId="4D39492C" w14:textId="7A25293E">
      <w:pPr>
        <w:pStyle w:val="Popisobrzku"/>
      </w:pPr>
      <w:r>
        <w:t>Obr.: Rozložení obrazovky Plánování denních výkonů pro CS</w:t>
      </w:r>
    </w:p>
    <w:p w:rsidR="00C7610B" w:rsidP="009D6CBF" w:rsidRDefault="00777301" w14:paraId="0856E884" w14:textId="28B8641F">
      <w:pPr>
        <w:pStyle w:val="Nadpis5"/>
        <w:rPr>
          <w:lang w:eastAsia="cs-CZ"/>
        </w:rPr>
      </w:pPr>
      <w:r>
        <w:rPr>
          <w:lang w:eastAsia="cs-CZ"/>
        </w:rPr>
        <w:t xml:space="preserve">Zobrazení </w:t>
      </w:r>
      <w:r w:rsidR="00BB74C7">
        <w:rPr>
          <w:lang w:eastAsia="cs-CZ"/>
        </w:rPr>
        <w:t>obrazovky pl</w:t>
      </w:r>
      <w:r w:rsidR="00916517">
        <w:rPr>
          <w:lang w:eastAsia="cs-CZ"/>
        </w:rPr>
        <w:t>ánování denních výkonů</w:t>
      </w:r>
    </w:p>
    <w:p w:rsidRPr="00A153C1" w:rsidR="00A153C1" w:rsidP="00A153C1" w:rsidRDefault="00A153C1" w14:paraId="653B7DFE" w14:textId="06E7EE6C">
      <w:pPr>
        <w:rPr>
          <w:smallCaps/>
          <w:color w:val="7E7E7E" w:themeColor="text1" w:themeTint="A5"/>
        </w:rPr>
      </w:pPr>
      <w:r w:rsidRPr="00AA1355">
        <w:rPr>
          <w:rStyle w:val="Odkazjemn"/>
        </w:rPr>
        <w:t>Tagy: #Balicek</w:t>
      </w:r>
      <w:r>
        <w:rPr>
          <w:rStyle w:val="Odkazjemn"/>
        </w:rPr>
        <w:t>1</w:t>
      </w:r>
      <w:r w:rsidRPr="00AA1355">
        <w:rPr>
          <w:rStyle w:val="Odkazjemn"/>
        </w:rPr>
        <w:t>, #</w:t>
      </w:r>
      <w:r>
        <w:rPr>
          <w:rStyle w:val="Odkazjemn"/>
        </w:rPr>
        <w:t>OP Lim</w:t>
      </w:r>
    </w:p>
    <w:p w:rsidR="00AB46C0" w:rsidP="00A43239" w:rsidRDefault="00B87A8E" w14:paraId="58159625" w14:textId="01D55983">
      <w:pPr>
        <w:pStyle w:val="Odstavecseseznamem"/>
        <w:numPr>
          <w:ilvl w:val="0"/>
          <w:numId w:val="2"/>
        </w:numPr>
        <w:rPr>
          <w:lang w:eastAsia="cs-CZ"/>
        </w:rPr>
      </w:pPr>
      <w:r>
        <w:rPr>
          <w:lang w:eastAsia="cs-CZ"/>
        </w:rPr>
        <w:t xml:space="preserve">Uživatel plánuje pro </w:t>
      </w:r>
      <w:r w:rsidR="00AB46C0">
        <w:rPr>
          <w:lang w:eastAsia="cs-CZ"/>
        </w:rPr>
        <w:t>vybra</w:t>
      </w:r>
      <w:r>
        <w:rPr>
          <w:lang w:eastAsia="cs-CZ"/>
        </w:rPr>
        <w:t>nou</w:t>
      </w:r>
      <w:r w:rsidR="00AB46C0">
        <w:rPr>
          <w:lang w:eastAsia="cs-CZ"/>
        </w:rPr>
        <w:t xml:space="preserve"> provozovnu a den</w:t>
      </w:r>
      <w:r w:rsidR="00522F60">
        <w:rPr>
          <w:lang w:eastAsia="cs-CZ"/>
        </w:rPr>
        <w:t>.</w:t>
      </w:r>
    </w:p>
    <w:p w:rsidR="00AB46C0" w:rsidP="00A43239" w:rsidRDefault="00522F60" w14:paraId="4F2DFFE7" w14:textId="3D3CF4DC">
      <w:pPr>
        <w:pStyle w:val="Odstavecseseznamem"/>
        <w:numPr>
          <w:ilvl w:val="0"/>
          <w:numId w:val="2"/>
        </w:numPr>
        <w:rPr>
          <w:lang w:eastAsia="cs-CZ"/>
        </w:rPr>
      </w:pPr>
      <w:r>
        <w:rPr>
          <w:lang w:eastAsia="cs-CZ"/>
        </w:rPr>
        <w:t>P</w:t>
      </w:r>
      <w:r w:rsidR="00AB46C0">
        <w:rPr>
          <w:lang w:eastAsia="cs-CZ"/>
        </w:rPr>
        <w:t xml:space="preserve">lánování bude </w:t>
      </w:r>
      <w:r w:rsidR="00B87A8E">
        <w:rPr>
          <w:lang w:eastAsia="cs-CZ"/>
        </w:rPr>
        <w:t xml:space="preserve">probíhat </w:t>
      </w:r>
      <w:r w:rsidR="00AB46C0">
        <w:rPr>
          <w:lang w:eastAsia="cs-CZ"/>
        </w:rPr>
        <w:t>primárně pomocí okruhů dne, které budou sdružovat objednané služby a jejich lokace tak, aby bylo možné tyto objednané služby plánovat najednou do DV vozidel</w:t>
      </w:r>
      <w:r>
        <w:rPr>
          <w:lang w:eastAsia="cs-CZ"/>
        </w:rPr>
        <w:t>.</w:t>
      </w:r>
    </w:p>
    <w:p w:rsidR="00AB46C0" w:rsidP="00A43239" w:rsidRDefault="00522F60" w14:paraId="32BF216D" w14:textId="35157CD1">
      <w:pPr>
        <w:pStyle w:val="Odstavecseseznamem"/>
        <w:numPr>
          <w:ilvl w:val="0"/>
          <w:numId w:val="2"/>
        </w:numPr>
        <w:rPr>
          <w:lang w:eastAsia="cs-CZ"/>
        </w:rPr>
      </w:pPr>
      <w:r>
        <w:rPr>
          <w:lang w:eastAsia="cs-CZ"/>
        </w:rPr>
        <w:t>O</w:t>
      </w:r>
      <w:r w:rsidR="00AB46C0">
        <w:rPr>
          <w:lang w:eastAsia="cs-CZ"/>
        </w:rPr>
        <w:t>kruh dne vznikne buď automaticky při generování objednaných služeb dle příslušnosti objednaných služeb k okruhu, nebo v případě, že bude uživatel přidávat objednané služby bez okruhu, bude moct vytvořit okruh dne nový, případně tyto objednané služby zařadit do stávajícího okruhu dne</w:t>
      </w:r>
      <w:r>
        <w:rPr>
          <w:lang w:eastAsia="cs-CZ"/>
        </w:rPr>
        <w:t>.</w:t>
      </w:r>
    </w:p>
    <w:p w:rsidR="00AB46C0" w:rsidP="00A43239" w:rsidRDefault="00522F60" w14:paraId="69722AA3" w14:textId="15381014">
      <w:pPr>
        <w:pStyle w:val="Odstavecseseznamem"/>
        <w:numPr>
          <w:ilvl w:val="0"/>
          <w:numId w:val="2"/>
        </w:numPr>
        <w:rPr>
          <w:lang w:eastAsia="cs-CZ"/>
        </w:rPr>
      </w:pPr>
      <w:r>
        <w:rPr>
          <w:lang w:eastAsia="cs-CZ"/>
        </w:rPr>
        <w:t>V</w:t>
      </w:r>
      <w:r w:rsidR="00AB46C0">
        <w:rPr>
          <w:lang w:eastAsia="cs-CZ"/>
        </w:rPr>
        <w:t>šechny plánované objednané služby a jejich lokace budou zařazeny v nějakém okruhu dne</w:t>
      </w:r>
      <w:r>
        <w:rPr>
          <w:lang w:eastAsia="cs-CZ"/>
        </w:rPr>
        <w:t>.</w:t>
      </w:r>
    </w:p>
    <w:p w:rsidR="00AB46C0" w:rsidP="00A43239" w:rsidRDefault="00522F60" w14:paraId="5BDA9976" w14:textId="4E9A5487">
      <w:pPr>
        <w:pStyle w:val="Odstavecseseznamem"/>
        <w:numPr>
          <w:ilvl w:val="0"/>
          <w:numId w:val="2"/>
        </w:numPr>
        <w:rPr>
          <w:lang w:eastAsia="cs-CZ"/>
        </w:rPr>
      </w:pPr>
      <w:r>
        <w:rPr>
          <w:lang w:eastAsia="cs-CZ"/>
        </w:rPr>
        <w:t>O</w:t>
      </w:r>
      <w:r w:rsidR="00AB46C0">
        <w:rPr>
          <w:lang w:eastAsia="cs-CZ"/>
        </w:rPr>
        <w:t>kruh dne bude základní stavební prvek DV pro CS podobně jako jsou objednané služby pro ostatní druhy dopravy</w:t>
      </w:r>
      <w:r>
        <w:rPr>
          <w:lang w:eastAsia="cs-CZ"/>
        </w:rPr>
        <w:t>.</w:t>
      </w:r>
    </w:p>
    <w:p w:rsidR="00AB46C0" w:rsidP="00A43239" w:rsidRDefault="00522F60" w14:paraId="6C3E336F" w14:textId="010FBA46">
      <w:pPr>
        <w:pStyle w:val="Odstavecseseznamem"/>
        <w:numPr>
          <w:ilvl w:val="0"/>
          <w:numId w:val="2"/>
        </w:numPr>
        <w:rPr>
          <w:lang w:eastAsia="cs-CZ"/>
        </w:rPr>
      </w:pPr>
      <w:r>
        <w:rPr>
          <w:lang w:eastAsia="cs-CZ"/>
        </w:rPr>
        <w:t>Z</w:t>
      </w:r>
      <w:r w:rsidR="00AB46C0">
        <w:rPr>
          <w:lang w:eastAsia="cs-CZ"/>
        </w:rPr>
        <w:t>ákladní zobrazení denního výkonu a grafu denního výkonu bude pomocí okruhů dne, ty bude možné mezi vozidly přesouvat</w:t>
      </w:r>
      <w:r>
        <w:rPr>
          <w:lang w:eastAsia="cs-CZ"/>
        </w:rPr>
        <w:t>.</w:t>
      </w:r>
      <w:r w:rsidR="00AB46C0">
        <w:rPr>
          <w:lang w:eastAsia="cs-CZ"/>
        </w:rPr>
        <w:t xml:space="preserve"> </w:t>
      </w:r>
    </w:p>
    <w:p w:rsidR="00AB46C0" w:rsidP="00A43239" w:rsidRDefault="00522F60" w14:paraId="4E8D9767" w14:textId="547469BC">
      <w:pPr>
        <w:pStyle w:val="Odstavecseseznamem"/>
        <w:numPr>
          <w:ilvl w:val="0"/>
          <w:numId w:val="2"/>
        </w:numPr>
        <w:rPr>
          <w:lang w:eastAsia="cs-CZ"/>
        </w:rPr>
      </w:pPr>
      <w:r>
        <w:rPr>
          <w:lang w:eastAsia="cs-CZ"/>
        </w:rPr>
        <w:t>K</w:t>
      </w:r>
      <w:r w:rsidR="00AB46C0">
        <w:rPr>
          <w:lang w:eastAsia="cs-CZ"/>
        </w:rPr>
        <w:t xml:space="preserve"> dispozici bude i detail okruhů dne a bude možné jednotlivé objednané služby/lokace  přesouvat mezi okruhy dne</w:t>
      </w:r>
      <w:r>
        <w:rPr>
          <w:lang w:eastAsia="cs-CZ"/>
        </w:rPr>
        <w:t>.</w:t>
      </w:r>
    </w:p>
    <w:p w:rsidR="00C50D51" w:rsidP="00C50D51" w:rsidRDefault="00750E82" w14:paraId="0812949D" w14:textId="171F2D11">
      <w:pPr>
        <w:rPr>
          <w:lang w:eastAsia="cs-CZ"/>
        </w:rPr>
      </w:pPr>
      <w:r w:rsidRPr="00750E82">
        <w:rPr>
          <w:noProof/>
          <w:lang w:eastAsia="cs-CZ"/>
        </w:rPr>
        <w:drawing>
          <wp:inline distT="0" distB="0" distL="0" distR="0" wp14:anchorId="4DEFF307" wp14:editId="77238826">
            <wp:extent cx="5760720" cy="2346325"/>
            <wp:effectExtent l="0" t="0" r="0" b="0"/>
            <wp:docPr id="1153413421" name="Obrázek 1" descr="Obsah obrázku text, snímek obrazovky, číslo, diagram&#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13421" name="Obrázek 1" descr="Obsah obrázku text, snímek obrazovky, číslo, diagram&#10;&#10;Obsah generovaný pomocí AI může být nesprávný."/>
                    <pic:cNvPicPr/>
                  </pic:nvPicPr>
                  <pic:blipFill>
                    <a:blip r:embed="rId27"/>
                    <a:stretch>
                      <a:fillRect/>
                    </a:stretch>
                  </pic:blipFill>
                  <pic:spPr>
                    <a:xfrm>
                      <a:off x="0" y="0"/>
                      <a:ext cx="5760720" cy="2346325"/>
                    </a:xfrm>
                    <a:prstGeom prst="rect">
                      <a:avLst/>
                    </a:prstGeom>
                  </pic:spPr>
                </pic:pic>
              </a:graphicData>
            </a:graphic>
          </wp:inline>
        </w:drawing>
      </w:r>
    </w:p>
    <w:p w:rsidR="0098025E" w:rsidP="009D6CBF" w:rsidRDefault="0098025E" w14:paraId="6CD9B04E" w14:textId="038709EF">
      <w:pPr>
        <w:pStyle w:val="Popisobrzku"/>
      </w:pPr>
      <w:r>
        <w:t>Obr: Obrazovka Plánování denních výkonů</w:t>
      </w:r>
    </w:p>
    <w:p w:rsidR="00450960" w:rsidP="009D6CBF" w:rsidRDefault="00450960" w14:paraId="5C472DE1" w14:textId="4C616701">
      <w:pPr>
        <w:pStyle w:val="Nadpis5"/>
        <w:rPr>
          <w:lang w:eastAsia="cs-CZ"/>
        </w:rPr>
      </w:pPr>
      <w:r>
        <w:rPr>
          <w:lang w:eastAsia="cs-CZ"/>
        </w:rPr>
        <w:t>Zařa</w:t>
      </w:r>
      <w:r w:rsidR="00BD0032">
        <w:rPr>
          <w:lang w:eastAsia="cs-CZ"/>
        </w:rPr>
        <w:t xml:space="preserve">zení </w:t>
      </w:r>
      <w:r>
        <w:rPr>
          <w:lang w:eastAsia="cs-CZ"/>
        </w:rPr>
        <w:t>objednané služby (nádob</w:t>
      </w:r>
      <w:r w:rsidR="00290CA1">
        <w:rPr>
          <w:lang w:eastAsia="cs-CZ"/>
        </w:rPr>
        <w:t>y</w:t>
      </w:r>
      <w:r>
        <w:rPr>
          <w:lang w:eastAsia="cs-CZ"/>
        </w:rPr>
        <w:t>) na výzvu do DV</w:t>
      </w:r>
    </w:p>
    <w:p w:rsidRPr="00EE25D5" w:rsidR="00EE25D5" w:rsidP="00EE25D5" w:rsidRDefault="00EE25D5" w14:paraId="46EAEC98" w14:textId="35EAFE76">
      <w:pPr>
        <w:rPr>
          <w:smallCaps/>
          <w:color w:val="7E7E7E" w:themeColor="text1" w:themeTint="A5"/>
        </w:rPr>
      </w:pPr>
      <w:r w:rsidRPr="00AA1355">
        <w:rPr>
          <w:rStyle w:val="Odkazjemn"/>
        </w:rPr>
        <w:t>Tagy: #Balicek</w:t>
      </w:r>
      <w:r>
        <w:rPr>
          <w:rStyle w:val="Odkazjemn"/>
        </w:rPr>
        <w:t>1</w:t>
      </w:r>
      <w:r w:rsidRPr="00AA1355">
        <w:rPr>
          <w:rStyle w:val="Odkazjemn"/>
        </w:rPr>
        <w:t>, #</w:t>
      </w:r>
      <w:r>
        <w:rPr>
          <w:rStyle w:val="Odkazjemn"/>
        </w:rPr>
        <w:t>OP Lim</w:t>
      </w:r>
    </w:p>
    <w:p w:rsidR="00450960" w:rsidP="00A43239" w:rsidRDefault="00B21665" w14:paraId="31B7E542" w14:textId="162F686B">
      <w:pPr>
        <w:pStyle w:val="Odstavecseseznamem"/>
        <w:numPr>
          <w:ilvl w:val="0"/>
          <w:numId w:val="5"/>
        </w:numPr>
        <w:rPr>
          <w:lang w:eastAsia="cs-CZ"/>
        </w:rPr>
      </w:pPr>
      <w:r>
        <w:rPr>
          <w:lang w:eastAsia="cs-CZ"/>
        </w:rPr>
        <w:t xml:space="preserve">Akce </w:t>
      </w:r>
      <w:r w:rsidR="00E94166">
        <w:rPr>
          <w:lang w:eastAsia="cs-CZ"/>
        </w:rPr>
        <w:t xml:space="preserve">umožňuje </w:t>
      </w:r>
      <w:r w:rsidR="00450960">
        <w:rPr>
          <w:lang w:eastAsia="cs-CZ"/>
        </w:rPr>
        <w:t>přidat objednané služby, které ještě nejsou zařazeny v okruzích dne</w:t>
      </w:r>
      <w:r w:rsidR="00290CA1">
        <w:rPr>
          <w:lang w:eastAsia="cs-CZ"/>
        </w:rPr>
        <w:t>.</w:t>
      </w:r>
    </w:p>
    <w:p w:rsidR="00450960" w:rsidP="00A43239" w:rsidRDefault="002B0271" w14:paraId="76E2EA9E" w14:textId="6E79D292">
      <w:pPr>
        <w:pStyle w:val="Odstavecseseznamem"/>
        <w:numPr>
          <w:ilvl w:val="0"/>
          <w:numId w:val="5"/>
        </w:numPr>
        <w:rPr>
          <w:lang w:eastAsia="cs-CZ"/>
        </w:rPr>
      </w:pPr>
      <w:r>
        <w:rPr>
          <w:lang w:eastAsia="cs-CZ"/>
        </w:rPr>
        <w:t>O</w:t>
      </w:r>
      <w:r w:rsidR="00450960">
        <w:rPr>
          <w:lang w:eastAsia="cs-CZ"/>
        </w:rPr>
        <w:t>tevře mod</w:t>
      </w:r>
      <w:r>
        <w:rPr>
          <w:lang w:eastAsia="cs-CZ"/>
        </w:rPr>
        <w:t>á</w:t>
      </w:r>
      <w:r w:rsidR="00450960">
        <w:rPr>
          <w:lang w:eastAsia="cs-CZ"/>
        </w:rPr>
        <w:t>lní okno s možností filtrace a výběru</w:t>
      </w:r>
      <w:r>
        <w:rPr>
          <w:lang w:eastAsia="cs-CZ"/>
        </w:rPr>
        <w:t>.</w:t>
      </w:r>
    </w:p>
    <w:p w:rsidR="00525265" w:rsidP="00A43239" w:rsidRDefault="002B0271" w14:paraId="1616C583" w14:textId="18F3ECCD">
      <w:pPr>
        <w:pStyle w:val="Odstavecseseznamem"/>
        <w:numPr>
          <w:ilvl w:val="0"/>
          <w:numId w:val="5"/>
        </w:numPr>
        <w:rPr>
          <w:lang w:eastAsia="cs-CZ"/>
        </w:rPr>
      </w:pPr>
      <w:r>
        <w:rPr>
          <w:lang w:eastAsia="cs-CZ"/>
        </w:rPr>
        <w:t>T</w:t>
      </w:r>
      <w:r w:rsidR="00450960">
        <w:rPr>
          <w:lang w:eastAsia="cs-CZ"/>
        </w:rPr>
        <w:t>akto přidanou objednanou službu bude možné přidat do existujícího okruhu dne nebo pro ni vytvořit nový okruh dne</w:t>
      </w:r>
      <w:r>
        <w:rPr>
          <w:lang w:eastAsia="cs-CZ"/>
        </w:rPr>
        <w:t>.</w:t>
      </w:r>
    </w:p>
    <w:p w:rsidR="00F8496E" w:rsidP="00A43239" w:rsidRDefault="00F8496E" w14:paraId="13152DE1" w14:textId="188E1565">
      <w:pPr>
        <w:pStyle w:val="Odstavecseseznamem"/>
        <w:numPr>
          <w:ilvl w:val="0"/>
          <w:numId w:val="5"/>
        </w:numPr>
        <w:rPr>
          <w:lang w:eastAsia="cs-CZ"/>
        </w:rPr>
      </w:pPr>
      <w:r>
        <w:rPr>
          <w:lang w:eastAsia="cs-CZ"/>
        </w:rPr>
        <w:t>Všechny objednané služby na daný den by měly být zařazeny do nějakého okruhu dne</w:t>
      </w:r>
      <w:r w:rsidR="000C6FF1">
        <w:rPr>
          <w:lang w:eastAsia="cs-CZ"/>
        </w:rPr>
        <w:t xml:space="preserve">, pro lepší přehled </w:t>
      </w:r>
      <w:r w:rsidR="00DF1218">
        <w:rPr>
          <w:lang w:eastAsia="cs-CZ"/>
        </w:rPr>
        <w:t>využ</w:t>
      </w:r>
      <w:r w:rsidR="001B6CAD">
        <w:rPr>
          <w:lang w:eastAsia="cs-CZ"/>
        </w:rPr>
        <w:t>ijeme</w:t>
      </w:r>
      <w:r w:rsidR="000C6FF1">
        <w:rPr>
          <w:lang w:eastAsia="cs-CZ"/>
        </w:rPr>
        <w:t xml:space="preserve"> </w:t>
      </w:r>
      <w:r w:rsidR="00FE6959">
        <w:rPr>
          <w:lang w:eastAsia="cs-CZ"/>
        </w:rPr>
        <w:t xml:space="preserve">sdružení </w:t>
      </w:r>
      <w:r w:rsidR="00667BFA">
        <w:rPr>
          <w:lang w:eastAsia="cs-CZ"/>
        </w:rPr>
        <w:t xml:space="preserve">nezařazených objednaných služeb do </w:t>
      </w:r>
      <w:r w:rsidR="002B7909">
        <w:rPr>
          <w:lang w:eastAsia="cs-CZ"/>
        </w:rPr>
        <w:t>„pomocného“ okruhu dne</w:t>
      </w:r>
      <w:r w:rsidR="007C02D2">
        <w:rPr>
          <w:lang w:eastAsia="cs-CZ"/>
        </w:rPr>
        <w:t>, který uživateli zajistí lepší přehled o tom, kolik takových objednaných služeb ještě zbýv</w:t>
      </w:r>
      <w:r w:rsidR="00792682">
        <w:rPr>
          <w:lang w:eastAsia="cs-CZ"/>
        </w:rPr>
        <w:t xml:space="preserve">á </w:t>
      </w:r>
      <w:r w:rsidR="00C06589">
        <w:rPr>
          <w:lang w:eastAsia="cs-CZ"/>
        </w:rPr>
        <w:t>naplánovat</w:t>
      </w:r>
      <w:r w:rsidR="00A21C7D">
        <w:rPr>
          <w:lang w:eastAsia="cs-CZ"/>
        </w:rPr>
        <w:t>.</w:t>
      </w:r>
    </w:p>
    <w:p w:rsidR="009E3014" w:rsidP="009E3014" w:rsidRDefault="009E3014" w14:paraId="51E0E44F" w14:textId="380AF193">
      <w:pPr>
        <w:pStyle w:val="Nadpis5"/>
        <w:rPr>
          <w:lang w:eastAsia="cs-CZ"/>
        </w:rPr>
      </w:pPr>
      <w:r>
        <w:rPr>
          <w:lang w:eastAsia="cs-CZ"/>
        </w:rPr>
        <w:t>Zařa</w:t>
      </w:r>
      <w:r w:rsidR="00BD0032">
        <w:rPr>
          <w:lang w:eastAsia="cs-CZ"/>
        </w:rPr>
        <w:t xml:space="preserve">zení </w:t>
      </w:r>
      <w:r>
        <w:rPr>
          <w:lang w:eastAsia="cs-CZ"/>
        </w:rPr>
        <w:t>okruh</w:t>
      </w:r>
      <w:r w:rsidR="00BD0032">
        <w:rPr>
          <w:lang w:eastAsia="cs-CZ"/>
        </w:rPr>
        <w:t>u</w:t>
      </w:r>
      <w:r>
        <w:rPr>
          <w:lang w:eastAsia="cs-CZ"/>
        </w:rPr>
        <w:t xml:space="preserve"> dne do DV</w:t>
      </w:r>
    </w:p>
    <w:p w:rsidRPr="00EE25D5" w:rsidR="00EE25D5" w:rsidP="00EE25D5" w:rsidRDefault="00EE25D5" w14:paraId="5165B3B6" w14:textId="0F6B6A76">
      <w:pPr>
        <w:rPr>
          <w:smallCaps/>
          <w:color w:val="7E7E7E" w:themeColor="text1" w:themeTint="A5"/>
        </w:rPr>
      </w:pPr>
      <w:r w:rsidRPr="00AA1355">
        <w:rPr>
          <w:rStyle w:val="Odkazjemn"/>
        </w:rPr>
        <w:t>Tagy: #Balicek</w:t>
      </w:r>
      <w:r>
        <w:rPr>
          <w:rStyle w:val="Odkazjemn"/>
        </w:rPr>
        <w:t>1</w:t>
      </w:r>
      <w:r w:rsidRPr="00AA1355">
        <w:rPr>
          <w:rStyle w:val="Odkazjemn"/>
        </w:rPr>
        <w:t>, #</w:t>
      </w:r>
      <w:r>
        <w:rPr>
          <w:rStyle w:val="Odkazjemn"/>
        </w:rPr>
        <w:t>OP Lim</w:t>
      </w:r>
    </w:p>
    <w:p w:rsidR="00A93611" w:rsidP="00A43239" w:rsidRDefault="00A93611" w14:paraId="50710856" w14:textId="3D1C3DE9">
      <w:pPr>
        <w:pStyle w:val="Odstavecseseznamem"/>
        <w:numPr>
          <w:ilvl w:val="0"/>
          <w:numId w:val="6"/>
        </w:numPr>
        <w:rPr>
          <w:lang w:eastAsia="cs-CZ"/>
        </w:rPr>
      </w:pPr>
      <w:r>
        <w:rPr>
          <w:lang w:eastAsia="cs-CZ"/>
        </w:rPr>
        <w:t>Okruhy dne zobrazené v levé části obrazovky bude možné zařazovat do DV vozidel podobným způsobem jako při plánování DV ostatních druhů dopravy.</w:t>
      </w:r>
    </w:p>
    <w:p w:rsidR="00A93611" w:rsidP="00A43239" w:rsidRDefault="00A93611" w14:paraId="1B59B531" w14:textId="0F73E52B">
      <w:pPr>
        <w:pStyle w:val="Odstavecseseznamem"/>
        <w:numPr>
          <w:ilvl w:val="0"/>
          <w:numId w:val="6"/>
        </w:numPr>
        <w:rPr>
          <w:lang w:eastAsia="cs-CZ"/>
        </w:rPr>
      </w:pPr>
      <w:r>
        <w:rPr>
          <w:lang w:eastAsia="cs-CZ"/>
        </w:rPr>
        <w:t>Bude možné plánovat okruhy dne po jednom nebo hromadně (přiřadit k vozidlu).</w:t>
      </w:r>
    </w:p>
    <w:p w:rsidR="00A93611" w:rsidP="00A43239" w:rsidRDefault="00A93611" w14:paraId="5B88EC7F" w14:textId="2DA087E6">
      <w:pPr>
        <w:pStyle w:val="Odstavecseseznamem"/>
        <w:numPr>
          <w:ilvl w:val="0"/>
          <w:numId w:val="6"/>
        </w:numPr>
        <w:rPr>
          <w:lang w:eastAsia="cs-CZ"/>
        </w:rPr>
      </w:pPr>
      <w:r>
        <w:rPr>
          <w:lang w:eastAsia="cs-CZ"/>
        </w:rPr>
        <w:t>Již přiřazené okruhy dne bude možné přesouvat mezi DV vozidel.</w:t>
      </w:r>
    </w:p>
    <w:p w:rsidR="00A93611" w:rsidP="00A43239" w:rsidRDefault="00A93611" w14:paraId="2EE599DB" w14:textId="14854528">
      <w:pPr>
        <w:pStyle w:val="Odstavecseseznamem"/>
        <w:numPr>
          <w:ilvl w:val="0"/>
          <w:numId w:val="6"/>
        </w:numPr>
        <w:rPr>
          <w:lang w:eastAsia="cs-CZ"/>
        </w:rPr>
      </w:pPr>
      <w:r>
        <w:rPr>
          <w:lang w:eastAsia="cs-CZ"/>
        </w:rPr>
        <w:t>Bude možné i rušit přiřazení kruhu dne k DV vozidla.</w:t>
      </w:r>
    </w:p>
    <w:p w:rsidR="00A93611" w:rsidP="00A43239" w:rsidRDefault="00A93611" w14:paraId="394C389B" w14:textId="5CF096F7">
      <w:pPr>
        <w:pStyle w:val="Odstavecseseznamem"/>
        <w:numPr>
          <w:ilvl w:val="0"/>
          <w:numId w:val="6"/>
        </w:numPr>
        <w:rPr>
          <w:lang w:eastAsia="cs-CZ"/>
        </w:rPr>
      </w:pPr>
      <w:r>
        <w:rPr>
          <w:lang w:eastAsia="cs-CZ"/>
        </w:rPr>
        <w:t>Pro přesun bude možné využít drag and drop.</w:t>
      </w:r>
    </w:p>
    <w:p w:rsidR="00A93611" w:rsidP="00A43239" w:rsidRDefault="00A93611" w14:paraId="2B51D449" w14:textId="7309BEAC">
      <w:pPr>
        <w:pStyle w:val="Odstavecseseznamem"/>
        <w:numPr>
          <w:ilvl w:val="0"/>
          <w:numId w:val="6"/>
        </w:numPr>
        <w:rPr>
          <w:lang w:eastAsia="cs-CZ"/>
        </w:rPr>
      </w:pPr>
      <w:r>
        <w:rPr>
          <w:lang w:eastAsia="cs-CZ"/>
        </w:rPr>
        <w:t>V případě, že okruh dne bude mít již při vzniku přiřazené vozidlo, bud</w:t>
      </w:r>
      <w:r w:rsidR="003847E1">
        <w:rPr>
          <w:lang w:eastAsia="cs-CZ"/>
        </w:rPr>
        <w:t>e</w:t>
      </w:r>
      <w:r>
        <w:rPr>
          <w:lang w:eastAsia="cs-CZ"/>
        </w:rPr>
        <w:t xml:space="preserve"> automaticky přiřazen do DV tohoto vozidla, přiřazení bude možné změnit.</w:t>
      </w:r>
    </w:p>
    <w:p w:rsidR="009B5F19" w:rsidP="0092364D" w:rsidRDefault="0092364D" w14:paraId="6295AFD2" w14:textId="7969D18E">
      <w:pPr>
        <w:pStyle w:val="Nadpis5"/>
        <w:rPr>
          <w:lang w:eastAsia="cs-CZ"/>
        </w:rPr>
      </w:pPr>
      <w:r>
        <w:rPr>
          <w:lang w:eastAsia="cs-CZ"/>
        </w:rPr>
        <w:t>Z</w:t>
      </w:r>
      <w:r w:rsidR="007E5B6B">
        <w:rPr>
          <w:lang w:eastAsia="cs-CZ"/>
        </w:rPr>
        <w:t>obrazení</w:t>
      </w:r>
      <w:r>
        <w:rPr>
          <w:lang w:eastAsia="cs-CZ"/>
        </w:rPr>
        <w:t xml:space="preserve"> DV na map</w:t>
      </w:r>
      <w:r w:rsidR="00EE25D5">
        <w:rPr>
          <w:lang w:eastAsia="cs-CZ"/>
        </w:rPr>
        <w:t>ě</w:t>
      </w:r>
    </w:p>
    <w:p w:rsidRPr="00EE25D5" w:rsidR="00EE25D5" w:rsidP="00EE25D5" w:rsidRDefault="00EE25D5" w14:paraId="6FA4D9E3" w14:textId="256D4044">
      <w:pPr>
        <w:rPr>
          <w:smallCaps/>
          <w:color w:val="7E7E7E" w:themeColor="text1" w:themeTint="A5"/>
        </w:rPr>
      </w:pPr>
      <w:r w:rsidRPr="00AA1355">
        <w:rPr>
          <w:rStyle w:val="Odkazjemn"/>
        </w:rPr>
        <w:t>Tagy: #Balicek</w:t>
      </w:r>
      <w:r>
        <w:rPr>
          <w:rStyle w:val="Odkazjemn"/>
        </w:rPr>
        <w:t>1</w:t>
      </w:r>
      <w:r w:rsidRPr="00AA1355">
        <w:rPr>
          <w:rStyle w:val="Odkazjemn"/>
        </w:rPr>
        <w:t>, #</w:t>
      </w:r>
      <w:r>
        <w:rPr>
          <w:rStyle w:val="Odkazjemn"/>
        </w:rPr>
        <w:t>OP Lim</w:t>
      </w:r>
    </w:p>
    <w:p w:rsidR="00EC3BC4" w:rsidP="0092364D" w:rsidRDefault="008B68D3" w14:paraId="61791BFB" w14:textId="170844A5">
      <w:pPr>
        <w:pStyle w:val="Odstavecseseznamem"/>
        <w:numPr>
          <w:ilvl w:val="0"/>
          <w:numId w:val="101"/>
        </w:numPr>
        <w:rPr>
          <w:lang w:eastAsia="cs-CZ"/>
        </w:rPr>
      </w:pPr>
      <w:r>
        <w:rPr>
          <w:lang w:eastAsia="cs-CZ"/>
        </w:rPr>
        <w:t>Samostatná z</w:t>
      </w:r>
      <w:r w:rsidR="00EC3BC4">
        <w:rPr>
          <w:lang w:eastAsia="cs-CZ"/>
        </w:rPr>
        <w:t xml:space="preserve">áložka </w:t>
      </w:r>
      <w:r w:rsidR="0044176E">
        <w:rPr>
          <w:lang w:eastAsia="cs-CZ"/>
        </w:rPr>
        <w:t xml:space="preserve">v rámci </w:t>
      </w:r>
      <w:r>
        <w:rPr>
          <w:lang w:eastAsia="cs-CZ"/>
        </w:rPr>
        <w:t xml:space="preserve">obrazovky </w:t>
      </w:r>
      <w:r w:rsidR="00EC3BC4">
        <w:rPr>
          <w:lang w:eastAsia="cs-CZ"/>
        </w:rPr>
        <w:t>Plánování denních výkonů.</w:t>
      </w:r>
    </w:p>
    <w:p w:rsidR="0016117F" w:rsidP="0092364D" w:rsidRDefault="007B7AB0" w14:paraId="087DFB00" w14:textId="035EA8A9">
      <w:pPr>
        <w:pStyle w:val="Odstavecseseznamem"/>
        <w:numPr>
          <w:ilvl w:val="0"/>
          <w:numId w:val="101"/>
        </w:numPr>
        <w:rPr>
          <w:lang w:eastAsia="cs-CZ"/>
        </w:rPr>
      </w:pPr>
      <w:r>
        <w:rPr>
          <w:lang w:eastAsia="cs-CZ"/>
        </w:rPr>
        <w:t>Bude možné zobrazit jeden vybraný DV v</w:t>
      </w:r>
      <w:r w:rsidR="00D957F6">
        <w:rPr>
          <w:lang w:eastAsia="cs-CZ"/>
        </w:rPr>
        <w:t> </w:t>
      </w:r>
      <w:r>
        <w:rPr>
          <w:lang w:eastAsia="cs-CZ"/>
        </w:rPr>
        <w:t>mapě</w:t>
      </w:r>
      <w:r w:rsidR="00D957F6">
        <w:rPr>
          <w:lang w:eastAsia="cs-CZ"/>
        </w:rPr>
        <w:t>. Budou zobrazeny jednotlivé lokace</w:t>
      </w:r>
      <w:r w:rsidR="0016117F">
        <w:rPr>
          <w:lang w:eastAsia="cs-CZ"/>
        </w:rPr>
        <w:t xml:space="preserve"> nádob a LM.</w:t>
      </w:r>
    </w:p>
    <w:p w:rsidR="0092364D" w:rsidP="0092364D" w:rsidRDefault="0016117F" w14:paraId="5931FB87" w14:textId="6510A27F">
      <w:pPr>
        <w:pStyle w:val="Odstavecseseznamem"/>
        <w:numPr>
          <w:ilvl w:val="0"/>
          <w:numId w:val="101"/>
        </w:numPr>
        <w:rPr>
          <w:lang w:eastAsia="cs-CZ"/>
        </w:rPr>
      </w:pPr>
      <w:r>
        <w:rPr>
          <w:lang w:eastAsia="cs-CZ"/>
        </w:rPr>
        <w:t xml:space="preserve">Bude možné odlišit, do jakých </w:t>
      </w:r>
      <w:r w:rsidR="00D957F6">
        <w:rPr>
          <w:lang w:eastAsia="cs-CZ"/>
        </w:rPr>
        <w:t>okruh</w:t>
      </w:r>
      <w:r>
        <w:rPr>
          <w:lang w:eastAsia="cs-CZ"/>
        </w:rPr>
        <w:t>ů dne jednotlivé lokace nádob patří (např. barevné odlišení nebo podkreslení polygonem okruhu dne)</w:t>
      </w:r>
      <w:r w:rsidR="00D957F6">
        <w:rPr>
          <w:lang w:eastAsia="cs-CZ"/>
        </w:rPr>
        <w:t>.</w:t>
      </w:r>
      <w:r w:rsidR="0092364D">
        <w:rPr>
          <w:lang w:eastAsia="cs-CZ"/>
        </w:rPr>
        <w:t xml:space="preserve"> </w:t>
      </w:r>
    </w:p>
    <w:p w:rsidR="0016117F" w:rsidP="0092364D" w:rsidRDefault="00DE0765" w14:paraId="3371197D" w14:textId="23F4586C">
      <w:pPr>
        <w:pStyle w:val="Odstavecseseznamem"/>
        <w:numPr>
          <w:ilvl w:val="0"/>
          <w:numId w:val="101"/>
        </w:numPr>
        <w:rPr>
          <w:lang w:eastAsia="cs-CZ"/>
        </w:rPr>
      </w:pPr>
      <w:r>
        <w:rPr>
          <w:lang w:eastAsia="cs-CZ"/>
        </w:rPr>
        <w:t xml:space="preserve">Pozn.: Zobrazení většího počtu DV v mapě současně </w:t>
      </w:r>
      <w:r w:rsidR="00695015">
        <w:rPr>
          <w:lang w:eastAsia="cs-CZ"/>
        </w:rPr>
        <w:t>bude doplněno v další etapě.</w:t>
      </w:r>
    </w:p>
    <w:p w:rsidR="00EC3BC4" w:rsidP="00EC3BC4" w:rsidRDefault="00EC3BC4" w14:paraId="50982959" w14:textId="0E54888A">
      <w:pPr>
        <w:pStyle w:val="Nadpis5"/>
        <w:rPr>
          <w:lang w:eastAsia="cs-CZ"/>
        </w:rPr>
      </w:pPr>
      <w:r>
        <w:rPr>
          <w:lang w:eastAsia="cs-CZ"/>
        </w:rPr>
        <w:t>Zobrazení vybraných okruhů dne v</w:t>
      </w:r>
      <w:r w:rsidR="00EE25D5">
        <w:rPr>
          <w:lang w:eastAsia="cs-CZ"/>
        </w:rPr>
        <w:t> </w:t>
      </w:r>
      <w:r>
        <w:rPr>
          <w:lang w:eastAsia="cs-CZ"/>
        </w:rPr>
        <w:t>mapě</w:t>
      </w:r>
    </w:p>
    <w:p w:rsidRPr="00EE25D5" w:rsidR="00EE25D5" w:rsidP="00EE25D5" w:rsidRDefault="00EE25D5" w14:paraId="26600690" w14:textId="104CB5CA">
      <w:pPr>
        <w:rPr>
          <w:smallCaps/>
          <w:color w:val="7E7E7E" w:themeColor="text1" w:themeTint="A5"/>
        </w:rPr>
      </w:pPr>
      <w:r w:rsidRPr="00AA1355">
        <w:rPr>
          <w:rStyle w:val="Odkazjemn"/>
        </w:rPr>
        <w:t>Tagy: #Balicek</w:t>
      </w:r>
      <w:r>
        <w:rPr>
          <w:rStyle w:val="Odkazjemn"/>
        </w:rPr>
        <w:t>1</w:t>
      </w:r>
      <w:r w:rsidRPr="00AA1355">
        <w:rPr>
          <w:rStyle w:val="Odkazjemn"/>
        </w:rPr>
        <w:t>, #</w:t>
      </w:r>
      <w:r>
        <w:rPr>
          <w:rStyle w:val="Odkazjemn"/>
        </w:rPr>
        <w:t>OP Lim</w:t>
      </w:r>
    </w:p>
    <w:p w:rsidR="008B68D3" w:rsidP="008B68D3" w:rsidRDefault="008B68D3" w14:paraId="16C47CAF" w14:textId="71FA5B79">
      <w:pPr>
        <w:pStyle w:val="Odstavecseseznamem"/>
        <w:numPr>
          <w:ilvl w:val="0"/>
          <w:numId w:val="101"/>
        </w:numPr>
        <w:rPr>
          <w:lang w:eastAsia="cs-CZ"/>
        </w:rPr>
      </w:pPr>
      <w:r>
        <w:rPr>
          <w:lang w:eastAsia="cs-CZ"/>
        </w:rPr>
        <w:t>Samostatná záložka v rámci obrazovky Plánování denních výkonů.</w:t>
      </w:r>
    </w:p>
    <w:p w:rsidR="00EC3BC4" w:rsidP="00EC3BC4" w:rsidRDefault="008B68D3" w14:paraId="0F22E03E" w14:textId="04FC6334">
      <w:pPr>
        <w:pStyle w:val="Odstavecseseznamem"/>
        <w:numPr>
          <w:ilvl w:val="0"/>
          <w:numId w:val="101"/>
        </w:numPr>
        <w:rPr>
          <w:lang w:eastAsia="cs-CZ"/>
        </w:rPr>
      </w:pPr>
      <w:r>
        <w:rPr>
          <w:lang w:eastAsia="cs-CZ"/>
        </w:rPr>
        <w:t>U</w:t>
      </w:r>
      <w:r w:rsidR="00EC3BC4">
        <w:rPr>
          <w:lang w:eastAsia="cs-CZ"/>
        </w:rPr>
        <w:t>mož</w:t>
      </w:r>
      <w:r>
        <w:rPr>
          <w:lang w:eastAsia="cs-CZ"/>
        </w:rPr>
        <w:t>ní</w:t>
      </w:r>
      <w:r w:rsidR="00EC3BC4">
        <w:rPr>
          <w:lang w:eastAsia="cs-CZ"/>
        </w:rPr>
        <w:t xml:space="preserve"> označení více okruhů dne (nezávisle na příslušnosti do DV) a jejich zobrazení v</w:t>
      </w:r>
      <w:r>
        <w:rPr>
          <w:lang w:eastAsia="cs-CZ"/>
        </w:rPr>
        <w:t> </w:t>
      </w:r>
      <w:r w:rsidR="00EC3BC4">
        <w:rPr>
          <w:lang w:eastAsia="cs-CZ"/>
        </w:rPr>
        <w:t>mapě pro porovnání</w:t>
      </w:r>
      <w:r>
        <w:rPr>
          <w:lang w:eastAsia="cs-CZ"/>
        </w:rPr>
        <w:t>.</w:t>
      </w:r>
    </w:p>
    <w:p w:rsidR="00EC3BC4" w:rsidP="00EC3BC4" w:rsidRDefault="008B68D3" w14:paraId="480154B5" w14:textId="5B232F92">
      <w:pPr>
        <w:pStyle w:val="Odstavecseseznamem"/>
        <w:numPr>
          <w:ilvl w:val="0"/>
          <w:numId w:val="101"/>
        </w:numPr>
        <w:rPr>
          <w:lang w:eastAsia="cs-CZ"/>
        </w:rPr>
      </w:pPr>
      <w:r>
        <w:rPr>
          <w:lang w:eastAsia="cs-CZ"/>
        </w:rPr>
        <w:t xml:space="preserve">Bude </w:t>
      </w:r>
      <w:r w:rsidR="00EC3BC4">
        <w:rPr>
          <w:lang w:eastAsia="cs-CZ"/>
        </w:rPr>
        <w:t>odliš</w:t>
      </w:r>
      <w:r>
        <w:rPr>
          <w:lang w:eastAsia="cs-CZ"/>
        </w:rPr>
        <w:t>ena</w:t>
      </w:r>
      <w:r w:rsidR="00EC3BC4">
        <w:rPr>
          <w:lang w:eastAsia="cs-CZ"/>
        </w:rPr>
        <w:t xml:space="preserve"> př</w:t>
      </w:r>
      <w:r>
        <w:rPr>
          <w:lang w:eastAsia="cs-CZ"/>
        </w:rPr>
        <w:t>í</w:t>
      </w:r>
      <w:r w:rsidR="00EC3BC4">
        <w:rPr>
          <w:lang w:eastAsia="cs-CZ"/>
        </w:rPr>
        <w:t>slušnost k jednotlivým okruhům dne (např. zobrazení polygonu, případně barevné odlišení)</w:t>
      </w:r>
      <w:r>
        <w:rPr>
          <w:lang w:eastAsia="cs-CZ"/>
        </w:rPr>
        <w:t>.</w:t>
      </w:r>
    </w:p>
    <w:p w:rsidR="00A93611" w:rsidP="00BE255E" w:rsidRDefault="00BD0032" w14:paraId="3A8D44EC" w14:textId="4515F406">
      <w:pPr>
        <w:pStyle w:val="Nadpis5"/>
        <w:rPr>
          <w:lang w:eastAsia="cs-CZ"/>
        </w:rPr>
      </w:pPr>
      <w:r>
        <w:rPr>
          <w:lang w:eastAsia="cs-CZ"/>
        </w:rPr>
        <w:t>Úprava</w:t>
      </w:r>
      <w:r w:rsidR="0074512C">
        <w:rPr>
          <w:lang w:eastAsia="cs-CZ"/>
        </w:rPr>
        <w:t xml:space="preserve"> </w:t>
      </w:r>
      <w:r w:rsidR="00BE255E">
        <w:rPr>
          <w:lang w:eastAsia="cs-CZ"/>
        </w:rPr>
        <w:t>okruh</w:t>
      </w:r>
      <w:r>
        <w:rPr>
          <w:lang w:eastAsia="cs-CZ"/>
        </w:rPr>
        <w:t>u</w:t>
      </w:r>
      <w:r w:rsidR="00BE255E">
        <w:rPr>
          <w:lang w:eastAsia="cs-CZ"/>
        </w:rPr>
        <w:t xml:space="preserve"> dne</w:t>
      </w:r>
    </w:p>
    <w:p w:rsidRPr="0045028A" w:rsidR="0045028A" w:rsidP="0045028A" w:rsidRDefault="0045028A" w14:paraId="270BB8FB" w14:textId="6FE7FAAD">
      <w:pPr>
        <w:rPr>
          <w:smallCaps/>
          <w:color w:val="7E7E7E" w:themeColor="text1" w:themeTint="A5"/>
        </w:rPr>
      </w:pPr>
      <w:r w:rsidRPr="00AA1355">
        <w:rPr>
          <w:rStyle w:val="Odkazjemn"/>
        </w:rPr>
        <w:t>Tagy: #Balicek</w:t>
      </w:r>
      <w:r>
        <w:rPr>
          <w:rStyle w:val="Odkazjemn"/>
        </w:rPr>
        <w:t>1</w:t>
      </w:r>
      <w:r w:rsidRPr="00AA1355">
        <w:rPr>
          <w:rStyle w:val="Odkazjemn"/>
        </w:rPr>
        <w:t>, #</w:t>
      </w:r>
      <w:r>
        <w:rPr>
          <w:rStyle w:val="Odkazjemn"/>
        </w:rPr>
        <w:t>OP Lim</w:t>
      </w:r>
    </w:p>
    <w:p w:rsidR="007A6F29" w:rsidP="00A43239" w:rsidRDefault="007A6F29" w14:paraId="09BD7646" w14:textId="67F1F3BE">
      <w:pPr>
        <w:pStyle w:val="Odstavecseseznamem"/>
        <w:numPr>
          <w:ilvl w:val="0"/>
          <w:numId w:val="9"/>
        </w:numPr>
        <w:rPr>
          <w:lang w:eastAsia="cs-CZ"/>
        </w:rPr>
      </w:pPr>
      <w:r>
        <w:rPr>
          <w:lang w:eastAsia="cs-CZ"/>
        </w:rPr>
        <w:t>Zobrazení objednaných služeb/lokací bude možné přes editaci okruhu pomocí tlačítka v nástrojové liště.</w:t>
      </w:r>
    </w:p>
    <w:p w:rsidR="007A6F29" w:rsidP="00A43239" w:rsidRDefault="007A6F29" w14:paraId="446F235C" w14:textId="3D882608">
      <w:pPr>
        <w:pStyle w:val="Odstavecseseznamem"/>
        <w:numPr>
          <w:ilvl w:val="0"/>
          <w:numId w:val="9"/>
        </w:numPr>
        <w:rPr>
          <w:lang w:eastAsia="cs-CZ"/>
        </w:rPr>
      </w:pPr>
      <w:r>
        <w:rPr>
          <w:lang w:eastAsia="cs-CZ"/>
        </w:rPr>
        <w:t>V rámci editace se zobrazí tabulka se seznamem lokací objednaných služeb (bez pořadí), kde bude možné změnit zařazení lokací do jiného okruhu dne, případně tuto lokaci "deaktivovat" – zrušit.</w:t>
      </w:r>
    </w:p>
    <w:p w:rsidR="007A6F29" w:rsidP="00A43239" w:rsidRDefault="007A6F29" w14:paraId="76AC68A5" w14:textId="6FDDE315">
      <w:pPr>
        <w:pStyle w:val="Odstavecseseznamem"/>
        <w:numPr>
          <w:ilvl w:val="0"/>
          <w:numId w:val="9"/>
        </w:numPr>
        <w:rPr>
          <w:lang w:eastAsia="cs-CZ"/>
        </w:rPr>
      </w:pPr>
      <w:r>
        <w:rPr>
          <w:lang w:eastAsia="cs-CZ"/>
        </w:rPr>
        <w:t>Bude možné k okruhu dne zadat poznámku.</w:t>
      </w:r>
    </w:p>
    <w:p w:rsidR="009E3014" w:rsidP="00A43239" w:rsidRDefault="007A6F29" w14:paraId="6D542F0F" w14:textId="7F66EEAB">
      <w:pPr>
        <w:pStyle w:val="Odstavecseseznamem"/>
        <w:numPr>
          <w:ilvl w:val="0"/>
          <w:numId w:val="9"/>
        </w:numPr>
        <w:rPr>
          <w:lang w:eastAsia="cs-CZ"/>
        </w:rPr>
      </w:pPr>
      <w:r>
        <w:rPr>
          <w:lang w:eastAsia="cs-CZ"/>
        </w:rPr>
        <w:t xml:space="preserve">Editace bude </w:t>
      </w:r>
      <w:r w:rsidRPr="0A4383CE">
        <w:rPr>
          <w:lang w:eastAsia="cs-CZ"/>
        </w:rPr>
        <w:t>možn</w:t>
      </w:r>
      <w:r w:rsidRPr="0A4383CE" w:rsidR="0098081D">
        <w:rPr>
          <w:lang w:eastAsia="cs-CZ"/>
        </w:rPr>
        <w:t>á</w:t>
      </w:r>
      <w:r>
        <w:rPr>
          <w:lang w:eastAsia="cs-CZ"/>
        </w:rPr>
        <w:t xml:space="preserve"> i při úpravě DV vozidla.</w:t>
      </w:r>
    </w:p>
    <w:p w:rsidR="00FA2980" w:rsidP="00FA2980" w:rsidRDefault="00FA2980" w14:paraId="7991059F" w14:textId="2DD849CD">
      <w:pPr>
        <w:pStyle w:val="Nadpis5"/>
        <w:rPr>
          <w:lang w:eastAsia="cs-CZ"/>
        </w:rPr>
      </w:pPr>
      <w:r>
        <w:rPr>
          <w:lang w:eastAsia="cs-CZ"/>
        </w:rPr>
        <w:t>Okruhy dne a objednané služby</w:t>
      </w:r>
    </w:p>
    <w:p w:rsidRPr="0045028A" w:rsidR="0045028A" w:rsidP="0045028A" w:rsidRDefault="0045028A" w14:paraId="666983A4" w14:textId="00B0D434">
      <w:pPr>
        <w:rPr>
          <w:smallCaps/>
          <w:color w:val="7E7E7E" w:themeColor="text1" w:themeTint="A5"/>
        </w:rPr>
      </w:pPr>
      <w:r w:rsidRPr="00AA1355">
        <w:rPr>
          <w:rStyle w:val="Odkazjemn"/>
        </w:rPr>
        <w:t>Tagy: #Balicek</w:t>
      </w:r>
      <w:r>
        <w:rPr>
          <w:rStyle w:val="Odkazjemn"/>
        </w:rPr>
        <w:t>1</w:t>
      </w:r>
      <w:r w:rsidRPr="00AA1355">
        <w:rPr>
          <w:rStyle w:val="Odkazjemn"/>
        </w:rPr>
        <w:t>, #</w:t>
      </w:r>
      <w:r>
        <w:rPr>
          <w:rStyle w:val="Odkazjemn"/>
        </w:rPr>
        <w:t>OP Lim</w:t>
      </w:r>
    </w:p>
    <w:p w:rsidR="00FA2980" w:rsidP="00FA2980" w:rsidRDefault="00FA2980" w14:paraId="4B91A377" w14:textId="054B7C0A">
      <w:pPr>
        <w:pStyle w:val="Odstavecseseznamem"/>
        <w:numPr>
          <w:ilvl w:val="0"/>
          <w:numId w:val="9"/>
        </w:numPr>
        <w:rPr>
          <w:lang w:eastAsia="cs-CZ"/>
        </w:rPr>
      </w:pPr>
      <w:r>
        <w:rPr>
          <w:lang w:eastAsia="cs-CZ"/>
        </w:rPr>
        <w:t>Jednotlivé řádky v okruzích dne budou jednotlivé objednané služby, které jsou dále nedělitelné.</w:t>
      </w:r>
    </w:p>
    <w:p w:rsidR="00FA2980" w:rsidP="00FA2980" w:rsidRDefault="00FA2980" w14:paraId="2D38EC11" w14:textId="035FFF34">
      <w:pPr>
        <w:pStyle w:val="Odstavecseseznamem"/>
        <w:numPr>
          <w:ilvl w:val="0"/>
          <w:numId w:val="9"/>
        </w:numPr>
        <w:rPr>
          <w:lang w:eastAsia="cs-CZ"/>
        </w:rPr>
      </w:pPr>
      <w:r>
        <w:rPr>
          <w:lang w:eastAsia="cs-CZ"/>
        </w:rPr>
        <w:t>V případě, že pro OS budeme mít více lokací, lokace zobrazíme v mapě. Při označení OS</w:t>
      </w:r>
      <w:r w:rsidR="00FA07A4">
        <w:rPr>
          <w:lang w:eastAsia="cs-CZ"/>
        </w:rPr>
        <w:t xml:space="preserve"> v tabulce budou </w:t>
      </w:r>
      <w:r>
        <w:rPr>
          <w:lang w:eastAsia="cs-CZ"/>
        </w:rPr>
        <w:t xml:space="preserve">v mapě </w:t>
      </w:r>
      <w:r w:rsidR="00FA07A4">
        <w:rPr>
          <w:lang w:eastAsia="cs-CZ"/>
        </w:rPr>
        <w:t>zvýrazněny</w:t>
      </w:r>
      <w:r>
        <w:rPr>
          <w:lang w:eastAsia="cs-CZ"/>
        </w:rPr>
        <w:t xml:space="preserve"> všechny </w:t>
      </w:r>
      <w:r w:rsidR="00FA07A4">
        <w:rPr>
          <w:lang w:eastAsia="cs-CZ"/>
        </w:rPr>
        <w:t>odpovídající</w:t>
      </w:r>
      <w:r>
        <w:rPr>
          <w:lang w:eastAsia="cs-CZ"/>
        </w:rPr>
        <w:t xml:space="preserve"> lokace</w:t>
      </w:r>
      <w:r w:rsidR="00FA07A4">
        <w:rPr>
          <w:lang w:eastAsia="cs-CZ"/>
        </w:rPr>
        <w:t>.</w:t>
      </w:r>
    </w:p>
    <w:p w:rsidR="00FA2980" w:rsidP="00FA2980" w:rsidRDefault="00FA2980" w14:paraId="7BC507DD" w14:textId="525B1B39">
      <w:pPr>
        <w:pStyle w:val="Odstavecseseznamem"/>
        <w:numPr>
          <w:ilvl w:val="0"/>
          <w:numId w:val="9"/>
        </w:numPr>
        <w:rPr>
          <w:lang w:eastAsia="cs-CZ"/>
        </w:rPr>
      </w:pPr>
      <w:r>
        <w:rPr>
          <w:lang w:eastAsia="cs-CZ"/>
        </w:rPr>
        <w:t>OS může mít 1 až n lokací, každá lokace bude mít min. informace</w:t>
      </w:r>
      <w:r w:rsidR="009F2B05">
        <w:rPr>
          <w:lang w:eastAsia="cs-CZ"/>
        </w:rPr>
        <w:t>:</w:t>
      </w:r>
      <w:r>
        <w:rPr>
          <w:lang w:eastAsia="cs-CZ"/>
        </w:rPr>
        <w:t xml:space="preserve"> příslušnost k OS, souřadnice, typ nádoby, četnost, skupina odpadu, počet nádob</w:t>
      </w:r>
      <w:r w:rsidR="009F2B05">
        <w:rPr>
          <w:lang w:eastAsia="cs-CZ"/>
        </w:rPr>
        <w:t>.</w:t>
      </w:r>
    </w:p>
    <w:p w:rsidR="00FA2980" w:rsidP="00FA2980" w:rsidRDefault="009F2B05" w14:paraId="50CB9242" w14:textId="3DA086AB">
      <w:pPr>
        <w:pStyle w:val="Odstavecseseznamem"/>
        <w:numPr>
          <w:ilvl w:val="0"/>
          <w:numId w:val="9"/>
        </w:numPr>
        <w:rPr>
          <w:lang w:eastAsia="cs-CZ"/>
        </w:rPr>
      </w:pPr>
      <w:r>
        <w:rPr>
          <w:lang w:eastAsia="cs-CZ"/>
        </w:rPr>
        <w:t>U</w:t>
      </w:r>
      <w:r w:rsidR="00FA2980">
        <w:rPr>
          <w:lang w:eastAsia="cs-CZ"/>
        </w:rPr>
        <w:t>živatel bude moc</w:t>
      </w:r>
      <w:r>
        <w:rPr>
          <w:lang w:eastAsia="cs-CZ"/>
        </w:rPr>
        <w:t>i</w:t>
      </w:r>
      <w:r w:rsidR="00FA2980">
        <w:rPr>
          <w:lang w:eastAsia="cs-CZ"/>
        </w:rPr>
        <w:t xml:space="preserve"> přesouvat OS mezi okruhy dne</w:t>
      </w:r>
      <w:r>
        <w:rPr>
          <w:lang w:eastAsia="cs-CZ"/>
        </w:rPr>
        <w:t xml:space="preserve">; </w:t>
      </w:r>
      <w:r w:rsidR="00FA2980">
        <w:rPr>
          <w:lang w:eastAsia="cs-CZ"/>
        </w:rPr>
        <w:t xml:space="preserve">nebude </w:t>
      </w:r>
      <w:r>
        <w:rPr>
          <w:lang w:eastAsia="cs-CZ"/>
        </w:rPr>
        <w:t>mu dovoleno</w:t>
      </w:r>
      <w:r w:rsidR="00FA2980">
        <w:rPr>
          <w:lang w:eastAsia="cs-CZ"/>
        </w:rPr>
        <w:t xml:space="preserve"> přesouvat jednotlivé lokace (nepočítáme s dělením OS)</w:t>
      </w:r>
      <w:r>
        <w:rPr>
          <w:lang w:eastAsia="cs-CZ"/>
        </w:rPr>
        <w:t>.</w:t>
      </w:r>
    </w:p>
    <w:p w:rsidR="00FA2980" w:rsidP="00FA2980" w:rsidRDefault="009F2B05" w14:paraId="3E698A6A" w14:textId="04480789">
      <w:pPr>
        <w:pStyle w:val="Odstavecseseznamem"/>
        <w:numPr>
          <w:ilvl w:val="0"/>
          <w:numId w:val="9"/>
        </w:numPr>
        <w:rPr>
          <w:lang w:eastAsia="cs-CZ"/>
        </w:rPr>
      </w:pPr>
      <w:r>
        <w:rPr>
          <w:lang w:eastAsia="cs-CZ"/>
        </w:rPr>
        <w:t>V</w:t>
      </w:r>
      <w:r w:rsidR="00FA2980">
        <w:rPr>
          <w:lang w:eastAsia="cs-CZ"/>
        </w:rPr>
        <w:t xml:space="preserve"> případě, že </w:t>
      </w:r>
      <w:r>
        <w:rPr>
          <w:lang w:eastAsia="cs-CZ"/>
        </w:rPr>
        <w:t>jedna</w:t>
      </w:r>
      <w:r w:rsidR="00FA2980">
        <w:rPr>
          <w:lang w:eastAsia="cs-CZ"/>
        </w:rPr>
        <w:t xml:space="preserve"> nebo více nádob v rámci OS nebude mít uvedené stanoviště, budeme jako lokaci doplňovat souřadnice MR z položky objednávky (může tam být 1-n nádob)</w:t>
      </w:r>
      <w:r>
        <w:rPr>
          <w:lang w:eastAsia="cs-CZ"/>
        </w:rPr>
        <w:t>.</w:t>
      </w:r>
      <w:r w:rsidR="00FA2980">
        <w:rPr>
          <w:lang w:eastAsia="cs-CZ"/>
        </w:rPr>
        <w:t xml:space="preserve"> </w:t>
      </w:r>
      <w:r>
        <w:rPr>
          <w:lang w:eastAsia="cs-CZ"/>
        </w:rPr>
        <w:t>V</w:t>
      </w:r>
      <w:r w:rsidR="00FA2980">
        <w:rPr>
          <w:lang w:eastAsia="cs-CZ"/>
        </w:rPr>
        <w:t xml:space="preserve"> rámci </w:t>
      </w:r>
      <w:r>
        <w:rPr>
          <w:lang w:eastAsia="cs-CZ"/>
        </w:rPr>
        <w:t>jedné</w:t>
      </w:r>
      <w:r w:rsidR="00FA2980">
        <w:rPr>
          <w:lang w:eastAsia="cs-CZ"/>
        </w:rPr>
        <w:t xml:space="preserve"> OS </w:t>
      </w:r>
      <w:r w:rsidR="00AC19BE">
        <w:rPr>
          <w:lang w:eastAsia="cs-CZ"/>
        </w:rPr>
        <w:t xml:space="preserve">tak </w:t>
      </w:r>
      <w:r w:rsidR="00FA2980">
        <w:rPr>
          <w:lang w:eastAsia="cs-CZ"/>
        </w:rPr>
        <w:t>můžeme mít kombinaci lokací ze stanovišť a MR</w:t>
      </w:r>
      <w:r w:rsidR="00AC19BE">
        <w:rPr>
          <w:lang w:eastAsia="cs-CZ"/>
        </w:rPr>
        <w:t>.</w:t>
      </w:r>
    </w:p>
    <w:p w:rsidR="007A6F29" w:rsidP="009D6CBF" w:rsidRDefault="00B63654" w14:paraId="571E6FE0" w14:textId="7B459573">
      <w:pPr>
        <w:jc w:val="center"/>
        <w:rPr>
          <w:lang w:eastAsia="cs-CZ"/>
        </w:rPr>
      </w:pPr>
      <w:r w:rsidRPr="00B63654">
        <w:rPr>
          <w:noProof/>
        </w:rPr>
        <w:t xml:space="preserve"> </w:t>
      </w:r>
      <w:r w:rsidRPr="00B63654">
        <w:rPr>
          <w:noProof/>
          <w:lang w:eastAsia="cs-CZ"/>
        </w:rPr>
        <w:drawing>
          <wp:inline distT="0" distB="0" distL="0" distR="0" wp14:anchorId="75D8969B" wp14:editId="01CF0809">
            <wp:extent cx="5760720" cy="2840990"/>
            <wp:effectExtent l="0" t="0" r="0" b="0"/>
            <wp:docPr id="1869232521" name="Obrázek 1" descr="Obsah obrázku text, snímek obrazovky, diagram, Písm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32521" name="Obrázek 1" descr="Obsah obrázku text, snímek obrazovky, diagram, Písmo&#10;&#10;Obsah generovaný pomocí AI může být nesprávný."/>
                    <pic:cNvPicPr/>
                  </pic:nvPicPr>
                  <pic:blipFill>
                    <a:blip r:embed="rId28"/>
                    <a:stretch>
                      <a:fillRect/>
                    </a:stretch>
                  </pic:blipFill>
                  <pic:spPr>
                    <a:xfrm>
                      <a:off x="0" y="0"/>
                      <a:ext cx="5760720" cy="2840990"/>
                    </a:xfrm>
                    <a:prstGeom prst="rect">
                      <a:avLst/>
                    </a:prstGeom>
                  </pic:spPr>
                </pic:pic>
              </a:graphicData>
            </a:graphic>
          </wp:inline>
        </w:drawing>
      </w:r>
    </w:p>
    <w:p w:rsidR="0098025E" w:rsidP="009D6CBF" w:rsidRDefault="0098025E" w14:paraId="0854E600" w14:textId="0A8D2E25">
      <w:pPr>
        <w:pStyle w:val="Popisobrzku"/>
      </w:pPr>
      <w:r>
        <w:t>Obr.: Obrazovka pro úpravu okruhu dne</w:t>
      </w:r>
    </w:p>
    <w:p w:rsidR="00B96062" w:rsidP="009D6CBF" w:rsidRDefault="004C1980" w14:paraId="67A9E42B" w14:textId="50E06497">
      <w:pPr>
        <w:pStyle w:val="Nadpis5"/>
        <w:rPr>
          <w:lang w:eastAsia="cs-CZ"/>
        </w:rPr>
      </w:pPr>
      <w:r>
        <w:rPr>
          <w:lang w:eastAsia="cs-CZ"/>
        </w:rPr>
        <w:t>Zrušení objednaných služeb</w:t>
      </w:r>
    </w:p>
    <w:p w:rsidRPr="0045028A" w:rsidR="0045028A" w:rsidP="0045028A" w:rsidRDefault="0045028A" w14:paraId="3CAFC372" w14:textId="0914066D">
      <w:pPr>
        <w:rPr>
          <w:smallCaps/>
          <w:color w:val="7E7E7E" w:themeColor="text1" w:themeTint="A5"/>
        </w:rPr>
      </w:pPr>
      <w:r w:rsidRPr="00AA1355">
        <w:rPr>
          <w:rStyle w:val="Odkazjemn"/>
        </w:rPr>
        <w:t>Tagy: #Balicek</w:t>
      </w:r>
      <w:r>
        <w:rPr>
          <w:rStyle w:val="Odkazjemn"/>
        </w:rPr>
        <w:t>1</w:t>
      </w:r>
      <w:r w:rsidRPr="00AA1355">
        <w:rPr>
          <w:rStyle w:val="Odkazjemn"/>
        </w:rPr>
        <w:t>, #</w:t>
      </w:r>
      <w:r>
        <w:rPr>
          <w:rStyle w:val="Odkazjemn"/>
        </w:rPr>
        <w:t>OP Lim</w:t>
      </w:r>
    </w:p>
    <w:p w:rsidR="004C1980" w:rsidP="00A43239" w:rsidRDefault="00E17A5A" w14:paraId="167CB62F" w14:textId="3F108883">
      <w:pPr>
        <w:pStyle w:val="Odstavecseseznamem"/>
        <w:numPr>
          <w:ilvl w:val="0"/>
          <w:numId w:val="12"/>
        </w:numPr>
        <w:rPr>
          <w:lang w:eastAsia="cs-CZ"/>
        </w:rPr>
      </w:pPr>
      <w:r>
        <w:rPr>
          <w:lang w:eastAsia="cs-CZ"/>
        </w:rPr>
        <w:t>O</w:t>
      </w:r>
      <w:r w:rsidRPr="00E17A5A">
        <w:rPr>
          <w:lang w:eastAsia="cs-CZ"/>
        </w:rPr>
        <w:t>kruhy dne bude možné zrušit pomocí tlačítka v nástrojové liště, společně s okruhem dojde ke zrušení i všech aktuálně zařazených objednaných služeb/lokací</w:t>
      </w:r>
      <w:r>
        <w:rPr>
          <w:lang w:eastAsia="cs-CZ"/>
        </w:rPr>
        <w:t>.</w:t>
      </w:r>
    </w:p>
    <w:p w:rsidR="00E17A5A" w:rsidP="00E17A5A" w:rsidRDefault="00E17A5A" w14:paraId="60622A19" w14:textId="0E6B48D2">
      <w:pPr>
        <w:pStyle w:val="Nadpis5"/>
        <w:rPr>
          <w:lang w:eastAsia="cs-CZ"/>
        </w:rPr>
      </w:pPr>
      <w:r>
        <w:rPr>
          <w:lang w:eastAsia="cs-CZ"/>
        </w:rPr>
        <w:t>Nastavení likvidačního místa</w:t>
      </w:r>
    </w:p>
    <w:p w:rsidRPr="0045028A" w:rsidR="0045028A" w:rsidP="0045028A" w:rsidRDefault="0045028A" w14:paraId="2968CAEF" w14:textId="1EAC4CFE">
      <w:pPr>
        <w:rPr>
          <w:smallCaps/>
          <w:color w:val="7E7E7E" w:themeColor="text1" w:themeTint="A5"/>
        </w:rPr>
      </w:pPr>
      <w:r w:rsidRPr="00AA1355">
        <w:rPr>
          <w:rStyle w:val="Odkazjemn"/>
        </w:rPr>
        <w:t>Tagy: #Balicek</w:t>
      </w:r>
      <w:r w:rsidR="005E6483">
        <w:rPr>
          <w:rStyle w:val="Odkazjemn"/>
        </w:rPr>
        <w:t>2</w:t>
      </w:r>
      <w:r w:rsidRPr="00AA1355">
        <w:rPr>
          <w:rStyle w:val="Odkazjemn"/>
        </w:rPr>
        <w:t>, #</w:t>
      </w:r>
      <w:r>
        <w:rPr>
          <w:rStyle w:val="Odkazjemn"/>
        </w:rPr>
        <w:t xml:space="preserve">OP </w:t>
      </w:r>
      <w:r w:rsidR="005E6483">
        <w:rPr>
          <w:rStyle w:val="Odkazjemn"/>
        </w:rPr>
        <w:t>Full</w:t>
      </w:r>
    </w:p>
    <w:p w:rsidR="00902D62" w:rsidP="00A43239" w:rsidRDefault="00902D62" w14:paraId="55BD128F" w14:textId="170C54DC">
      <w:pPr>
        <w:pStyle w:val="Odstavecseseznamem"/>
        <w:numPr>
          <w:ilvl w:val="0"/>
          <w:numId w:val="12"/>
        </w:numPr>
        <w:rPr>
          <w:lang w:eastAsia="cs-CZ"/>
        </w:rPr>
      </w:pPr>
      <w:r>
        <w:rPr>
          <w:lang w:eastAsia="cs-CZ"/>
        </w:rPr>
        <w:t>Okruh dne bude mít na sobě nastavené likvidační místo dle objednaných služeb, toto likvidační místo je zařazeno nakonec okruhu dne</w:t>
      </w:r>
      <w:r w:rsidR="00EE085D">
        <w:rPr>
          <w:lang w:eastAsia="cs-CZ"/>
        </w:rPr>
        <w:t>.</w:t>
      </w:r>
    </w:p>
    <w:p w:rsidR="00902D62" w:rsidP="00A43239" w:rsidRDefault="00EE085D" w14:paraId="517DE040" w14:textId="4A726DB5">
      <w:pPr>
        <w:pStyle w:val="Odstavecseseznamem"/>
        <w:numPr>
          <w:ilvl w:val="0"/>
          <w:numId w:val="12"/>
        </w:numPr>
        <w:rPr>
          <w:lang w:eastAsia="cs-CZ"/>
        </w:rPr>
      </w:pPr>
      <w:r>
        <w:rPr>
          <w:lang w:eastAsia="cs-CZ"/>
        </w:rPr>
        <w:t>L</w:t>
      </w:r>
      <w:r w:rsidR="00902D62">
        <w:rPr>
          <w:lang w:eastAsia="cs-CZ"/>
        </w:rPr>
        <w:t>ikvidační místo je na okruhu dne automaticky dle nastavených LM na objednaných službách</w:t>
      </w:r>
      <w:r>
        <w:rPr>
          <w:lang w:eastAsia="cs-CZ"/>
        </w:rPr>
        <w:t>.</w:t>
      </w:r>
    </w:p>
    <w:p w:rsidR="00902D62" w:rsidP="00A43239" w:rsidRDefault="00EE085D" w14:paraId="6510CB18" w14:textId="56BFDA9C">
      <w:pPr>
        <w:pStyle w:val="Odstavecseseznamem"/>
        <w:numPr>
          <w:ilvl w:val="0"/>
          <w:numId w:val="12"/>
        </w:numPr>
        <w:rPr>
          <w:lang w:eastAsia="cs-CZ"/>
        </w:rPr>
      </w:pPr>
      <w:r>
        <w:rPr>
          <w:lang w:eastAsia="cs-CZ"/>
        </w:rPr>
        <w:t>P</w:t>
      </w:r>
      <w:r w:rsidR="00902D62">
        <w:rPr>
          <w:lang w:eastAsia="cs-CZ"/>
        </w:rPr>
        <w:t>okud bude v rámci jednoho okruhu dne více likvidačních míst, budou uved</w:t>
      </w:r>
      <w:r>
        <w:rPr>
          <w:lang w:eastAsia="cs-CZ"/>
        </w:rPr>
        <w:t>e</w:t>
      </w:r>
      <w:r w:rsidR="00902D62">
        <w:rPr>
          <w:lang w:eastAsia="cs-CZ"/>
        </w:rPr>
        <w:t>na všechna</w:t>
      </w:r>
      <w:r>
        <w:rPr>
          <w:lang w:eastAsia="cs-CZ"/>
        </w:rPr>
        <w:t>.</w:t>
      </w:r>
    </w:p>
    <w:p w:rsidR="00902D62" w:rsidP="00A43239" w:rsidRDefault="00902D62" w14:paraId="504C3B5F" w14:textId="7B2E5585">
      <w:pPr>
        <w:pStyle w:val="Odstavecseseznamem"/>
        <w:numPr>
          <w:ilvl w:val="0"/>
          <w:numId w:val="12"/>
        </w:numPr>
        <w:rPr>
          <w:lang w:eastAsia="cs-CZ"/>
        </w:rPr>
      </w:pPr>
      <w:r>
        <w:rPr>
          <w:lang w:eastAsia="cs-CZ"/>
        </w:rPr>
        <w:t>LM půjdou vkládat do okruhů dne, bude jich možné vložit více</w:t>
      </w:r>
      <w:r w:rsidR="00EE085D">
        <w:rPr>
          <w:lang w:eastAsia="cs-CZ"/>
        </w:rPr>
        <w:t>.</w:t>
      </w:r>
    </w:p>
    <w:p w:rsidR="00902D62" w:rsidP="00A43239" w:rsidRDefault="00EE085D" w14:paraId="178E9BAF" w14:textId="4001A4A2">
      <w:pPr>
        <w:pStyle w:val="Odstavecseseznamem"/>
        <w:numPr>
          <w:ilvl w:val="0"/>
          <w:numId w:val="12"/>
        </w:numPr>
        <w:rPr>
          <w:lang w:eastAsia="cs-CZ"/>
        </w:rPr>
      </w:pPr>
      <w:r>
        <w:rPr>
          <w:lang w:eastAsia="cs-CZ"/>
        </w:rPr>
        <w:t>V</w:t>
      </w:r>
      <w:r w:rsidR="00902D62">
        <w:rPr>
          <w:lang w:eastAsia="cs-CZ"/>
        </w:rPr>
        <w:t xml:space="preserve"> rámci editace bude možné označit, které LM v rámci okruhu dne budou zahrnuta do DV (dispečer může libovolně přidávat, do FOB se budou přenášet pouze vybraná LM)</w:t>
      </w:r>
      <w:r>
        <w:rPr>
          <w:lang w:eastAsia="cs-CZ"/>
        </w:rPr>
        <w:t>.</w:t>
      </w:r>
    </w:p>
    <w:p w:rsidR="00EE085D" w:rsidP="00A43239" w:rsidRDefault="00EE085D" w14:paraId="15386374" w14:textId="1C6BD299">
      <w:pPr>
        <w:pStyle w:val="Odstavecseseznamem"/>
        <w:numPr>
          <w:ilvl w:val="0"/>
          <w:numId w:val="12"/>
        </w:numPr>
        <w:rPr>
          <w:lang w:eastAsia="cs-CZ"/>
        </w:rPr>
      </w:pPr>
      <w:r>
        <w:rPr>
          <w:lang w:eastAsia="cs-CZ"/>
        </w:rPr>
        <w:t>M</w:t>
      </w:r>
      <w:r w:rsidR="00902D62">
        <w:rPr>
          <w:lang w:eastAsia="cs-CZ"/>
        </w:rPr>
        <w:t>ezi okruhy dne nebo za ně lze vkládat i přestávky a servisní výkony</w:t>
      </w:r>
      <w:r>
        <w:rPr>
          <w:lang w:eastAsia="cs-CZ"/>
        </w:rPr>
        <w:t>.</w:t>
      </w:r>
    </w:p>
    <w:p w:rsidR="00EE085D" w:rsidP="009D6CBF" w:rsidRDefault="003834E8" w14:paraId="275FBACC" w14:textId="72C8D01A">
      <w:pPr>
        <w:pStyle w:val="Nadpis5"/>
        <w:rPr>
          <w:lang w:eastAsia="cs-CZ"/>
        </w:rPr>
      </w:pPr>
      <w:r>
        <w:rPr>
          <w:lang w:eastAsia="cs-CZ"/>
        </w:rPr>
        <w:t>Úprava denního výkonu vozidla</w:t>
      </w:r>
    </w:p>
    <w:p w:rsidRPr="00796288" w:rsidR="00796288" w:rsidP="00796288" w:rsidRDefault="00796288" w14:paraId="1C48AEF8" w14:textId="3B50C9E5">
      <w:pPr>
        <w:rPr>
          <w:smallCaps/>
          <w:color w:val="7E7E7E" w:themeColor="text1" w:themeTint="A5"/>
        </w:rPr>
      </w:pPr>
      <w:r w:rsidRPr="00AA1355">
        <w:rPr>
          <w:rStyle w:val="Odkazjemn"/>
        </w:rPr>
        <w:t>Tagy: #Balicek</w:t>
      </w:r>
      <w:r>
        <w:rPr>
          <w:rStyle w:val="Odkazjemn"/>
        </w:rPr>
        <w:t>2</w:t>
      </w:r>
      <w:r w:rsidRPr="00AA1355">
        <w:rPr>
          <w:rStyle w:val="Odkazjemn"/>
        </w:rPr>
        <w:t>, #</w:t>
      </w:r>
      <w:r>
        <w:rPr>
          <w:rStyle w:val="Odkazjemn"/>
        </w:rPr>
        <w:t>OP Full</w:t>
      </w:r>
    </w:p>
    <w:p w:rsidR="00101427" w:rsidP="00A43239" w:rsidRDefault="00E824BC" w14:paraId="37A04D76" w14:textId="4C01CBF0">
      <w:pPr>
        <w:pStyle w:val="Odstavecseseznamem"/>
        <w:numPr>
          <w:ilvl w:val="0"/>
          <w:numId w:val="45"/>
        </w:numPr>
        <w:rPr>
          <w:lang w:eastAsia="cs-CZ"/>
        </w:rPr>
      </w:pPr>
      <w:r>
        <w:rPr>
          <w:lang w:eastAsia="cs-CZ"/>
        </w:rPr>
        <w:t xml:space="preserve">Funkčnost spouštěna </w:t>
      </w:r>
      <w:r w:rsidR="009C50EF">
        <w:rPr>
          <w:lang w:eastAsia="cs-CZ"/>
        </w:rPr>
        <w:t>z p</w:t>
      </w:r>
      <w:r w:rsidR="00101427">
        <w:rPr>
          <w:lang w:eastAsia="cs-CZ"/>
        </w:rPr>
        <w:t>řehledu DV</w:t>
      </w:r>
      <w:r w:rsidR="009C50EF">
        <w:rPr>
          <w:lang w:eastAsia="cs-CZ"/>
        </w:rPr>
        <w:t xml:space="preserve"> pro vybraný DV</w:t>
      </w:r>
    </w:p>
    <w:p w:rsidR="00101427" w:rsidP="00A43239" w:rsidRDefault="009C50EF" w14:paraId="1BC873FF" w14:textId="381814BD">
      <w:pPr>
        <w:pStyle w:val="Odstavecseseznamem"/>
        <w:numPr>
          <w:ilvl w:val="0"/>
          <w:numId w:val="45"/>
        </w:numPr>
        <w:rPr>
          <w:lang w:eastAsia="cs-CZ"/>
        </w:rPr>
      </w:pPr>
      <w:r>
        <w:rPr>
          <w:lang w:eastAsia="cs-CZ"/>
        </w:rPr>
        <w:t>K dispozici</w:t>
      </w:r>
      <w:r w:rsidR="00101427">
        <w:rPr>
          <w:lang w:eastAsia="cs-CZ"/>
        </w:rPr>
        <w:t xml:space="preserve"> dva pohledy</w:t>
      </w:r>
      <w:r>
        <w:rPr>
          <w:lang w:eastAsia="cs-CZ"/>
        </w:rPr>
        <w:t>:</w:t>
      </w:r>
    </w:p>
    <w:p w:rsidR="00A672D7" w:rsidP="00A43239" w:rsidRDefault="009C50EF" w14:paraId="6B5D5F81" w14:textId="77777777">
      <w:pPr>
        <w:pStyle w:val="Odstavecseseznamem"/>
        <w:numPr>
          <w:ilvl w:val="1"/>
          <w:numId w:val="45"/>
        </w:numPr>
        <w:rPr>
          <w:lang w:eastAsia="cs-CZ"/>
        </w:rPr>
      </w:pPr>
      <w:r>
        <w:rPr>
          <w:lang w:eastAsia="cs-CZ"/>
        </w:rPr>
        <w:t>P</w:t>
      </w:r>
      <w:r w:rsidR="00101427">
        <w:rPr>
          <w:lang w:eastAsia="cs-CZ"/>
        </w:rPr>
        <w:t>ohled přes okruhy dne</w:t>
      </w:r>
      <w:r w:rsidR="00A672D7">
        <w:rPr>
          <w:lang w:eastAsia="cs-CZ"/>
        </w:rPr>
        <w:t>:</w:t>
      </w:r>
    </w:p>
    <w:p w:rsidR="00101427" w:rsidP="00A43239" w:rsidRDefault="00237EA2" w14:paraId="7416C617" w14:textId="743F4A78">
      <w:pPr>
        <w:pStyle w:val="Odstavecseseznamem"/>
        <w:numPr>
          <w:ilvl w:val="2"/>
          <w:numId w:val="45"/>
        </w:numPr>
        <w:rPr>
          <w:lang w:eastAsia="cs-CZ"/>
        </w:rPr>
      </w:pPr>
      <w:r>
        <w:rPr>
          <w:lang w:eastAsia="cs-CZ"/>
        </w:rPr>
        <w:t>K</w:t>
      </w:r>
      <w:r w:rsidR="00101427">
        <w:rPr>
          <w:lang w:eastAsia="cs-CZ"/>
        </w:rPr>
        <w:t xml:space="preserve"> dispozici rozložení po okruzích dne</w:t>
      </w:r>
      <w:r>
        <w:rPr>
          <w:lang w:eastAsia="cs-CZ"/>
        </w:rPr>
        <w:t xml:space="preserve"> -</w:t>
      </w:r>
      <w:r w:rsidR="00101427">
        <w:rPr>
          <w:lang w:eastAsia="cs-CZ"/>
        </w:rPr>
        <w:t xml:space="preserve"> </w:t>
      </w:r>
      <w:r w:rsidR="00C32DE2">
        <w:rPr>
          <w:lang w:eastAsia="cs-CZ"/>
        </w:rPr>
        <w:t xml:space="preserve">lze </w:t>
      </w:r>
      <w:r w:rsidR="00101427">
        <w:rPr>
          <w:lang w:eastAsia="cs-CZ"/>
        </w:rPr>
        <w:t>měnit jejich pořadí, vkládat mezi ně přestávky a servis</w:t>
      </w:r>
      <w:r w:rsidR="00C32DE2">
        <w:rPr>
          <w:lang w:eastAsia="cs-CZ"/>
        </w:rPr>
        <w:t>.</w:t>
      </w:r>
    </w:p>
    <w:p w:rsidR="00101427" w:rsidP="00A43239" w:rsidRDefault="00B04D7F" w14:paraId="28BA52FF" w14:textId="36092F76">
      <w:pPr>
        <w:pStyle w:val="Odstavecseseznamem"/>
        <w:numPr>
          <w:ilvl w:val="2"/>
          <w:numId w:val="45"/>
        </w:numPr>
        <w:rPr>
          <w:lang w:eastAsia="cs-CZ"/>
        </w:rPr>
      </w:pPr>
      <w:r>
        <w:rPr>
          <w:lang w:eastAsia="cs-CZ"/>
        </w:rPr>
        <w:t xml:space="preserve">Umožňuje práci </w:t>
      </w:r>
      <w:r w:rsidR="00101427">
        <w:rPr>
          <w:lang w:eastAsia="cs-CZ"/>
        </w:rPr>
        <w:t>s většími celky DV</w:t>
      </w:r>
      <w:r>
        <w:rPr>
          <w:lang w:eastAsia="cs-CZ"/>
        </w:rPr>
        <w:t>.</w:t>
      </w:r>
      <w:r w:rsidR="00101427">
        <w:rPr>
          <w:lang w:eastAsia="cs-CZ"/>
        </w:rPr>
        <w:t xml:space="preserve"> </w:t>
      </w:r>
    </w:p>
    <w:p w:rsidR="00101427" w:rsidP="00A43239" w:rsidRDefault="000A5227" w14:paraId="0F0ED72F" w14:textId="70FAB6FE">
      <w:pPr>
        <w:pStyle w:val="Odstavecseseznamem"/>
        <w:numPr>
          <w:ilvl w:val="2"/>
          <w:numId w:val="45"/>
        </w:numPr>
        <w:rPr>
          <w:lang w:eastAsia="cs-CZ"/>
        </w:rPr>
      </w:pPr>
      <w:r>
        <w:rPr>
          <w:lang w:eastAsia="cs-CZ"/>
        </w:rPr>
        <w:t xml:space="preserve">Nelze manipulovat </w:t>
      </w:r>
      <w:r w:rsidR="00101427">
        <w:rPr>
          <w:lang w:eastAsia="cs-CZ"/>
        </w:rPr>
        <w:t>s jednotlivými objednan</w:t>
      </w:r>
      <w:r>
        <w:rPr>
          <w:lang w:eastAsia="cs-CZ"/>
        </w:rPr>
        <w:t>ý</w:t>
      </w:r>
      <w:r w:rsidR="00101427">
        <w:rPr>
          <w:lang w:eastAsia="cs-CZ"/>
        </w:rPr>
        <w:t>mi službami a jejich lokacemi</w:t>
      </w:r>
      <w:r>
        <w:rPr>
          <w:lang w:eastAsia="cs-CZ"/>
        </w:rPr>
        <w:t>.</w:t>
      </w:r>
    </w:p>
    <w:p w:rsidR="00101427" w:rsidP="00A43239" w:rsidRDefault="009C50EF" w14:paraId="4761D1AF" w14:textId="5C3C1D0E">
      <w:pPr>
        <w:pStyle w:val="Odstavecseseznamem"/>
        <w:numPr>
          <w:ilvl w:val="1"/>
          <w:numId w:val="45"/>
        </w:numPr>
        <w:rPr>
          <w:lang w:eastAsia="cs-CZ"/>
        </w:rPr>
      </w:pPr>
      <w:r>
        <w:rPr>
          <w:lang w:eastAsia="cs-CZ"/>
        </w:rPr>
        <w:t>P</w:t>
      </w:r>
      <w:r w:rsidR="00101427">
        <w:rPr>
          <w:lang w:eastAsia="cs-CZ"/>
        </w:rPr>
        <w:t>ohled přes objednané služby a jejich lokace</w:t>
      </w:r>
      <w:r w:rsidR="000A5227">
        <w:rPr>
          <w:lang w:eastAsia="cs-CZ"/>
        </w:rPr>
        <w:t>:</w:t>
      </w:r>
    </w:p>
    <w:p w:rsidR="00101427" w:rsidP="00A43239" w:rsidRDefault="00833A73" w14:paraId="0EB5F57A" w14:textId="3DA71567">
      <w:pPr>
        <w:pStyle w:val="Odstavecseseznamem"/>
        <w:numPr>
          <w:ilvl w:val="2"/>
          <w:numId w:val="45"/>
        </w:numPr>
        <w:rPr>
          <w:lang w:eastAsia="cs-CZ"/>
        </w:rPr>
      </w:pPr>
      <w:r>
        <w:rPr>
          <w:lang w:eastAsia="cs-CZ"/>
        </w:rPr>
        <w:t>K</w:t>
      </w:r>
      <w:r w:rsidR="00101427">
        <w:rPr>
          <w:lang w:eastAsia="cs-CZ"/>
        </w:rPr>
        <w:t xml:space="preserve"> dispozici bude tabulk</w:t>
      </w:r>
      <w:r>
        <w:rPr>
          <w:lang w:eastAsia="cs-CZ"/>
        </w:rPr>
        <w:t>ový přehled</w:t>
      </w:r>
      <w:r w:rsidR="00101427">
        <w:rPr>
          <w:lang w:eastAsia="cs-CZ"/>
        </w:rPr>
        <w:t xml:space="preserve"> plánovaných objednaných služeb a jejich lokací</w:t>
      </w:r>
      <w:r>
        <w:rPr>
          <w:lang w:eastAsia="cs-CZ"/>
        </w:rPr>
        <w:t>.</w:t>
      </w:r>
    </w:p>
    <w:p w:rsidR="00E117B9" w:rsidP="00A43239" w:rsidRDefault="00833A73" w14:paraId="13022875" w14:textId="77777777">
      <w:pPr>
        <w:pStyle w:val="Odstavecseseznamem"/>
        <w:numPr>
          <w:ilvl w:val="2"/>
          <w:numId w:val="45"/>
        </w:numPr>
        <w:rPr>
          <w:lang w:eastAsia="cs-CZ"/>
        </w:rPr>
      </w:pPr>
      <w:r>
        <w:rPr>
          <w:lang w:eastAsia="cs-CZ"/>
        </w:rPr>
        <w:t>B</w:t>
      </w:r>
      <w:r w:rsidR="00101427">
        <w:rPr>
          <w:lang w:eastAsia="cs-CZ"/>
        </w:rPr>
        <w:t xml:space="preserve">ude </w:t>
      </w:r>
      <w:r>
        <w:rPr>
          <w:lang w:eastAsia="cs-CZ"/>
        </w:rPr>
        <w:t>umožněno</w:t>
      </w:r>
      <w:r w:rsidR="00101427">
        <w:rPr>
          <w:lang w:eastAsia="cs-CZ"/>
        </w:rPr>
        <w:t xml:space="preserve"> objednané služby přesouvat do jiných okruhů dne a DV</w:t>
      </w:r>
      <w:r w:rsidR="00E117B9">
        <w:rPr>
          <w:lang w:eastAsia="cs-CZ"/>
        </w:rPr>
        <w:t>.</w:t>
      </w:r>
    </w:p>
    <w:p w:rsidR="00101427" w:rsidP="00A43239" w:rsidRDefault="00E117B9" w14:paraId="7597070F" w14:textId="6F24B9D9">
      <w:pPr>
        <w:pStyle w:val="Odstavecseseznamem"/>
        <w:numPr>
          <w:ilvl w:val="2"/>
          <w:numId w:val="45"/>
        </w:numPr>
        <w:rPr>
          <w:lang w:eastAsia="cs-CZ"/>
        </w:rPr>
      </w:pPr>
      <w:r>
        <w:rPr>
          <w:lang w:eastAsia="cs-CZ"/>
        </w:rPr>
        <w:t>J</w:t>
      </w:r>
      <w:r w:rsidR="00101427">
        <w:rPr>
          <w:lang w:eastAsia="cs-CZ"/>
        </w:rPr>
        <w:t xml:space="preserve">ednotlivé objednané služby </w:t>
      </w:r>
      <w:r>
        <w:rPr>
          <w:lang w:eastAsia="cs-CZ"/>
        </w:rPr>
        <w:t xml:space="preserve">lze </w:t>
      </w:r>
      <w:r w:rsidR="00101427">
        <w:rPr>
          <w:lang w:eastAsia="cs-CZ"/>
        </w:rPr>
        <w:t>deaktivovat a tím zrušit</w:t>
      </w:r>
      <w:r>
        <w:rPr>
          <w:lang w:eastAsia="cs-CZ"/>
        </w:rPr>
        <w:t xml:space="preserve"> jejich realizaci.</w:t>
      </w:r>
    </w:p>
    <w:p w:rsidR="00101427" w:rsidP="00A43239" w:rsidRDefault="00E117B9" w14:paraId="3DF6BE10" w14:textId="42CBE846">
      <w:pPr>
        <w:pStyle w:val="Odstavecseseznamem"/>
        <w:numPr>
          <w:ilvl w:val="2"/>
          <w:numId w:val="45"/>
        </w:numPr>
        <w:rPr>
          <w:lang w:eastAsia="cs-CZ"/>
        </w:rPr>
      </w:pPr>
      <w:r>
        <w:rPr>
          <w:lang w:eastAsia="cs-CZ"/>
        </w:rPr>
        <w:t>N</w:t>
      </w:r>
      <w:r w:rsidR="00101427">
        <w:rPr>
          <w:lang w:eastAsia="cs-CZ"/>
        </w:rPr>
        <w:t xml:space="preserve">ebude </w:t>
      </w:r>
      <w:r>
        <w:rPr>
          <w:lang w:eastAsia="cs-CZ"/>
        </w:rPr>
        <w:t>u</w:t>
      </w:r>
      <w:r w:rsidR="00101427">
        <w:rPr>
          <w:lang w:eastAsia="cs-CZ"/>
        </w:rPr>
        <w:t>mož</w:t>
      </w:r>
      <w:r>
        <w:rPr>
          <w:lang w:eastAsia="cs-CZ"/>
        </w:rPr>
        <w:t xml:space="preserve">něna </w:t>
      </w:r>
      <w:r w:rsidR="00101427">
        <w:rPr>
          <w:lang w:eastAsia="cs-CZ"/>
        </w:rPr>
        <w:t xml:space="preserve">práce s </w:t>
      </w:r>
      <w:r>
        <w:rPr>
          <w:lang w:eastAsia="cs-CZ"/>
        </w:rPr>
        <w:t>většími</w:t>
      </w:r>
      <w:r w:rsidR="00101427">
        <w:rPr>
          <w:lang w:eastAsia="cs-CZ"/>
        </w:rPr>
        <w:t xml:space="preserve"> celky DV (např. celými okruhy dne</w:t>
      </w:r>
      <w:r w:rsidR="003146A6">
        <w:rPr>
          <w:lang w:eastAsia="cs-CZ"/>
        </w:rPr>
        <w:t>).</w:t>
      </w:r>
    </w:p>
    <w:p w:rsidR="002204C9" w:rsidP="00A43239" w:rsidRDefault="003146A6" w14:paraId="65187A43" w14:textId="0953A9BC">
      <w:pPr>
        <w:pStyle w:val="Odstavecseseznamem"/>
        <w:numPr>
          <w:ilvl w:val="0"/>
          <w:numId w:val="45"/>
        </w:numPr>
        <w:rPr>
          <w:lang w:eastAsia="cs-CZ"/>
        </w:rPr>
      </w:pPr>
      <w:r>
        <w:rPr>
          <w:lang w:eastAsia="cs-CZ"/>
        </w:rPr>
        <w:t>P</w:t>
      </w:r>
      <w:r w:rsidR="00101427">
        <w:rPr>
          <w:lang w:eastAsia="cs-CZ"/>
        </w:rPr>
        <w:t>ro přepínání mezi jednotlivými pohledy bude nutné uložit nebo</w:t>
      </w:r>
      <w:r>
        <w:rPr>
          <w:lang w:eastAsia="cs-CZ"/>
        </w:rPr>
        <w:t xml:space="preserve"> </w:t>
      </w:r>
      <w:r w:rsidR="00101427">
        <w:rPr>
          <w:lang w:eastAsia="cs-CZ"/>
        </w:rPr>
        <w:t>zrušit provedené změny</w:t>
      </w:r>
      <w:r>
        <w:rPr>
          <w:lang w:eastAsia="cs-CZ"/>
        </w:rPr>
        <w:t>.</w:t>
      </w:r>
    </w:p>
    <w:p w:rsidRPr="009D6CBF" w:rsidR="002204C9" w:rsidP="00A43239" w:rsidRDefault="00C23E22" w14:paraId="796380A9" w14:textId="77777777">
      <w:pPr>
        <w:pStyle w:val="Odstavecseseznamem"/>
        <w:numPr>
          <w:ilvl w:val="0"/>
          <w:numId w:val="45"/>
        </w:numPr>
        <w:shd w:val="clear" w:color="auto" w:fill="FFFFFF"/>
        <w:spacing w:after="0" w:line="260" w:lineRule="atLeast"/>
        <w:rPr>
          <w:rFonts w:eastAsia="Times New Roman" w:cs="Arial"/>
          <w:color w:val="333333"/>
          <w:szCs w:val="20"/>
          <w:lang w:eastAsia="cs-CZ"/>
        </w:rPr>
      </w:pPr>
      <w:r>
        <w:rPr>
          <w:lang w:eastAsia="cs-CZ"/>
        </w:rPr>
        <w:t>Práce s mapou:</w:t>
      </w:r>
    </w:p>
    <w:p w:rsidRPr="002204C9" w:rsidR="00C23E22" w:rsidP="00A43239" w:rsidRDefault="0030640D" w14:paraId="48CF7259" w14:textId="107DE3E1">
      <w:pPr>
        <w:pStyle w:val="Odstavecseseznamem"/>
        <w:numPr>
          <w:ilvl w:val="1"/>
          <w:numId w:val="45"/>
        </w:numPr>
        <w:shd w:val="clear" w:color="auto" w:fill="FFFFFF"/>
        <w:spacing w:after="0" w:line="260" w:lineRule="atLeast"/>
        <w:rPr>
          <w:rFonts w:eastAsia="Times New Roman" w:cs="Arial"/>
          <w:color w:val="333333"/>
          <w:szCs w:val="20"/>
          <w:lang w:eastAsia="cs-CZ"/>
        </w:rPr>
      </w:pPr>
      <w:r w:rsidRPr="002204C9">
        <w:rPr>
          <w:rFonts w:eastAsia="Times New Roman" w:cs="Arial"/>
          <w:color w:val="333333"/>
          <w:szCs w:val="20"/>
          <w:lang w:eastAsia="cs-CZ"/>
        </w:rPr>
        <w:t>Z</w:t>
      </w:r>
      <w:r w:rsidRPr="002204C9" w:rsidR="00C23E22">
        <w:rPr>
          <w:rFonts w:eastAsia="Times New Roman" w:cs="Arial"/>
          <w:color w:val="333333"/>
          <w:szCs w:val="20"/>
          <w:lang w:eastAsia="cs-CZ"/>
        </w:rPr>
        <w:t xml:space="preserve">obrazení základních informací v detailu vybraného </w:t>
      </w:r>
      <w:r w:rsidRPr="002204C9">
        <w:rPr>
          <w:rFonts w:eastAsia="Times New Roman" w:cs="Arial"/>
          <w:color w:val="333333"/>
          <w:szCs w:val="20"/>
          <w:lang w:eastAsia="cs-CZ"/>
        </w:rPr>
        <w:t>prvku.</w:t>
      </w:r>
    </w:p>
    <w:p w:rsidR="00C23E22" w:rsidP="00A43239" w:rsidRDefault="0030640D" w14:paraId="4EC813B1" w14:textId="77D970A0">
      <w:pPr>
        <w:numPr>
          <w:ilvl w:val="1"/>
          <w:numId w:val="45"/>
        </w:numPr>
        <w:shd w:val="clear" w:color="auto" w:fill="FFFFFF"/>
        <w:spacing w:after="0" w:line="260" w:lineRule="atLeast"/>
        <w:rPr>
          <w:rFonts w:eastAsia="Times New Roman" w:cs="Arial"/>
          <w:color w:val="333333"/>
          <w:szCs w:val="20"/>
          <w:lang w:eastAsia="cs-CZ"/>
        </w:rPr>
      </w:pPr>
      <w:r>
        <w:rPr>
          <w:rFonts w:eastAsia="Times New Roman" w:cs="Arial"/>
          <w:color w:val="333333"/>
          <w:szCs w:val="20"/>
          <w:lang w:eastAsia="cs-CZ"/>
        </w:rPr>
        <w:t>Z</w:t>
      </w:r>
      <w:r w:rsidRPr="00C23E22" w:rsidR="00C23E22">
        <w:rPr>
          <w:rFonts w:eastAsia="Times New Roman" w:cs="Arial"/>
          <w:color w:val="333333"/>
          <w:szCs w:val="20"/>
          <w:lang w:eastAsia="cs-CZ"/>
        </w:rPr>
        <w:t xml:space="preserve"> pohledu okruhu dne odlišené zobrazení deaktivovaných objednaných služeb, z</w:t>
      </w:r>
      <w:r w:rsidR="008D2BCA">
        <w:rPr>
          <w:rFonts w:eastAsia="Times New Roman" w:cs="Arial"/>
          <w:color w:val="333333"/>
          <w:szCs w:val="20"/>
          <w:lang w:eastAsia="cs-CZ"/>
        </w:rPr>
        <w:t> </w:t>
      </w:r>
      <w:r w:rsidRPr="00C23E22" w:rsidR="00C23E22">
        <w:rPr>
          <w:rFonts w:eastAsia="Times New Roman" w:cs="Arial"/>
          <w:color w:val="333333"/>
          <w:szCs w:val="20"/>
          <w:lang w:eastAsia="cs-CZ"/>
        </w:rPr>
        <w:t xml:space="preserve">pohledu </w:t>
      </w:r>
      <w:r w:rsidR="008A36AF">
        <w:rPr>
          <w:rFonts w:eastAsia="Times New Roman" w:cs="Arial"/>
          <w:color w:val="333333"/>
          <w:szCs w:val="20"/>
          <w:lang w:eastAsia="cs-CZ"/>
        </w:rPr>
        <w:t xml:space="preserve">přes </w:t>
      </w:r>
      <w:r w:rsidRPr="00C23E22" w:rsidR="00C23E22">
        <w:rPr>
          <w:rFonts w:eastAsia="Times New Roman" w:cs="Arial"/>
          <w:color w:val="333333"/>
          <w:szCs w:val="20"/>
          <w:lang w:eastAsia="cs-CZ"/>
        </w:rPr>
        <w:t>DV již deaktivované objednané služby ne</w:t>
      </w:r>
      <w:r w:rsidR="008A36AF">
        <w:rPr>
          <w:rFonts w:eastAsia="Times New Roman" w:cs="Arial"/>
          <w:color w:val="333333"/>
          <w:szCs w:val="20"/>
          <w:lang w:eastAsia="cs-CZ"/>
        </w:rPr>
        <w:t xml:space="preserve">jsou </w:t>
      </w:r>
      <w:r w:rsidRPr="00C23E22" w:rsidR="00C23E22">
        <w:rPr>
          <w:rFonts w:eastAsia="Times New Roman" w:cs="Arial"/>
          <w:color w:val="333333"/>
          <w:szCs w:val="20"/>
          <w:lang w:eastAsia="cs-CZ"/>
        </w:rPr>
        <w:t xml:space="preserve">v mapě </w:t>
      </w:r>
      <w:r w:rsidR="008A36AF">
        <w:rPr>
          <w:rFonts w:eastAsia="Times New Roman" w:cs="Arial"/>
          <w:color w:val="333333"/>
          <w:szCs w:val="20"/>
          <w:lang w:eastAsia="cs-CZ"/>
        </w:rPr>
        <w:t>zobrazeny.</w:t>
      </w:r>
    </w:p>
    <w:p w:rsidRPr="009D6CBF" w:rsidR="0030640D" w:rsidP="009D6CBF" w:rsidRDefault="0030640D" w14:paraId="5527EA5D" w14:textId="77777777">
      <w:pPr>
        <w:shd w:val="clear" w:color="auto" w:fill="FFFFFF"/>
        <w:spacing w:after="0" w:line="260" w:lineRule="atLeast"/>
        <w:ind w:left="1440"/>
        <w:rPr>
          <w:rFonts w:eastAsia="Times New Roman" w:cs="Arial"/>
          <w:color w:val="333333"/>
          <w:szCs w:val="20"/>
          <w:lang w:eastAsia="cs-CZ"/>
        </w:rPr>
      </w:pPr>
    </w:p>
    <w:p w:rsidR="00370241" w:rsidP="009D6CBF" w:rsidRDefault="00370241" w14:paraId="399D0218" w14:textId="7FC2A3EA">
      <w:pPr>
        <w:jc w:val="center"/>
        <w:rPr>
          <w:lang w:eastAsia="cs-CZ"/>
        </w:rPr>
      </w:pPr>
      <w:r w:rsidRPr="00370241">
        <w:rPr>
          <w:noProof/>
          <w:lang w:eastAsia="cs-CZ"/>
        </w:rPr>
        <w:drawing>
          <wp:inline distT="0" distB="0" distL="0" distR="0" wp14:anchorId="69173600" wp14:editId="2D5FCD58">
            <wp:extent cx="5760720" cy="2732405"/>
            <wp:effectExtent l="0" t="0" r="0" b="0"/>
            <wp:docPr id="188327749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77496" name=""/>
                    <pic:cNvPicPr/>
                  </pic:nvPicPr>
                  <pic:blipFill>
                    <a:blip r:embed="rId29"/>
                    <a:stretch>
                      <a:fillRect/>
                    </a:stretch>
                  </pic:blipFill>
                  <pic:spPr>
                    <a:xfrm>
                      <a:off x="0" y="0"/>
                      <a:ext cx="5760720" cy="2732405"/>
                    </a:xfrm>
                    <a:prstGeom prst="rect">
                      <a:avLst/>
                    </a:prstGeom>
                  </pic:spPr>
                </pic:pic>
              </a:graphicData>
            </a:graphic>
          </wp:inline>
        </w:drawing>
      </w:r>
    </w:p>
    <w:p w:rsidR="0098025E" w:rsidP="009D6CBF" w:rsidRDefault="0098025E" w14:paraId="1AA03048" w14:textId="57922CF0">
      <w:pPr>
        <w:pStyle w:val="Popisobrzku"/>
      </w:pPr>
      <w:r>
        <w:t xml:space="preserve">Obr.: </w:t>
      </w:r>
      <w:r w:rsidR="00AE1116">
        <w:t>Obrazovka Plánování denních výkonů – pohled přes okruhy dne</w:t>
      </w:r>
    </w:p>
    <w:p w:rsidR="00370241" w:rsidP="009D6CBF" w:rsidRDefault="0079721B" w14:paraId="5417CB9E" w14:textId="6811518B">
      <w:pPr>
        <w:jc w:val="center"/>
        <w:rPr>
          <w:lang w:eastAsia="cs-CZ"/>
        </w:rPr>
      </w:pPr>
      <w:r w:rsidRPr="0079721B">
        <w:rPr>
          <w:noProof/>
          <w:lang w:eastAsia="cs-CZ"/>
        </w:rPr>
        <w:drawing>
          <wp:inline distT="0" distB="0" distL="0" distR="0" wp14:anchorId="7B72297E" wp14:editId="5F2F11BD">
            <wp:extent cx="5760720" cy="3044825"/>
            <wp:effectExtent l="0" t="0" r="0" b="3175"/>
            <wp:docPr id="912373045" name="Obrázek 1" descr="Obsah obrázku text, snímek obrazovky, diagram, čísl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73045" name="Obrázek 1" descr="Obsah obrázku text, snímek obrazovky, diagram, číslo&#10;&#10;Obsah generovaný pomocí AI může být nesprávný."/>
                    <pic:cNvPicPr/>
                  </pic:nvPicPr>
                  <pic:blipFill>
                    <a:blip r:embed="rId30"/>
                    <a:stretch>
                      <a:fillRect/>
                    </a:stretch>
                  </pic:blipFill>
                  <pic:spPr>
                    <a:xfrm>
                      <a:off x="0" y="0"/>
                      <a:ext cx="5760720" cy="3044825"/>
                    </a:xfrm>
                    <a:prstGeom prst="rect">
                      <a:avLst/>
                    </a:prstGeom>
                  </pic:spPr>
                </pic:pic>
              </a:graphicData>
            </a:graphic>
          </wp:inline>
        </w:drawing>
      </w:r>
    </w:p>
    <w:p w:rsidR="00AE1116" w:rsidP="00AE1116" w:rsidRDefault="00AE1116" w14:paraId="3938ACBE" w14:textId="545018A2">
      <w:pPr>
        <w:pStyle w:val="Popisobrzku"/>
      </w:pPr>
      <w:r>
        <w:t>Obr.: Obrazovka Plánování denních výkonů – pohled přes objednané služby a lokace</w:t>
      </w:r>
    </w:p>
    <w:p w:rsidR="00AE1116" w:rsidP="009D6CBF" w:rsidRDefault="00AE1116" w14:paraId="16AF5E3E" w14:textId="77777777">
      <w:pPr>
        <w:rPr>
          <w:lang w:eastAsia="cs-CZ"/>
        </w:rPr>
      </w:pPr>
    </w:p>
    <w:p w:rsidR="0074309F" w:rsidP="001D68E0" w:rsidRDefault="001D68E0" w14:paraId="4EE063F4" w14:textId="44912C2F">
      <w:pPr>
        <w:pStyle w:val="Nadpis5"/>
        <w:rPr>
          <w:lang w:eastAsia="cs-CZ"/>
        </w:rPr>
      </w:pPr>
      <w:r>
        <w:rPr>
          <w:lang w:eastAsia="cs-CZ"/>
        </w:rPr>
        <w:t xml:space="preserve">Zobrazení </w:t>
      </w:r>
      <w:r w:rsidR="00BD0032">
        <w:rPr>
          <w:lang w:eastAsia="cs-CZ"/>
        </w:rPr>
        <w:t xml:space="preserve">tabulkového </w:t>
      </w:r>
      <w:r>
        <w:rPr>
          <w:lang w:eastAsia="cs-CZ"/>
        </w:rPr>
        <w:t>přehledu denních výkonů</w:t>
      </w:r>
    </w:p>
    <w:p w:rsidRPr="00796288" w:rsidR="00796288" w:rsidP="00796288" w:rsidRDefault="00796288" w14:paraId="298AD2E6" w14:textId="7B75B231">
      <w:pPr>
        <w:rPr>
          <w:smallCaps/>
          <w:color w:val="7E7E7E" w:themeColor="text1" w:themeTint="A5"/>
        </w:rPr>
      </w:pPr>
      <w:r w:rsidRPr="00AA1355">
        <w:rPr>
          <w:rStyle w:val="Odkazjemn"/>
        </w:rPr>
        <w:t>Tagy: #Balicek</w:t>
      </w:r>
      <w:r>
        <w:rPr>
          <w:rStyle w:val="Odkazjemn"/>
        </w:rPr>
        <w:t>2</w:t>
      </w:r>
      <w:r w:rsidRPr="00AA1355">
        <w:rPr>
          <w:rStyle w:val="Odkazjemn"/>
        </w:rPr>
        <w:t>, #</w:t>
      </w:r>
      <w:r>
        <w:rPr>
          <w:rStyle w:val="Odkazjemn"/>
        </w:rPr>
        <w:t>OP Full</w:t>
      </w:r>
    </w:p>
    <w:p w:rsidR="002E1AC7" w:rsidP="00A43239" w:rsidRDefault="007A64CF" w14:paraId="3979A7B2" w14:textId="4C97D90B">
      <w:pPr>
        <w:pStyle w:val="Odstavecseseznamem"/>
        <w:numPr>
          <w:ilvl w:val="0"/>
          <w:numId w:val="48"/>
        </w:numPr>
        <w:rPr>
          <w:lang w:eastAsia="cs-CZ"/>
        </w:rPr>
      </w:pPr>
      <w:r>
        <w:rPr>
          <w:lang w:eastAsia="cs-CZ"/>
        </w:rPr>
        <w:t xml:space="preserve">Jedná se o </w:t>
      </w:r>
      <w:r w:rsidR="002E1AC7">
        <w:rPr>
          <w:lang w:eastAsia="cs-CZ"/>
        </w:rPr>
        <w:t>nov</w:t>
      </w:r>
      <w:r>
        <w:rPr>
          <w:lang w:eastAsia="cs-CZ"/>
        </w:rPr>
        <w:t>ou</w:t>
      </w:r>
      <w:r w:rsidR="002E1AC7">
        <w:rPr>
          <w:lang w:eastAsia="cs-CZ"/>
        </w:rPr>
        <w:t xml:space="preserve"> záložk</w:t>
      </w:r>
      <w:r>
        <w:rPr>
          <w:lang w:eastAsia="cs-CZ"/>
        </w:rPr>
        <w:t>u</w:t>
      </w:r>
      <w:r w:rsidR="002E1AC7">
        <w:rPr>
          <w:lang w:eastAsia="cs-CZ"/>
        </w:rPr>
        <w:t xml:space="preserve"> denní výkony pro cyklický svoz</w:t>
      </w:r>
      <w:r>
        <w:rPr>
          <w:lang w:eastAsia="cs-CZ"/>
        </w:rPr>
        <w:t>.</w:t>
      </w:r>
    </w:p>
    <w:p w:rsidR="002E1AC7" w:rsidP="00A43239" w:rsidRDefault="007A64CF" w14:paraId="0B23225F" w14:textId="031181C6">
      <w:pPr>
        <w:pStyle w:val="Odstavecseseznamem"/>
        <w:numPr>
          <w:ilvl w:val="0"/>
          <w:numId w:val="48"/>
        </w:numPr>
        <w:rPr>
          <w:lang w:eastAsia="cs-CZ"/>
        </w:rPr>
      </w:pPr>
      <w:r>
        <w:rPr>
          <w:lang w:eastAsia="cs-CZ"/>
        </w:rPr>
        <w:t>V</w:t>
      </w:r>
      <w:r w:rsidR="002E1AC7">
        <w:rPr>
          <w:lang w:eastAsia="cs-CZ"/>
        </w:rPr>
        <w:t xml:space="preserve"> panelu detail bude </w:t>
      </w:r>
      <w:r>
        <w:rPr>
          <w:lang w:eastAsia="cs-CZ"/>
        </w:rPr>
        <w:t>na</w:t>
      </w:r>
      <w:r w:rsidR="002E1AC7">
        <w:rPr>
          <w:lang w:eastAsia="cs-CZ"/>
        </w:rPr>
        <w:t xml:space="preserve">místo objednaných služeb pohled na okruhy dne se základním vyhodnocením </w:t>
      </w:r>
      <w:r>
        <w:rPr>
          <w:lang w:eastAsia="cs-CZ"/>
        </w:rPr>
        <w:t xml:space="preserve">stavu </w:t>
      </w:r>
      <w:r w:rsidR="002E1AC7">
        <w:rPr>
          <w:lang w:eastAsia="cs-CZ"/>
        </w:rPr>
        <w:t>obsluhy: počet nádob (obsloužených z celkového počtu a %) + stav okruhu</w:t>
      </w:r>
    </w:p>
    <w:p w:rsidR="002E1AC7" w:rsidP="00A43239" w:rsidRDefault="00C6794C" w14:paraId="5DEA4DA8" w14:textId="350F1314">
      <w:pPr>
        <w:pStyle w:val="Odstavecseseznamem"/>
        <w:numPr>
          <w:ilvl w:val="0"/>
          <w:numId w:val="48"/>
        </w:numPr>
        <w:rPr>
          <w:lang w:eastAsia="cs-CZ"/>
        </w:rPr>
      </w:pPr>
      <w:r>
        <w:rPr>
          <w:lang w:eastAsia="cs-CZ"/>
        </w:rPr>
        <w:t>Přidán</w:t>
      </w:r>
      <w:r w:rsidR="002E1AC7">
        <w:rPr>
          <w:lang w:eastAsia="cs-CZ"/>
        </w:rPr>
        <w:t xml:space="preserve"> nový panel s objednanými službami a jejich lokacemi, kde </w:t>
      </w:r>
      <w:r>
        <w:rPr>
          <w:lang w:eastAsia="cs-CZ"/>
        </w:rPr>
        <w:t xml:space="preserve">se nachází </w:t>
      </w:r>
      <w:r w:rsidR="002E1AC7">
        <w:rPr>
          <w:lang w:eastAsia="cs-CZ"/>
        </w:rPr>
        <w:t>tabulka s objednanými službami a jejich lokacemi</w:t>
      </w:r>
      <w:r>
        <w:rPr>
          <w:lang w:eastAsia="cs-CZ"/>
        </w:rPr>
        <w:t>.</w:t>
      </w:r>
    </w:p>
    <w:p w:rsidRPr="001D68E0" w:rsidR="001D68E0" w:rsidP="00A43239" w:rsidRDefault="00C6794C" w14:paraId="7AA601AA" w14:textId="6CBE4FA8">
      <w:pPr>
        <w:pStyle w:val="Odstavecseseznamem"/>
        <w:numPr>
          <w:ilvl w:val="0"/>
          <w:numId w:val="48"/>
        </w:numPr>
        <w:rPr>
          <w:lang w:eastAsia="cs-CZ"/>
        </w:rPr>
      </w:pPr>
      <w:r>
        <w:rPr>
          <w:lang w:eastAsia="cs-CZ"/>
        </w:rPr>
        <w:t>B</w:t>
      </w:r>
      <w:r w:rsidR="002E1AC7">
        <w:rPr>
          <w:lang w:eastAsia="cs-CZ"/>
        </w:rPr>
        <w:t>ude umožněn i proklik do obje</w:t>
      </w:r>
      <w:r>
        <w:rPr>
          <w:lang w:eastAsia="cs-CZ"/>
        </w:rPr>
        <w:t>d</w:t>
      </w:r>
      <w:r w:rsidR="002E1AC7">
        <w:rPr>
          <w:lang w:eastAsia="cs-CZ"/>
        </w:rPr>
        <w:t>naných služeb</w:t>
      </w:r>
      <w:r>
        <w:rPr>
          <w:lang w:eastAsia="cs-CZ"/>
        </w:rPr>
        <w:t>.</w:t>
      </w:r>
    </w:p>
    <w:p w:rsidRPr="001D68E0" w:rsidR="001D68E0" w:rsidP="009D6CBF" w:rsidRDefault="001D68E0" w14:paraId="75423E21" w14:textId="77777777">
      <w:pPr>
        <w:rPr>
          <w:lang w:eastAsia="cs-CZ"/>
        </w:rPr>
      </w:pPr>
    </w:p>
    <w:p w:rsidR="00C43733" w:rsidP="00C43733" w:rsidRDefault="00C43733" w14:paraId="3009D067" w14:textId="756C17F7">
      <w:pPr>
        <w:pStyle w:val="Nadpis4"/>
        <w:rPr>
          <w:lang w:eastAsia="cs-CZ"/>
        </w:rPr>
      </w:pPr>
      <w:bookmarkStart w:name="_Toc208482719" w:id="304"/>
      <w:r>
        <w:rPr>
          <w:lang w:eastAsia="cs-CZ"/>
        </w:rPr>
        <w:t>Monitoring realizace denních výkonů</w:t>
      </w:r>
      <w:bookmarkEnd w:id="304"/>
    </w:p>
    <w:p w:rsidR="00C43733" w:rsidP="003F6B21" w:rsidRDefault="0074537A" w14:paraId="6BC88FC0" w14:textId="5D5D6668">
      <w:pPr>
        <w:rPr>
          <w:lang w:eastAsia="cs-CZ"/>
        </w:rPr>
      </w:pPr>
      <w:r>
        <w:rPr>
          <w:lang w:eastAsia="cs-CZ"/>
        </w:rPr>
        <w:t>Vybrat</w:t>
      </w:r>
      <w:r w:rsidRPr="003F6B21" w:rsidR="003F6B21">
        <w:rPr>
          <w:lang w:eastAsia="cs-CZ"/>
        </w:rPr>
        <w:t xml:space="preserve"> bude možné vždy jen jeden DV</w:t>
      </w:r>
      <w:r>
        <w:rPr>
          <w:lang w:eastAsia="cs-CZ"/>
        </w:rPr>
        <w:t>;</w:t>
      </w:r>
      <w:r w:rsidRPr="003F6B21" w:rsidR="003F6B21">
        <w:rPr>
          <w:lang w:eastAsia="cs-CZ"/>
        </w:rPr>
        <w:t xml:space="preserve"> v mapě bude možné zobrazit vždy jen DV </w:t>
      </w:r>
      <w:r w:rsidR="00EF0ED8">
        <w:rPr>
          <w:lang w:eastAsia="cs-CZ"/>
        </w:rPr>
        <w:t>vybraného</w:t>
      </w:r>
      <w:r w:rsidRPr="003F6B21" w:rsidR="003F6B21">
        <w:rPr>
          <w:lang w:eastAsia="cs-CZ"/>
        </w:rPr>
        <w:t xml:space="preserve"> vozidla, nebude možné v mapě zobrazovat více DV najednou</w:t>
      </w:r>
      <w:r w:rsidR="00EF0ED8">
        <w:rPr>
          <w:lang w:eastAsia="cs-CZ"/>
        </w:rPr>
        <w:t>.</w:t>
      </w:r>
    </w:p>
    <w:p w:rsidR="0074537A" w:rsidP="009D6CBF" w:rsidRDefault="003162B3" w14:paraId="26A8FCE9" w14:textId="2DD239C6">
      <w:pPr>
        <w:pStyle w:val="Nadpis5"/>
        <w:rPr>
          <w:lang w:eastAsia="cs-CZ"/>
        </w:rPr>
      </w:pPr>
      <w:r>
        <w:rPr>
          <w:lang w:eastAsia="cs-CZ"/>
        </w:rPr>
        <w:t>Zobrazení monitoringu realizace DV</w:t>
      </w:r>
    </w:p>
    <w:p w:rsidRPr="00796288" w:rsidR="00796288" w:rsidP="00796288" w:rsidRDefault="00796288" w14:paraId="17485E11" w14:textId="6D1808A1">
      <w:pPr>
        <w:rPr>
          <w:smallCaps/>
          <w:color w:val="7E7E7E" w:themeColor="text1" w:themeTint="A5"/>
        </w:rPr>
      </w:pPr>
      <w:r w:rsidRPr="00AA1355">
        <w:rPr>
          <w:rStyle w:val="Odkazjemn"/>
        </w:rPr>
        <w:t>Tagy: #Balicek</w:t>
      </w:r>
      <w:r>
        <w:rPr>
          <w:rStyle w:val="Odkazjemn"/>
        </w:rPr>
        <w:t>1</w:t>
      </w:r>
      <w:r w:rsidRPr="00AA1355">
        <w:rPr>
          <w:rStyle w:val="Odkazjemn"/>
        </w:rPr>
        <w:t>, #</w:t>
      </w:r>
      <w:r>
        <w:rPr>
          <w:rStyle w:val="Odkazjemn"/>
        </w:rPr>
        <w:t>OP Lim</w:t>
      </w:r>
    </w:p>
    <w:p w:rsidR="00185A84" w:rsidP="00A43239" w:rsidRDefault="005464C4" w14:paraId="50B8A329" w14:textId="2BBA87A8">
      <w:pPr>
        <w:pStyle w:val="Odstavecseseznamem"/>
        <w:numPr>
          <w:ilvl w:val="0"/>
          <w:numId w:val="49"/>
        </w:numPr>
        <w:rPr>
          <w:lang w:eastAsia="cs-CZ"/>
        </w:rPr>
      </w:pPr>
      <w:r>
        <w:rPr>
          <w:lang w:eastAsia="cs-CZ"/>
        </w:rPr>
        <w:t xml:space="preserve">Jedná se o </w:t>
      </w:r>
      <w:r w:rsidR="00185A84">
        <w:rPr>
          <w:lang w:eastAsia="cs-CZ"/>
        </w:rPr>
        <w:t>nov</w:t>
      </w:r>
      <w:r>
        <w:rPr>
          <w:lang w:eastAsia="cs-CZ"/>
        </w:rPr>
        <w:t xml:space="preserve">ou </w:t>
      </w:r>
      <w:r w:rsidR="00185A84">
        <w:rPr>
          <w:lang w:eastAsia="cs-CZ"/>
        </w:rPr>
        <w:t>záložk</w:t>
      </w:r>
      <w:r>
        <w:rPr>
          <w:lang w:eastAsia="cs-CZ"/>
        </w:rPr>
        <w:t>u</w:t>
      </w:r>
      <w:r w:rsidR="00185A84">
        <w:rPr>
          <w:lang w:eastAsia="cs-CZ"/>
        </w:rPr>
        <w:t xml:space="preserve"> pro cyklický svoz</w:t>
      </w:r>
      <w:r w:rsidR="004835D8">
        <w:rPr>
          <w:lang w:eastAsia="cs-CZ"/>
        </w:rPr>
        <w:t>.</w:t>
      </w:r>
    </w:p>
    <w:p w:rsidR="00185A84" w:rsidP="00A43239" w:rsidRDefault="004835D8" w14:paraId="56583E0D" w14:textId="35539F78">
      <w:pPr>
        <w:pStyle w:val="Odstavecseseznamem"/>
        <w:numPr>
          <w:ilvl w:val="0"/>
          <w:numId w:val="49"/>
        </w:numPr>
        <w:rPr>
          <w:lang w:eastAsia="cs-CZ"/>
        </w:rPr>
      </w:pPr>
      <w:r>
        <w:rPr>
          <w:lang w:eastAsia="cs-CZ"/>
        </w:rPr>
        <w:t>Funkčnost</w:t>
      </w:r>
      <w:r w:rsidR="00C807A7">
        <w:rPr>
          <w:lang w:eastAsia="cs-CZ"/>
        </w:rPr>
        <w:t>i pro g</w:t>
      </w:r>
      <w:r w:rsidR="00185A84">
        <w:rPr>
          <w:lang w:eastAsia="cs-CZ"/>
        </w:rPr>
        <w:t>raf vozidel</w:t>
      </w:r>
      <w:r>
        <w:rPr>
          <w:lang w:eastAsia="cs-CZ"/>
        </w:rPr>
        <w:t>:</w:t>
      </w:r>
    </w:p>
    <w:p w:rsidR="00185A84" w:rsidP="00A43239" w:rsidRDefault="00C807A7" w14:paraId="1251509E" w14:textId="7AB7F5C9">
      <w:pPr>
        <w:pStyle w:val="Odstavecseseznamem"/>
        <w:numPr>
          <w:ilvl w:val="1"/>
          <w:numId w:val="49"/>
        </w:numPr>
        <w:rPr>
          <w:lang w:eastAsia="cs-CZ"/>
        </w:rPr>
      </w:pPr>
      <w:r>
        <w:rPr>
          <w:lang w:eastAsia="cs-CZ"/>
        </w:rPr>
        <w:t>P</w:t>
      </w:r>
      <w:r w:rsidR="00185A84">
        <w:rPr>
          <w:lang w:eastAsia="cs-CZ"/>
        </w:rPr>
        <w:t>řehled vozidel za provozovnu, vybraný den a cyklický svoz</w:t>
      </w:r>
      <w:r>
        <w:rPr>
          <w:lang w:eastAsia="cs-CZ"/>
        </w:rPr>
        <w:t>.</w:t>
      </w:r>
    </w:p>
    <w:p w:rsidR="00185A84" w:rsidP="00A43239" w:rsidRDefault="00C807A7" w14:paraId="548E7359" w14:textId="19111963">
      <w:pPr>
        <w:pStyle w:val="Odstavecseseznamem"/>
        <w:numPr>
          <w:ilvl w:val="1"/>
          <w:numId w:val="49"/>
        </w:numPr>
        <w:rPr>
          <w:lang w:eastAsia="cs-CZ"/>
        </w:rPr>
      </w:pPr>
      <w:r>
        <w:rPr>
          <w:lang w:eastAsia="cs-CZ"/>
        </w:rPr>
        <w:t>P</w:t>
      </w:r>
      <w:r w:rsidR="00185A84">
        <w:rPr>
          <w:lang w:eastAsia="cs-CZ"/>
        </w:rPr>
        <w:t xml:space="preserve">ro každé vozidlo </w:t>
      </w:r>
      <w:r>
        <w:rPr>
          <w:lang w:eastAsia="cs-CZ"/>
        </w:rPr>
        <w:t xml:space="preserve">zobrazeny </w:t>
      </w:r>
      <w:r w:rsidR="00185A84">
        <w:rPr>
          <w:lang w:eastAsia="cs-CZ"/>
        </w:rPr>
        <w:t>jednotlivé okruhy dne</w:t>
      </w:r>
      <w:r>
        <w:rPr>
          <w:lang w:eastAsia="cs-CZ"/>
        </w:rPr>
        <w:t>;</w:t>
      </w:r>
      <w:r w:rsidR="00185A84">
        <w:rPr>
          <w:lang w:eastAsia="cs-CZ"/>
        </w:rPr>
        <w:t xml:space="preserve"> zobrazují </w:t>
      </w:r>
      <w:r>
        <w:rPr>
          <w:lang w:eastAsia="cs-CZ"/>
        </w:rPr>
        <w:t xml:space="preserve">se </w:t>
      </w:r>
      <w:r w:rsidR="00185A84">
        <w:rPr>
          <w:lang w:eastAsia="cs-CZ"/>
        </w:rPr>
        <w:t>podle stavu realizace</w:t>
      </w:r>
      <w:r>
        <w:rPr>
          <w:lang w:eastAsia="cs-CZ"/>
        </w:rPr>
        <w:t>.</w:t>
      </w:r>
    </w:p>
    <w:p w:rsidR="00185A84" w:rsidP="00A43239" w:rsidRDefault="00C807A7" w14:paraId="77EBEEC7" w14:textId="31DC9EE8">
      <w:pPr>
        <w:pStyle w:val="Odstavecseseznamem"/>
        <w:numPr>
          <w:ilvl w:val="1"/>
          <w:numId w:val="49"/>
        </w:numPr>
        <w:rPr>
          <w:lang w:eastAsia="cs-CZ"/>
        </w:rPr>
      </w:pPr>
      <w:r>
        <w:rPr>
          <w:lang w:eastAsia="cs-CZ"/>
        </w:rPr>
        <w:t>S</w:t>
      </w:r>
      <w:r w:rsidR="00185A84">
        <w:rPr>
          <w:lang w:eastAsia="cs-CZ"/>
        </w:rPr>
        <w:t>ouhrnné informace za vozidlo</w:t>
      </w:r>
      <w:r>
        <w:rPr>
          <w:lang w:eastAsia="cs-CZ"/>
        </w:rPr>
        <w:t>:</w:t>
      </w:r>
    </w:p>
    <w:p w:rsidR="00185A84" w:rsidP="00A43239" w:rsidRDefault="00C807A7" w14:paraId="31343324" w14:textId="4572005F">
      <w:pPr>
        <w:pStyle w:val="Odstavecseseznamem"/>
        <w:numPr>
          <w:ilvl w:val="2"/>
          <w:numId w:val="49"/>
        </w:numPr>
        <w:rPr>
          <w:lang w:eastAsia="cs-CZ"/>
        </w:rPr>
      </w:pPr>
      <w:r>
        <w:rPr>
          <w:lang w:eastAsia="cs-CZ"/>
        </w:rPr>
        <w:t>Z</w:t>
      </w:r>
      <w:r w:rsidR="00185A84">
        <w:rPr>
          <w:lang w:eastAsia="cs-CZ"/>
        </w:rPr>
        <w:t>ačátek a konec realizace (+ porovnání s plánem)</w:t>
      </w:r>
      <w:r>
        <w:rPr>
          <w:lang w:eastAsia="cs-CZ"/>
        </w:rPr>
        <w:t>,</w:t>
      </w:r>
    </w:p>
    <w:p w:rsidR="00185A84" w:rsidP="00A43239" w:rsidRDefault="00185A84" w14:paraId="3A9AC6D1" w14:textId="4EF7E2BB">
      <w:pPr>
        <w:pStyle w:val="Odstavecseseznamem"/>
        <w:numPr>
          <w:ilvl w:val="2"/>
          <w:numId w:val="49"/>
        </w:numPr>
        <w:rPr>
          <w:lang w:eastAsia="cs-CZ"/>
        </w:rPr>
      </w:pPr>
      <w:r>
        <w:rPr>
          <w:lang w:eastAsia="cs-CZ"/>
        </w:rPr>
        <w:t>počet najetých km (bez porovnání s plánem)</w:t>
      </w:r>
      <w:r w:rsidR="00C807A7">
        <w:rPr>
          <w:lang w:eastAsia="cs-CZ"/>
        </w:rPr>
        <w:t>,</w:t>
      </w:r>
    </w:p>
    <w:p w:rsidR="00185A84" w:rsidP="00A43239" w:rsidRDefault="00185A84" w14:paraId="5ECA187D" w14:textId="062253FA">
      <w:pPr>
        <w:pStyle w:val="Odstavecseseznamem"/>
        <w:numPr>
          <w:ilvl w:val="2"/>
          <w:numId w:val="49"/>
        </w:numPr>
        <w:rPr>
          <w:lang w:eastAsia="cs-CZ"/>
        </w:rPr>
      </w:pPr>
      <w:r>
        <w:rPr>
          <w:lang w:eastAsia="cs-CZ"/>
        </w:rPr>
        <w:t>čas realizace (+ porovná s plánem)</w:t>
      </w:r>
      <w:r w:rsidR="00C807A7">
        <w:rPr>
          <w:lang w:eastAsia="cs-CZ"/>
        </w:rPr>
        <w:t>,</w:t>
      </w:r>
    </w:p>
    <w:p w:rsidR="00185A84" w:rsidP="00A43239" w:rsidRDefault="00185A84" w14:paraId="0A1A6814" w14:textId="50D4821F">
      <w:pPr>
        <w:pStyle w:val="Odstavecseseznamem"/>
        <w:numPr>
          <w:ilvl w:val="2"/>
          <w:numId w:val="49"/>
        </w:numPr>
        <w:rPr>
          <w:lang w:eastAsia="cs-CZ"/>
        </w:rPr>
      </w:pPr>
      <w:r>
        <w:rPr>
          <w:lang w:eastAsia="cs-CZ"/>
        </w:rPr>
        <w:t>počet obsloužených nádob (+ porovnání s plánem)</w:t>
      </w:r>
      <w:r w:rsidR="00C807A7">
        <w:rPr>
          <w:lang w:eastAsia="cs-CZ"/>
        </w:rPr>
        <w:t>.</w:t>
      </w:r>
    </w:p>
    <w:p w:rsidR="00185A84" w:rsidP="00A43239" w:rsidRDefault="00C807A7" w14:paraId="321773A0" w14:textId="026A6389">
      <w:pPr>
        <w:pStyle w:val="Odstavecseseznamem"/>
        <w:numPr>
          <w:ilvl w:val="0"/>
          <w:numId w:val="49"/>
        </w:numPr>
        <w:rPr>
          <w:lang w:eastAsia="cs-CZ"/>
        </w:rPr>
      </w:pPr>
      <w:r>
        <w:rPr>
          <w:lang w:eastAsia="cs-CZ"/>
        </w:rPr>
        <w:t>Funkčnosti m</w:t>
      </w:r>
      <w:r w:rsidR="00185A84">
        <w:rPr>
          <w:lang w:eastAsia="cs-CZ"/>
        </w:rPr>
        <w:t>ap</w:t>
      </w:r>
      <w:r>
        <w:rPr>
          <w:lang w:eastAsia="cs-CZ"/>
        </w:rPr>
        <w:t>y</w:t>
      </w:r>
      <w:r w:rsidR="004835D8">
        <w:rPr>
          <w:lang w:eastAsia="cs-CZ"/>
        </w:rPr>
        <w:t>:</w:t>
      </w:r>
    </w:p>
    <w:p w:rsidR="003162B3" w:rsidP="00A43239" w:rsidRDefault="00C807A7" w14:paraId="044F7F27" w14:textId="126C48C1">
      <w:pPr>
        <w:pStyle w:val="Odstavecseseznamem"/>
        <w:numPr>
          <w:ilvl w:val="1"/>
          <w:numId w:val="49"/>
        </w:numPr>
        <w:rPr>
          <w:lang w:eastAsia="cs-CZ"/>
        </w:rPr>
      </w:pPr>
      <w:r>
        <w:rPr>
          <w:lang w:eastAsia="cs-CZ"/>
        </w:rPr>
        <w:t>V</w:t>
      </w:r>
      <w:r w:rsidR="00185A84">
        <w:rPr>
          <w:lang w:eastAsia="cs-CZ"/>
        </w:rPr>
        <w:t xml:space="preserve"> mapě </w:t>
      </w:r>
      <w:r>
        <w:rPr>
          <w:lang w:eastAsia="cs-CZ"/>
        </w:rPr>
        <w:t xml:space="preserve">jen </w:t>
      </w:r>
      <w:r w:rsidR="00185A84">
        <w:rPr>
          <w:lang w:eastAsia="cs-CZ"/>
        </w:rPr>
        <w:t>zobraz</w:t>
      </w:r>
      <w:r>
        <w:rPr>
          <w:lang w:eastAsia="cs-CZ"/>
        </w:rPr>
        <w:t>en</w:t>
      </w:r>
      <w:r w:rsidR="00185A84">
        <w:rPr>
          <w:lang w:eastAsia="cs-CZ"/>
        </w:rPr>
        <w:t xml:space="preserve"> DV vždy jen jednoho vybraného vozidla</w:t>
      </w:r>
      <w:r>
        <w:rPr>
          <w:lang w:eastAsia="cs-CZ"/>
        </w:rPr>
        <w:t>.</w:t>
      </w:r>
    </w:p>
    <w:p w:rsidR="003162B3" w:rsidP="009D6CBF" w:rsidRDefault="003162B3" w14:paraId="3C395769" w14:textId="1A80E2BE">
      <w:pPr>
        <w:pStyle w:val="Nadpis5"/>
        <w:rPr>
          <w:lang w:eastAsia="cs-CZ"/>
        </w:rPr>
      </w:pPr>
      <w:r>
        <w:rPr>
          <w:lang w:eastAsia="cs-CZ"/>
        </w:rPr>
        <w:t>Potvrzení realizace DV</w:t>
      </w:r>
    </w:p>
    <w:p w:rsidRPr="00796288" w:rsidR="00796288" w:rsidP="00796288" w:rsidRDefault="00796288" w14:paraId="5CD77093" w14:textId="22DDF831">
      <w:pPr>
        <w:rPr>
          <w:smallCaps/>
          <w:color w:val="7E7E7E" w:themeColor="text1" w:themeTint="A5"/>
        </w:rPr>
      </w:pPr>
      <w:r w:rsidRPr="00AA1355">
        <w:rPr>
          <w:rStyle w:val="Odkazjemn"/>
        </w:rPr>
        <w:t>Tagy: #Balicek</w:t>
      </w:r>
      <w:r>
        <w:rPr>
          <w:rStyle w:val="Odkazjemn"/>
        </w:rPr>
        <w:t>1</w:t>
      </w:r>
      <w:r w:rsidRPr="00AA1355">
        <w:rPr>
          <w:rStyle w:val="Odkazjemn"/>
        </w:rPr>
        <w:t>, #</w:t>
      </w:r>
      <w:r>
        <w:rPr>
          <w:rStyle w:val="Odkazjemn"/>
        </w:rPr>
        <w:t>OP Lim</w:t>
      </w:r>
    </w:p>
    <w:p w:rsidR="005464C4" w:rsidP="00A43239" w:rsidRDefault="00C807A7" w14:paraId="41E9D29E" w14:textId="6659C2AC">
      <w:pPr>
        <w:pStyle w:val="Odstavecseseznamem"/>
        <w:numPr>
          <w:ilvl w:val="0"/>
          <w:numId w:val="50"/>
        </w:numPr>
        <w:rPr>
          <w:lang w:eastAsia="cs-CZ"/>
        </w:rPr>
      </w:pPr>
      <w:r>
        <w:rPr>
          <w:lang w:eastAsia="cs-CZ"/>
        </w:rPr>
        <w:t>P</w:t>
      </w:r>
      <w:r w:rsidR="005464C4">
        <w:rPr>
          <w:lang w:eastAsia="cs-CZ"/>
        </w:rPr>
        <w:t>ro označený DV vozidla</w:t>
      </w:r>
      <w:r w:rsidR="0086493C">
        <w:rPr>
          <w:lang w:eastAsia="cs-CZ"/>
        </w:rPr>
        <w:t xml:space="preserve"> jsou </w:t>
      </w:r>
      <w:r w:rsidR="00B40624">
        <w:rPr>
          <w:lang w:eastAsia="cs-CZ"/>
        </w:rPr>
        <w:t>k dispozici tyto pohledy</w:t>
      </w:r>
      <w:r>
        <w:rPr>
          <w:lang w:eastAsia="cs-CZ"/>
        </w:rPr>
        <w:t>:</w:t>
      </w:r>
    </w:p>
    <w:p w:rsidR="005464C4" w:rsidP="00A43239" w:rsidRDefault="00B40624" w14:paraId="4241C1F4" w14:textId="6D563436">
      <w:pPr>
        <w:pStyle w:val="Odstavecseseznamem"/>
        <w:numPr>
          <w:ilvl w:val="1"/>
          <w:numId w:val="50"/>
        </w:numPr>
        <w:rPr>
          <w:lang w:eastAsia="cs-CZ"/>
        </w:rPr>
      </w:pPr>
      <w:r>
        <w:rPr>
          <w:lang w:eastAsia="cs-CZ"/>
        </w:rPr>
        <w:t>Z</w:t>
      </w:r>
      <w:r w:rsidR="005464C4">
        <w:rPr>
          <w:lang w:eastAsia="cs-CZ"/>
        </w:rPr>
        <w:t>ákladní přehled přes okruhy dne</w:t>
      </w:r>
      <w:r>
        <w:rPr>
          <w:lang w:eastAsia="cs-CZ"/>
        </w:rPr>
        <w:t>.</w:t>
      </w:r>
    </w:p>
    <w:p w:rsidR="005464C4" w:rsidP="00A43239" w:rsidRDefault="00B40624" w14:paraId="6FBA7D36" w14:textId="4406FB87">
      <w:pPr>
        <w:pStyle w:val="Odstavecseseznamem"/>
        <w:numPr>
          <w:ilvl w:val="1"/>
          <w:numId w:val="50"/>
        </w:numPr>
        <w:rPr>
          <w:lang w:eastAsia="cs-CZ"/>
        </w:rPr>
      </w:pPr>
      <w:r>
        <w:rPr>
          <w:lang w:eastAsia="cs-CZ"/>
        </w:rPr>
        <w:t>P</w:t>
      </w:r>
      <w:r w:rsidR="005464C4">
        <w:rPr>
          <w:lang w:eastAsia="cs-CZ"/>
        </w:rPr>
        <w:t>okročilý přehled přes objednané služby a jejich lokace</w:t>
      </w:r>
      <w:r>
        <w:rPr>
          <w:lang w:eastAsia="cs-CZ"/>
        </w:rPr>
        <w:t>.</w:t>
      </w:r>
    </w:p>
    <w:p w:rsidR="005464C4" w:rsidP="00A43239" w:rsidRDefault="00B40624" w14:paraId="60627D12" w14:textId="7027BA46">
      <w:pPr>
        <w:pStyle w:val="Odstavecseseznamem"/>
        <w:numPr>
          <w:ilvl w:val="0"/>
          <w:numId w:val="50"/>
        </w:numPr>
        <w:rPr>
          <w:lang w:eastAsia="cs-CZ"/>
        </w:rPr>
      </w:pPr>
      <w:r>
        <w:rPr>
          <w:lang w:eastAsia="cs-CZ"/>
        </w:rPr>
        <w:t>C</w:t>
      </w:r>
      <w:r w:rsidR="005464C4">
        <w:rPr>
          <w:lang w:eastAsia="cs-CZ"/>
        </w:rPr>
        <w:t>elé okruhy dne nebo jednotlivé objednané služby bude možné přeplánovat, případně i vk</w:t>
      </w:r>
      <w:r>
        <w:rPr>
          <w:lang w:eastAsia="cs-CZ"/>
        </w:rPr>
        <w:t>l</w:t>
      </w:r>
      <w:r w:rsidR="005464C4">
        <w:rPr>
          <w:lang w:eastAsia="cs-CZ"/>
        </w:rPr>
        <w:t>ádat do DV</w:t>
      </w:r>
      <w:r>
        <w:rPr>
          <w:lang w:eastAsia="cs-CZ"/>
        </w:rPr>
        <w:t>.</w:t>
      </w:r>
    </w:p>
    <w:p w:rsidR="005464C4" w:rsidP="00A43239" w:rsidRDefault="00B40624" w14:paraId="3D651081" w14:textId="5A593742">
      <w:pPr>
        <w:pStyle w:val="Odstavecseseznamem"/>
        <w:numPr>
          <w:ilvl w:val="0"/>
          <w:numId w:val="50"/>
        </w:numPr>
        <w:rPr>
          <w:lang w:eastAsia="cs-CZ"/>
        </w:rPr>
      </w:pPr>
      <w:r>
        <w:rPr>
          <w:lang w:eastAsia="cs-CZ"/>
        </w:rPr>
        <w:t>M</w:t>
      </w:r>
      <w:r w:rsidR="005464C4">
        <w:rPr>
          <w:lang w:eastAsia="cs-CZ"/>
        </w:rPr>
        <w:t>ožnosti editace</w:t>
      </w:r>
      <w:r>
        <w:rPr>
          <w:lang w:eastAsia="cs-CZ"/>
        </w:rPr>
        <w:t>:</w:t>
      </w:r>
    </w:p>
    <w:p w:rsidR="005464C4" w:rsidP="00A43239" w:rsidRDefault="00B40624" w14:paraId="6936ED18" w14:textId="47FCC720">
      <w:pPr>
        <w:pStyle w:val="Odstavecseseznamem"/>
        <w:numPr>
          <w:ilvl w:val="1"/>
          <w:numId w:val="50"/>
        </w:numPr>
        <w:rPr>
          <w:lang w:eastAsia="cs-CZ"/>
        </w:rPr>
      </w:pPr>
      <w:r>
        <w:rPr>
          <w:lang w:eastAsia="cs-CZ"/>
        </w:rPr>
        <w:t>P</w:t>
      </w:r>
      <w:r w:rsidR="005464C4">
        <w:rPr>
          <w:lang w:eastAsia="cs-CZ"/>
        </w:rPr>
        <w:t>řeplánování nerealizovaných objednaných služeb</w:t>
      </w:r>
      <w:r>
        <w:rPr>
          <w:lang w:eastAsia="cs-CZ"/>
        </w:rPr>
        <w:t>.</w:t>
      </w:r>
    </w:p>
    <w:p w:rsidR="005464C4" w:rsidP="00A43239" w:rsidRDefault="00B40624" w14:paraId="7B328F73" w14:textId="082C0410">
      <w:pPr>
        <w:pStyle w:val="Odstavecseseznamem"/>
        <w:numPr>
          <w:ilvl w:val="1"/>
          <w:numId w:val="50"/>
        </w:numPr>
        <w:rPr>
          <w:lang w:eastAsia="cs-CZ"/>
        </w:rPr>
      </w:pPr>
      <w:r>
        <w:rPr>
          <w:lang w:eastAsia="cs-CZ"/>
        </w:rPr>
        <w:t>O</w:t>
      </w:r>
      <w:r w:rsidR="005464C4">
        <w:rPr>
          <w:lang w:eastAsia="cs-CZ"/>
        </w:rPr>
        <w:t>značení služeb jako realizovaných</w:t>
      </w:r>
      <w:r>
        <w:rPr>
          <w:lang w:eastAsia="cs-CZ"/>
        </w:rPr>
        <w:t>.</w:t>
      </w:r>
    </w:p>
    <w:p w:rsidR="005464C4" w:rsidP="00A43239" w:rsidRDefault="00B40624" w14:paraId="5DB637E5" w14:textId="4C10CF89">
      <w:pPr>
        <w:pStyle w:val="Odstavecseseznamem"/>
        <w:numPr>
          <w:ilvl w:val="0"/>
          <w:numId w:val="50"/>
        </w:numPr>
        <w:rPr>
          <w:lang w:eastAsia="cs-CZ"/>
        </w:rPr>
      </w:pPr>
      <w:r>
        <w:rPr>
          <w:lang w:eastAsia="cs-CZ"/>
        </w:rPr>
        <w:t>P</w:t>
      </w:r>
      <w:r w:rsidR="005464C4">
        <w:rPr>
          <w:lang w:eastAsia="cs-CZ"/>
        </w:rPr>
        <w:t xml:space="preserve">ro cyklický svoz </w:t>
      </w:r>
      <w:r w:rsidR="00C54C13">
        <w:rPr>
          <w:lang w:eastAsia="cs-CZ"/>
        </w:rPr>
        <w:t xml:space="preserve">předpokládáme, </w:t>
      </w:r>
      <w:r w:rsidR="005464C4">
        <w:rPr>
          <w:lang w:eastAsia="cs-CZ"/>
        </w:rPr>
        <w:t xml:space="preserve">že </w:t>
      </w:r>
      <w:r w:rsidR="00C54C13">
        <w:rPr>
          <w:lang w:eastAsia="cs-CZ"/>
        </w:rPr>
        <w:t xml:space="preserve">běžně </w:t>
      </w:r>
      <w:r w:rsidR="005464C4">
        <w:rPr>
          <w:lang w:eastAsia="cs-CZ"/>
        </w:rPr>
        <w:t>nebude obslouženo 100% obje</w:t>
      </w:r>
      <w:r>
        <w:rPr>
          <w:lang w:eastAsia="cs-CZ"/>
        </w:rPr>
        <w:t>d</w:t>
      </w:r>
      <w:r w:rsidR="005464C4">
        <w:rPr>
          <w:lang w:eastAsia="cs-CZ"/>
        </w:rPr>
        <w:t>naných služeb</w:t>
      </w:r>
      <w:r>
        <w:rPr>
          <w:lang w:eastAsia="cs-CZ"/>
        </w:rPr>
        <w:t>.</w:t>
      </w:r>
    </w:p>
    <w:p w:rsidR="005464C4" w:rsidP="00A43239" w:rsidRDefault="00985AC8" w14:paraId="328B359E" w14:textId="572589A7">
      <w:pPr>
        <w:pStyle w:val="Odstavecseseznamem"/>
        <w:numPr>
          <w:ilvl w:val="0"/>
          <w:numId w:val="50"/>
        </w:numPr>
        <w:rPr>
          <w:lang w:eastAsia="cs-CZ"/>
        </w:rPr>
      </w:pPr>
      <w:r>
        <w:rPr>
          <w:lang w:eastAsia="cs-CZ"/>
        </w:rPr>
        <w:t>Určení m</w:t>
      </w:r>
      <w:r w:rsidR="00380B6D">
        <w:rPr>
          <w:lang w:eastAsia="cs-CZ"/>
        </w:rPr>
        <w:t>ír</w:t>
      </w:r>
      <w:r>
        <w:rPr>
          <w:lang w:eastAsia="cs-CZ"/>
        </w:rPr>
        <w:t>y</w:t>
      </w:r>
      <w:r w:rsidR="003C7B9C">
        <w:rPr>
          <w:lang w:eastAsia="cs-CZ"/>
        </w:rPr>
        <w:t xml:space="preserve"> </w:t>
      </w:r>
      <w:r w:rsidR="000371E3">
        <w:rPr>
          <w:lang w:eastAsia="cs-CZ"/>
        </w:rPr>
        <w:t xml:space="preserve">úspěšnosti </w:t>
      </w:r>
      <w:r w:rsidR="003C7B9C">
        <w:rPr>
          <w:lang w:eastAsia="cs-CZ"/>
        </w:rPr>
        <w:t xml:space="preserve">realizace </w:t>
      </w:r>
      <w:r w:rsidR="005464C4">
        <w:rPr>
          <w:lang w:eastAsia="cs-CZ"/>
        </w:rPr>
        <w:t xml:space="preserve">okruhu dne a </w:t>
      </w:r>
      <w:r w:rsidR="000371E3">
        <w:rPr>
          <w:lang w:eastAsia="cs-CZ"/>
        </w:rPr>
        <w:t xml:space="preserve">příslušné </w:t>
      </w:r>
      <w:r w:rsidR="005464C4">
        <w:rPr>
          <w:lang w:eastAsia="cs-CZ"/>
        </w:rPr>
        <w:t xml:space="preserve">barevné označení </w:t>
      </w:r>
      <w:r w:rsidR="001E7E6D">
        <w:rPr>
          <w:lang w:eastAsia="cs-CZ"/>
        </w:rPr>
        <w:t>(</w:t>
      </w:r>
      <w:r w:rsidR="005464C4">
        <w:rPr>
          <w:lang w:eastAsia="cs-CZ"/>
        </w:rPr>
        <w:t>bude řešeno v detailním návrhu</w:t>
      </w:r>
      <w:r w:rsidR="001E7E6D">
        <w:rPr>
          <w:lang w:eastAsia="cs-CZ"/>
        </w:rPr>
        <w:t>)</w:t>
      </w:r>
      <w:r w:rsidR="009B3BAB">
        <w:rPr>
          <w:lang w:eastAsia="cs-CZ"/>
        </w:rPr>
        <w:t>.</w:t>
      </w:r>
    </w:p>
    <w:p w:rsidRPr="009D6CBF" w:rsidR="00D33C5E" w:rsidP="00A43239" w:rsidRDefault="007F63A1" w14:paraId="57989AA2" w14:textId="77777777">
      <w:pPr>
        <w:pStyle w:val="Odstavecseseznamem"/>
        <w:numPr>
          <w:ilvl w:val="1"/>
          <w:numId w:val="50"/>
        </w:numPr>
        <w:rPr>
          <w:i/>
          <w:iCs/>
          <w:lang w:eastAsia="cs-CZ"/>
        </w:rPr>
      </w:pPr>
      <w:r w:rsidRPr="009D6CBF">
        <w:rPr>
          <w:i/>
          <w:iCs/>
          <w:lang w:eastAsia="cs-CZ"/>
        </w:rPr>
        <w:t xml:space="preserve">Např. </w:t>
      </w:r>
      <w:r w:rsidRPr="009D6CBF" w:rsidR="003C7B9C">
        <w:rPr>
          <w:i/>
          <w:iCs/>
          <w:lang w:eastAsia="cs-CZ"/>
        </w:rPr>
        <w:t xml:space="preserve">dle </w:t>
      </w:r>
      <w:r w:rsidRPr="009D6CBF" w:rsidR="005464C4">
        <w:rPr>
          <w:i/>
          <w:iCs/>
          <w:lang w:eastAsia="cs-CZ"/>
        </w:rPr>
        <w:t>% obsloužených objednaných služeb s rozdělením do 3 pásem</w:t>
      </w:r>
      <w:r w:rsidRPr="009D6CBF" w:rsidR="00D33C5E">
        <w:rPr>
          <w:i/>
          <w:iCs/>
          <w:lang w:eastAsia="cs-CZ"/>
        </w:rPr>
        <w:t>:</w:t>
      </w:r>
      <w:r w:rsidRPr="009D6CBF" w:rsidR="005464C4">
        <w:rPr>
          <w:i/>
          <w:iCs/>
          <w:lang w:eastAsia="cs-CZ"/>
        </w:rPr>
        <w:t xml:space="preserve"> </w:t>
      </w:r>
    </w:p>
    <w:p w:rsidRPr="009D6CBF" w:rsidR="00D33C5E" w:rsidP="00A43239" w:rsidRDefault="005464C4" w14:paraId="34E5658B" w14:textId="20745BBD">
      <w:pPr>
        <w:pStyle w:val="Odstavecseseznamem"/>
        <w:numPr>
          <w:ilvl w:val="2"/>
          <w:numId w:val="50"/>
        </w:numPr>
        <w:rPr>
          <w:i/>
          <w:iCs/>
          <w:lang w:eastAsia="cs-CZ"/>
        </w:rPr>
      </w:pPr>
      <w:r w:rsidRPr="009D6CBF">
        <w:rPr>
          <w:i/>
          <w:iCs/>
          <w:lang w:eastAsia="cs-CZ"/>
        </w:rPr>
        <w:t>zelená = splněno, 90</w:t>
      </w:r>
      <w:r w:rsidRPr="009D6CBF" w:rsidR="001E7E6D">
        <w:rPr>
          <w:i/>
          <w:iCs/>
          <w:lang w:eastAsia="cs-CZ"/>
        </w:rPr>
        <w:t xml:space="preserve"> </w:t>
      </w:r>
      <w:r w:rsidRPr="009D6CBF">
        <w:rPr>
          <w:i/>
          <w:iCs/>
          <w:lang w:eastAsia="cs-CZ"/>
        </w:rPr>
        <w:t>% a více</w:t>
      </w:r>
      <w:r w:rsidRPr="009D6CBF" w:rsidR="00D33C5E">
        <w:rPr>
          <w:i/>
          <w:iCs/>
          <w:lang w:eastAsia="cs-CZ"/>
        </w:rPr>
        <w:t>;</w:t>
      </w:r>
    </w:p>
    <w:p w:rsidRPr="009D6CBF" w:rsidR="00D33C5E" w:rsidP="00A43239" w:rsidRDefault="005464C4" w14:paraId="1F9EC6B8" w14:textId="648D3B01">
      <w:pPr>
        <w:pStyle w:val="Odstavecseseznamem"/>
        <w:numPr>
          <w:ilvl w:val="2"/>
          <w:numId w:val="50"/>
        </w:numPr>
        <w:rPr>
          <w:i/>
          <w:iCs/>
          <w:lang w:eastAsia="cs-CZ"/>
        </w:rPr>
      </w:pPr>
      <w:r w:rsidRPr="009D6CBF">
        <w:rPr>
          <w:i/>
          <w:iCs/>
          <w:lang w:eastAsia="cs-CZ"/>
        </w:rPr>
        <w:t>oranžov</w:t>
      </w:r>
      <w:r w:rsidRPr="009D6CBF" w:rsidR="007F2D55">
        <w:rPr>
          <w:i/>
          <w:iCs/>
          <w:lang w:eastAsia="cs-CZ"/>
        </w:rPr>
        <w:t>á</w:t>
      </w:r>
      <w:r w:rsidRPr="009D6CBF">
        <w:rPr>
          <w:i/>
          <w:iCs/>
          <w:lang w:eastAsia="cs-CZ"/>
        </w:rPr>
        <w:t xml:space="preserve"> = částečně splněno</w:t>
      </w:r>
      <w:r w:rsidRPr="009D6CBF" w:rsidR="00D33C5E">
        <w:rPr>
          <w:i/>
          <w:iCs/>
          <w:lang w:eastAsia="cs-CZ"/>
        </w:rPr>
        <w:t>,</w:t>
      </w:r>
      <w:r w:rsidRPr="009D6CBF">
        <w:rPr>
          <w:i/>
          <w:iCs/>
          <w:lang w:eastAsia="cs-CZ"/>
        </w:rPr>
        <w:t xml:space="preserve"> 60</w:t>
      </w:r>
      <w:r w:rsidRPr="009D6CBF" w:rsidR="001E7E6D">
        <w:rPr>
          <w:i/>
          <w:iCs/>
          <w:lang w:eastAsia="cs-CZ"/>
        </w:rPr>
        <w:t xml:space="preserve"> až </w:t>
      </w:r>
      <w:r w:rsidRPr="009D6CBF">
        <w:rPr>
          <w:i/>
          <w:iCs/>
          <w:lang w:eastAsia="cs-CZ"/>
        </w:rPr>
        <w:t>90</w:t>
      </w:r>
      <w:r w:rsidRPr="009D6CBF" w:rsidR="001E7E6D">
        <w:rPr>
          <w:i/>
          <w:iCs/>
          <w:lang w:eastAsia="cs-CZ"/>
        </w:rPr>
        <w:t xml:space="preserve"> </w:t>
      </w:r>
      <w:r w:rsidRPr="009D6CBF">
        <w:rPr>
          <w:i/>
          <w:iCs/>
          <w:lang w:eastAsia="cs-CZ"/>
        </w:rPr>
        <w:t>%</w:t>
      </w:r>
      <w:r w:rsidRPr="009D6CBF" w:rsidR="00D33C5E">
        <w:rPr>
          <w:i/>
          <w:iCs/>
          <w:lang w:eastAsia="cs-CZ"/>
        </w:rPr>
        <w:t>;</w:t>
      </w:r>
    </w:p>
    <w:p w:rsidRPr="009D6CBF" w:rsidR="003162B3" w:rsidP="00A43239" w:rsidRDefault="005464C4" w14:paraId="23200D18" w14:textId="2BE5F581">
      <w:pPr>
        <w:pStyle w:val="Odstavecseseznamem"/>
        <w:numPr>
          <w:ilvl w:val="2"/>
          <w:numId w:val="50"/>
        </w:numPr>
        <w:rPr>
          <w:i/>
          <w:iCs/>
          <w:lang w:eastAsia="cs-CZ"/>
        </w:rPr>
      </w:pPr>
      <w:r w:rsidRPr="009D6CBF">
        <w:rPr>
          <w:i/>
          <w:iCs/>
          <w:lang w:eastAsia="cs-CZ"/>
        </w:rPr>
        <w:t>červená = nesplněno, méně než 60</w:t>
      </w:r>
      <w:r w:rsidRPr="009D6CBF" w:rsidR="001E7E6D">
        <w:rPr>
          <w:i/>
          <w:iCs/>
          <w:lang w:eastAsia="cs-CZ"/>
        </w:rPr>
        <w:t xml:space="preserve"> </w:t>
      </w:r>
      <w:r w:rsidRPr="6A939E50">
        <w:rPr>
          <w:i/>
          <w:iCs/>
          <w:lang w:eastAsia="cs-CZ"/>
        </w:rPr>
        <w:t>%</w:t>
      </w:r>
      <w:r w:rsidRPr="6A939E50" w:rsidR="48743B07">
        <w:rPr>
          <w:i/>
          <w:iCs/>
          <w:lang w:eastAsia="cs-CZ"/>
        </w:rPr>
        <w:t>.</w:t>
      </w:r>
    </w:p>
    <w:p w:rsidR="009D0F37" w:rsidP="00A43239" w:rsidRDefault="00444B2D" w14:paraId="11A160F1" w14:textId="4D35B60E">
      <w:pPr>
        <w:pStyle w:val="Odstavecseseznamem"/>
        <w:numPr>
          <w:ilvl w:val="0"/>
          <w:numId w:val="50"/>
        </w:numPr>
        <w:rPr>
          <w:lang w:eastAsia="cs-CZ"/>
        </w:rPr>
      </w:pPr>
      <w:r>
        <w:rPr>
          <w:lang w:eastAsia="cs-CZ"/>
        </w:rPr>
        <w:t>Změna stavu obsluhy objednané služby</w:t>
      </w:r>
      <w:r w:rsidR="009D0F37">
        <w:rPr>
          <w:lang w:eastAsia="cs-CZ"/>
        </w:rPr>
        <w:t>:</w:t>
      </w:r>
    </w:p>
    <w:p w:rsidR="009D0F37" w:rsidP="00A43239" w:rsidRDefault="009D0F37" w14:paraId="5835D643" w14:textId="02A41680">
      <w:pPr>
        <w:pStyle w:val="Odstavecseseznamem"/>
        <w:numPr>
          <w:ilvl w:val="1"/>
          <w:numId w:val="50"/>
        </w:numPr>
        <w:rPr>
          <w:lang w:eastAsia="cs-CZ"/>
        </w:rPr>
      </w:pPr>
      <w:r>
        <w:rPr>
          <w:lang w:eastAsia="cs-CZ"/>
        </w:rPr>
        <w:t xml:space="preserve">Uživatel může změnit stav z </w:t>
      </w:r>
      <w:r w:rsidRPr="4C53B50D" w:rsidR="1AE53E14">
        <w:rPr>
          <w:lang w:eastAsia="cs-CZ"/>
        </w:rPr>
        <w:t>ne</w:t>
      </w:r>
      <w:r w:rsidRPr="4C53B50D">
        <w:rPr>
          <w:lang w:eastAsia="cs-CZ"/>
        </w:rPr>
        <w:t>obsloužené</w:t>
      </w:r>
      <w:r>
        <w:rPr>
          <w:lang w:eastAsia="cs-CZ"/>
        </w:rPr>
        <w:t xml:space="preserve"> na obsloužen</w:t>
      </w:r>
      <w:r w:rsidR="00444B2D">
        <w:rPr>
          <w:lang w:eastAsia="cs-CZ"/>
        </w:rPr>
        <w:t>ou</w:t>
      </w:r>
      <w:r>
        <w:rPr>
          <w:lang w:eastAsia="cs-CZ"/>
        </w:rPr>
        <w:t xml:space="preserve"> a naopak.</w:t>
      </w:r>
    </w:p>
    <w:p w:rsidR="009D0F37" w:rsidP="00A43239" w:rsidRDefault="009D0F37" w14:paraId="2469B8A9" w14:textId="039FF1C3">
      <w:pPr>
        <w:pStyle w:val="Odstavecseseznamem"/>
        <w:numPr>
          <w:ilvl w:val="1"/>
          <w:numId w:val="50"/>
        </w:numPr>
        <w:rPr>
          <w:lang w:eastAsia="cs-CZ"/>
        </w:rPr>
      </w:pPr>
      <w:r>
        <w:rPr>
          <w:lang w:eastAsia="cs-CZ"/>
        </w:rPr>
        <w:t>Neobsloužen</w:t>
      </w:r>
      <w:r w:rsidR="00444B2D">
        <w:rPr>
          <w:lang w:eastAsia="cs-CZ"/>
        </w:rPr>
        <w:t>é OS</w:t>
      </w:r>
      <w:r>
        <w:rPr>
          <w:lang w:eastAsia="cs-CZ"/>
        </w:rPr>
        <w:t xml:space="preserve"> bude možné přeplánovat na jiný DV.</w:t>
      </w:r>
    </w:p>
    <w:p w:rsidR="00557CB1" w:rsidP="00A43239" w:rsidRDefault="00444B2D" w14:paraId="45D200A5" w14:textId="7E0CAD28">
      <w:pPr>
        <w:pStyle w:val="Odstavecseseznamem"/>
        <w:numPr>
          <w:ilvl w:val="1"/>
          <w:numId w:val="50"/>
        </w:numPr>
        <w:rPr>
          <w:lang w:eastAsia="cs-CZ"/>
        </w:rPr>
      </w:pPr>
      <w:r>
        <w:rPr>
          <w:lang w:eastAsia="cs-CZ"/>
        </w:rPr>
        <w:t>V</w:t>
      </w:r>
      <w:r w:rsidR="009D0F37">
        <w:rPr>
          <w:lang w:eastAsia="cs-CZ"/>
        </w:rPr>
        <w:t xml:space="preserve"> případě potvrzení realizace</w:t>
      </w:r>
      <w:r w:rsidR="00F56EE7">
        <w:rPr>
          <w:lang w:eastAsia="cs-CZ"/>
        </w:rPr>
        <w:t xml:space="preserve"> DV</w:t>
      </w:r>
      <w:r w:rsidR="009D0F37">
        <w:rPr>
          <w:lang w:eastAsia="cs-CZ"/>
        </w:rPr>
        <w:t xml:space="preserve"> i s neobslouženými objednanými službami budou neobsloužené OS považovány za zrušené</w:t>
      </w:r>
      <w:r>
        <w:rPr>
          <w:lang w:eastAsia="cs-CZ"/>
        </w:rPr>
        <w:t>.</w:t>
      </w:r>
      <w:r w:rsidR="00F56EE7">
        <w:rPr>
          <w:lang w:eastAsia="cs-CZ"/>
        </w:rPr>
        <w:t xml:space="preserve"> Systém na tuto situaci uživatele </w:t>
      </w:r>
      <w:r w:rsidR="00193A26">
        <w:rPr>
          <w:lang w:eastAsia="cs-CZ"/>
        </w:rPr>
        <w:t>předem upozorní.</w:t>
      </w:r>
    </w:p>
    <w:p w:rsidRPr="000E3FE6" w:rsidR="000E3FE6" w:rsidP="00A43239" w:rsidRDefault="000E3FE6" w14:paraId="19A87190" w14:textId="28D7AE4B">
      <w:pPr>
        <w:pStyle w:val="Odstavecseseznamem"/>
        <w:numPr>
          <w:ilvl w:val="0"/>
          <w:numId w:val="50"/>
        </w:numPr>
        <w:rPr>
          <w:lang w:eastAsia="cs-CZ"/>
        </w:rPr>
      </w:pPr>
      <w:r w:rsidRPr="000E3FE6">
        <w:rPr>
          <w:lang w:eastAsia="cs-CZ"/>
        </w:rPr>
        <w:t>Práce s</w:t>
      </w:r>
      <w:r>
        <w:rPr>
          <w:lang w:eastAsia="cs-CZ"/>
        </w:rPr>
        <w:t> </w:t>
      </w:r>
      <w:r w:rsidRPr="000E3FE6">
        <w:rPr>
          <w:lang w:eastAsia="cs-CZ"/>
        </w:rPr>
        <w:t>mapou</w:t>
      </w:r>
      <w:r>
        <w:rPr>
          <w:lang w:eastAsia="cs-CZ"/>
        </w:rPr>
        <w:t>:</w:t>
      </w:r>
    </w:p>
    <w:p w:rsidR="00991097" w:rsidP="00A43239" w:rsidRDefault="00991097" w14:paraId="17BF59E5" w14:textId="1130D8F4">
      <w:pPr>
        <w:pStyle w:val="Odstavecseseznamem"/>
        <w:numPr>
          <w:ilvl w:val="1"/>
          <w:numId w:val="50"/>
        </w:numPr>
        <w:rPr>
          <w:lang w:eastAsia="cs-CZ"/>
        </w:rPr>
      </w:pPr>
      <w:r>
        <w:rPr>
          <w:lang w:eastAsia="cs-CZ"/>
        </w:rPr>
        <w:t>Zobrazení základních informací v detailu.</w:t>
      </w:r>
    </w:p>
    <w:p w:rsidR="00042712" w:rsidP="00A43239" w:rsidRDefault="00991097" w14:paraId="45CE61AE" w14:textId="00BA1A25">
      <w:pPr>
        <w:pStyle w:val="Odstavecseseznamem"/>
        <w:numPr>
          <w:ilvl w:val="1"/>
          <w:numId w:val="50"/>
        </w:numPr>
        <w:rPr>
          <w:lang w:eastAsia="cs-CZ"/>
        </w:rPr>
      </w:pPr>
      <w:r>
        <w:rPr>
          <w:lang w:eastAsia="cs-CZ"/>
        </w:rPr>
        <w:t>Barevné odlišení obsloužených / neobsloužených objednaných služeb.</w:t>
      </w:r>
    </w:p>
    <w:p w:rsidR="001E7E6D" w:rsidP="009D6CBF" w:rsidRDefault="00BE6F5C" w14:paraId="5A551E53" w14:textId="19C23907">
      <w:pPr>
        <w:jc w:val="center"/>
        <w:rPr>
          <w:lang w:eastAsia="cs-CZ"/>
        </w:rPr>
      </w:pPr>
      <w:r w:rsidRPr="00BE6F5C">
        <w:rPr>
          <w:noProof/>
          <w:lang w:eastAsia="cs-CZ"/>
        </w:rPr>
        <w:drawing>
          <wp:inline distT="0" distB="0" distL="0" distR="0" wp14:anchorId="4B1274F2" wp14:editId="4DDFAEDF">
            <wp:extent cx="5760720" cy="2666365"/>
            <wp:effectExtent l="0" t="0" r="0" b="635"/>
            <wp:docPr id="1660077666" name="Obrázek 1" descr="Obsah obrázku text, snímek obrazovky, diagram, software&#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77666" name="Obrázek 1" descr="Obsah obrázku text, snímek obrazovky, diagram, software&#10;&#10;Obsah generovaný pomocí AI může být nesprávný."/>
                    <pic:cNvPicPr/>
                  </pic:nvPicPr>
                  <pic:blipFill>
                    <a:blip r:embed="rId31"/>
                    <a:stretch>
                      <a:fillRect/>
                    </a:stretch>
                  </pic:blipFill>
                  <pic:spPr>
                    <a:xfrm>
                      <a:off x="0" y="0"/>
                      <a:ext cx="5760720" cy="2666365"/>
                    </a:xfrm>
                    <a:prstGeom prst="rect">
                      <a:avLst/>
                    </a:prstGeom>
                  </pic:spPr>
                </pic:pic>
              </a:graphicData>
            </a:graphic>
          </wp:inline>
        </w:drawing>
      </w:r>
    </w:p>
    <w:p w:rsidR="00AE1116" w:rsidP="009D6CBF" w:rsidRDefault="00AE1116" w14:paraId="035ECC94" w14:textId="21F180D9">
      <w:pPr>
        <w:pStyle w:val="Popisobrzku"/>
      </w:pPr>
      <w:r>
        <w:t>Obr.: Obrazovka Potvrzení realizace denních výkonů</w:t>
      </w:r>
    </w:p>
    <w:p w:rsidR="005A49ED" w:rsidP="009D6CBF" w:rsidRDefault="005A49ED" w14:paraId="0BBA04C0" w14:textId="4F104068">
      <w:pPr>
        <w:jc w:val="center"/>
        <w:rPr>
          <w:lang w:eastAsia="cs-CZ"/>
        </w:rPr>
      </w:pPr>
      <w:r w:rsidRPr="005A49ED">
        <w:rPr>
          <w:noProof/>
          <w:lang w:eastAsia="cs-CZ"/>
        </w:rPr>
        <w:drawing>
          <wp:inline distT="0" distB="0" distL="0" distR="0" wp14:anchorId="3D83C161" wp14:editId="1A603288">
            <wp:extent cx="5760720" cy="3079115"/>
            <wp:effectExtent l="0" t="0" r="0" b="6985"/>
            <wp:docPr id="1246693579" name="Obrázek 1" descr="Obsah obrázku text, snímek obrazovky, diagram, software&#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3579" name="Obrázek 1" descr="Obsah obrázku text, snímek obrazovky, diagram, software&#10;&#10;Obsah generovaný pomocí AI může být nesprávný."/>
                    <pic:cNvPicPr/>
                  </pic:nvPicPr>
                  <pic:blipFill>
                    <a:blip r:embed="rId32"/>
                    <a:stretch>
                      <a:fillRect/>
                    </a:stretch>
                  </pic:blipFill>
                  <pic:spPr>
                    <a:xfrm>
                      <a:off x="0" y="0"/>
                      <a:ext cx="5760720" cy="3079115"/>
                    </a:xfrm>
                    <a:prstGeom prst="rect">
                      <a:avLst/>
                    </a:prstGeom>
                  </pic:spPr>
                </pic:pic>
              </a:graphicData>
            </a:graphic>
          </wp:inline>
        </w:drawing>
      </w:r>
    </w:p>
    <w:p w:rsidRPr="005A49ED" w:rsidR="00AE1116" w:rsidP="009D6CBF" w:rsidRDefault="00AE1116" w14:paraId="3F836629" w14:textId="4EB299B5">
      <w:pPr>
        <w:pStyle w:val="Popisobrzku"/>
      </w:pPr>
      <w:r>
        <w:t xml:space="preserve">Obr.: </w:t>
      </w:r>
      <w:r w:rsidR="00334437">
        <w:t>Obrazovka Potvrzení realizace denních výkonů - podrobně</w:t>
      </w:r>
    </w:p>
    <w:p w:rsidR="00A60CE5" w:rsidP="00A60CE5" w:rsidRDefault="00A60CE5" w14:paraId="493E6942" w14:textId="2B1BFD13">
      <w:pPr>
        <w:pStyle w:val="Nadpis4"/>
        <w:rPr>
          <w:lang w:eastAsia="cs-CZ"/>
        </w:rPr>
      </w:pPr>
      <w:bookmarkStart w:name="_Toc208482720" w:id="305"/>
      <w:r>
        <w:rPr>
          <w:lang w:eastAsia="cs-CZ"/>
        </w:rPr>
        <w:t>Časové využití vozidel</w:t>
      </w:r>
      <w:bookmarkEnd w:id="305"/>
    </w:p>
    <w:p w:rsidRPr="004443C9" w:rsidR="004443C9" w:rsidP="004443C9" w:rsidRDefault="004443C9" w14:paraId="2C32B5A1" w14:textId="66D5C149">
      <w:pPr>
        <w:rPr>
          <w:smallCaps/>
          <w:color w:val="7E7E7E" w:themeColor="text1" w:themeTint="A5"/>
        </w:rPr>
      </w:pPr>
      <w:r w:rsidRPr="00AA1355">
        <w:rPr>
          <w:rStyle w:val="Odkazjemn"/>
        </w:rPr>
        <w:t>Tagy: #Balicek</w:t>
      </w:r>
      <w:r>
        <w:rPr>
          <w:rStyle w:val="Odkazjemn"/>
        </w:rPr>
        <w:t>2</w:t>
      </w:r>
      <w:r w:rsidRPr="00AA1355">
        <w:rPr>
          <w:rStyle w:val="Odkazjemn"/>
        </w:rPr>
        <w:t>, #</w:t>
      </w:r>
      <w:r>
        <w:rPr>
          <w:rStyle w:val="Odkazjemn"/>
        </w:rPr>
        <w:t>OP Full</w:t>
      </w:r>
    </w:p>
    <w:p w:rsidR="000329BC" w:rsidP="009452FC" w:rsidRDefault="000819B5" w14:paraId="3D085E91" w14:textId="4029B2F5">
      <w:pPr>
        <w:rPr>
          <w:lang w:eastAsia="cs-CZ"/>
        </w:rPr>
      </w:pPr>
      <w:r>
        <w:rPr>
          <w:lang w:eastAsia="cs-CZ"/>
        </w:rPr>
        <w:t xml:space="preserve">Funkčnost </w:t>
      </w:r>
      <w:r w:rsidR="00E17681">
        <w:rPr>
          <w:lang w:eastAsia="cs-CZ"/>
        </w:rPr>
        <w:t xml:space="preserve">bude k dispozici v rámci </w:t>
      </w:r>
      <w:r w:rsidR="009452FC">
        <w:rPr>
          <w:lang w:eastAsia="cs-CZ"/>
        </w:rPr>
        <w:t>nov</w:t>
      </w:r>
      <w:r w:rsidR="00E17681">
        <w:rPr>
          <w:lang w:eastAsia="cs-CZ"/>
        </w:rPr>
        <w:t>é</w:t>
      </w:r>
      <w:r w:rsidR="009452FC">
        <w:rPr>
          <w:lang w:eastAsia="cs-CZ"/>
        </w:rPr>
        <w:t xml:space="preserve"> záložk</w:t>
      </w:r>
      <w:r w:rsidR="00E17681">
        <w:rPr>
          <w:lang w:eastAsia="cs-CZ"/>
        </w:rPr>
        <w:t>y</w:t>
      </w:r>
      <w:r w:rsidR="009452FC">
        <w:rPr>
          <w:lang w:eastAsia="cs-CZ"/>
        </w:rPr>
        <w:t xml:space="preserve"> (oddělení současného řešení od řešení pro CS)</w:t>
      </w:r>
      <w:r w:rsidR="00E17681">
        <w:rPr>
          <w:lang w:eastAsia="cs-CZ"/>
        </w:rPr>
        <w:t>.</w:t>
      </w:r>
    </w:p>
    <w:p w:rsidR="009452FC" w:rsidP="009452FC" w:rsidRDefault="008A3B65" w14:paraId="2AB42C26" w14:textId="5B2A96F8">
      <w:pPr>
        <w:rPr>
          <w:lang w:eastAsia="cs-CZ"/>
        </w:rPr>
      </w:pPr>
      <w:r>
        <w:rPr>
          <w:lang w:eastAsia="cs-CZ"/>
        </w:rPr>
        <w:t>Z</w:t>
      </w:r>
      <w:r w:rsidR="009452FC">
        <w:rPr>
          <w:lang w:eastAsia="cs-CZ"/>
        </w:rPr>
        <w:t>měny oproti stávajícímu řešení</w:t>
      </w:r>
      <w:r w:rsidR="00E17681">
        <w:rPr>
          <w:lang w:eastAsia="cs-CZ"/>
        </w:rPr>
        <w:t>:</w:t>
      </w:r>
    </w:p>
    <w:p w:rsidR="009452FC" w:rsidP="00A43239" w:rsidRDefault="009A5859" w14:paraId="4AE0C28B" w14:textId="7D26063F">
      <w:pPr>
        <w:pStyle w:val="Odstavecseseznamem"/>
        <w:numPr>
          <w:ilvl w:val="0"/>
          <w:numId w:val="51"/>
        </w:numPr>
        <w:rPr>
          <w:lang w:eastAsia="cs-CZ"/>
        </w:rPr>
      </w:pPr>
      <w:r>
        <w:rPr>
          <w:lang w:eastAsia="cs-CZ"/>
        </w:rPr>
        <w:t>V</w:t>
      </w:r>
      <w:r w:rsidR="009452FC">
        <w:rPr>
          <w:lang w:eastAsia="cs-CZ"/>
        </w:rPr>
        <w:t xml:space="preserve"> panelu detail bude </w:t>
      </w:r>
      <w:r>
        <w:rPr>
          <w:lang w:eastAsia="cs-CZ"/>
        </w:rPr>
        <w:t>na</w:t>
      </w:r>
      <w:r w:rsidR="009452FC">
        <w:rPr>
          <w:lang w:eastAsia="cs-CZ"/>
        </w:rPr>
        <w:t>místo objednaných služeb pohled na okruhy dne se základním vyhodnocením obsluhy: počet nádob (obsloužených z celkového počtu a %) + stav okruhu</w:t>
      </w:r>
    </w:p>
    <w:p w:rsidR="009452FC" w:rsidP="00A43239" w:rsidRDefault="009A5859" w14:paraId="2B942484" w14:textId="2C597B2C">
      <w:pPr>
        <w:pStyle w:val="Odstavecseseznamem"/>
        <w:numPr>
          <w:ilvl w:val="0"/>
          <w:numId w:val="51"/>
        </w:numPr>
        <w:rPr>
          <w:lang w:eastAsia="cs-CZ"/>
        </w:rPr>
      </w:pPr>
      <w:r>
        <w:rPr>
          <w:lang w:eastAsia="cs-CZ"/>
        </w:rPr>
        <w:t xml:space="preserve">Přidán </w:t>
      </w:r>
      <w:r w:rsidR="009452FC">
        <w:rPr>
          <w:lang w:eastAsia="cs-CZ"/>
        </w:rPr>
        <w:t>nový panel s</w:t>
      </w:r>
      <w:r w:rsidR="00B1225A">
        <w:rPr>
          <w:lang w:eastAsia="cs-CZ"/>
        </w:rPr>
        <w:t xml:space="preserve"> tabulkovým přehledem </w:t>
      </w:r>
      <w:r w:rsidR="009452FC">
        <w:rPr>
          <w:lang w:eastAsia="cs-CZ"/>
        </w:rPr>
        <w:t>objednaný</w:t>
      </w:r>
      <w:r w:rsidR="00B1225A">
        <w:rPr>
          <w:lang w:eastAsia="cs-CZ"/>
        </w:rPr>
        <w:t xml:space="preserve">ch </w:t>
      </w:r>
      <w:r w:rsidR="009452FC">
        <w:rPr>
          <w:lang w:eastAsia="cs-CZ"/>
        </w:rPr>
        <w:t>služ</w:t>
      </w:r>
      <w:r w:rsidR="00B1225A">
        <w:rPr>
          <w:lang w:eastAsia="cs-CZ"/>
        </w:rPr>
        <w:t>e</w:t>
      </w:r>
      <w:r w:rsidR="009452FC">
        <w:rPr>
          <w:lang w:eastAsia="cs-CZ"/>
        </w:rPr>
        <w:t>b a jejich lokac</w:t>
      </w:r>
      <w:r w:rsidR="00B1225A">
        <w:rPr>
          <w:lang w:eastAsia="cs-CZ"/>
        </w:rPr>
        <w:t>í.</w:t>
      </w:r>
    </w:p>
    <w:p w:rsidR="00E4081E" w:rsidP="00A43239" w:rsidRDefault="00E4081E" w14:paraId="0BD21C74" w14:textId="50A53148">
      <w:pPr>
        <w:pStyle w:val="Odstavecseseznamem"/>
        <w:numPr>
          <w:ilvl w:val="0"/>
          <w:numId w:val="51"/>
        </w:numPr>
        <w:rPr>
          <w:lang w:eastAsia="cs-CZ"/>
        </w:rPr>
      </w:pPr>
      <w:r>
        <w:rPr>
          <w:lang w:eastAsia="cs-CZ"/>
        </w:rPr>
        <w:t>Umožněn proklik do Přehledu objednaných služeb.</w:t>
      </w:r>
    </w:p>
    <w:p w:rsidRPr="00A60CE5" w:rsidR="008A3B65" w:rsidP="009D6CBF" w:rsidRDefault="008A3B65" w14:paraId="174B348F" w14:textId="23C68489">
      <w:pPr>
        <w:rPr>
          <w:lang w:eastAsia="cs-CZ"/>
        </w:rPr>
      </w:pPr>
      <w:r>
        <w:rPr>
          <w:lang w:eastAsia="cs-CZ"/>
        </w:rPr>
        <w:t>Tyto změny se obecně dotknou všech pohledů Vozidla za období, Vozidlo za rok, Vozidla za měsíc, Vozidlo za období, Časové využití vozidel za den.</w:t>
      </w:r>
    </w:p>
    <w:p w:rsidR="00A60CE5" w:rsidP="00A60CE5" w:rsidRDefault="00F208BE" w14:paraId="433C1DBA" w14:textId="5B6A7A17">
      <w:pPr>
        <w:rPr>
          <w:lang w:eastAsia="cs-CZ"/>
        </w:rPr>
      </w:pPr>
      <w:r>
        <w:rPr>
          <w:lang w:eastAsia="cs-CZ"/>
        </w:rPr>
        <w:t xml:space="preserve">V pohledech </w:t>
      </w:r>
      <w:r w:rsidR="00D23E4E">
        <w:rPr>
          <w:lang w:eastAsia="cs-CZ"/>
        </w:rPr>
        <w:t>Vozidlo za období</w:t>
      </w:r>
      <w:r>
        <w:rPr>
          <w:lang w:eastAsia="cs-CZ"/>
        </w:rPr>
        <w:t xml:space="preserve"> a Časové využití vozidel za den bude navíc v</w:t>
      </w:r>
      <w:r w:rsidR="00D23E4E">
        <w:rPr>
          <w:lang w:eastAsia="cs-CZ"/>
        </w:rPr>
        <w:t xml:space="preserve"> hlavní tabulce namísto počtu služeb uveden počet obsloužených nádob.</w:t>
      </w:r>
    </w:p>
    <w:p w:rsidR="00DC54D1" w:rsidP="00DC54D1" w:rsidRDefault="00DC54D1" w14:paraId="2CAD6089" w14:textId="77777777">
      <w:pPr>
        <w:pStyle w:val="Nadpis4"/>
        <w:rPr>
          <w:lang w:eastAsia="cs-CZ"/>
        </w:rPr>
      </w:pPr>
      <w:bookmarkStart w:name="_Ref207566350" w:id="306"/>
      <w:bookmarkStart w:name="_Toc208482721" w:id="307"/>
      <w:r>
        <w:rPr>
          <w:lang w:eastAsia="cs-CZ"/>
        </w:rPr>
        <w:t>Proces generování objednaných služeb</w:t>
      </w:r>
      <w:bookmarkEnd w:id="306"/>
      <w:bookmarkEnd w:id="307"/>
    </w:p>
    <w:p w:rsidR="00DC54D1" w:rsidP="00DC54D1" w:rsidRDefault="00DC54D1" w14:paraId="125D237E" w14:textId="77777777">
      <w:pPr>
        <w:rPr>
          <w:lang w:eastAsia="cs-CZ"/>
        </w:rPr>
      </w:pPr>
      <w:r>
        <w:rPr>
          <w:lang w:eastAsia="cs-CZ"/>
        </w:rPr>
        <w:t>Generování objednaných služeb a jejich lokací má zajistit vznik objednaných služeb, aby byly připraveny na straně RP pro finální naplánování Okruhů dne a Denních výkonů vozidel.</w:t>
      </w:r>
    </w:p>
    <w:p w:rsidR="00DC54D1" w:rsidP="00DC54D1" w:rsidRDefault="00DC54D1" w14:paraId="1A274356" w14:textId="77777777">
      <w:pPr>
        <w:rPr>
          <w:lang w:eastAsia="cs-CZ"/>
        </w:rPr>
      </w:pPr>
      <w:r>
        <w:rPr>
          <w:lang w:eastAsia="cs-CZ"/>
        </w:rPr>
        <w:t>Zdrojem dat pro generované služby revize položek objednávek (RPO) včetně nádob a lokací stanovišť, které jsou na RPO navázané.</w:t>
      </w:r>
    </w:p>
    <w:p w:rsidR="00DC54D1" w:rsidP="00DC54D1" w:rsidRDefault="00DC54D1" w14:paraId="6F4EF44F" w14:textId="77777777">
      <w:pPr>
        <w:rPr>
          <w:lang w:eastAsia="cs-CZ"/>
        </w:rPr>
      </w:pPr>
      <w:r>
        <w:rPr>
          <w:lang w:eastAsia="cs-CZ"/>
        </w:rPr>
        <w:t>Proces bude spouštěn automaticky, ale funkčnost bude dostupná i pro manuální spuštění.</w:t>
      </w:r>
    </w:p>
    <w:p w:rsidR="00DC54D1" w:rsidP="00DC54D1" w:rsidRDefault="00DC54D1" w14:paraId="42FF7223" w14:textId="77777777">
      <w:pPr>
        <w:rPr>
          <w:lang w:eastAsia="cs-CZ"/>
        </w:rPr>
      </w:pPr>
      <w:r>
        <w:rPr>
          <w:lang w:eastAsia="cs-CZ"/>
        </w:rPr>
        <w:t xml:space="preserve">Výsledkem budou připravené OS a jejich lokace, Okruhy dne a Denní výkony. </w:t>
      </w:r>
    </w:p>
    <w:p w:rsidR="00DC54D1" w:rsidP="00DC54D1" w:rsidRDefault="00DC54D1" w14:paraId="5CCA70DF" w14:textId="77777777">
      <w:pPr>
        <w:rPr>
          <w:lang w:eastAsia="cs-CZ"/>
        </w:rPr>
      </w:pPr>
      <w:r>
        <w:rPr>
          <w:lang w:eastAsia="cs-CZ"/>
        </w:rPr>
        <w:t>Dispečer bude mít připravenu sadu těchto dat na finální plánování a případné dořešení s ohledem na aktuální situaci flotily provozovny (dostupnost vozidel).</w:t>
      </w:r>
    </w:p>
    <w:p w:rsidR="00DC54D1" w:rsidP="00DC54D1" w:rsidRDefault="00DC54D1" w14:paraId="5D58F1C7" w14:textId="77777777">
      <w:pPr>
        <w:rPr>
          <w:lang w:eastAsia="cs-CZ"/>
        </w:rPr>
      </w:pPr>
      <w:r>
        <w:rPr>
          <w:lang w:eastAsia="cs-CZ"/>
        </w:rPr>
        <w:t>Je zapotřebí zdůraznit, že zdrojem pravdy pro entitu Denní výkon (Trasa dne v HEN) bude po spuštění cyklického svozu na provozovně systém RP.</w:t>
      </w:r>
    </w:p>
    <w:p w:rsidR="00DC54D1" w:rsidP="009D6CBF" w:rsidRDefault="00DC54D1" w14:paraId="3840462C" w14:textId="77777777">
      <w:pPr>
        <w:pStyle w:val="Nadpis5"/>
        <w:rPr>
          <w:lang w:eastAsia="cs-CZ"/>
        </w:rPr>
      </w:pPr>
      <w:r w:rsidRPr="00B85B69">
        <w:rPr>
          <w:lang w:eastAsia="cs-CZ"/>
        </w:rPr>
        <w:t>Automatické generování OS z okruhů a rozvrhů</w:t>
      </w:r>
    </w:p>
    <w:p w:rsidRPr="00732296" w:rsidR="00732296" w:rsidP="00732296" w:rsidRDefault="00732296" w14:paraId="0E797A6A" w14:textId="7A5DC99F">
      <w:pPr>
        <w:rPr>
          <w:smallCaps/>
          <w:color w:val="7E7E7E" w:themeColor="text1" w:themeTint="A5"/>
        </w:rPr>
      </w:pPr>
      <w:r w:rsidRPr="00AA1355">
        <w:rPr>
          <w:rStyle w:val="Odkazjemn"/>
        </w:rPr>
        <w:t>Tagy: #Balicek</w:t>
      </w:r>
      <w:r>
        <w:rPr>
          <w:rStyle w:val="Odkazjemn"/>
        </w:rPr>
        <w:t>1</w:t>
      </w:r>
      <w:r w:rsidRPr="00AA1355">
        <w:rPr>
          <w:rStyle w:val="Odkazjemn"/>
        </w:rPr>
        <w:t>, #</w:t>
      </w:r>
      <w:r>
        <w:rPr>
          <w:rStyle w:val="Odkazjemn"/>
        </w:rPr>
        <w:t>GEN</w:t>
      </w:r>
    </w:p>
    <w:p w:rsidRPr="00B85B69" w:rsidR="00DC54D1" w:rsidP="00DC54D1" w:rsidRDefault="00DC54D1" w14:paraId="14D0C886" w14:textId="77777777">
      <w:pPr>
        <w:rPr>
          <w:lang w:eastAsia="cs-CZ"/>
        </w:rPr>
      </w:pPr>
      <w:r w:rsidRPr="00B85B69">
        <w:rPr>
          <w:lang w:eastAsia="cs-CZ"/>
        </w:rPr>
        <w:t>Konfigurace RP zajistí základní parametry spouštění generování OS, Okruhů dne a Denních výkonů:</w:t>
      </w:r>
    </w:p>
    <w:p w:rsidRPr="00B85B69" w:rsidR="00DC54D1" w:rsidP="00A43239" w:rsidRDefault="00DC54D1" w14:paraId="28A97B8C" w14:textId="77777777">
      <w:pPr>
        <w:numPr>
          <w:ilvl w:val="0"/>
          <w:numId w:val="57"/>
        </w:numPr>
        <w:rPr>
          <w:lang w:eastAsia="cs-CZ"/>
        </w:rPr>
      </w:pPr>
      <w:r w:rsidRPr="00B85B69">
        <w:rPr>
          <w:lang w:eastAsia="cs-CZ"/>
        </w:rPr>
        <w:t>frekvence a čas spuštění</w:t>
      </w:r>
    </w:p>
    <w:p w:rsidRPr="00B85B69" w:rsidR="00DC54D1" w:rsidP="00A43239" w:rsidRDefault="00DC54D1" w14:paraId="08F56C8D" w14:textId="77777777">
      <w:pPr>
        <w:numPr>
          <w:ilvl w:val="0"/>
          <w:numId w:val="57"/>
        </w:numPr>
        <w:rPr>
          <w:lang w:eastAsia="cs-CZ"/>
        </w:rPr>
      </w:pPr>
      <w:r w:rsidRPr="00B85B69">
        <w:rPr>
          <w:lang w:eastAsia="cs-CZ"/>
        </w:rPr>
        <w:t>období vzniku OS</w:t>
      </w:r>
    </w:p>
    <w:p w:rsidRPr="00B85B69" w:rsidR="00DC54D1" w:rsidP="00A43239" w:rsidRDefault="00DC54D1" w14:paraId="4A5203A9" w14:textId="77777777">
      <w:pPr>
        <w:numPr>
          <w:ilvl w:val="0"/>
          <w:numId w:val="57"/>
        </w:numPr>
        <w:rPr>
          <w:lang w:eastAsia="cs-CZ"/>
        </w:rPr>
      </w:pPr>
      <w:r w:rsidRPr="00B85B69">
        <w:rPr>
          <w:lang w:eastAsia="cs-CZ"/>
        </w:rPr>
        <w:t>volba vzniku fiktivního okruhu dne (ANO/NE)</w:t>
      </w:r>
    </w:p>
    <w:p w:rsidRPr="00B85B69" w:rsidR="00DC54D1" w:rsidP="00A43239" w:rsidRDefault="00DC54D1" w14:paraId="47634B34" w14:textId="77777777">
      <w:pPr>
        <w:numPr>
          <w:ilvl w:val="1"/>
          <w:numId w:val="57"/>
        </w:numPr>
        <w:rPr>
          <w:lang w:eastAsia="cs-CZ"/>
        </w:rPr>
      </w:pPr>
      <w:r w:rsidRPr="00B85B69">
        <w:rPr>
          <w:lang w:eastAsia="cs-CZ"/>
        </w:rPr>
        <w:t>do fiktivní trasy budou zařazeny všechny OS, které nejsou zařazeny do Okruhů, ale mají vazbu na Rozvrh</w:t>
      </w:r>
    </w:p>
    <w:p w:rsidRPr="00B85B69" w:rsidR="00DC54D1" w:rsidP="00A43239" w:rsidRDefault="00DC54D1" w14:paraId="4748D771" w14:textId="77777777">
      <w:pPr>
        <w:numPr>
          <w:ilvl w:val="1"/>
          <w:numId w:val="57"/>
        </w:numPr>
        <w:rPr>
          <w:lang w:eastAsia="cs-CZ"/>
        </w:rPr>
      </w:pPr>
      <w:r w:rsidRPr="00B85B69">
        <w:rPr>
          <w:lang w:eastAsia="cs-CZ"/>
        </w:rPr>
        <w:t>pokud bude povolen vznik fiktivní trasy, tak bude následně dispečer tzv. "rozebrat" tuto fiktivní trasu do již existujících okruhů dne</w:t>
      </w:r>
    </w:p>
    <w:p w:rsidRPr="00B85B69" w:rsidR="00DC54D1" w:rsidP="00A43239" w:rsidRDefault="00DC54D1" w14:paraId="507DE3D0" w14:textId="77777777">
      <w:pPr>
        <w:numPr>
          <w:ilvl w:val="1"/>
          <w:numId w:val="57"/>
        </w:numPr>
        <w:rPr>
          <w:lang w:eastAsia="cs-CZ"/>
        </w:rPr>
      </w:pPr>
      <w:r w:rsidRPr="00B85B69">
        <w:rPr>
          <w:lang w:eastAsia="cs-CZ"/>
        </w:rPr>
        <w:t>v opačném případě vzniknout pouze OS a jejich lokace</w:t>
      </w:r>
    </w:p>
    <w:p w:rsidRPr="00B85B69" w:rsidR="00DC54D1" w:rsidP="00DC54D1" w:rsidRDefault="00DC54D1" w14:paraId="089993A2" w14:textId="77777777">
      <w:pPr>
        <w:rPr>
          <w:b/>
          <w:bCs/>
          <w:lang w:eastAsia="cs-CZ"/>
        </w:rPr>
      </w:pPr>
      <w:r w:rsidRPr="00B85B69">
        <w:rPr>
          <w:b/>
          <w:bCs/>
          <w:lang w:eastAsia="cs-CZ"/>
        </w:rPr>
        <w:t>Podmínky pro vygenerování Okruhu a OS s lokacemi.</w:t>
      </w:r>
    </w:p>
    <w:tbl>
      <w:tblPr>
        <w:tblStyle w:val="Tabulkasmkou4zvraznn3"/>
        <w:tblW w:w="9209" w:type="dxa"/>
        <w:tblLook w:val="04A0" w:firstRow="1" w:lastRow="0" w:firstColumn="1" w:lastColumn="0" w:noHBand="0" w:noVBand="1"/>
      </w:tblPr>
      <w:tblGrid>
        <w:gridCol w:w="328"/>
        <w:gridCol w:w="1558"/>
        <w:gridCol w:w="1497"/>
        <w:gridCol w:w="1088"/>
        <w:gridCol w:w="4738"/>
      </w:tblGrid>
      <w:tr w:rsidRPr="00C63E70" w:rsidR="00876BA2" w:rsidTr="004E6CA2" w14:paraId="367039FC" w14:textId="7777777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hideMark/>
          </w:tcPr>
          <w:p w:rsidRPr="00C63E70" w:rsidR="00DC54D1" w:rsidRDefault="00334437" w14:paraId="06C16501" w14:textId="6CA46E95">
            <w:pPr>
              <w:rPr>
                <w:lang w:eastAsia="cs-CZ"/>
              </w:rPr>
            </w:pPr>
            <w:r>
              <w:rPr>
                <w:lang w:eastAsia="cs-CZ"/>
              </w:rPr>
              <w:t>#</w:t>
            </w:r>
          </w:p>
        </w:tc>
        <w:tc>
          <w:tcPr>
            <w:tcW w:w="0" w:type="auto"/>
            <w:hideMark/>
          </w:tcPr>
          <w:p w:rsidRPr="00C63E70" w:rsidR="00DC54D1" w:rsidRDefault="00DC54D1" w14:paraId="444C7EDA" w14:textId="77777777">
            <w:pPr>
              <w:cnfStyle w:val="100000000000" w:firstRow="1" w:lastRow="0" w:firstColumn="0" w:lastColumn="0" w:oddVBand="0" w:evenVBand="0" w:oddHBand="0" w:evenHBand="0" w:firstRowFirstColumn="0" w:firstRowLastColumn="0" w:lastRowFirstColumn="0" w:lastRowLastColumn="0"/>
              <w:rPr>
                <w:lang w:eastAsia="cs-CZ"/>
              </w:rPr>
            </w:pPr>
            <w:r w:rsidRPr="00C63E70">
              <w:rPr>
                <w:lang w:eastAsia="cs-CZ"/>
              </w:rPr>
              <w:t>RPO v Rozvrhu</w:t>
            </w:r>
          </w:p>
        </w:tc>
        <w:tc>
          <w:tcPr>
            <w:tcW w:w="0" w:type="auto"/>
            <w:hideMark/>
          </w:tcPr>
          <w:p w:rsidRPr="00C63E70" w:rsidR="00DC54D1" w:rsidRDefault="00DC54D1" w14:paraId="45AB4078" w14:textId="77777777">
            <w:pPr>
              <w:cnfStyle w:val="100000000000" w:firstRow="1" w:lastRow="0" w:firstColumn="0" w:lastColumn="0" w:oddVBand="0" w:evenVBand="0" w:oddHBand="0" w:evenHBand="0" w:firstRowFirstColumn="0" w:firstRowLastColumn="0" w:lastRowFirstColumn="0" w:lastRowLastColumn="0"/>
              <w:rPr>
                <w:lang w:eastAsia="cs-CZ"/>
              </w:rPr>
            </w:pPr>
            <w:r w:rsidRPr="00C63E70">
              <w:rPr>
                <w:lang w:eastAsia="cs-CZ"/>
              </w:rPr>
              <w:t>RPO v Okruhu</w:t>
            </w:r>
          </w:p>
        </w:tc>
        <w:tc>
          <w:tcPr>
            <w:tcW w:w="0" w:type="dxa"/>
            <w:hideMark/>
          </w:tcPr>
          <w:p w:rsidRPr="00C63E70" w:rsidR="00DC54D1" w:rsidRDefault="00DC54D1" w14:paraId="55D51C2D" w14:textId="77777777">
            <w:pPr>
              <w:cnfStyle w:val="100000000000" w:firstRow="1" w:lastRow="0" w:firstColumn="0" w:lastColumn="0" w:oddVBand="0" w:evenVBand="0" w:oddHBand="0" w:evenHBand="0" w:firstRowFirstColumn="0" w:firstRowLastColumn="0" w:lastRowFirstColumn="0" w:lastRowLastColumn="0"/>
              <w:rPr>
                <w:lang w:eastAsia="cs-CZ"/>
              </w:rPr>
            </w:pPr>
            <w:r w:rsidRPr="00C63E70">
              <w:rPr>
                <w:lang w:eastAsia="cs-CZ"/>
              </w:rPr>
              <w:t>Okruhu přiřazeno vozidlo</w:t>
            </w:r>
          </w:p>
        </w:tc>
        <w:tc>
          <w:tcPr>
            <w:tcW w:w="4738" w:type="dxa"/>
            <w:hideMark/>
          </w:tcPr>
          <w:p w:rsidRPr="00C63E70" w:rsidR="00DC54D1" w:rsidRDefault="00DC54D1" w14:paraId="6BA6C95B" w14:textId="77777777">
            <w:pPr>
              <w:cnfStyle w:val="100000000000" w:firstRow="1" w:lastRow="0" w:firstColumn="0" w:lastColumn="0" w:oddVBand="0" w:evenVBand="0" w:oddHBand="0" w:evenHBand="0" w:firstRowFirstColumn="0" w:firstRowLastColumn="0" w:lastRowFirstColumn="0" w:lastRowLastColumn="0"/>
              <w:rPr>
                <w:lang w:eastAsia="cs-CZ"/>
              </w:rPr>
            </w:pPr>
            <w:r w:rsidRPr="00C63E70">
              <w:rPr>
                <w:lang w:eastAsia="cs-CZ"/>
              </w:rPr>
              <w:t>Výsledek generování</w:t>
            </w:r>
          </w:p>
        </w:tc>
      </w:tr>
      <w:tr w:rsidRPr="00C63E70" w:rsidR="00EB3D6A" w:rsidTr="00373330" w14:paraId="58CF5DB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C63E70" w:rsidR="00DC54D1" w:rsidRDefault="00DC54D1" w14:paraId="03669119" w14:textId="77777777">
            <w:pPr>
              <w:rPr>
                <w:lang w:eastAsia="cs-CZ"/>
              </w:rPr>
            </w:pPr>
            <w:r w:rsidRPr="00C63E70">
              <w:rPr>
                <w:lang w:eastAsia="cs-CZ"/>
              </w:rPr>
              <w:t>1</w:t>
            </w:r>
          </w:p>
        </w:tc>
        <w:tc>
          <w:tcPr>
            <w:tcW w:w="0" w:type="auto"/>
            <w:hideMark/>
          </w:tcPr>
          <w:p w:rsidRPr="00C63E70" w:rsidR="00DC54D1" w:rsidRDefault="00DC54D1" w14:paraId="10D90E7A" w14:textId="77777777">
            <w:pPr>
              <w:cnfStyle w:val="000000100000" w:firstRow="0" w:lastRow="0" w:firstColumn="0" w:lastColumn="0" w:oddVBand="0" w:evenVBand="0" w:oddHBand="1" w:evenHBand="0" w:firstRowFirstColumn="0" w:firstRowLastColumn="0" w:lastRowFirstColumn="0" w:lastRowLastColumn="0"/>
              <w:rPr>
                <w:lang w:eastAsia="cs-CZ"/>
              </w:rPr>
            </w:pPr>
            <w:r w:rsidRPr="00C63E70">
              <w:rPr>
                <w:lang w:eastAsia="cs-CZ"/>
              </w:rPr>
              <w:t>ANO</w:t>
            </w:r>
          </w:p>
        </w:tc>
        <w:tc>
          <w:tcPr>
            <w:tcW w:w="0" w:type="auto"/>
            <w:hideMark/>
          </w:tcPr>
          <w:p w:rsidRPr="00C63E70" w:rsidR="00DC54D1" w:rsidRDefault="00DC54D1" w14:paraId="720D201B" w14:textId="77777777">
            <w:pPr>
              <w:cnfStyle w:val="000000100000" w:firstRow="0" w:lastRow="0" w:firstColumn="0" w:lastColumn="0" w:oddVBand="0" w:evenVBand="0" w:oddHBand="1" w:evenHBand="0" w:firstRowFirstColumn="0" w:firstRowLastColumn="0" w:lastRowFirstColumn="0" w:lastRowLastColumn="0"/>
              <w:rPr>
                <w:lang w:eastAsia="cs-CZ"/>
              </w:rPr>
            </w:pPr>
            <w:r w:rsidRPr="00C63E70">
              <w:rPr>
                <w:lang w:eastAsia="cs-CZ"/>
              </w:rPr>
              <w:t>ANO</w:t>
            </w:r>
          </w:p>
        </w:tc>
        <w:tc>
          <w:tcPr>
            <w:tcW w:w="1088" w:type="dxa"/>
            <w:hideMark/>
          </w:tcPr>
          <w:p w:rsidRPr="00C63E70" w:rsidR="00DC54D1" w:rsidRDefault="00DC54D1" w14:paraId="7C959814" w14:textId="77777777">
            <w:pPr>
              <w:cnfStyle w:val="000000100000" w:firstRow="0" w:lastRow="0" w:firstColumn="0" w:lastColumn="0" w:oddVBand="0" w:evenVBand="0" w:oddHBand="1" w:evenHBand="0" w:firstRowFirstColumn="0" w:firstRowLastColumn="0" w:lastRowFirstColumn="0" w:lastRowLastColumn="0"/>
              <w:rPr>
                <w:lang w:eastAsia="cs-CZ"/>
              </w:rPr>
            </w:pPr>
            <w:r w:rsidRPr="00C63E70">
              <w:rPr>
                <w:lang w:eastAsia="cs-CZ"/>
              </w:rPr>
              <w:t>ANO</w:t>
            </w:r>
          </w:p>
        </w:tc>
        <w:tc>
          <w:tcPr>
            <w:tcW w:w="4738" w:type="dxa"/>
            <w:hideMark/>
          </w:tcPr>
          <w:p w:rsidRPr="00C63E70" w:rsidR="00DC54D1" w:rsidP="0075601D" w:rsidRDefault="00DC54D1" w14:paraId="776CAB41" w14:textId="53100FCC">
            <w:pPr>
              <w:cnfStyle w:val="000000100000" w:firstRow="0" w:lastRow="0" w:firstColumn="0" w:lastColumn="0" w:oddVBand="0" w:evenVBand="0" w:oddHBand="1" w:evenHBand="0" w:firstRowFirstColumn="0" w:firstRowLastColumn="0" w:lastRowFirstColumn="0" w:lastRowLastColumn="0"/>
              <w:rPr>
                <w:lang w:eastAsia="cs-CZ"/>
              </w:rPr>
            </w:pPr>
            <w:r w:rsidRPr="00C63E70">
              <w:rPr>
                <w:lang w:eastAsia="cs-CZ"/>
              </w:rPr>
              <w:t>Lokace objednaných služeb budou zařazeny do okruhu dne.</w:t>
            </w:r>
            <w:r w:rsidR="0075601D">
              <w:rPr>
                <w:lang w:eastAsia="cs-CZ"/>
              </w:rPr>
              <w:t xml:space="preserve"> </w:t>
            </w:r>
            <w:r w:rsidRPr="00C63E70">
              <w:rPr>
                <w:lang w:eastAsia="cs-CZ"/>
              </w:rPr>
              <w:t>Okruh dne bude zařazen do denního výkonu.</w:t>
            </w:r>
          </w:p>
        </w:tc>
      </w:tr>
      <w:tr w:rsidRPr="00C63E70" w:rsidR="00360DD9" w:rsidTr="004E6CA2" w14:paraId="4FF3E7B5"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C63E70" w:rsidR="00DC54D1" w:rsidRDefault="00DC54D1" w14:paraId="670DE416" w14:textId="77777777">
            <w:pPr>
              <w:rPr>
                <w:lang w:eastAsia="cs-CZ"/>
              </w:rPr>
            </w:pPr>
            <w:r w:rsidRPr="00C63E70">
              <w:rPr>
                <w:lang w:eastAsia="cs-CZ"/>
              </w:rPr>
              <w:t>2</w:t>
            </w:r>
          </w:p>
        </w:tc>
        <w:tc>
          <w:tcPr>
            <w:tcW w:w="0" w:type="auto"/>
            <w:hideMark/>
          </w:tcPr>
          <w:p w:rsidRPr="00C63E70" w:rsidR="00DC54D1" w:rsidRDefault="00DC54D1" w14:paraId="1AF40A3E" w14:textId="77777777">
            <w:pPr>
              <w:cnfStyle w:val="000000000000" w:firstRow="0" w:lastRow="0" w:firstColumn="0" w:lastColumn="0" w:oddVBand="0" w:evenVBand="0" w:oddHBand="0" w:evenHBand="0" w:firstRowFirstColumn="0" w:firstRowLastColumn="0" w:lastRowFirstColumn="0" w:lastRowLastColumn="0"/>
              <w:rPr>
                <w:lang w:eastAsia="cs-CZ"/>
              </w:rPr>
            </w:pPr>
            <w:r w:rsidRPr="00C63E70">
              <w:rPr>
                <w:lang w:eastAsia="cs-CZ"/>
              </w:rPr>
              <w:t>ANO</w:t>
            </w:r>
          </w:p>
        </w:tc>
        <w:tc>
          <w:tcPr>
            <w:tcW w:w="0" w:type="auto"/>
            <w:hideMark/>
          </w:tcPr>
          <w:p w:rsidRPr="00C63E70" w:rsidR="00DC54D1" w:rsidRDefault="00DC54D1" w14:paraId="1F39B5BB" w14:textId="77777777">
            <w:pPr>
              <w:cnfStyle w:val="000000000000" w:firstRow="0" w:lastRow="0" w:firstColumn="0" w:lastColumn="0" w:oddVBand="0" w:evenVBand="0" w:oddHBand="0" w:evenHBand="0" w:firstRowFirstColumn="0" w:firstRowLastColumn="0" w:lastRowFirstColumn="0" w:lastRowLastColumn="0"/>
              <w:rPr>
                <w:lang w:eastAsia="cs-CZ"/>
              </w:rPr>
            </w:pPr>
            <w:r w:rsidRPr="00C63E70">
              <w:rPr>
                <w:lang w:eastAsia="cs-CZ"/>
              </w:rPr>
              <w:t>ANO</w:t>
            </w:r>
          </w:p>
        </w:tc>
        <w:tc>
          <w:tcPr>
            <w:tcW w:w="1088" w:type="dxa"/>
            <w:hideMark/>
          </w:tcPr>
          <w:p w:rsidRPr="00C63E70" w:rsidR="00DC54D1" w:rsidRDefault="00DC54D1" w14:paraId="03FD8C2C" w14:textId="77777777">
            <w:pPr>
              <w:cnfStyle w:val="000000000000" w:firstRow="0" w:lastRow="0" w:firstColumn="0" w:lastColumn="0" w:oddVBand="0" w:evenVBand="0" w:oddHBand="0" w:evenHBand="0" w:firstRowFirstColumn="0" w:firstRowLastColumn="0" w:lastRowFirstColumn="0" w:lastRowLastColumn="0"/>
              <w:rPr>
                <w:lang w:eastAsia="cs-CZ"/>
              </w:rPr>
            </w:pPr>
            <w:r w:rsidRPr="00C63E70">
              <w:rPr>
                <w:lang w:eastAsia="cs-CZ"/>
              </w:rPr>
              <w:t>NE</w:t>
            </w:r>
          </w:p>
        </w:tc>
        <w:tc>
          <w:tcPr>
            <w:tcW w:w="4738" w:type="dxa"/>
            <w:hideMark/>
          </w:tcPr>
          <w:p w:rsidRPr="00C63E70" w:rsidR="00DC54D1" w:rsidP="0075601D" w:rsidRDefault="00DC54D1" w14:paraId="13C03668" w14:textId="6964ED26">
            <w:pPr>
              <w:cnfStyle w:val="000000000000" w:firstRow="0" w:lastRow="0" w:firstColumn="0" w:lastColumn="0" w:oddVBand="0" w:evenVBand="0" w:oddHBand="0" w:evenHBand="0" w:firstRowFirstColumn="0" w:firstRowLastColumn="0" w:lastRowFirstColumn="0" w:lastRowLastColumn="0"/>
              <w:rPr>
                <w:lang w:eastAsia="cs-CZ"/>
              </w:rPr>
            </w:pPr>
            <w:r w:rsidRPr="00C63E70">
              <w:rPr>
                <w:lang w:eastAsia="cs-CZ"/>
              </w:rPr>
              <w:t>Lokace objednaných služeb budou zařazeny do okruhu dne.</w:t>
            </w:r>
            <w:r w:rsidR="0075601D">
              <w:rPr>
                <w:lang w:eastAsia="cs-CZ"/>
              </w:rPr>
              <w:t xml:space="preserve"> </w:t>
            </w:r>
            <w:r w:rsidRPr="00C63E70">
              <w:rPr>
                <w:lang w:eastAsia="cs-CZ"/>
              </w:rPr>
              <w:t>Okruh bude připraven k zaplánování do denního výkonu.</w:t>
            </w:r>
          </w:p>
        </w:tc>
      </w:tr>
      <w:tr w:rsidRPr="00C63E70" w:rsidR="00EB3D6A" w:rsidTr="00373330" w14:paraId="5C6D95B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C63E70" w:rsidR="00DC54D1" w:rsidRDefault="00DC54D1" w14:paraId="5B0CDFDF" w14:textId="77777777">
            <w:pPr>
              <w:rPr>
                <w:lang w:eastAsia="cs-CZ"/>
              </w:rPr>
            </w:pPr>
            <w:r w:rsidRPr="00C63E70">
              <w:rPr>
                <w:lang w:eastAsia="cs-CZ"/>
              </w:rPr>
              <w:t>3</w:t>
            </w:r>
          </w:p>
        </w:tc>
        <w:tc>
          <w:tcPr>
            <w:tcW w:w="0" w:type="auto"/>
            <w:hideMark/>
          </w:tcPr>
          <w:p w:rsidRPr="00C63E70" w:rsidR="00DC54D1" w:rsidRDefault="00DC54D1" w14:paraId="17F5550A" w14:textId="77777777">
            <w:pPr>
              <w:cnfStyle w:val="000000100000" w:firstRow="0" w:lastRow="0" w:firstColumn="0" w:lastColumn="0" w:oddVBand="0" w:evenVBand="0" w:oddHBand="1" w:evenHBand="0" w:firstRowFirstColumn="0" w:firstRowLastColumn="0" w:lastRowFirstColumn="0" w:lastRowLastColumn="0"/>
              <w:rPr>
                <w:lang w:eastAsia="cs-CZ"/>
              </w:rPr>
            </w:pPr>
            <w:r w:rsidRPr="00C63E70">
              <w:rPr>
                <w:lang w:eastAsia="cs-CZ"/>
              </w:rPr>
              <w:t>ANO</w:t>
            </w:r>
          </w:p>
        </w:tc>
        <w:tc>
          <w:tcPr>
            <w:tcW w:w="0" w:type="auto"/>
            <w:hideMark/>
          </w:tcPr>
          <w:p w:rsidRPr="00C63E70" w:rsidR="00DC54D1" w:rsidRDefault="00DC54D1" w14:paraId="39CC311B" w14:textId="77777777">
            <w:pPr>
              <w:cnfStyle w:val="000000100000" w:firstRow="0" w:lastRow="0" w:firstColumn="0" w:lastColumn="0" w:oddVBand="0" w:evenVBand="0" w:oddHBand="1" w:evenHBand="0" w:firstRowFirstColumn="0" w:firstRowLastColumn="0" w:lastRowFirstColumn="0" w:lastRowLastColumn="0"/>
              <w:rPr>
                <w:lang w:eastAsia="cs-CZ"/>
              </w:rPr>
            </w:pPr>
            <w:r w:rsidRPr="00C63E70">
              <w:rPr>
                <w:lang w:eastAsia="cs-CZ"/>
              </w:rPr>
              <w:t>NE</w:t>
            </w:r>
          </w:p>
        </w:tc>
        <w:tc>
          <w:tcPr>
            <w:tcW w:w="1088" w:type="dxa"/>
            <w:hideMark/>
          </w:tcPr>
          <w:p w:rsidRPr="00C63E70" w:rsidR="00DC54D1" w:rsidRDefault="00DC54D1" w14:paraId="6984B5CB" w14:textId="77777777">
            <w:pPr>
              <w:cnfStyle w:val="000000100000" w:firstRow="0" w:lastRow="0" w:firstColumn="0" w:lastColumn="0" w:oddVBand="0" w:evenVBand="0" w:oddHBand="1" w:evenHBand="0" w:firstRowFirstColumn="0" w:firstRowLastColumn="0" w:lastRowFirstColumn="0" w:lastRowLastColumn="0"/>
              <w:rPr>
                <w:lang w:eastAsia="cs-CZ"/>
              </w:rPr>
            </w:pPr>
            <w:r w:rsidRPr="00C63E70">
              <w:rPr>
                <w:lang w:eastAsia="cs-CZ"/>
              </w:rPr>
              <w:t>NE</w:t>
            </w:r>
          </w:p>
        </w:tc>
        <w:tc>
          <w:tcPr>
            <w:tcW w:w="4738" w:type="dxa"/>
            <w:hideMark/>
          </w:tcPr>
          <w:p w:rsidRPr="00C63E70" w:rsidR="00DC54D1" w:rsidP="0075601D" w:rsidRDefault="00DC54D1" w14:paraId="4650BE9E" w14:textId="7714285B">
            <w:pPr>
              <w:cnfStyle w:val="000000100000" w:firstRow="0" w:lastRow="0" w:firstColumn="0" w:lastColumn="0" w:oddVBand="0" w:evenVBand="0" w:oddHBand="1" w:evenHBand="0" w:firstRowFirstColumn="0" w:firstRowLastColumn="0" w:lastRowFirstColumn="0" w:lastRowLastColumn="0"/>
              <w:rPr>
                <w:lang w:eastAsia="cs-CZ"/>
              </w:rPr>
            </w:pPr>
            <w:r w:rsidRPr="00C63E70">
              <w:rPr>
                <w:lang w:eastAsia="cs-CZ"/>
              </w:rPr>
              <w:t>Budou založeny objednané služby a jejich lokace.</w:t>
            </w:r>
            <w:r w:rsidR="0075601D">
              <w:rPr>
                <w:lang w:eastAsia="cs-CZ"/>
              </w:rPr>
              <w:t xml:space="preserve"> </w:t>
            </w:r>
            <w:r w:rsidRPr="00C63E70">
              <w:rPr>
                <w:lang w:eastAsia="cs-CZ"/>
              </w:rPr>
              <w:t>Dispečer bude muset tyto objednané služby zařadit do okruhů dne.</w:t>
            </w:r>
          </w:p>
        </w:tc>
      </w:tr>
      <w:tr w:rsidRPr="00C63E70" w:rsidR="00360DD9" w:rsidTr="004E6CA2" w14:paraId="6DF41596"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C63E70" w:rsidR="00DC54D1" w:rsidRDefault="00DC54D1" w14:paraId="77AE47B7" w14:textId="77777777">
            <w:pPr>
              <w:rPr>
                <w:lang w:eastAsia="cs-CZ"/>
              </w:rPr>
            </w:pPr>
            <w:r w:rsidRPr="00C63E70">
              <w:rPr>
                <w:lang w:eastAsia="cs-CZ"/>
              </w:rPr>
              <w:t>4</w:t>
            </w:r>
          </w:p>
        </w:tc>
        <w:tc>
          <w:tcPr>
            <w:tcW w:w="0" w:type="auto"/>
            <w:hideMark/>
          </w:tcPr>
          <w:p w:rsidRPr="00C63E70" w:rsidR="00DC54D1" w:rsidRDefault="00DC54D1" w14:paraId="74023AC1" w14:textId="77777777">
            <w:pPr>
              <w:cnfStyle w:val="000000000000" w:firstRow="0" w:lastRow="0" w:firstColumn="0" w:lastColumn="0" w:oddVBand="0" w:evenVBand="0" w:oddHBand="0" w:evenHBand="0" w:firstRowFirstColumn="0" w:firstRowLastColumn="0" w:lastRowFirstColumn="0" w:lastRowLastColumn="0"/>
              <w:rPr>
                <w:lang w:eastAsia="cs-CZ"/>
              </w:rPr>
            </w:pPr>
            <w:r w:rsidRPr="00C63E70">
              <w:rPr>
                <w:lang w:eastAsia="cs-CZ"/>
              </w:rPr>
              <w:t>NE</w:t>
            </w:r>
          </w:p>
        </w:tc>
        <w:tc>
          <w:tcPr>
            <w:tcW w:w="0" w:type="auto"/>
            <w:hideMark/>
          </w:tcPr>
          <w:p w:rsidRPr="00C63E70" w:rsidR="00DC54D1" w:rsidRDefault="00DC54D1" w14:paraId="1494E0F2" w14:textId="77777777">
            <w:pPr>
              <w:cnfStyle w:val="000000000000" w:firstRow="0" w:lastRow="0" w:firstColumn="0" w:lastColumn="0" w:oddVBand="0" w:evenVBand="0" w:oddHBand="0" w:evenHBand="0" w:firstRowFirstColumn="0" w:firstRowLastColumn="0" w:lastRowFirstColumn="0" w:lastRowLastColumn="0"/>
              <w:rPr>
                <w:lang w:eastAsia="cs-CZ"/>
              </w:rPr>
            </w:pPr>
            <w:r w:rsidRPr="00C63E70">
              <w:rPr>
                <w:lang w:eastAsia="cs-CZ"/>
              </w:rPr>
              <w:t>NE</w:t>
            </w:r>
          </w:p>
        </w:tc>
        <w:tc>
          <w:tcPr>
            <w:tcW w:w="1088" w:type="dxa"/>
            <w:hideMark/>
          </w:tcPr>
          <w:p w:rsidRPr="00C63E70" w:rsidR="00DC54D1" w:rsidRDefault="00DC54D1" w14:paraId="2E866DDF" w14:textId="77777777">
            <w:pPr>
              <w:cnfStyle w:val="000000000000" w:firstRow="0" w:lastRow="0" w:firstColumn="0" w:lastColumn="0" w:oddVBand="0" w:evenVBand="0" w:oddHBand="0" w:evenHBand="0" w:firstRowFirstColumn="0" w:firstRowLastColumn="0" w:lastRowFirstColumn="0" w:lastRowLastColumn="0"/>
              <w:rPr>
                <w:lang w:eastAsia="cs-CZ"/>
              </w:rPr>
            </w:pPr>
            <w:r w:rsidRPr="00C63E70">
              <w:rPr>
                <w:lang w:eastAsia="cs-CZ"/>
              </w:rPr>
              <w:t>NE</w:t>
            </w:r>
          </w:p>
        </w:tc>
        <w:tc>
          <w:tcPr>
            <w:tcW w:w="4738" w:type="dxa"/>
            <w:hideMark/>
          </w:tcPr>
          <w:p w:rsidRPr="00C63E70" w:rsidR="00DC54D1" w:rsidRDefault="00DC54D1" w14:paraId="7631C233" w14:textId="77777777">
            <w:pPr>
              <w:cnfStyle w:val="000000000000" w:firstRow="0" w:lastRow="0" w:firstColumn="0" w:lastColumn="0" w:oddVBand="0" w:evenVBand="0" w:oddHBand="0" w:evenHBand="0" w:firstRowFirstColumn="0" w:firstRowLastColumn="0" w:lastRowFirstColumn="0" w:lastRowLastColumn="0"/>
              <w:rPr>
                <w:lang w:eastAsia="cs-CZ"/>
              </w:rPr>
            </w:pPr>
            <w:r w:rsidRPr="00C63E70">
              <w:rPr>
                <w:lang w:eastAsia="cs-CZ"/>
              </w:rPr>
              <w:t>Pokud nebude nastavena vazba RPO na Rozvrh, tak nebudou OS a jejich lokace vygenerovány.</w:t>
            </w:r>
          </w:p>
        </w:tc>
      </w:tr>
    </w:tbl>
    <w:p w:rsidR="00685032" w:rsidP="0078723A" w:rsidRDefault="00685032" w14:paraId="4990E386" w14:textId="77777777">
      <w:pPr>
        <w:rPr>
          <w:b/>
          <w:bCs/>
          <w:lang w:eastAsia="cs-CZ"/>
        </w:rPr>
      </w:pPr>
    </w:p>
    <w:p w:rsidRPr="00C35FA9" w:rsidR="0078723A" w:rsidP="0078723A" w:rsidRDefault="0078723A" w14:paraId="768C21FE" w14:textId="2969983B">
      <w:pPr>
        <w:rPr>
          <w:lang w:eastAsia="cs-CZ"/>
        </w:rPr>
      </w:pPr>
      <w:r w:rsidRPr="009D6CBF">
        <w:rPr>
          <w:lang w:eastAsia="cs-CZ"/>
        </w:rPr>
        <w:t>Nutnou podmínkou, aby OS a jejich lokace byly vygenerovány je, aby Rozvrh obsahoval kalendářní den, který patří do období, pro které jsou OS generovány</w:t>
      </w:r>
      <w:r w:rsidRPr="009D6CBF" w:rsidR="00685032">
        <w:rPr>
          <w:lang w:eastAsia="cs-CZ"/>
        </w:rPr>
        <w:t>.</w:t>
      </w:r>
    </w:p>
    <w:p w:rsidRPr="0078723A" w:rsidR="0078723A" w:rsidP="0078723A" w:rsidRDefault="0078723A" w14:paraId="39D902C6" w14:textId="218C8508">
      <w:pPr>
        <w:rPr>
          <w:lang w:eastAsia="cs-CZ"/>
        </w:rPr>
      </w:pPr>
      <w:r w:rsidRPr="0078723A">
        <w:rPr>
          <w:lang w:eastAsia="cs-CZ"/>
        </w:rPr>
        <w:t>Proces automatického generování OS musí zajistit, aby OS a její lokace vznikly pouze na daný kalendářní den rozvrhu pouze jednou</w:t>
      </w:r>
      <w:r w:rsidR="00685032">
        <w:rPr>
          <w:lang w:eastAsia="cs-CZ"/>
        </w:rPr>
        <w:t>.</w:t>
      </w:r>
      <w:r w:rsidR="00517811">
        <w:rPr>
          <w:lang w:eastAsia="cs-CZ"/>
        </w:rPr>
        <w:t xml:space="preserve"> </w:t>
      </w:r>
      <w:r w:rsidRPr="0078723A">
        <w:rPr>
          <w:lang w:eastAsia="cs-CZ"/>
        </w:rPr>
        <w:t>A zároveň obráceně</w:t>
      </w:r>
      <w:r w:rsidR="00517811">
        <w:rPr>
          <w:lang w:eastAsia="cs-CZ"/>
        </w:rPr>
        <w:t>:</w:t>
      </w:r>
      <w:r w:rsidRPr="0078723A">
        <w:rPr>
          <w:lang w:eastAsia="cs-CZ"/>
        </w:rPr>
        <w:t xml:space="preserve"> Pokud došlo ke změně na straně RPO a nádob RPO, tak funkčnost musí zajistit deaktivaci OS a jejich lokací nebo jejich doplnění o další lokace, apod.</w:t>
      </w:r>
    </w:p>
    <w:p w:rsidR="0078723A" w:rsidP="009D6CBF" w:rsidRDefault="0078723A" w14:paraId="554C31D5" w14:textId="77777777">
      <w:pPr>
        <w:pStyle w:val="Nadpis5"/>
        <w:rPr>
          <w:lang w:eastAsia="cs-CZ"/>
        </w:rPr>
      </w:pPr>
      <w:r w:rsidRPr="0078723A">
        <w:rPr>
          <w:lang w:eastAsia="cs-CZ"/>
        </w:rPr>
        <w:t>Metodika generování OS z okruhů a rozvrhů</w:t>
      </w:r>
    </w:p>
    <w:p w:rsidRPr="00732296" w:rsidR="00732296" w:rsidP="00732296" w:rsidRDefault="00732296" w14:paraId="34C7461B" w14:textId="65789ABE">
      <w:pPr>
        <w:rPr>
          <w:smallCaps/>
          <w:color w:val="7E7E7E" w:themeColor="text1" w:themeTint="A5"/>
        </w:rPr>
      </w:pPr>
      <w:r w:rsidRPr="00AA1355">
        <w:rPr>
          <w:rStyle w:val="Odkazjemn"/>
        </w:rPr>
        <w:t>Tagy: #Balicek</w:t>
      </w:r>
      <w:r>
        <w:rPr>
          <w:rStyle w:val="Odkazjemn"/>
        </w:rPr>
        <w:t>1</w:t>
      </w:r>
      <w:r w:rsidRPr="00AA1355">
        <w:rPr>
          <w:rStyle w:val="Odkazjemn"/>
        </w:rPr>
        <w:t>, #</w:t>
      </w:r>
      <w:r>
        <w:rPr>
          <w:rStyle w:val="Odkazjemn"/>
        </w:rPr>
        <w:t>GEN</w:t>
      </w:r>
    </w:p>
    <w:p w:rsidRPr="0078723A" w:rsidR="0078723A" w:rsidP="0078723A" w:rsidRDefault="0078723A" w14:paraId="6720924A" w14:textId="77777777">
      <w:pPr>
        <w:rPr>
          <w:lang w:eastAsia="cs-CZ"/>
        </w:rPr>
      </w:pPr>
      <w:r w:rsidRPr="0078723A">
        <w:rPr>
          <w:lang w:eastAsia="cs-CZ"/>
        </w:rPr>
        <w:t>Stručný popis metodiky:</w:t>
      </w:r>
    </w:p>
    <w:p w:rsidRPr="0078723A" w:rsidR="0078723A" w:rsidP="00A43239" w:rsidRDefault="0078723A" w14:paraId="67991FE2" w14:textId="77777777">
      <w:pPr>
        <w:numPr>
          <w:ilvl w:val="0"/>
          <w:numId w:val="59"/>
        </w:numPr>
        <w:rPr>
          <w:lang w:eastAsia="cs-CZ"/>
        </w:rPr>
      </w:pPr>
      <w:r w:rsidRPr="0078723A">
        <w:rPr>
          <w:lang w:eastAsia="cs-CZ"/>
        </w:rPr>
        <w:t>systém najde RPO s rozvrhem obsahující kalendářní den od DNES() až po kalendářní den určený konfigurací období pro generování OS</w:t>
      </w:r>
    </w:p>
    <w:p w:rsidRPr="0078723A" w:rsidR="0078723A" w:rsidP="00A43239" w:rsidRDefault="0078723A" w14:paraId="78691CBB" w14:textId="77777777">
      <w:pPr>
        <w:numPr>
          <w:ilvl w:val="0"/>
          <w:numId w:val="59"/>
        </w:numPr>
        <w:rPr>
          <w:lang w:eastAsia="cs-CZ"/>
        </w:rPr>
      </w:pPr>
      <w:r w:rsidRPr="0078723A">
        <w:rPr>
          <w:lang w:eastAsia="cs-CZ"/>
        </w:rPr>
        <w:t>systém projde všechny aktivní rozvrhy</w:t>
      </w:r>
    </w:p>
    <w:p w:rsidRPr="0078723A" w:rsidR="0078723A" w:rsidP="00A43239" w:rsidRDefault="0078723A" w14:paraId="738026E5" w14:textId="77777777">
      <w:pPr>
        <w:numPr>
          <w:ilvl w:val="0"/>
          <w:numId w:val="59"/>
        </w:numPr>
        <w:rPr>
          <w:lang w:eastAsia="cs-CZ"/>
        </w:rPr>
      </w:pPr>
      <w:r w:rsidRPr="0078723A">
        <w:rPr>
          <w:lang w:eastAsia="cs-CZ"/>
        </w:rPr>
        <w:t>pro vybranou skupinu RPO začne generovat okruhy dne, OS a jejich lokace</w:t>
      </w:r>
    </w:p>
    <w:p w:rsidRPr="0078723A" w:rsidR="0078723A" w:rsidP="00A43239" w:rsidRDefault="0078723A" w14:paraId="16610DDD" w14:textId="77777777">
      <w:pPr>
        <w:numPr>
          <w:ilvl w:val="1"/>
          <w:numId w:val="59"/>
        </w:numPr>
        <w:rPr>
          <w:lang w:eastAsia="cs-CZ"/>
        </w:rPr>
      </w:pPr>
      <w:r w:rsidRPr="0078723A">
        <w:rPr>
          <w:lang w:eastAsia="cs-CZ"/>
        </w:rPr>
        <w:t>pokud již okruh dne z daného okruhu existuje, tak ho nebude opakovaně zakládat, ale pouze nově vygenerovanou OS zařadí do okruhu dne</w:t>
      </w:r>
    </w:p>
    <w:p w:rsidRPr="0078723A" w:rsidR="0078723A" w:rsidP="00A43239" w:rsidRDefault="0078723A" w14:paraId="245D95B4" w14:textId="77777777">
      <w:pPr>
        <w:numPr>
          <w:ilvl w:val="1"/>
          <w:numId w:val="59"/>
        </w:numPr>
        <w:rPr>
          <w:lang w:eastAsia="cs-CZ"/>
        </w:rPr>
      </w:pPr>
      <w:r w:rsidRPr="0078723A">
        <w:rPr>
          <w:lang w:eastAsia="cs-CZ"/>
        </w:rPr>
        <w:t>jinak založí nový okruh dne</w:t>
      </w:r>
    </w:p>
    <w:p w:rsidRPr="0078723A" w:rsidR="0078723A" w:rsidP="00A43239" w:rsidRDefault="0078723A" w14:paraId="3544D9A2" w14:textId="77777777">
      <w:pPr>
        <w:numPr>
          <w:ilvl w:val="1"/>
          <w:numId w:val="59"/>
        </w:numPr>
        <w:rPr>
          <w:lang w:eastAsia="cs-CZ"/>
        </w:rPr>
      </w:pPr>
      <w:r w:rsidRPr="0078723A">
        <w:rPr>
          <w:lang w:eastAsia="cs-CZ"/>
        </w:rPr>
        <w:t>okruh dne bude obsahovat pouze OS jedné skupiny odpadu</w:t>
      </w:r>
    </w:p>
    <w:p w:rsidRPr="0078723A" w:rsidR="0078723A" w:rsidP="00A43239" w:rsidRDefault="0078723A" w14:paraId="2D5DDB05" w14:textId="77777777">
      <w:pPr>
        <w:numPr>
          <w:ilvl w:val="1"/>
          <w:numId w:val="59"/>
        </w:numPr>
        <w:rPr>
          <w:lang w:eastAsia="cs-CZ"/>
        </w:rPr>
      </w:pPr>
      <w:r w:rsidRPr="0078723A">
        <w:rPr>
          <w:lang w:eastAsia="cs-CZ"/>
        </w:rPr>
        <w:t>v případě nastavení vozidla na Okruhu, zařadí Okruh dne do denního výkonu vozidla</w:t>
      </w:r>
    </w:p>
    <w:p w:rsidRPr="0078723A" w:rsidR="0078723A" w:rsidP="00A43239" w:rsidRDefault="0078723A" w14:paraId="04A80704" w14:textId="77777777">
      <w:pPr>
        <w:numPr>
          <w:ilvl w:val="1"/>
          <w:numId w:val="59"/>
        </w:numPr>
        <w:rPr>
          <w:lang w:eastAsia="cs-CZ"/>
        </w:rPr>
      </w:pPr>
      <w:r w:rsidRPr="0078723A">
        <w:rPr>
          <w:lang w:eastAsia="cs-CZ"/>
        </w:rPr>
        <w:t>pokud pro RPO pro daný den již existuje OS, </w:t>
      </w:r>
      <w:r w:rsidRPr="0078723A">
        <w:rPr>
          <w:b/>
          <w:bCs/>
          <w:lang w:eastAsia="cs-CZ"/>
        </w:rPr>
        <w:t>tak tuto OS deaktivuje a označí jako "přegenerovaná"</w:t>
      </w:r>
      <w:r w:rsidRPr="0078723A">
        <w:rPr>
          <w:lang w:eastAsia="cs-CZ"/>
        </w:rPr>
        <w:t> a založí novou OS a její lokace</w:t>
      </w:r>
    </w:p>
    <w:p w:rsidRPr="0078723A" w:rsidR="0078723A" w:rsidP="00A43239" w:rsidRDefault="0078723A" w14:paraId="3D21E0C5" w14:textId="77777777">
      <w:pPr>
        <w:numPr>
          <w:ilvl w:val="1"/>
          <w:numId w:val="59"/>
        </w:numPr>
        <w:rPr>
          <w:lang w:eastAsia="cs-CZ"/>
        </w:rPr>
      </w:pPr>
      <w:r w:rsidRPr="0078723A">
        <w:rPr>
          <w:lang w:eastAsia="cs-CZ"/>
        </w:rPr>
        <w:t>přegenerované OS a její vazby bude systém každou noc trvale mazat</w:t>
      </w:r>
    </w:p>
    <w:p w:rsidRPr="0078723A" w:rsidR="0078723A" w:rsidP="00A43239" w:rsidRDefault="0078723A" w14:paraId="57B8C7DF" w14:textId="77777777">
      <w:pPr>
        <w:numPr>
          <w:ilvl w:val="0"/>
          <w:numId w:val="59"/>
        </w:numPr>
        <w:rPr>
          <w:lang w:eastAsia="cs-CZ"/>
        </w:rPr>
      </w:pPr>
      <w:r w:rsidRPr="0078723A">
        <w:rPr>
          <w:lang w:eastAsia="cs-CZ"/>
        </w:rPr>
        <w:t>finální analýza tyto podmínky bude revidovat a případně upraví.</w:t>
      </w:r>
    </w:p>
    <w:p w:rsidR="0078723A" w:rsidP="009D6CBF" w:rsidRDefault="0078723A" w14:paraId="66D89BD6" w14:textId="77777777">
      <w:pPr>
        <w:pStyle w:val="Nadpis5"/>
        <w:rPr>
          <w:lang w:eastAsia="cs-CZ"/>
        </w:rPr>
      </w:pPr>
      <w:r w:rsidRPr="0078723A">
        <w:rPr>
          <w:lang w:eastAsia="cs-CZ"/>
        </w:rPr>
        <w:t>Manuální spuštění generování OS z okruhů a rozvrhů</w:t>
      </w:r>
    </w:p>
    <w:p w:rsidRPr="00732296" w:rsidR="00732296" w:rsidP="00732296" w:rsidRDefault="00732296" w14:paraId="3B267143" w14:textId="0F2B7501">
      <w:pPr>
        <w:rPr>
          <w:smallCaps/>
          <w:color w:val="7E7E7E" w:themeColor="text1" w:themeTint="A5"/>
        </w:rPr>
      </w:pPr>
      <w:r w:rsidRPr="00AA1355">
        <w:rPr>
          <w:rStyle w:val="Odkazjemn"/>
        </w:rPr>
        <w:t>Tagy: #Balicek</w:t>
      </w:r>
      <w:r>
        <w:rPr>
          <w:rStyle w:val="Odkazjemn"/>
        </w:rPr>
        <w:t>1</w:t>
      </w:r>
      <w:r w:rsidRPr="00AA1355">
        <w:rPr>
          <w:rStyle w:val="Odkazjemn"/>
        </w:rPr>
        <w:t>, #</w:t>
      </w:r>
      <w:r>
        <w:rPr>
          <w:rStyle w:val="Odkazjemn"/>
        </w:rPr>
        <w:t>GEN</w:t>
      </w:r>
    </w:p>
    <w:p w:rsidRPr="0078723A" w:rsidR="0078723A" w:rsidP="0078723A" w:rsidRDefault="0078723A" w14:paraId="1EDF5B2D" w14:textId="77777777">
      <w:pPr>
        <w:rPr>
          <w:lang w:eastAsia="cs-CZ"/>
        </w:rPr>
      </w:pPr>
      <w:r w:rsidRPr="0078723A">
        <w:rPr>
          <w:lang w:eastAsia="cs-CZ"/>
        </w:rPr>
        <w:t>Výše uvedené generování OS z RPO, které jsou mají přiřazený rozvrh a mohou být i zařazeny v okruzích, bude moci spustit uživatel s právem i manuálně.</w:t>
      </w:r>
    </w:p>
    <w:p w:rsidRPr="0078723A" w:rsidR="0078723A" w:rsidP="00A43239" w:rsidRDefault="0078723A" w14:paraId="79B99F8A" w14:textId="77777777">
      <w:pPr>
        <w:numPr>
          <w:ilvl w:val="0"/>
          <w:numId w:val="60"/>
        </w:numPr>
        <w:rPr>
          <w:lang w:eastAsia="cs-CZ"/>
        </w:rPr>
      </w:pPr>
      <w:r w:rsidRPr="0078723A">
        <w:rPr>
          <w:lang w:eastAsia="cs-CZ"/>
        </w:rPr>
        <w:t>smyslem tohoto generování je, aby dispečer měl jistotu, že všechny PRO pro daný den existují OS. A pokud systém najde RPO, které nemají OS pro daný den dle rozvrhu RPO, tak aby je mohl dogenerovat.</w:t>
      </w:r>
    </w:p>
    <w:p w:rsidRPr="0078723A" w:rsidR="0078723A" w:rsidP="0078723A" w:rsidRDefault="0078723A" w14:paraId="612A7B4D" w14:textId="77777777">
      <w:pPr>
        <w:rPr>
          <w:lang w:eastAsia="cs-CZ"/>
        </w:rPr>
      </w:pPr>
      <w:r w:rsidRPr="0078723A">
        <w:rPr>
          <w:lang w:eastAsia="cs-CZ"/>
        </w:rPr>
        <w:t>Podmínky pro vygenerování Okruhů a OS s lokacemi budou shodné jako u Automatického generování. Jen období generování vybere dispečer a může generování omezit na vybrané rozvrhy nebo okruhy.</w:t>
      </w:r>
    </w:p>
    <w:p w:rsidRPr="0078723A" w:rsidR="0078723A" w:rsidP="0078723A" w:rsidRDefault="0078723A" w14:paraId="35C910B7" w14:textId="77777777">
      <w:pPr>
        <w:rPr>
          <w:lang w:eastAsia="cs-CZ"/>
        </w:rPr>
      </w:pPr>
      <w:r w:rsidRPr="0078723A">
        <w:rPr>
          <w:lang w:eastAsia="cs-CZ"/>
        </w:rPr>
        <w:t>Manuální generování bude synchronní proces, který bude schopen spustit jen uživatel s patřičným právem. Doporučujeme, aby pro danou provozovnu byl určen omezený počet uživatelů s tímto právem.</w:t>
      </w:r>
    </w:p>
    <w:p w:rsidRPr="0078723A" w:rsidR="0078723A" w:rsidP="0078723A" w:rsidRDefault="0078723A" w14:paraId="7D930ADA" w14:textId="77777777">
      <w:pPr>
        <w:rPr>
          <w:lang w:eastAsia="cs-CZ"/>
        </w:rPr>
      </w:pPr>
      <w:r w:rsidRPr="0078723A">
        <w:rPr>
          <w:lang w:eastAsia="cs-CZ"/>
        </w:rPr>
        <w:t>Po dokončení generování bude uživatel samostatným oknem informován o:</w:t>
      </w:r>
    </w:p>
    <w:p w:rsidRPr="0078723A" w:rsidR="0078723A" w:rsidP="00A43239" w:rsidRDefault="0078723A" w14:paraId="0D144D40" w14:textId="77777777">
      <w:pPr>
        <w:numPr>
          <w:ilvl w:val="0"/>
          <w:numId w:val="61"/>
        </w:numPr>
        <w:rPr>
          <w:lang w:eastAsia="cs-CZ"/>
        </w:rPr>
      </w:pPr>
      <w:r w:rsidRPr="0078723A">
        <w:rPr>
          <w:lang w:eastAsia="cs-CZ"/>
        </w:rPr>
        <w:t>dokončení procesu generování</w:t>
      </w:r>
    </w:p>
    <w:p w:rsidRPr="0078723A" w:rsidR="0078723A" w:rsidP="00A43239" w:rsidRDefault="0078723A" w14:paraId="5EE4540F" w14:textId="77777777">
      <w:pPr>
        <w:numPr>
          <w:ilvl w:val="0"/>
          <w:numId w:val="61"/>
        </w:numPr>
        <w:rPr>
          <w:lang w:eastAsia="cs-CZ"/>
        </w:rPr>
      </w:pPr>
      <w:r w:rsidRPr="0078723A">
        <w:rPr>
          <w:lang w:eastAsia="cs-CZ"/>
        </w:rPr>
        <w:t>počtu vybraných RPO</w:t>
      </w:r>
    </w:p>
    <w:p w:rsidRPr="0078723A" w:rsidR="0078723A" w:rsidP="00A43239" w:rsidRDefault="0078723A" w14:paraId="7879AC0C" w14:textId="77777777">
      <w:pPr>
        <w:numPr>
          <w:ilvl w:val="0"/>
          <w:numId w:val="61"/>
        </w:numPr>
        <w:rPr>
          <w:lang w:eastAsia="cs-CZ"/>
        </w:rPr>
      </w:pPr>
      <w:r w:rsidRPr="0078723A">
        <w:rPr>
          <w:lang w:eastAsia="cs-CZ"/>
        </w:rPr>
        <w:t>počtu vygenerovaných</w:t>
      </w:r>
    </w:p>
    <w:p w:rsidRPr="0078723A" w:rsidR="0078723A" w:rsidP="00A43239" w:rsidRDefault="0078723A" w14:paraId="6ECA3813" w14:textId="77777777">
      <w:pPr>
        <w:numPr>
          <w:ilvl w:val="1"/>
          <w:numId w:val="61"/>
        </w:numPr>
        <w:rPr>
          <w:lang w:eastAsia="cs-CZ"/>
        </w:rPr>
      </w:pPr>
      <w:r w:rsidRPr="0078723A">
        <w:rPr>
          <w:lang w:eastAsia="cs-CZ"/>
        </w:rPr>
        <w:t>objednaných služeb</w:t>
      </w:r>
    </w:p>
    <w:p w:rsidRPr="0078723A" w:rsidR="0078723A" w:rsidP="00A43239" w:rsidRDefault="0078723A" w14:paraId="5ED62A82" w14:textId="77777777">
      <w:pPr>
        <w:numPr>
          <w:ilvl w:val="1"/>
          <w:numId w:val="61"/>
        </w:numPr>
        <w:rPr>
          <w:lang w:eastAsia="cs-CZ"/>
        </w:rPr>
      </w:pPr>
      <w:r w:rsidRPr="0078723A">
        <w:rPr>
          <w:lang w:eastAsia="cs-CZ"/>
        </w:rPr>
        <w:t>lokací OS</w:t>
      </w:r>
    </w:p>
    <w:p w:rsidRPr="0078723A" w:rsidR="0078723A" w:rsidP="00A43239" w:rsidRDefault="0078723A" w14:paraId="30358391" w14:textId="6E35B439">
      <w:pPr>
        <w:numPr>
          <w:ilvl w:val="1"/>
          <w:numId w:val="61"/>
        </w:numPr>
        <w:rPr>
          <w:lang w:eastAsia="cs-CZ"/>
        </w:rPr>
      </w:pPr>
      <w:r w:rsidRPr="0078723A">
        <w:rPr>
          <w:lang w:eastAsia="cs-CZ"/>
        </w:rPr>
        <w:t>okruhů</w:t>
      </w:r>
    </w:p>
    <w:p w:rsidR="0078723A" w:rsidP="009D6CBF" w:rsidRDefault="0078723A" w14:paraId="1005212E" w14:textId="5C951E50">
      <w:pPr>
        <w:pStyle w:val="Nadpis5"/>
        <w:rPr>
          <w:lang w:eastAsia="cs-CZ"/>
        </w:rPr>
      </w:pPr>
      <w:r w:rsidRPr="0078723A">
        <w:rPr>
          <w:lang w:eastAsia="cs-CZ"/>
        </w:rPr>
        <w:t>Manuální generování OS na výzvu z</w:t>
      </w:r>
      <w:r w:rsidR="00732296">
        <w:rPr>
          <w:lang w:eastAsia="cs-CZ"/>
        </w:rPr>
        <w:t> </w:t>
      </w:r>
      <w:r w:rsidRPr="0078723A">
        <w:rPr>
          <w:lang w:eastAsia="cs-CZ"/>
        </w:rPr>
        <w:t>RPO</w:t>
      </w:r>
    </w:p>
    <w:p w:rsidRPr="00732296" w:rsidR="00732296" w:rsidP="00732296" w:rsidRDefault="00732296" w14:paraId="23763A49" w14:textId="369FED21">
      <w:pPr>
        <w:rPr>
          <w:smallCaps/>
          <w:color w:val="7E7E7E" w:themeColor="text1" w:themeTint="A5"/>
        </w:rPr>
      </w:pPr>
      <w:r w:rsidRPr="00AA1355">
        <w:rPr>
          <w:rStyle w:val="Odkazjemn"/>
        </w:rPr>
        <w:t>Tagy: #Balicek</w:t>
      </w:r>
      <w:r>
        <w:rPr>
          <w:rStyle w:val="Odkazjemn"/>
        </w:rPr>
        <w:t>1</w:t>
      </w:r>
      <w:r w:rsidRPr="00AA1355">
        <w:rPr>
          <w:rStyle w:val="Odkazjemn"/>
        </w:rPr>
        <w:t>, #</w:t>
      </w:r>
      <w:r>
        <w:rPr>
          <w:rStyle w:val="Odkazjemn"/>
        </w:rPr>
        <w:t>GEN</w:t>
      </w:r>
    </w:p>
    <w:p w:rsidRPr="0078723A" w:rsidR="0078723A" w:rsidP="0078723A" w:rsidRDefault="0078723A" w14:paraId="2FD68A79" w14:textId="77777777">
      <w:pPr>
        <w:rPr>
          <w:lang w:eastAsia="cs-CZ"/>
        </w:rPr>
      </w:pPr>
      <w:r w:rsidRPr="0078723A">
        <w:rPr>
          <w:lang w:eastAsia="cs-CZ"/>
        </w:rPr>
        <w:t>Funkčnost manuální generování OS navrhujeme, aby dispečer měl možnost vygenerovat OS a jejich lokace pro RPO bez vazby na Rozvrh a termín jejich obsluhy si eviduje mimo systémy. </w:t>
      </w:r>
    </w:p>
    <w:p w:rsidRPr="0078723A" w:rsidR="0078723A" w:rsidP="0078723A" w:rsidRDefault="0078723A" w14:paraId="548B169A" w14:textId="77777777">
      <w:pPr>
        <w:rPr>
          <w:lang w:eastAsia="cs-CZ"/>
        </w:rPr>
      </w:pPr>
      <w:r w:rsidRPr="0078723A">
        <w:rPr>
          <w:lang w:eastAsia="cs-CZ"/>
        </w:rPr>
        <w:t>Cílem je, aby dispečer měl možnost vygenerovat OS pro RPO s frekvencí svozu "Výzva" nebo vyřešit reklamace a jiné mimořádné svozy.</w:t>
      </w:r>
    </w:p>
    <w:p w:rsidRPr="0078723A" w:rsidR="0078723A" w:rsidP="0078723A" w:rsidRDefault="0078723A" w14:paraId="76EEF932" w14:textId="77777777">
      <w:pPr>
        <w:rPr>
          <w:lang w:eastAsia="cs-CZ"/>
        </w:rPr>
      </w:pPr>
      <w:r w:rsidRPr="0078723A">
        <w:rPr>
          <w:lang w:eastAsia="cs-CZ"/>
        </w:rPr>
        <w:t>V tomto případě bude generovat OS na konkrétní jeden kalendářní den.</w:t>
      </w:r>
    </w:p>
    <w:p w:rsidRPr="0078723A" w:rsidR="0078723A" w:rsidP="0078723A" w:rsidRDefault="0078723A" w14:paraId="48DAD88B" w14:textId="77777777">
      <w:pPr>
        <w:rPr>
          <w:lang w:eastAsia="cs-CZ"/>
        </w:rPr>
      </w:pPr>
      <w:r w:rsidRPr="0078723A">
        <w:rPr>
          <w:lang w:eastAsia="cs-CZ"/>
        </w:rPr>
        <w:t>Uživatel vybere již z omezené skupiny RPO dané provozovny položky objednávek, které chce na konkrétní den naplánovat. Po spuštění se vygenerují OS na zvolený den.</w:t>
      </w:r>
    </w:p>
    <w:p w:rsidRPr="0078723A" w:rsidR="0078723A" w:rsidP="0078723A" w:rsidRDefault="0078723A" w14:paraId="0EB21D32" w14:textId="77777777">
      <w:pPr>
        <w:rPr>
          <w:lang w:eastAsia="cs-CZ"/>
        </w:rPr>
      </w:pPr>
      <w:r w:rsidRPr="0078723A">
        <w:rPr>
          <w:lang w:eastAsia="cs-CZ"/>
        </w:rPr>
        <w:t xml:space="preserve">Omezení výběru RPO bude spočívat v tom, že po zadání kalendářního dne dispečerem se mu nabídnou RPO, </w:t>
      </w:r>
      <w:r w:rsidRPr="0078723A">
        <w:rPr>
          <w:b/>
          <w:bCs/>
          <w:lang w:eastAsia="cs-CZ"/>
        </w:rPr>
        <w:t>pro které na daný kalendářní den neexistuje OS.</w:t>
      </w:r>
    </w:p>
    <w:p w:rsidRPr="0078723A" w:rsidR="0078723A" w:rsidP="0078723A" w:rsidRDefault="0078723A" w14:paraId="6216D2B1" w14:textId="77777777">
      <w:pPr>
        <w:rPr>
          <w:lang w:eastAsia="cs-CZ"/>
        </w:rPr>
      </w:pPr>
      <w:r w:rsidRPr="0078723A">
        <w:rPr>
          <w:lang w:eastAsia="cs-CZ"/>
        </w:rPr>
        <w:t>Pokud bude vybraná RPO zařazena v okruhu, tak se okruh v tomto případě ignoruje a vznikne OS bez zařazení do okruhu dne. Následně dispečer OS zařadí do konkrétních již existujících okruhů dne.</w:t>
      </w:r>
    </w:p>
    <w:p w:rsidRPr="0078723A" w:rsidR="0078723A" w:rsidP="0078723A" w:rsidRDefault="0078723A" w14:paraId="209DADBD" w14:textId="77777777">
      <w:pPr>
        <w:rPr>
          <w:lang w:eastAsia="cs-CZ"/>
        </w:rPr>
      </w:pPr>
      <w:r w:rsidRPr="0078723A">
        <w:rPr>
          <w:lang w:eastAsia="cs-CZ"/>
        </w:rPr>
        <w:t>Manuální generování bude synchronní proces, který bude schopen spustit jen uživatel s patřičným právem. Doporučujeme, aby pro danou provozovnu byl určen omezený počet uživatelů s tímto právem.</w:t>
      </w:r>
    </w:p>
    <w:p w:rsidRPr="0078723A" w:rsidR="0078723A" w:rsidP="0078723A" w:rsidRDefault="0078723A" w14:paraId="5C1EF28A" w14:textId="77777777">
      <w:pPr>
        <w:rPr>
          <w:lang w:eastAsia="cs-CZ"/>
        </w:rPr>
      </w:pPr>
      <w:r w:rsidRPr="0078723A">
        <w:rPr>
          <w:lang w:eastAsia="cs-CZ"/>
        </w:rPr>
        <w:t>Další analýza určí, zda bude nutné zamykat data proti změnám v průběhu procesu manuálního generování. Počítáme, že velkou většinu vygenerovaných OS zajistí automatické generování, přesto určitou ochranu souběžně měněných musíme zajistit.</w:t>
      </w:r>
    </w:p>
    <w:p w:rsidRPr="0078723A" w:rsidR="0078723A" w:rsidP="0078723A" w:rsidRDefault="0078723A" w14:paraId="2A4B91E5" w14:textId="77777777">
      <w:pPr>
        <w:rPr>
          <w:lang w:eastAsia="cs-CZ"/>
        </w:rPr>
      </w:pPr>
      <w:r w:rsidRPr="0078723A">
        <w:rPr>
          <w:lang w:eastAsia="cs-CZ"/>
        </w:rPr>
        <w:t>Po dokončení generování bude uživatel samostatným oknem informován o:</w:t>
      </w:r>
    </w:p>
    <w:p w:rsidRPr="0078723A" w:rsidR="0078723A" w:rsidP="00A43239" w:rsidRDefault="0078723A" w14:paraId="3028B80A" w14:textId="77777777">
      <w:pPr>
        <w:numPr>
          <w:ilvl w:val="0"/>
          <w:numId w:val="62"/>
        </w:numPr>
        <w:rPr>
          <w:lang w:eastAsia="cs-CZ"/>
        </w:rPr>
      </w:pPr>
      <w:r w:rsidRPr="0078723A">
        <w:rPr>
          <w:lang w:eastAsia="cs-CZ"/>
        </w:rPr>
        <w:t>dokončení procesu generování</w:t>
      </w:r>
    </w:p>
    <w:p w:rsidRPr="0078723A" w:rsidR="0078723A" w:rsidP="00A43239" w:rsidRDefault="0078723A" w14:paraId="252913CD" w14:textId="77777777">
      <w:pPr>
        <w:numPr>
          <w:ilvl w:val="0"/>
          <w:numId w:val="62"/>
        </w:numPr>
        <w:rPr>
          <w:lang w:eastAsia="cs-CZ"/>
        </w:rPr>
      </w:pPr>
      <w:r w:rsidRPr="0078723A">
        <w:rPr>
          <w:lang w:eastAsia="cs-CZ"/>
        </w:rPr>
        <w:t>počtu vybraných RPO</w:t>
      </w:r>
    </w:p>
    <w:p w:rsidRPr="0078723A" w:rsidR="0078723A" w:rsidP="00A43239" w:rsidRDefault="0078723A" w14:paraId="33E973D8" w14:textId="77777777">
      <w:pPr>
        <w:numPr>
          <w:ilvl w:val="0"/>
          <w:numId w:val="62"/>
        </w:numPr>
        <w:rPr>
          <w:lang w:eastAsia="cs-CZ"/>
        </w:rPr>
      </w:pPr>
      <w:r w:rsidRPr="0078723A">
        <w:rPr>
          <w:lang w:eastAsia="cs-CZ"/>
        </w:rPr>
        <w:t>počtu vygenerovaných</w:t>
      </w:r>
    </w:p>
    <w:p w:rsidRPr="0078723A" w:rsidR="0078723A" w:rsidP="00A43239" w:rsidRDefault="0078723A" w14:paraId="1E0DED2D" w14:textId="77777777">
      <w:pPr>
        <w:numPr>
          <w:ilvl w:val="1"/>
          <w:numId w:val="62"/>
        </w:numPr>
        <w:rPr>
          <w:lang w:eastAsia="cs-CZ"/>
        </w:rPr>
      </w:pPr>
      <w:r w:rsidRPr="0078723A">
        <w:rPr>
          <w:lang w:eastAsia="cs-CZ"/>
        </w:rPr>
        <w:t>objednaných služeb</w:t>
      </w:r>
    </w:p>
    <w:p w:rsidR="005D1534" w:rsidP="00A43239" w:rsidRDefault="0078723A" w14:paraId="179DF04C" w14:textId="0FA62F86">
      <w:pPr>
        <w:numPr>
          <w:ilvl w:val="1"/>
          <w:numId w:val="62"/>
        </w:numPr>
        <w:rPr>
          <w:lang w:eastAsia="cs-CZ"/>
        </w:rPr>
      </w:pPr>
      <w:r w:rsidRPr="0078723A">
        <w:rPr>
          <w:lang w:eastAsia="cs-CZ"/>
        </w:rPr>
        <w:t>lokací OS</w:t>
      </w:r>
    </w:p>
    <w:p w:rsidR="00775F15" w:rsidP="00775F15" w:rsidRDefault="00775F15" w14:paraId="6891F556" w14:textId="77777777">
      <w:pPr>
        <w:pStyle w:val="Nadpis4"/>
        <w:rPr>
          <w:lang w:eastAsia="cs-CZ"/>
        </w:rPr>
      </w:pPr>
      <w:bookmarkStart w:name="_Ref207602949" w:id="308"/>
      <w:bookmarkStart w:name="_Toc208482722" w:id="309"/>
      <w:r>
        <w:rPr>
          <w:lang w:eastAsia="cs-CZ"/>
        </w:rPr>
        <w:t xml:space="preserve">Rozšíření uvažovaná do </w:t>
      </w:r>
      <w:r w:rsidRPr="0085474B">
        <w:rPr>
          <w:lang w:eastAsia="cs-CZ"/>
        </w:rPr>
        <w:t>dalších etap</w:t>
      </w:r>
      <w:bookmarkEnd w:id="308"/>
      <w:bookmarkEnd w:id="309"/>
    </w:p>
    <w:p w:rsidRPr="00463C7F" w:rsidR="00463C7F" w:rsidP="009D6CBF" w:rsidRDefault="00463C7F" w14:paraId="7B2573F6" w14:textId="40B2C257">
      <w:pPr>
        <w:rPr>
          <w:smallCaps/>
          <w:color w:val="7E7E7E" w:themeColor="text1" w:themeTint="A5"/>
        </w:rPr>
      </w:pPr>
      <w:r w:rsidRPr="00AA1355">
        <w:rPr>
          <w:rStyle w:val="Odkazjemn"/>
        </w:rPr>
        <w:t>Tagy: #Balicek</w:t>
      </w:r>
      <w:r>
        <w:rPr>
          <w:rStyle w:val="Odkazjemn"/>
        </w:rPr>
        <w:t>2</w:t>
      </w:r>
      <w:r w:rsidRPr="00AA1355">
        <w:rPr>
          <w:rStyle w:val="Odkazjemn"/>
        </w:rPr>
        <w:t>, #</w:t>
      </w:r>
      <w:r>
        <w:rPr>
          <w:rStyle w:val="Odkazjemn"/>
        </w:rPr>
        <w:t>OP Full</w:t>
      </w:r>
    </w:p>
    <w:p w:rsidRPr="00613780" w:rsidR="001548EE" w:rsidP="009D6CBF" w:rsidRDefault="70DA69B0" w14:paraId="04DD3F3B" w14:textId="11C62FD3">
      <w:pPr>
        <w:rPr>
          <w:lang w:eastAsia="cs-CZ"/>
        </w:rPr>
      </w:pPr>
      <w:r w:rsidRPr="004E6CA2">
        <w:rPr>
          <w:lang w:eastAsia="cs-CZ"/>
        </w:rPr>
        <w:t>Rozšířená práce s mapou</w:t>
      </w:r>
    </w:p>
    <w:p w:rsidRPr="004E6CA2" w:rsidR="001548EE" w:rsidP="00A43239" w:rsidRDefault="5F69EB4A" w14:paraId="279AD0FB" w14:textId="426452EA">
      <w:pPr>
        <w:numPr>
          <w:ilvl w:val="0"/>
          <w:numId w:val="58"/>
        </w:numPr>
        <w:rPr>
          <w:lang w:eastAsia="cs-CZ"/>
        </w:rPr>
      </w:pPr>
      <w:r w:rsidRPr="004E6CA2">
        <w:rPr>
          <w:lang w:eastAsia="cs-CZ"/>
        </w:rPr>
        <w:t>Plánování DV</w:t>
      </w:r>
    </w:p>
    <w:p w:rsidRPr="004E6CA2" w:rsidR="001548EE" w:rsidP="00A43239" w:rsidRDefault="001548EE" w14:paraId="0FAADE51" w14:textId="10F08436">
      <w:pPr>
        <w:numPr>
          <w:ilvl w:val="1"/>
          <w:numId w:val="58"/>
        </w:numPr>
        <w:rPr>
          <w:lang w:eastAsia="cs-CZ"/>
        </w:rPr>
      </w:pPr>
      <w:r w:rsidRPr="004E6CA2">
        <w:rPr>
          <w:lang w:eastAsia="cs-CZ"/>
        </w:rPr>
        <w:t>možnost deaktivace/aktivace objednaných služeb přímo v mapě</w:t>
      </w:r>
    </w:p>
    <w:p w:rsidR="001548EE" w:rsidP="00A43239" w:rsidRDefault="001548EE" w14:paraId="291F9495" w14:textId="7B31E2E7">
      <w:pPr>
        <w:numPr>
          <w:ilvl w:val="1"/>
          <w:numId w:val="58"/>
        </w:numPr>
        <w:rPr>
          <w:lang w:eastAsia="cs-CZ"/>
        </w:rPr>
      </w:pPr>
      <w:r w:rsidRPr="004E6CA2">
        <w:rPr>
          <w:lang w:eastAsia="cs-CZ"/>
        </w:rPr>
        <w:t>možnost přesunout objednanou službu na jiný okruh dne přímo z</w:t>
      </w:r>
      <w:r w:rsidR="00695015">
        <w:rPr>
          <w:lang w:eastAsia="cs-CZ"/>
        </w:rPr>
        <w:t> </w:t>
      </w:r>
      <w:r w:rsidRPr="004E6CA2">
        <w:rPr>
          <w:lang w:eastAsia="cs-CZ"/>
        </w:rPr>
        <w:t>mapy</w:t>
      </w:r>
    </w:p>
    <w:p w:rsidRPr="004E6CA2" w:rsidR="00695015" w:rsidP="00A43239" w:rsidRDefault="00695015" w14:paraId="74BD6844" w14:textId="7203AAFD">
      <w:pPr>
        <w:numPr>
          <w:ilvl w:val="1"/>
          <w:numId w:val="58"/>
        </w:numPr>
        <w:rPr>
          <w:lang w:eastAsia="cs-CZ"/>
        </w:rPr>
      </w:pPr>
      <w:r>
        <w:rPr>
          <w:lang w:eastAsia="cs-CZ"/>
        </w:rPr>
        <w:t>zobrazení většího počtu DV v mapě současně</w:t>
      </w:r>
    </w:p>
    <w:p w:rsidRPr="004E6CA2" w:rsidR="001548EE" w:rsidP="00A43239" w:rsidRDefault="3D5478BB" w14:paraId="601F9574" w14:textId="7EE1CE91">
      <w:pPr>
        <w:numPr>
          <w:ilvl w:val="0"/>
          <w:numId w:val="58"/>
        </w:numPr>
        <w:rPr>
          <w:lang w:eastAsia="cs-CZ"/>
        </w:rPr>
      </w:pPr>
      <w:r w:rsidRPr="004E6CA2">
        <w:rPr>
          <w:lang w:eastAsia="cs-CZ"/>
        </w:rPr>
        <w:t>Monitoring realizace DV</w:t>
      </w:r>
    </w:p>
    <w:p w:rsidRPr="004E6CA2" w:rsidR="001548EE" w:rsidP="00A43239" w:rsidRDefault="001548EE" w14:paraId="3B93D2B9" w14:textId="7D6DB6FC">
      <w:pPr>
        <w:numPr>
          <w:ilvl w:val="1"/>
          <w:numId w:val="58"/>
        </w:numPr>
        <w:rPr>
          <w:lang w:eastAsia="cs-CZ"/>
        </w:rPr>
      </w:pPr>
      <w:r w:rsidRPr="004E6CA2">
        <w:rPr>
          <w:lang w:eastAsia="cs-CZ"/>
        </w:rPr>
        <w:t>možnost změnit stav z obslouženého na neobsloužené a naopak přímo v mapě</w:t>
      </w:r>
    </w:p>
    <w:p w:rsidR="00775F15" w:rsidP="00A43239" w:rsidRDefault="001548EE" w14:paraId="2DCF545B" w14:textId="78523F40">
      <w:pPr>
        <w:numPr>
          <w:ilvl w:val="1"/>
          <w:numId w:val="58"/>
        </w:numPr>
        <w:rPr>
          <w:lang w:eastAsia="cs-CZ"/>
        </w:rPr>
      </w:pPr>
      <w:r w:rsidRPr="004E6CA2">
        <w:rPr>
          <w:lang w:eastAsia="cs-CZ"/>
        </w:rPr>
        <w:t>možnost přeplánovat neobsloužené místo na jiný DV</w:t>
      </w:r>
    </w:p>
    <w:p w:rsidRPr="004E6CA2" w:rsidR="008B68D3" w:rsidP="008B68D3" w:rsidRDefault="008B68D3" w14:paraId="72606024" w14:textId="2A1196B4">
      <w:pPr>
        <w:numPr>
          <w:ilvl w:val="1"/>
          <w:numId w:val="58"/>
        </w:numPr>
        <w:rPr>
          <w:lang w:eastAsia="cs-CZ"/>
        </w:rPr>
      </w:pPr>
      <w:r>
        <w:rPr>
          <w:lang w:eastAsia="cs-CZ"/>
        </w:rPr>
        <w:t>zobrazení většího počtu DV v mapě současně</w:t>
      </w:r>
    </w:p>
    <w:p w:rsidR="001548EE" w:rsidP="00A60CE5" w:rsidRDefault="001548EE" w14:paraId="351BB9BB" w14:textId="77777777">
      <w:pPr>
        <w:rPr>
          <w:lang w:eastAsia="cs-CZ"/>
        </w:rPr>
      </w:pPr>
    </w:p>
    <w:p w:rsidR="00A14743" w:rsidRDefault="00A14743" w14:paraId="152713F6" w14:textId="173577C5">
      <w:pPr>
        <w:spacing w:after="0" w:line="240" w:lineRule="auto"/>
        <w:rPr>
          <w:bCs/>
          <w:caps/>
          <w:sz w:val="28"/>
          <w:szCs w:val="32"/>
          <w:lang w:eastAsia="cs-CZ"/>
        </w:rPr>
      </w:pPr>
      <w:r>
        <w:rPr>
          <w:lang w:eastAsia="cs-CZ"/>
        </w:rPr>
        <w:br w:type="page"/>
      </w:r>
    </w:p>
    <w:p w:rsidR="00A14743" w:rsidP="009E7CAD" w:rsidRDefault="00A14743" w14:paraId="50F01CC6" w14:textId="4111D74A">
      <w:pPr>
        <w:pStyle w:val="Nadpis3"/>
        <w:rPr>
          <w:lang w:eastAsia="cs-CZ"/>
        </w:rPr>
      </w:pPr>
      <w:bookmarkStart w:name="_Ref207378670" w:id="310"/>
      <w:bookmarkStart w:name="_Toc208482723" w:id="311"/>
      <w:r>
        <w:rPr>
          <w:lang w:eastAsia="cs-CZ"/>
        </w:rPr>
        <w:t>Aplikace F</w:t>
      </w:r>
      <w:r w:rsidR="001D215D">
        <w:rPr>
          <w:lang w:eastAsia="cs-CZ"/>
        </w:rPr>
        <w:t>leetwareOnBoard</w:t>
      </w:r>
      <w:bookmarkEnd w:id="310"/>
      <w:bookmarkEnd w:id="311"/>
    </w:p>
    <w:p w:rsidR="00905EB8" w:rsidP="00905EB8" w:rsidRDefault="00905EB8" w14:paraId="608DCA07" w14:textId="4B770B95">
      <w:pPr>
        <w:pStyle w:val="Nadpis4"/>
        <w:rPr>
          <w:lang w:eastAsia="cs-CZ"/>
        </w:rPr>
      </w:pPr>
      <w:bookmarkStart w:name="_Toc208482724" w:id="312"/>
      <w:r>
        <w:rPr>
          <w:lang w:eastAsia="cs-CZ"/>
        </w:rPr>
        <w:t>Přehled</w:t>
      </w:r>
      <w:bookmarkEnd w:id="312"/>
    </w:p>
    <w:p w:rsidR="00935CE8" w:rsidP="00935CE8" w:rsidRDefault="00935CE8" w14:paraId="076F5692" w14:textId="77777777">
      <w:pPr>
        <w:rPr>
          <w:lang w:eastAsia="cs-CZ"/>
        </w:rPr>
      </w:pPr>
      <w:r>
        <w:rPr>
          <w:lang w:eastAsia="cs-CZ"/>
        </w:rPr>
        <w:t>Aplikace bude zobrazovat nový modul - Cyklický svoz.</w:t>
      </w:r>
    </w:p>
    <w:p w:rsidR="00935CE8" w:rsidP="00935CE8" w:rsidRDefault="00935CE8" w14:paraId="521E7359" w14:textId="4586E47E">
      <w:pPr>
        <w:rPr>
          <w:lang w:eastAsia="cs-CZ"/>
        </w:rPr>
      </w:pPr>
      <w:r>
        <w:rPr>
          <w:lang w:eastAsia="cs-CZ"/>
        </w:rPr>
        <w:t xml:space="preserve">Dojde ke konfiguračnímu vypnutí stávajícího modulu Trasy a Itinerář. Tím se v hlavní liště FOB uvolní jedna pozice, která může být k dispozici do budoucna k přepínání mapy. </w:t>
      </w:r>
      <w:r w:rsidR="00E00CB0">
        <w:rPr>
          <w:lang w:eastAsia="cs-CZ"/>
        </w:rPr>
        <w:t>O</w:t>
      </w:r>
      <w:r>
        <w:rPr>
          <w:lang w:eastAsia="cs-CZ"/>
        </w:rPr>
        <w:t xml:space="preserve">statní </w:t>
      </w:r>
      <w:r w:rsidR="00E00CB0">
        <w:rPr>
          <w:lang w:eastAsia="cs-CZ"/>
        </w:rPr>
        <w:t xml:space="preserve">současná </w:t>
      </w:r>
      <w:r>
        <w:rPr>
          <w:lang w:eastAsia="cs-CZ"/>
        </w:rPr>
        <w:t xml:space="preserve">funkcionalita </w:t>
      </w:r>
      <w:r w:rsidR="00E00CB0">
        <w:rPr>
          <w:lang w:eastAsia="cs-CZ"/>
        </w:rPr>
        <w:t xml:space="preserve">aplikace </w:t>
      </w:r>
      <w:r>
        <w:rPr>
          <w:lang w:eastAsia="cs-CZ"/>
        </w:rPr>
        <w:t>FOB zůstane beze změny.</w:t>
      </w:r>
    </w:p>
    <w:p w:rsidR="00F01B07" w:rsidP="00935CE8" w:rsidRDefault="00F01B07" w14:paraId="4A1B8404" w14:textId="272ABB76">
      <w:pPr>
        <w:rPr>
          <w:lang w:eastAsia="cs-CZ"/>
        </w:rPr>
      </w:pPr>
      <w:r w:rsidRPr="00F01B07">
        <w:rPr>
          <w:noProof/>
          <w:lang w:eastAsia="cs-CZ"/>
        </w:rPr>
        <w:drawing>
          <wp:inline distT="0" distB="0" distL="0" distR="0" wp14:anchorId="2D666D4B" wp14:editId="184DFEE7">
            <wp:extent cx="3936670" cy="3013253"/>
            <wp:effectExtent l="0" t="0" r="6985" b="0"/>
            <wp:docPr id="63876397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63974" name=""/>
                    <pic:cNvPicPr/>
                  </pic:nvPicPr>
                  <pic:blipFill>
                    <a:blip r:embed="rId33"/>
                    <a:stretch>
                      <a:fillRect/>
                    </a:stretch>
                  </pic:blipFill>
                  <pic:spPr>
                    <a:xfrm>
                      <a:off x="0" y="0"/>
                      <a:ext cx="3949680" cy="3023211"/>
                    </a:xfrm>
                    <a:prstGeom prst="rect">
                      <a:avLst/>
                    </a:prstGeom>
                  </pic:spPr>
                </pic:pic>
              </a:graphicData>
            </a:graphic>
          </wp:inline>
        </w:drawing>
      </w:r>
    </w:p>
    <w:p w:rsidR="001D215D" w:rsidP="009D6CBF" w:rsidRDefault="001D215D" w14:paraId="76DAA70F" w14:textId="57D0BCE3">
      <w:pPr>
        <w:pStyle w:val="Popisobrzku"/>
      </w:pPr>
      <w:r>
        <w:t>Obr.: Dopady na moduly aplikace FOB</w:t>
      </w:r>
    </w:p>
    <w:p w:rsidRPr="00905EB8" w:rsidR="00810E0F" w:rsidP="009D6CBF" w:rsidRDefault="00935CE8" w14:paraId="3674D22C" w14:textId="56A84E5A">
      <w:pPr>
        <w:rPr>
          <w:lang w:eastAsia="cs-CZ"/>
        </w:rPr>
      </w:pPr>
      <w:r>
        <w:rPr>
          <w:lang w:eastAsia="cs-CZ"/>
        </w:rPr>
        <w:t>Cyklický svoz je specifická funkcionalita, pro FOB bude k dispozici Denní výkon a v rámci denního výkonu budou k dispozici jednotlivé Okruhy (max. 5) se Stanovišti. Každý okruh může mít stovky stanovišť. Součet stanovišť v rámci denního výkonu by měl být reálně cca okolo 600, za FOB se bude počítat s</w:t>
      </w:r>
      <w:r w:rsidR="00E00CB0">
        <w:rPr>
          <w:lang w:eastAsia="cs-CZ"/>
        </w:rPr>
        <w:t xml:space="preserve"> rezervou </w:t>
      </w:r>
      <w:r>
        <w:rPr>
          <w:lang w:eastAsia="cs-CZ"/>
        </w:rPr>
        <w:t>do 1000 stanovišť v rámci denního výkonu. Součástí okruhu v denním výkonu mohu být i likvidační místa. Součástí denního výkonu mohou být také činnosti jako Přestávka a Servis.</w:t>
      </w:r>
    </w:p>
    <w:p w:rsidR="002A082E" w:rsidRDefault="007D7192" w14:paraId="12FED5BD" w14:textId="77777777">
      <w:pPr>
        <w:spacing w:after="0" w:line="240" w:lineRule="auto"/>
        <w:rPr>
          <w:lang w:eastAsia="cs-CZ"/>
        </w:rPr>
      </w:pPr>
      <w:r w:rsidRPr="007D7192">
        <w:rPr>
          <w:lang w:eastAsia="cs-CZ"/>
        </w:rPr>
        <w:t>Níže v</w:t>
      </w:r>
      <w:r>
        <w:rPr>
          <w:lang w:eastAsia="cs-CZ"/>
        </w:rPr>
        <w:t xml:space="preserve"> textu </w:t>
      </w:r>
      <w:r w:rsidRPr="007D7192">
        <w:rPr>
          <w:lang w:eastAsia="cs-CZ"/>
        </w:rPr>
        <w:t xml:space="preserve">jsou </w:t>
      </w:r>
      <w:r>
        <w:rPr>
          <w:lang w:eastAsia="cs-CZ"/>
        </w:rPr>
        <w:t xml:space="preserve">návrhy obrazovek se </w:t>
      </w:r>
      <w:r w:rsidRPr="007D7192">
        <w:rPr>
          <w:lang w:eastAsia="cs-CZ"/>
        </w:rPr>
        <w:t xml:space="preserve">znázorněním jednotlivých funkcionalit a </w:t>
      </w:r>
      <w:r>
        <w:rPr>
          <w:lang w:eastAsia="cs-CZ"/>
        </w:rPr>
        <w:t xml:space="preserve">pro ilustraci </w:t>
      </w:r>
      <w:r w:rsidRPr="007D7192">
        <w:rPr>
          <w:lang w:eastAsia="cs-CZ"/>
        </w:rPr>
        <w:t>zobrazovaná data, s</w:t>
      </w:r>
      <w:r>
        <w:rPr>
          <w:lang w:eastAsia="cs-CZ"/>
        </w:rPr>
        <w:t>e</w:t>
      </w:r>
      <w:r w:rsidRPr="007D7192">
        <w:rPr>
          <w:lang w:eastAsia="cs-CZ"/>
        </w:rPr>
        <w:t xml:space="preserve"> kterými FOB bude pracovat. Výsledný vzhled a rozložení bude schvalován zákazníkem v rámci </w:t>
      </w:r>
      <w:r>
        <w:rPr>
          <w:lang w:eastAsia="cs-CZ"/>
        </w:rPr>
        <w:t>konstrukční fáze projektu</w:t>
      </w:r>
      <w:r w:rsidRPr="007D7192">
        <w:rPr>
          <w:lang w:eastAsia="cs-CZ"/>
        </w:rPr>
        <w:t>.</w:t>
      </w:r>
    </w:p>
    <w:p w:rsidR="00775F15" w:rsidRDefault="00775F15" w14:paraId="4E6D77DD" w14:textId="77777777">
      <w:pPr>
        <w:spacing w:after="0" w:line="240" w:lineRule="auto"/>
        <w:rPr>
          <w:lang w:eastAsia="cs-CZ"/>
        </w:rPr>
      </w:pPr>
    </w:p>
    <w:p w:rsidR="00775F15" w:rsidP="00732781" w:rsidRDefault="000A5E63" w14:paraId="5B50003B" w14:textId="6A853411">
      <w:pPr>
        <w:pStyle w:val="Nadpis4"/>
        <w:rPr>
          <w:lang w:eastAsia="cs-CZ"/>
        </w:rPr>
      </w:pPr>
      <w:bookmarkStart w:name="_Toc208482725" w:id="313"/>
      <w:r>
        <w:rPr>
          <w:lang w:eastAsia="cs-CZ"/>
        </w:rPr>
        <w:t>Komunika</w:t>
      </w:r>
      <w:r w:rsidR="00732781">
        <w:rPr>
          <w:lang w:eastAsia="cs-CZ"/>
        </w:rPr>
        <w:t>ce a stažení denního výkonu</w:t>
      </w:r>
      <w:bookmarkEnd w:id="313"/>
    </w:p>
    <w:p w:rsidRPr="00DE2A18" w:rsidR="00DE2A18" w:rsidP="00DE2A18" w:rsidRDefault="00DE2A18" w14:paraId="75B197A1" w14:textId="55F910DC">
      <w:pPr>
        <w:rPr>
          <w:smallCaps/>
          <w:color w:val="7E7E7E" w:themeColor="text1" w:themeTint="A5"/>
        </w:rPr>
      </w:pPr>
      <w:r w:rsidRPr="00AA1355">
        <w:rPr>
          <w:rStyle w:val="Odkazjemn"/>
        </w:rPr>
        <w:t>Tagy: #Balicek</w:t>
      </w:r>
      <w:r>
        <w:rPr>
          <w:rStyle w:val="Odkazjemn"/>
        </w:rPr>
        <w:t>1</w:t>
      </w:r>
      <w:r w:rsidRPr="00AA1355">
        <w:rPr>
          <w:rStyle w:val="Odkazjemn"/>
        </w:rPr>
        <w:t>, #</w:t>
      </w:r>
      <w:r>
        <w:rPr>
          <w:rStyle w:val="Odkazjemn"/>
        </w:rPr>
        <w:t>Fo</w:t>
      </w:r>
      <w:r w:rsidR="00635046">
        <w:rPr>
          <w:rStyle w:val="Odkazjemn"/>
        </w:rPr>
        <w:t>B Lim</w:t>
      </w:r>
    </w:p>
    <w:p w:rsidRPr="00473559" w:rsidR="00473559" w:rsidP="00473559" w:rsidRDefault="00473559" w14:paraId="36E8CEFC" w14:textId="77777777">
      <w:pPr>
        <w:rPr>
          <w:lang w:eastAsia="cs-CZ"/>
        </w:rPr>
      </w:pPr>
      <w:r w:rsidRPr="00473559">
        <w:rPr>
          <w:lang w:eastAsia="cs-CZ"/>
        </w:rPr>
        <w:t>Aplikace FOB2.0 si po svém spuštění vyvolá dotaz na stažení aktuálního denního výkonu, tento dotaz bude případně opakovat, dle konfiguračního parametru, podobně jako u současného modulu Tras (perioda a počet opakování), dále bude k dispozici i podpora pro manuální vyvolání stažení denního výkonu.</w:t>
      </w:r>
    </w:p>
    <w:p w:rsidRPr="00473559" w:rsidR="00473559" w:rsidP="00473559" w:rsidRDefault="00473559" w14:paraId="1C595FFB" w14:textId="77777777">
      <w:pPr>
        <w:rPr>
          <w:lang w:eastAsia="cs-CZ"/>
        </w:rPr>
      </w:pPr>
      <w:r w:rsidRPr="00473559">
        <w:rPr>
          <w:lang w:eastAsia="cs-CZ"/>
        </w:rPr>
        <w:t>V rámci dialogu pro stahování denního výkonu bude k dispozici tlačítko "Dokončit na pozadí", kde uživatel může daný dialog skrýt a tím dále pracovat s aplikací FOB, po úspěšném i neúspěšném dokončení stažení denního výkonu bude následně informován.</w:t>
      </w:r>
    </w:p>
    <w:p w:rsidRPr="00B45F68" w:rsidR="00B45F68" w:rsidP="00B45F68" w:rsidRDefault="00B45F68" w14:paraId="36F2DC7B" w14:textId="77777777">
      <w:pPr>
        <w:rPr>
          <w:lang w:eastAsia="cs-CZ"/>
        </w:rPr>
      </w:pPr>
    </w:p>
    <w:p w:rsidRPr="00B45F68" w:rsidR="00B45F68" w:rsidP="009D6CBF" w:rsidRDefault="00B45F68" w14:paraId="1E01369F" w14:textId="77777777">
      <w:pPr>
        <w:jc w:val="center"/>
        <w:rPr>
          <w:lang w:eastAsia="cs-CZ"/>
        </w:rPr>
      </w:pPr>
      <w:r w:rsidRPr="00B45F68">
        <w:rPr>
          <w:noProof/>
          <w:lang w:eastAsia="cs-CZ"/>
        </w:rPr>
        <w:drawing>
          <wp:inline distT="0" distB="0" distL="0" distR="0" wp14:anchorId="61E75CA3" wp14:editId="631BA6FB">
            <wp:extent cx="1987652" cy="1816193"/>
            <wp:effectExtent l="0" t="0" r="0" b="0"/>
            <wp:docPr id="252484547" name="obrázek 3" descr="Obsah obrázku text, snímek obrazovky, Písmo, čísl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84547" name="obrázek 3" descr="Obsah obrázku text, snímek obrazovky, Písmo, číslo&#10;&#10;Obsah generovaný pomocí AI může být nesprávný."/>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87652" cy="1816193"/>
                    </a:xfrm>
                    <a:prstGeom prst="rect">
                      <a:avLst/>
                    </a:prstGeom>
                    <a:noFill/>
                    <a:ln>
                      <a:noFill/>
                    </a:ln>
                  </pic:spPr>
                </pic:pic>
              </a:graphicData>
            </a:graphic>
          </wp:inline>
        </w:drawing>
      </w:r>
    </w:p>
    <w:p w:rsidRPr="00B45F68" w:rsidR="00B45F68" w:rsidP="009D6CBF" w:rsidRDefault="001D215D" w14:paraId="2F9946BB" w14:textId="5F39FC5D">
      <w:pPr>
        <w:pStyle w:val="Popisobrzku"/>
      </w:pPr>
      <w:r>
        <w:t xml:space="preserve">Obr.: </w:t>
      </w:r>
      <w:r w:rsidRPr="00B45F68" w:rsidR="00B45F68">
        <w:t>Dialog pro stažení denního výkonu</w:t>
      </w:r>
    </w:p>
    <w:p w:rsidRPr="00B45F68" w:rsidR="00B45F68" w:rsidP="00B45F68" w:rsidRDefault="00B45F68" w14:paraId="263B4D06" w14:textId="77777777">
      <w:pPr>
        <w:rPr>
          <w:lang w:eastAsia="cs-CZ"/>
        </w:rPr>
      </w:pPr>
      <w:r w:rsidRPr="00B45F68">
        <w:rPr>
          <w:lang w:eastAsia="cs-CZ"/>
        </w:rPr>
        <w:t> </w:t>
      </w:r>
    </w:p>
    <w:p w:rsidRPr="00B45F68" w:rsidR="00B45F68" w:rsidP="00B45F68" w:rsidRDefault="00B45F68" w14:paraId="4C06B7E5" w14:textId="77777777">
      <w:pPr>
        <w:rPr>
          <w:lang w:eastAsia="cs-CZ"/>
        </w:rPr>
      </w:pPr>
      <w:r w:rsidRPr="00B45F68">
        <w:rPr>
          <w:lang w:eastAsia="cs-CZ"/>
        </w:rPr>
        <w:t>Jestliže se aplikaci FOB nepodaří úspěšně stáhnout denní výkon, zobrazí se uživateli dialog s možností "Zkusit znovu" a nebo lze dialog zavřít.</w:t>
      </w:r>
    </w:p>
    <w:p w:rsidRPr="00B45F68" w:rsidR="00B45F68" w:rsidP="009D6CBF" w:rsidRDefault="00B45F68" w14:paraId="38C9A86E" w14:textId="77777777">
      <w:pPr>
        <w:jc w:val="center"/>
        <w:rPr>
          <w:lang w:eastAsia="cs-CZ"/>
        </w:rPr>
      </w:pPr>
      <w:r w:rsidRPr="00B45F68">
        <w:rPr>
          <w:noProof/>
          <w:lang w:eastAsia="cs-CZ"/>
        </w:rPr>
        <w:drawing>
          <wp:inline distT="0" distB="0" distL="0" distR="0" wp14:anchorId="53AB1B41" wp14:editId="6F5ADEAA">
            <wp:extent cx="2000353" cy="1816193"/>
            <wp:effectExtent l="0" t="0" r="0" b="0"/>
            <wp:docPr id="244323311" name="obrázek 4" descr="Obsah obrázku text, snímek obrazovky, Písmo, čísl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23311" name="obrázek 4" descr="Obsah obrázku text, snímek obrazovky, Písmo, číslo&#10;&#10;Obsah generovaný pomocí AI může být nesprávný."/>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00353" cy="1816193"/>
                    </a:xfrm>
                    <a:prstGeom prst="rect">
                      <a:avLst/>
                    </a:prstGeom>
                    <a:noFill/>
                    <a:ln>
                      <a:noFill/>
                    </a:ln>
                  </pic:spPr>
                </pic:pic>
              </a:graphicData>
            </a:graphic>
          </wp:inline>
        </w:drawing>
      </w:r>
    </w:p>
    <w:p w:rsidRPr="00B45F68" w:rsidR="00B45F68" w:rsidP="009D6CBF" w:rsidRDefault="001D215D" w14:paraId="2B4F4E71" w14:textId="388829C2">
      <w:pPr>
        <w:pStyle w:val="Popisobrzku"/>
      </w:pPr>
      <w:r>
        <w:t xml:space="preserve">Obr.: </w:t>
      </w:r>
      <w:r w:rsidRPr="00B45F68" w:rsidR="00B45F68">
        <w:t>Neúspěšné stažení denního výkonu</w:t>
      </w:r>
    </w:p>
    <w:p w:rsidRPr="00B45F68" w:rsidR="00B45F68" w:rsidP="00B45F68" w:rsidRDefault="00B45F68" w14:paraId="1C810DA9" w14:textId="77777777">
      <w:pPr>
        <w:rPr>
          <w:lang w:eastAsia="cs-CZ"/>
        </w:rPr>
      </w:pPr>
      <w:r w:rsidRPr="00B45F68">
        <w:rPr>
          <w:lang w:eastAsia="cs-CZ"/>
        </w:rPr>
        <w:t> </w:t>
      </w:r>
    </w:p>
    <w:p w:rsidRPr="00B45F68" w:rsidR="00B45F68" w:rsidP="00B45F68" w:rsidRDefault="00B45F68" w14:paraId="1DF5C03F" w14:textId="77777777">
      <w:pPr>
        <w:rPr>
          <w:lang w:eastAsia="cs-CZ"/>
        </w:rPr>
      </w:pPr>
      <w:r w:rsidRPr="00B45F68">
        <w:rPr>
          <w:lang w:eastAsia="cs-CZ"/>
        </w:rPr>
        <w:t>Naopak, jestliže se aplikaci FOB podaří úspěšně stáhnout denní výkon, zobrazí se uživateli dialog níže, kde je k dispozici volba "Prohlédnout denní výkon".</w:t>
      </w:r>
    </w:p>
    <w:p w:rsidRPr="00B45F68" w:rsidR="00B45F68" w:rsidP="00B45F68" w:rsidRDefault="00B45F68" w14:paraId="77DCFF09" w14:textId="77777777">
      <w:pPr>
        <w:rPr>
          <w:lang w:eastAsia="cs-CZ"/>
        </w:rPr>
      </w:pPr>
      <w:r w:rsidRPr="00B45F68">
        <w:rPr>
          <w:lang w:eastAsia="cs-CZ"/>
        </w:rPr>
        <w:t xml:space="preserve">Tato volba automaticky otevře nový modul - </w:t>
      </w:r>
      <w:r w:rsidRPr="00B45F68">
        <w:rPr>
          <w:b/>
          <w:bCs/>
          <w:lang w:eastAsia="cs-CZ"/>
        </w:rPr>
        <w:t>Cyklický svoz</w:t>
      </w:r>
      <w:r w:rsidRPr="00B45F68">
        <w:rPr>
          <w:lang w:eastAsia="cs-CZ"/>
        </w:rPr>
        <w:t xml:space="preserve"> a uživateli zobrazí data denního výkonu.</w:t>
      </w:r>
    </w:p>
    <w:p w:rsidRPr="00B45F68" w:rsidR="00B45F68" w:rsidP="009D6CBF" w:rsidRDefault="00B45F68" w14:paraId="7430E76A" w14:textId="77777777">
      <w:pPr>
        <w:jc w:val="center"/>
        <w:rPr>
          <w:lang w:eastAsia="cs-CZ"/>
        </w:rPr>
      </w:pPr>
      <w:r w:rsidRPr="00B45F68">
        <w:rPr>
          <w:noProof/>
          <w:lang w:eastAsia="cs-CZ"/>
        </w:rPr>
        <w:drawing>
          <wp:inline distT="0" distB="0" distL="0" distR="0" wp14:anchorId="77B92E27" wp14:editId="5D3A4588">
            <wp:extent cx="2025754" cy="1828894"/>
            <wp:effectExtent l="0" t="0" r="0" b="0"/>
            <wp:docPr id="280157836" name="obrázek 5" descr="Obsah obrázku text, snímek obrazovky, Písmo, čísl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57836" name="obrázek 5" descr="Obsah obrázku text, snímek obrazovky, Písmo, číslo&#10;&#10;Obsah generovaný pomocí AI může být nesprávný."/>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25754" cy="1828894"/>
                    </a:xfrm>
                    <a:prstGeom prst="rect">
                      <a:avLst/>
                    </a:prstGeom>
                    <a:noFill/>
                    <a:ln>
                      <a:noFill/>
                    </a:ln>
                  </pic:spPr>
                </pic:pic>
              </a:graphicData>
            </a:graphic>
          </wp:inline>
        </w:drawing>
      </w:r>
    </w:p>
    <w:p w:rsidRPr="00B45F68" w:rsidR="00B45F68" w:rsidP="009D6CBF" w:rsidRDefault="001D215D" w14:paraId="132AC41F" w14:textId="72758452">
      <w:pPr>
        <w:pStyle w:val="Popisobrzku"/>
      </w:pPr>
      <w:r>
        <w:t xml:space="preserve">Obr.: </w:t>
      </w:r>
      <w:r w:rsidRPr="00B45F68" w:rsidR="00B45F68">
        <w:t>Úspěšné stažení denního výkonu</w:t>
      </w:r>
    </w:p>
    <w:p w:rsidR="00732781" w:rsidP="00732781" w:rsidRDefault="00B45F68" w14:paraId="2BDBA7A4" w14:textId="4A8DAF39">
      <w:pPr>
        <w:rPr>
          <w:lang w:eastAsia="cs-CZ"/>
        </w:rPr>
      </w:pPr>
      <w:r w:rsidRPr="009D6CBF">
        <w:rPr>
          <w:lang w:eastAsia="cs-CZ"/>
        </w:rPr>
        <w:t>Jestliže nebude k dispozici žádný denní výkon pro aktuální vozidlo, FOB zobrazí patřičnou hlášku.</w:t>
      </w:r>
    </w:p>
    <w:p w:rsidR="00732781" w:rsidP="00732781" w:rsidRDefault="00732781" w14:paraId="058AF39C" w14:textId="77777777">
      <w:pPr>
        <w:rPr>
          <w:lang w:eastAsia="cs-CZ"/>
        </w:rPr>
      </w:pPr>
    </w:p>
    <w:p w:rsidR="00810E0F" w:rsidP="009D6CBF" w:rsidRDefault="00732781" w14:paraId="320877C5" w14:textId="2277AD4F">
      <w:pPr>
        <w:pStyle w:val="Nadpis4"/>
        <w:keepNext/>
        <w:rPr>
          <w:lang w:eastAsia="cs-CZ"/>
        </w:rPr>
      </w:pPr>
      <w:bookmarkStart w:name="_Toc208482726" w:id="314"/>
      <w:r>
        <w:rPr>
          <w:lang w:eastAsia="cs-CZ"/>
        </w:rPr>
        <w:t>Modul Cyklické svozy</w:t>
      </w:r>
      <w:bookmarkEnd w:id="314"/>
    </w:p>
    <w:p w:rsidRPr="005E40F2" w:rsidR="005E40F2" w:rsidP="009D6CBF" w:rsidRDefault="005E40F2" w14:paraId="42E6DE52" w14:textId="77777777">
      <w:pPr>
        <w:rPr>
          <w:lang w:eastAsia="cs-CZ"/>
        </w:rPr>
      </w:pPr>
      <w:r w:rsidRPr="005E40F2">
        <w:rPr>
          <w:lang w:eastAsia="cs-CZ"/>
        </w:rPr>
        <w:t>V hlavičce nové záložky bude zobrazeno Vozidlo (RZ), Datum realizace, Poznámka k dennímu výkonu, dále informace, v kolik hodin proběhla poslední aktualizace denního výkonu a jako poslední, tlačítko "Aktualizovat" pro manuální vyvolání stažení denního výkonu.</w:t>
      </w:r>
    </w:p>
    <w:p w:rsidR="004F1EEB" w:rsidP="005E40F2" w:rsidRDefault="004F1EEB" w14:paraId="1D140748" w14:textId="77777777">
      <w:pPr>
        <w:spacing w:after="0" w:line="240" w:lineRule="auto"/>
        <w:rPr>
          <w:b/>
          <w:bCs/>
          <w:lang w:eastAsia="cs-CZ"/>
        </w:rPr>
      </w:pPr>
    </w:p>
    <w:p w:rsidR="005E40F2" w:rsidP="009D6CBF" w:rsidRDefault="004F1EEB" w14:paraId="2DEBB71F" w14:textId="13C769AE">
      <w:pPr>
        <w:pStyle w:val="Nadpis5"/>
        <w:rPr>
          <w:lang w:eastAsia="cs-CZ"/>
        </w:rPr>
      </w:pPr>
      <w:r>
        <w:rPr>
          <w:lang w:eastAsia="cs-CZ"/>
        </w:rPr>
        <w:t>Práce s</w:t>
      </w:r>
      <w:r w:rsidR="00635046">
        <w:rPr>
          <w:lang w:eastAsia="cs-CZ"/>
        </w:rPr>
        <w:t> </w:t>
      </w:r>
      <w:r w:rsidR="00A90DCD">
        <w:rPr>
          <w:lang w:eastAsia="cs-CZ"/>
        </w:rPr>
        <w:t>o</w:t>
      </w:r>
      <w:r w:rsidRPr="005E40F2" w:rsidR="005E40F2">
        <w:rPr>
          <w:lang w:eastAsia="cs-CZ"/>
        </w:rPr>
        <w:t>kruh</w:t>
      </w:r>
      <w:r w:rsidR="00A90DCD">
        <w:rPr>
          <w:lang w:eastAsia="cs-CZ"/>
        </w:rPr>
        <w:t>em</w:t>
      </w:r>
    </w:p>
    <w:p w:rsidRPr="00635046" w:rsidR="00635046" w:rsidP="00635046" w:rsidRDefault="00635046" w14:paraId="4AEF8B25" w14:textId="25E04510">
      <w:pPr>
        <w:rPr>
          <w:smallCaps/>
          <w:color w:val="7E7E7E" w:themeColor="text1" w:themeTint="A5"/>
        </w:rPr>
      </w:pPr>
      <w:r w:rsidRPr="00AA1355">
        <w:rPr>
          <w:rStyle w:val="Odkazjemn"/>
        </w:rPr>
        <w:t>Tagy: #Balicek</w:t>
      </w:r>
      <w:r>
        <w:rPr>
          <w:rStyle w:val="Odkazjemn"/>
        </w:rPr>
        <w:t>1</w:t>
      </w:r>
      <w:r w:rsidRPr="00AA1355">
        <w:rPr>
          <w:rStyle w:val="Odkazjemn"/>
        </w:rPr>
        <w:t>, #</w:t>
      </w:r>
      <w:r>
        <w:rPr>
          <w:rStyle w:val="Odkazjemn"/>
        </w:rPr>
        <w:t>FoB Lim</w:t>
      </w:r>
    </w:p>
    <w:p w:rsidRPr="009A69C3" w:rsidR="005E40F2" w:rsidP="009D6CBF" w:rsidRDefault="005E40F2" w14:paraId="46DCF71B" w14:textId="77777777">
      <w:pPr>
        <w:rPr>
          <w:lang w:eastAsia="cs-CZ"/>
        </w:rPr>
      </w:pPr>
      <w:r w:rsidRPr="009A69C3">
        <w:rPr>
          <w:lang w:eastAsia="cs-CZ"/>
        </w:rPr>
        <w:t xml:space="preserve">V rámci dlaždice s okruhem, budou zobrazena data jako, </w:t>
      </w:r>
      <w:r w:rsidRPr="009D6CBF">
        <w:rPr>
          <w:lang w:eastAsia="cs-CZ"/>
        </w:rPr>
        <w:t>Název okruhu</w:t>
      </w:r>
      <w:r w:rsidRPr="009A69C3">
        <w:rPr>
          <w:lang w:eastAsia="cs-CZ"/>
        </w:rPr>
        <w:t xml:space="preserve"> (např. Trenčín svoz komunálního odpadu), </w:t>
      </w:r>
      <w:r w:rsidRPr="009D6CBF">
        <w:rPr>
          <w:lang w:eastAsia="cs-CZ"/>
        </w:rPr>
        <w:t>Poznámka k okruhu</w:t>
      </w:r>
      <w:r w:rsidRPr="009A69C3">
        <w:rPr>
          <w:lang w:eastAsia="cs-CZ"/>
        </w:rPr>
        <w:t xml:space="preserve">, </w:t>
      </w:r>
      <w:r w:rsidRPr="009D6CBF">
        <w:rPr>
          <w:lang w:eastAsia="cs-CZ"/>
        </w:rPr>
        <w:t xml:space="preserve">Počet obsloužených s celkovým počtem </w:t>
      </w:r>
      <w:r w:rsidRPr="009A69C3">
        <w:rPr>
          <w:lang w:eastAsia="cs-CZ"/>
        </w:rPr>
        <w:t xml:space="preserve">stanovišť (např. 12/325), </w:t>
      </w:r>
      <w:r w:rsidRPr="009D6CBF">
        <w:rPr>
          <w:lang w:eastAsia="cs-CZ"/>
        </w:rPr>
        <w:t>Stav realizace </w:t>
      </w:r>
      <w:r w:rsidRPr="009A69C3">
        <w:rPr>
          <w:lang w:eastAsia="cs-CZ"/>
        </w:rPr>
        <w:t xml:space="preserve">a samotné </w:t>
      </w:r>
      <w:r w:rsidRPr="009D6CBF">
        <w:rPr>
          <w:lang w:eastAsia="cs-CZ"/>
        </w:rPr>
        <w:t>Akce</w:t>
      </w:r>
      <w:r w:rsidRPr="009A69C3">
        <w:rPr>
          <w:lang w:eastAsia="cs-CZ"/>
        </w:rPr>
        <w:t xml:space="preserve"> nad jednotlivým okruhem. Dále je možnost "rozbalit" a zobrazit </w:t>
      </w:r>
      <w:r w:rsidRPr="009D6CBF">
        <w:rPr>
          <w:lang w:eastAsia="cs-CZ"/>
        </w:rPr>
        <w:t>Likvidační místa</w:t>
      </w:r>
      <w:r w:rsidRPr="009A69C3">
        <w:rPr>
          <w:lang w:eastAsia="cs-CZ"/>
        </w:rPr>
        <w:t xml:space="preserve">. U likvidačních míst se následně zobrazí </w:t>
      </w:r>
      <w:r w:rsidRPr="009D6CBF">
        <w:rPr>
          <w:lang w:eastAsia="cs-CZ"/>
        </w:rPr>
        <w:t>Adresa</w:t>
      </w:r>
      <w:r w:rsidRPr="009A69C3">
        <w:rPr>
          <w:lang w:eastAsia="cs-CZ"/>
        </w:rPr>
        <w:t xml:space="preserve"> a </w:t>
      </w:r>
      <w:r w:rsidRPr="009D6CBF">
        <w:rPr>
          <w:lang w:eastAsia="cs-CZ"/>
        </w:rPr>
        <w:t>Skupina odpadu</w:t>
      </w:r>
      <w:r w:rsidRPr="009A69C3">
        <w:rPr>
          <w:lang w:eastAsia="cs-CZ"/>
        </w:rPr>
        <w:t>. Likvidačních míst je možné mít v rámci okruhu více a taky je možné, že okruh bude bez likvidačního místa.</w:t>
      </w:r>
    </w:p>
    <w:p w:rsidRPr="005E40F2" w:rsidR="005E40F2" w:rsidP="009D6CBF" w:rsidRDefault="005E40F2" w14:paraId="26008E4B" w14:textId="77777777">
      <w:pPr>
        <w:rPr>
          <w:lang w:eastAsia="cs-CZ"/>
        </w:rPr>
      </w:pPr>
      <w:r w:rsidRPr="005E40F2">
        <w:rPr>
          <w:lang w:eastAsia="cs-CZ"/>
        </w:rPr>
        <w:t>Akce nad jednotlivými okruhy jsou - Zahájit, Ukončit, Přerušit, Vynechat, Zařadit. Vždy budou k dispozici přes rychlou volbu jen ty, u kterých to dává posloupností smysl. </w:t>
      </w:r>
    </w:p>
    <w:p w:rsidRPr="009D6CBF" w:rsidR="005E40F2" w:rsidP="009D6CBF" w:rsidRDefault="005E40F2" w14:paraId="7E5F91A8" w14:textId="77777777">
      <w:pPr>
        <w:rPr>
          <w:lang w:eastAsia="cs-CZ"/>
        </w:rPr>
      </w:pPr>
      <w:r w:rsidRPr="009D6CBF">
        <w:rPr>
          <w:lang w:eastAsia="cs-CZ"/>
        </w:rPr>
        <w:t>Výchozí stav - okruh doposud bez žádné aktivity, k dispozici akce:</w:t>
      </w:r>
    </w:p>
    <w:p w:rsidRPr="00A90DCD" w:rsidR="005E40F2" w:rsidP="009C4F9D" w:rsidRDefault="005E40F2" w14:paraId="3363E600" w14:textId="6F1FA80D">
      <w:pPr>
        <w:numPr>
          <w:ilvl w:val="0"/>
          <w:numId w:val="91"/>
        </w:numPr>
        <w:spacing w:after="0" w:line="240" w:lineRule="auto"/>
        <w:rPr>
          <w:lang w:eastAsia="cs-CZ"/>
        </w:rPr>
      </w:pPr>
      <w:r w:rsidRPr="00A90DCD">
        <w:rPr>
          <w:lang w:eastAsia="cs-CZ"/>
        </w:rPr>
        <w:t>Zahájit (do RP se odešle zahájení/přihlášení na okruh)</w:t>
      </w:r>
      <w:r w:rsidR="005F6006">
        <w:rPr>
          <w:lang w:eastAsia="cs-CZ"/>
        </w:rPr>
        <w:t>.</w:t>
      </w:r>
    </w:p>
    <w:p w:rsidR="00D276D9" w:rsidP="009C4F9D" w:rsidRDefault="005E40F2" w14:paraId="1A7B4D2B" w14:textId="56B8A629">
      <w:pPr>
        <w:numPr>
          <w:ilvl w:val="0"/>
          <w:numId w:val="91"/>
        </w:numPr>
        <w:spacing w:after="0" w:line="240" w:lineRule="auto"/>
        <w:rPr>
          <w:lang w:eastAsia="cs-CZ"/>
        </w:rPr>
      </w:pPr>
      <w:r w:rsidRPr="00A90DCD">
        <w:rPr>
          <w:lang w:eastAsia="cs-CZ"/>
        </w:rPr>
        <w:t>Vynechat (ve FOB se zneaktivní, stav vynechat se nebude odesílat do RP) - nebude se dále s okruhem uvažovat v automatických akcích</w:t>
      </w:r>
      <w:r w:rsidR="005F6006">
        <w:rPr>
          <w:lang w:eastAsia="cs-CZ"/>
        </w:rPr>
        <w:t>.</w:t>
      </w:r>
    </w:p>
    <w:p w:rsidR="00546A04" w:rsidP="00546A04" w:rsidRDefault="00546A04" w14:paraId="487AEA02" w14:textId="77777777">
      <w:pPr>
        <w:rPr>
          <w:lang w:eastAsia="cs-CZ"/>
        </w:rPr>
      </w:pPr>
    </w:p>
    <w:p w:rsidR="00546A04" w:rsidP="00546A04" w:rsidRDefault="005E40F2" w14:paraId="074C22D2" w14:textId="77777777">
      <w:pPr>
        <w:rPr>
          <w:lang w:eastAsia="cs-CZ"/>
        </w:rPr>
      </w:pPr>
      <w:r w:rsidRPr="009D6CBF">
        <w:rPr>
          <w:lang w:eastAsia="cs-CZ"/>
        </w:rPr>
        <w:t>Stav okruh Zahájen - k dispozici akce:</w:t>
      </w:r>
    </w:p>
    <w:p w:rsidR="00546A04" w:rsidP="009C4F9D" w:rsidRDefault="005E40F2" w14:paraId="0EE08E9C" w14:textId="73B82EA8">
      <w:pPr>
        <w:pStyle w:val="Odstavecseseznamem"/>
        <w:numPr>
          <w:ilvl w:val="0"/>
          <w:numId w:val="90"/>
        </w:numPr>
        <w:spacing w:after="0" w:line="240" w:lineRule="auto"/>
        <w:rPr>
          <w:lang w:eastAsia="cs-CZ"/>
        </w:rPr>
      </w:pPr>
      <w:r w:rsidRPr="00A90DCD">
        <w:rPr>
          <w:lang w:eastAsia="cs-CZ"/>
        </w:rPr>
        <w:t>Ukončit (do RP se odešle ukončení/odhlášení z okruhu) - úspěšné dokončení okruhu a to i včetně LM</w:t>
      </w:r>
      <w:r w:rsidR="005F6006">
        <w:rPr>
          <w:lang w:eastAsia="cs-CZ"/>
        </w:rPr>
        <w:t>.</w:t>
      </w:r>
    </w:p>
    <w:p w:rsidRPr="00A90DCD" w:rsidR="005E40F2" w:rsidP="009C4F9D" w:rsidRDefault="005E40F2" w14:paraId="57CBB29D" w14:textId="14F62984">
      <w:pPr>
        <w:pStyle w:val="Odstavecseseznamem"/>
        <w:numPr>
          <w:ilvl w:val="0"/>
          <w:numId w:val="90"/>
        </w:numPr>
        <w:spacing w:after="0" w:line="240" w:lineRule="auto"/>
        <w:rPr>
          <w:lang w:eastAsia="cs-CZ"/>
        </w:rPr>
      </w:pPr>
      <w:r w:rsidRPr="00A90DCD">
        <w:rPr>
          <w:lang w:eastAsia="cs-CZ"/>
        </w:rPr>
        <w:t>Přerušit (do RP se odešle informace o přerušení okruhu) - okruh nebyl dokončen</w:t>
      </w:r>
      <w:r w:rsidR="005F6006">
        <w:rPr>
          <w:lang w:eastAsia="cs-CZ"/>
        </w:rPr>
        <w:t>.</w:t>
      </w:r>
    </w:p>
    <w:p w:rsidR="00546A04" w:rsidP="009238C3" w:rsidRDefault="00546A04" w14:paraId="04A9DCFC" w14:textId="77777777">
      <w:pPr>
        <w:rPr>
          <w:lang w:eastAsia="cs-CZ"/>
        </w:rPr>
      </w:pPr>
    </w:p>
    <w:p w:rsidRPr="009D6CBF" w:rsidR="005E40F2" w:rsidP="009D6CBF" w:rsidRDefault="005E40F2" w14:paraId="3C9016DD" w14:textId="77777777">
      <w:pPr>
        <w:rPr>
          <w:lang w:eastAsia="cs-CZ"/>
        </w:rPr>
      </w:pPr>
      <w:r w:rsidRPr="009D6CBF">
        <w:rPr>
          <w:lang w:eastAsia="cs-CZ"/>
        </w:rPr>
        <w:t>Stav okruh Přerušen - k dispozici akce:</w:t>
      </w:r>
    </w:p>
    <w:p w:rsidRPr="00A90DCD" w:rsidR="005E40F2" w:rsidP="009C4F9D" w:rsidRDefault="005E40F2" w14:paraId="7EC9F05A" w14:textId="68A81AF1">
      <w:pPr>
        <w:numPr>
          <w:ilvl w:val="0"/>
          <w:numId w:val="89"/>
        </w:numPr>
        <w:spacing w:after="0" w:line="240" w:lineRule="auto"/>
        <w:rPr>
          <w:lang w:eastAsia="cs-CZ"/>
        </w:rPr>
      </w:pPr>
      <w:r w:rsidRPr="00A90DCD">
        <w:rPr>
          <w:lang w:eastAsia="cs-CZ"/>
        </w:rPr>
        <w:t>Zahájit (do RP se odešle zahájení/přihlášení na okruh)</w:t>
      </w:r>
      <w:r w:rsidR="005F6006">
        <w:rPr>
          <w:lang w:eastAsia="cs-CZ"/>
        </w:rPr>
        <w:t>.</w:t>
      </w:r>
    </w:p>
    <w:p w:rsidRPr="00A90DCD" w:rsidR="005E40F2" w:rsidP="009C4F9D" w:rsidRDefault="005E40F2" w14:paraId="2416A542" w14:textId="7C8C5723">
      <w:pPr>
        <w:numPr>
          <w:ilvl w:val="0"/>
          <w:numId w:val="89"/>
        </w:numPr>
        <w:spacing w:after="0" w:line="240" w:lineRule="auto"/>
        <w:rPr>
          <w:lang w:eastAsia="cs-CZ"/>
        </w:rPr>
      </w:pPr>
      <w:r w:rsidRPr="00A90DCD">
        <w:rPr>
          <w:lang w:eastAsia="cs-CZ"/>
        </w:rPr>
        <w:t>Vynechat (ve FOB se zneaktivní, stav vynechat se nebude odesílat do RP) - nebude se dále s okruhem uvažovat v automatických akcích</w:t>
      </w:r>
      <w:r w:rsidR="005F6006">
        <w:rPr>
          <w:lang w:eastAsia="cs-CZ"/>
        </w:rPr>
        <w:t>.</w:t>
      </w:r>
    </w:p>
    <w:p w:rsidR="00546A04" w:rsidP="009238C3" w:rsidRDefault="00546A04" w14:paraId="49E24480" w14:textId="77777777">
      <w:pPr>
        <w:rPr>
          <w:lang w:eastAsia="cs-CZ"/>
        </w:rPr>
      </w:pPr>
    </w:p>
    <w:p w:rsidRPr="009D6CBF" w:rsidR="005E40F2" w:rsidP="009D6CBF" w:rsidRDefault="005E40F2" w14:paraId="13CE927F" w14:textId="77777777">
      <w:pPr>
        <w:rPr>
          <w:lang w:eastAsia="cs-CZ"/>
        </w:rPr>
      </w:pPr>
      <w:r w:rsidRPr="009D6CBF">
        <w:rPr>
          <w:lang w:eastAsia="cs-CZ"/>
        </w:rPr>
        <w:t>Stav okruh Ukončen - k dispozici akce:</w:t>
      </w:r>
    </w:p>
    <w:p w:rsidRPr="00A90DCD" w:rsidR="005E40F2" w:rsidP="009C4F9D" w:rsidRDefault="005E40F2" w14:paraId="76D6CA7B" w14:textId="6E04E2E9">
      <w:pPr>
        <w:numPr>
          <w:ilvl w:val="0"/>
          <w:numId w:val="88"/>
        </w:numPr>
        <w:spacing w:after="0" w:line="240" w:lineRule="auto"/>
        <w:rPr>
          <w:lang w:eastAsia="cs-CZ"/>
        </w:rPr>
      </w:pPr>
      <w:r w:rsidRPr="00A90DCD">
        <w:rPr>
          <w:lang w:eastAsia="cs-CZ"/>
        </w:rPr>
        <w:t>Zahájit (do RP se odešle opět zahájení/přihlášení na okruh) - znamená, zrušení ukončení a okruh je znovu aktivní</w:t>
      </w:r>
      <w:r w:rsidR="005F6006">
        <w:rPr>
          <w:lang w:eastAsia="cs-CZ"/>
        </w:rPr>
        <w:t>.</w:t>
      </w:r>
    </w:p>
    <w:p w:rsidR="00546A04" w:rsidP="009238C3" w:rsidRDefault="00546A04" w14:paraId="72418C0C" w14:textId="77777777">
      <w:pPr>
        <w:rPr>
          <w:lang w:eastAsia="cs-CZ"/>
        </w:rPr>
      </w:pPr>
    </w:p>
    <w:p w:rsidRPr="009D6CBF" w:rsidR="005E40F2" w:rsidP="009D6CBF" w:rsidRDefault="005E40F2" w14:paraId="2922C14D" w14:textId="77777777">
      <w:pPr>
        <w:rPr>
          <w:lang w:eastAsia="cs-CZ"/>
        </w:rPr>
      </w:pPr>
      <w:r w:rsidRPr="009D6CBF">
        <w:rPr>
          <w:lang w:eastAsia="cs-CZ"/>
        </w:rPr>
        <w:t>Stav okruh Vynechán - k dispozici akce:</w:t>
      </w:r>
    </w:p>
    <w:p w:rsidRPr="00A90DCD" w:rsidR="005E40F2" w:rsidP="00A43239" w:rsidRDefault="005E40F2" w14:paraId="355E811D" w14:textId="5EF6ED2A">
      <w:pPr>
        <w:numPr>
          <w:ilvl w:val="0"/>
          <w:numId w:val="52"/>
        </w:numPr>
        <w:spacing w:after="0" w:line="240" w:lineRule="auto"/>
        <w:rPr>
          <w:lang w:eastAsia="cs-CZ"/>
        </w:rPr>
      </w:pPr>
      <w:r w:rsidRPr="00A90DCD">
        <w:rPr>
          <w:lang w:eastAsia="cs-CZ"/>
        </w:rPr>
        <w:t>Zařadit (okruh se dostane do výchozího stavu) - aktivace stavu se nebude odesílat do RP</w:t>
      </w:r>
      <w:r w:rsidR="005F6006">
        <w:rPr>
          <w:lang w:eastAsia="cs-CZ"/>
        </w:rPr>
        <w:t>.</w:t>
      </w:r>
    </w:p>
    <w:p w:rsidRPr="005E40F2" w:rsidR="001D215D" w:rsidP="009D6CBF" w:rsidRDefault="001D215D" w14:paraId="107931AE" w14:textId="77777777">
      <w:pPr>
        <w:tabs>
          <w:tab w:val="num" w:pos="720"/>
        </w:tabs>
        <w:spacing w:after="0" w:line="240" w:lineRule="auto"/>
        <w:ind w:left="720"/>
        <w:rPr>
          <w:lang w:eastAsia="cs-CZ"/>
        </w:rPr>
      </w:pPr>
    </w:p>
    <w:p w:rsidRPr="005E40F2" w:rsidR="005E40F2" w:rsidP="009D6CBF" w:rsidRDefault="005E40F2" w14:paraId="058BFCB9" w14:textId="77777777">
      <w:pPr>
        <w:keepNext/>
        <w:spacing w:after="0" w:line="240" w:lineRule="auto"/>
        <w:jc w:val="center"/>
        <w:rPr>
          <w:lang w:eastAsia="cs-CZ"/>
        </w:rPr>
      </w:pPr>
      <w:r w:rsidRPr="005E40F2">
        <w:rPr>
          <w:noProof/>
          <w:lang w:eastAsia="cs-CZ"/>
        </w:rPr>
        <w:drawing>
          <wp:inline distT="0" distB="0" distL="0" distR="0" wp14:anchorId="27F81583" wp14:editId="4514695E">
            <wp:extent cx="6077262" cy="3810196"/>
            <wp:effectExtent l="0" t="0" r="0" b="0"/>
            <wp:docPr id="487172429" name="obrázek 6" descr="Obsah obrázku text, snímek obrazovky, mapa, Písm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72429" name="obrázek 6" descr="Obsah obrázku text, snímek obrazovky, mapa, Písmo&#10;&#10;Obsah generovaný pomocí AI může být nesprávný."/>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77262" cy="3810196"/>
                    </a:xfrm>
                    <a:prstGeom prst="rect">
                      <a:avLst/>
                    </a:prstGeom>
                    <a:noFill/>
                    <a:ln>
                      <a:noFill/>
                    </a:ln>
                  </pic:spPr>
                </pic:pic>
              </a:graphicData>
            </a:graphic>
          </wp:inline>
        </w:drawing>
      </w:r>
    </w:p>
    <w:p w:rsidRPr="005E40F2" w:rsidR="005E40F2" w:rsidP="009D6CBF" w:rsidRDefault="001D215D" w14:paraId="666AE7BF" w14:textId="29C349EB">
      <w:pPr>
        <w:pStyle w:val="Popisobrzku"/>
      </w:pPr>
      <w:r>
        <w:t xml:space="preserve">Obr.: </w:t>
      </w:r>
      <w:r w:rsidRPr="005E40F2" w:rsidR="005E40F2">
        <w:t>Záložka Cyklický svoz</w:t>
      </w:r>
    </w:p>
    <w:p w:rsidRPr="005E40F2" w:rsidR="005E40F2" w:rsidP="005E40F2" w:rsidRDefault="005E40F2" w14:paraId="2E49807A" w14:textId="77777777">
      <w:pPr>
        <w:spacing w:after="0" w:line="240" w:lineRule="auto"/>
        <w:rPr>
          <w:lang w:eastAsia="cs-CZ"/>
        </w:rPr>
      </w:pPr>
    </w:p>
    <w:p w:rsidRPr="005E40F2" w:rsidR="005E40F2" w:rsidP="009D6CBF" w:rsidRDefault="005E40F2" w14:paraId="54D285FC" w14:textId="77777777">
      <w:pPr>
        <w:pStyle w:val="Nadpis6"/>
        <w:rPr>
          <w:lang w:eastAsia="cs-CZ"/>
        </w:rPr>
      </w:pPr>
      <w:r w:rsidRPr="005E40F2">
        <w:rPr>
          <w:lang w:eastAsia="cs-CZ"/>
        </w:rPr>
        <w:t>Automatické přepínání režimů</w:t>
      </w:r>
    </w:p>
    <w:p w:rsidRPr="005E40F2" w:rsidR="005E40F2" w:rsidP="009D6CBF" w:rsidRDefault="005E40F2" w14:paraId="2B6B0132" w14:textId="77777777">
      <w:pPr>
        <w:rPr>
          <w:lang w:eastAsia="cs-CZ"/>
        </w:rPr>
      </w:pPr>
      <w:r w:rsidRPr="005E40F2">
        <w:rPr>
          <w:lang w:eastAsia="cs-CZ"/>
        </w:rPr>
        <w:t>Po kliku na zahájení okruhu, FOB automaticky aktivuje režim - Jazda (101).</w:t>
      </w:r>
    </w:p>
    <w:p w:rsidRPr="005E40F2" w:rsidR="005E40F2" w:rsidP="009D6CBF" w:rsidRDefault="005E40F2" w14:paraId="43199D2D" w14:textId="77777777">
      <w:pPr>
        <w:rPr>
          <w:lang w:eastAsia="cs-CZ"/>
        </w:rPr>
      </w:pPr>
      <w:r w:rsidRPr="005E40F2">
        <w:rPr>
          <w:lang w:eastAsia="cs-CZ"/>
        </w:rPr>
        <w:t>Deaktivace režimu Jazda zůstává beze změny, tj. fungovat bude stále stejně, jako aktuální funkcionalita FOB.</w:t>
      </w:r>
    </w:p>
    <w:p w:rsidRPr="005E40F2" w:rsidR="005E40F2" w:rsidP="005E40F2" w:rsidRDefault="005E40F2" w14:paraId="48AFA229" w14:textId="77777777">
      <w:pPr>
        <w:spacing w:after="0" w:line="240" w:lineRule="auto"/>
        <w:rPr>
          <w:lang w:eastAsia="cs-CZ"/>
        </w:rPr>
      </w:pPr>
      <w:r w:rsidRPr="005E40F2">
        <w:rPr>
          <w:lang w:eastAsia="cs-CZ"/>
        </w:rPr>
        <w:t> </w:t>
      </w:r>
    </w:p>
    <w:p w:rsidR="005E40F2" w:rsidP="009D6CBF" w:rsidRDefault="005E40F2" w14:paraId="14ECDE6E" w14:textId="77777777">
      <w:pPr>
        <w:pStyle w:val="Nadpis5"/>
        <w:rPr>
          <w:lang w:eastAsia="cs-CZ"/>
        </w:rPr>
      </w:pPr>
      <w:r w:rsidRPr="005E40F2">
        <w:rPr>
          <w:lang w:eastAsia="cs-CZ"/>
        </w:rPr>
        <w:t>Přestávka a Servis</w:t>
      </w:r>
    </w:p>
    <w:p w:rsidRPr="00635046" w:rsidR="00635046" w:rsidP="00635046" w:rsidRDefault="00635046" w14:paraId="7BB263A0" w14:textId="62B25BD7">
      <w:pPr>
        <w:rPr>
          <w:smallCaps/>
          <w:color w:val="7E7E7E" w:themeColor="text1" w:themeTint="A5"/>
        </w:rPr>
      </w:pPr>
      <w:r w:rsidRPr="00AA1355">
        <w:rPr>
          <w:rStyle w:val="Odkazjemn"/>
        </w:rPr>
        <w:t>Tagy: #Balicek</w:t>
      </w:r>
      <w:r w:rsidR="00982A68">
        <w:rPr>
          <w:rStyle w:val="Odkazjemn"/>
        </w:rPr>
        <w:t>2</w:t>
      </w:r>
      <w:r w:rsidRPr="00AA1355">
        <w:rPr>
          <w:rStyle w:val="Odkazjemn"/>
        </w:rPr>
        <w:t>, #</w:t>
      </w:r>
      <w:r>
        <w:rPr>
          <w:rStyle w:val="Odkazjemn"/>
        </w:rPr>
        <w:t xml:space="preserve">FoB </w:t>
      </w:r>
      <w:r w:rsidR="00982A68">
        <w:rPr>
          <w:rStyle w:val="Odkazjemn"/>
        </w:rPr>
        <w:t>Full</w:t>
      </w:r>
    </w:p>
    <w:p w:rsidRPr="005E40F2" w:rsidR="005E40F2" w:rsidP="009D6CBF" w:rsidRDefault="005E40F2" w14:paraId="5E1DEC23" w14:textId="77777777">
      <w:pPr>
        <w:rPr>
          <w:lang w:eastAsia="cs-CZ"/>
        </w:rPr>
      </w:pPr>
      <w:r w:rsidRPr="005E40F2">
        <w:rPr>
          <w:lang w:eastAsia="cs-CZ"/>
        </w:rPr>
        <w:t xml:space="preserve">V rámci dlaždice s přestávkou a servisem bude zobrazena </w:t>
      </w:r>
      <w:r w:rsidRPr="009A69C3">
        <w:rPr>
          <w:lang w:eastAsia="cs-CZ"/>
        </w:rPr>
        <w:t>jejich </w:t>
      </w:r>
      <w:r w:rsidRPr="009D6CBF">
        <w:rPr>
          <w:lang w:eastAsia="cs-CZ"/>
        </w:rPr>
        <w:t>Doba trvání </w:t>
      </w:r>
      <w:r w:rsidRPr="009A69C3">
        <w:rPr>
          <w:lang w:eastAsia="cs-CZ"/>
        </w:rPr>
        <w:t>a samotné </w:t>
      </w:r>
      <w:r w:rsidRPr="009D6CBF">
        <w:rPr>
          <w:lang w:eastAsia="cs-CZ"/>
        </w:rPr>
        <w:t>Akce</w:t>
      </w:r>
      <w:r w:rsidRPr="009A69C3">
        <w:rPr>
          <w:lang w:eastAsia="cs-CZ"/>
        </w:rPr>
        <w:t> nad</w:t>
      </w:r>
      <w:r w:rsidRPr="005E40F2">
        <w:rPr>
          <w:lang w:eastAsia="cs-CZ"/>
        </w:rPr>
        <w:t xml:space="preserve"> jednotlivými činnostmi.</w:t>
      </w:r>
    </w:p>
    <w:p w:rsidRPr="005E40F2" w:rsidR="005E40F2" w:rsidP="009D6CBF" w:rsidRDefault="005E40F2" w14:paraId="3CF8F42D" w14:textId="77777777">
      <w:pPr>
        <w:rPr>
          <w:lang w:eastAsia="cs-CZ"/>
        </w:rPr>
      </w:pPr>
      <w:r w:rsidRPr="005E40F2">
        <w:rPr>
          <w:lang w:eastAsia="cs-CZ"/>
        </w:rPr>
        <w:t>Akce nad servisem a přestávkou jsou - Odbavit, Vynechat a Zařadit.</w:t>
      </w:r>
    </w:p>
    <w:p w:rsidRPr="009D6CBF" w:rsidR="005E40F2" w:rsidP="009D6CBF" w:rsidRDefault="005E40F2" w14:paraId="35BC26AF" w14:textId="77777777">
      <w:pPr>
        <w:rPr>
          <w:lang w:eastAsia="cs-CZ"/>
        </w:rPr>
      </w:pPr>
      <w:r w:rsidRPr="009D6CBF">
        <w:rPr>
          <w:lang w:eastAsia="cs-CZ"/>
        </w:rPr>
        <w:t>Výchozí stav - činnosti doposud bez žádné aktivity, k dispozici akce:</w:t>
      </w:r>
    </w:p>
    <w:p w:rsidRPr="00D276D9" w:rsidR="005E40F2" w:rsidP="009C4F9D" w:rsidRDefault="005E40F2" w14:paraId="0E24D43B" w14:textId="50DF1F8E">
      <w:pPr>
        <w:pStyle w:val="Odstavecseseznamem"/>
        <w:numPr>
          <w:ilvl w:val="0"/>
          <w:numId w:val="92"/>
        </w:numPr>
        <w:spacing w:after="0" w:line="240" w:lineRule="auto"/>
        <w:rPr>
          <w:lang w:eastAsia="cs-CZ"/>
        </w:rPr>
      </w:pPr>
      <w:r w:rsidRPr="00D276D9">
        <w:rPr>
          <w:lang w:eastAsia="cs-CZ"/>
        </w:rPr>
        <w:t>Odbavit (ve FOB se dokončí, v první etapě se tento stav nebude odesílat do RP)</w:t>
      </w:r>
      <w:r w:rsidR="005F6006">
        <w:rPr>
          <w:lang w:eastAsia="cs-CZ"/>
        </w:rPr>
        <w:t>.</w:t>
      </w:r>
    </w:p>
    <w:p w:rsidRPr="00D276D9" w:rsidR="005E40F2" w:rsidP="009C4F9D" w:rsidRDefault="005E40F2" w14:paraId="35EE87F1" w14:textId="33C5D5D8">
      <w:pPr>
        <w:pStyle w:val="Odstavecseseznamem"/>
        <w:numPr>
          <w:ilvl w:val="0"/>
          <w:numId w:val="92"/>
        </w:numPr>
        <w:spacing w:after="0" w:line="240" w:lineRule="auto"/>
        <w:rPr>
          <w:lang w:eastAsia="cs-CZ"/>
        </w:rPr>
      </w:pPr>
      <w:r w:rsidRPr="00D276D9">
        <w:rPr>
          <w:lang w:eastAsia="cs-CZ"/>
        </w:rPr>
        <w:t>Vynechat (ve FOB se zneaktivní, tento stav nebude odesílat do RP) - nebude se dále s činností uvažovat v automatických akcích</w:t>
      </w:r>
      <w:r w:rsidR="005F6006">
        <w:rPr>
          <w:lang w:eastAsia="cs-CZ"/>
        </w:rPr>
        <w:t>.</w:t>
      </w:r>
    </w:p>
    <w:p w:rsidR="00546A04" w:rsidP="00D276D9" w:rsidRDefault="00546A04" w14:paraId="4E89BA5D" w14:textId="77777777">
      <w:pPr>
        <w:rPr>
          <w:lang w:eastAsia="cs-CZ"/>
        </w:rPr>
      </w:pPr>
    </w:p>
    <w:p w:rsidRPr="009D6CBF" w:rsidR="005E40F2" w:rsidP="009D6CBF" w:rsidRDefault="005E40F2" w14:paraId="1AE1FE59" w14:textId="77777777">
      <w:pPr>
        <w:rPr>
          <w:lang w:eastAsia="cs-CZ"/>
        </w:rPr>
      </w:pPr>
      <w:r w:rsidRPr="009D6CBF">
        <w:rPr>
          <w:lang w:eastAsia="cs-CZ"/>
        </w:rPr>
        <w:t>Stav okruh Vynechán - k dispozici akce:</w:t>
      </w:r>
    </w:p>
    <w:p w:rsidRPr="009D6CBF" w:rsidR="005E40F2" w:rsidP="00A43239" w:rsidRDefault="005E40F2" w14:paraId="6AE74EFB" w14:textId="12ED6C11">
      <w:pPr>
        <w:numPr>
          <w:ilvl w:val="0"/>
          <w:numId w:val="53"/>
        </w:numPr>
        <w:spacing w:after="0" w:line="240" w:lineRule="auto"/>
        <w:rPr>
          <w:lang w:eastAsia="cs-CZ"/>
        </w:rPr>
      </w:pPr>
      <w:r w:rsidRPr="00D276D9">
        <w:rPr>
          <w:lang w:eastAsia="cs-CZ"/>
        </w:rPr>
        <w:t>Zařadit (činnost se dostane do výchozího stavu) - aktivace stavu se nebude odesílat do RP</w:t>
      </w:r>
      <w:r w:rsidR="005F6006">
        <w:rPr>
          <w:lang w:eastAsia="cs-CZ"/>
        </w:rPr>
        <w:t>.</w:t>
      </w:r>
    </w:p>
    <w:p w:rsidRPr="005E40F2" w:rsidR="005E40F2" w:rsidP="005E40F2" w:rsidRDefault="005E40F2" w14:paraId="46CDEB4B" w14:textId="61718160">
      <w:pPr>
        <w:spacing w:after="0" w:line="240" w:lineRule="auto"/>
        <w:rPr>
          <w:b/>
          <w:bCs/>
          <w:lang w:eastAsia="cs-CZ"/>
        </w:rPr>
      </w:pPr>
    </w:p>
    <w:p w:rsidRPr="005E40F2" w:rsidR="005E40F2" w:rsidP="009D6CBF" w:rsidRDefault="005E40F2" w14:paraId="64C87CAD" w14:textId="77777777">
      <w:pPr>
        <w:pStyle w:val="Nadpis6"/>
        <w:rPr>
          <w:lang w:eastAsia="cs-CZ"/>
        </w:rPr>
      </w:pPr>
      <w:r w:rsidRPr="005E40F2">
        <w:rPr>
          <w:lang w:eastAsia="cs-CZ"/>
        </w:rPr>
        <w:t>Automatické přepínání režimů</w:t>
      </w:r>
    </w:p>
    <w:p w:rsidRPr="005E40F2" w:rsidR="005E40F2" w:rsidP="005E40F2" w:rsidRDefault="005E40F2" w14:paraId="7A63F048" w14:textId="77777777">
      <w:pPr>
        <w:spacing w:after="0" w:line="240" w:lineRule="auto"/>
        <w:rPr>
          <w:lang w:eastAsia="cs-CZ"/>
        </w:rPr>
      </w:pPr>
      <w:r w:rsidRPr="005E40F2">
        <w:rPr>
          <w:lang w:eastAsia="cs-CZ"/>
        </w:rPr>
        <w:t>Po kliku na odbavení přestávky, FOB automaticky aktivuje režim - Bezpečnostní přestávka (102). Když uživatel změní nejprve režim na bezpečnostní přestávku, dojde k automatickému odbavení činnosti přestávka v denním výkonu. </w:t>
      </w:r>
    </w:p>
    <w:p w:rsidRPr="005E40F2" w:rsidR="005E40F2" w:rsidP="009D6CBF" w:rsidRDefault="005E40F2" w14:paraId="6705E886" w14:textId="77777777">
      <w:pPr>
        <w:rPr>
          <w:lang w:eastAsia="cs-CZ"/>
        </w:rPr>
      </w:pPr>
      <w:r w:rsidRPr="005E40F2">
        <w:rPr>
          <w:lang w:eastAsia="cs-CZ"/>
        </w:rPr>
        <w:t>Po kliku na odbavení servisu, FOB automaticky aktivuje režim - Oprava (133). Když uživatel změní nejprve režim na bezpečnostní přestávku, dojde k automatickému odbavení činnosti přestávka v denním výkonu. </w:t>
      </w:r>
    </w:p>
    <w:p w:rsidRPr="005E40F2" w:rsidR="005E40F2" w:rsidP="009D6CBF" w:rsidRDefault="005E40F2" w14:paraId="68B64BF2" w14:textId="77777777">
      <w:pPr>
        <w:rPr>
          <w:lang w:eastAsia="cs-CZ"/>
        </w:rPr>
      </w:pPr>
      <w:r w:rsidRPr="005E40F2">
        <w:rPr>
          <w:lang w:eastAsia="cs-CZ"/>
        </w:rPr>
        <w:t>Deaktivace režimů Bezpečnostní přestávka a Oprava zůstává beze změny, tj. fungovat bude stále stejně, jako aktuální funkcionalita FOB.</w:t>
      </w:r>
    </w:p>
    <w:p w:rsidRPr="005E40F2" w:rsidR="005E40F2" w:rsidP="005E40F2" w:rsidRDefault="005E40F2" w14:paraId="348C7901" w14:textId="77777777">
      <w:pPr>
        <w:spacing w:after="0" w:line="240" w:lineRule="auto"/>
        <w:rPr>
          <w:lang w:eastAsia="cs-CZ"/>
        </w:rPr>
      </w:pPr>
      <w:r w:rsidRPr="005E40F2">
        <w:rPr>
          <w:lang w:eastAsia="cs-CZ"/>
        </w:rPr>
        <w:t> </w:t>
      </w:r>
    </w:p>
    <w:p w:rsidRPr="005E40F2" w:rsidR="005E40F2" w:rsidP="009D6CBF" w:rsidRDefault="005E40F2" w14:paraId="0C0AD908" w14:textId="77777777">
      <w:pPr>
        <w:rPr>
          <w:lang w:eastAsia="cs-CZ"/>
        </w:rPr>
      </w:pPr>
      <w:r w:rsidRPr="005E40F2">
        <w:rPr>
          <w:lang w:eastAsia="cs-CZ"/>
        </w:rPr>
        <w:t>Obecně každé Ukončení, Vynechání a Přerušení činnosti na denním výkonu může být podmíněné lokálním potvrzovacím dialogem, bude upřesněno v cílovém zadání.</w:t>
      </w:r>
    </w:p>
    <w:p w:rsidRPr="005E40F2" w:rsidR="005E40F2" w:rsidP="005E40F2" w:rsidRDefault="005E40F2" w14:paraId="1734CE31" w14:textId="77777777">
      <w:pPr>
        <w:spacing w:after="0" w:line="240" w:lineRule="auto"/>
        <w:rPr>
          <w:lang w:eastAsia="cs-CZ"/>
        </w:rPr>
      </w:pPr>
      <w:r w:rsidRPr="005E40F2">
        <w:rPr>
          <w:lang w:eastAsia="cs-CZ"/>
        </w:rPr>
        <w:t> </w:t>
      </w:r>
    </w:p>
    <w:p w:rsidR="005E40F2" w:rsidP="009D6CBF" w:rsidRDefault="00D17F38" w14:paraId="5FD6EFD0" w14:textId="7266A61B">
      <w:pPr>
        <w:pStyle w:val="Nadpis5"/>
        <w:rPr>
          <w:lang w:eastAsia="cs-CZ"/>
        </w:rPr>
      </w:pPr>
      <w:r>
        <w:rPr>
          <w:lang w:eastAsia="cs-CZ"/>
        </w:rPr>
        <w:t>Práce s</w:t>
      </w:r>
      <w:r w:rsidR="00635046">
        <w:rPr>
          <w:lang w:eastAsia="cs-CZ"/>
        </w:rPr>
        <w:t> </w:t>
      </w:r>
      <w:r>
        <w:rPr>
          <w:lang w:eastAsia="cs-CZ"/>
        </w:rPr>
        <w:t>m</w:t>
      </w:r>
      <w:r w:rsidRPr="005E40F2" w:rsidR="005E40F2">
        <w:rPr>
          <w:lang w:eastAsia="cs-CZ"/>
        </w:rPr>
        <w:t>ap</w:t>
      </w:r>
      <w:r>
        <w:rPr>
          <w:lang w:eastAsia="cs-CZ"/>
        </w:rPr>
        <w:t>ou</w:t>
      </w:r>
    </w:p>
    <w:p w:rsidRPr="00635046" w:rsidR="00635046" w:rsidP="00635046" w:rsidRDefault="00635046" w14:paraId="04AFAD34" w14:textId="07B24E27">
      <w:pPr>
        <w:rPr>
          <w:smallCaps/>
          <w:color w:val="7E7E7E" w:themeColor="text1" w:themeTint="A5"/>
        </w:rPr>
      </w:pPr>
      <w:r w:rsidRPr="00AA1355">
        <w:rPr>
          <w:rStyle w:val="Odkazjemn"/>
        </w:rPr>
        <w:t>Tagy: #Balicek</w:t>
      </w:r>
      <w:r>
        <w:rPr>
          <w:rStyle w:val="Odkazjemn"/>
        </w:rPr>
        <w:t>1</w:t>
      </w:r>
      <w:r w:rsidRPr="00AA1355">
        <w:rPr>
          <w:rStyle w:val="Odkazjemn"/>
        </w:rPr>
        <w:t>, #</w:t>
      </w:r>
      <w:r>
        <w:rPr>
          <w:rStyle w:val="Odkazjemn"/>
        </w:rPr>
        <w:t>FoB Lim</w:t>
      </w:r>
    </w:p>
    <w:p w:rsidRPr="005E40F2" w:rsidR="005E40F2" w:rsidP="009D6CBF" w:rsidRDefault="005E40F2" w14:paraId="53BAD960" w14:textId="77777777">
      <w:pPr>
        <w:rPr>
          <w:lang w:eastAsia="cs-CZ"/>
        </w:rPr>
      </w:pPr>
      <w:r w:rsidRPr="005E40F2">
        <w:rPr>
          <w:lang w:eastAsia="cs-CZ"/>
        </w:rPr>
        <w:t>V první etapě se aktuálně nepočítá s využitím navigace Sygic, nově bude k dispozici pouze Arcgis mapa (2D mapa) pro zobrazení pozice vozidla a vykreslení/obsloužení stovek stanovišť. Navigace na této mapě nebude k dispozici.</w:t>
      </w:r>
    </w:p>
    <w:p w:rsidR="005E40F2" w:rsidP="009D6CBF" w:rsidRDefault="005E40F2" w14:paraId="42321769" w14:textId="77777777">
      <w:pPr>
        <w:rPr>
          <w:lang w:eastAsia="cs-CZ"/>
        </w:rPr>
      </w:pPr>
      <w:r w:rsidRPr="005E40F2">
        <w:rPr>
          <w:lang w:eastAsia="cs-CZ"/>
        </w:rPr>
        <w:t>Níže na obrázku zobrazení Arcgis mapy, slouží pouze pro ukázku, mapové podklady se budou lišit podle použitého zdroje map. K dispozici bude standardní ovládání zoomu, případně tlačítka pro ovládání zoomu a tlačítko pro vycentrování polohy vozidla.</w:t>
      </w:r>
    </w:p>
    <w:p w:rsidRPr="005E40F2" w:rsidR="001D215D" w:rsidP="005E40F2" w:rsidRDefault="001D215D" w14:paraId="49F08CDF" w14:textId="77777777">
      <w:pPr>
        <w:spacing w:after="0" w:line="240" w:lineRule="auto"/>
        <w:rPr>
          <w:lang w:eastAsia="cs-CZ"/>
        </w:rPr>
      </w:pPr>
    </w:p>
    <w:p w:rsidRPr="005E40F2" w:rsidR="005E40F2" w:rsidP="009D6CBF" w:rsidRDefault="005E40F2" w14:paraId="16B8E154" w14:textId="77777777">
      <w:pPr>
        <w:spacing w:after="0" w:line="240" w:lineRule="auto"/>
        <w:jc w:val="center"/>
        <w:rPr>
          <w:lang w:eastAsia="cs-CZ"/>
        </w:rPr>
      </w:pPr>
      <w:r w:rsidRPr="005E40F2">
        <w:rPr>
          <w:noProof/>
          <w:lang w:eastAsia="cs-CZ"/>
        </w:rPr>
        <w:drawing>
          <wp:inline distT="0" distB="0" distL="0" distR="0" wp14:anchorId="7B84047E" wp14:editId="3B1B09D3">
            <wp:extent cx="6064562" cy="3816546"/>
            <wp:effectExtent l="0" t="0" r="0" b="0"/>
            <wp:docPr id="1465594008" name="obrázek 7" descr="Obsah obrázku snímek obrazovky, text, mapa&#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94008" name="obrázek 7" descr="Obsah obrázku snímek obrazovky, text, mapa&#10;&#10;Obsah generovaný pomocí AI může být nesprávný."/>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64562" cy="3816546"/>
                    </a:xfrm>
                    <a:prstGeom prst="rect">
                      <a:avLst/>
                    </a:prstGeom>
                    <a:noFill/>
                    <a:ln>
                      <a:noFill/>
                    </a:ln>
                  </pic:spPr>
                </pic:pic>
              </a:graphicData>
            </a:graphic>
          </wp:inline>
        </w:drawing>
      </w:r>
    </w:p>
    <w:p w:rsidRPr="005E40F2" w:rsidR="005E40F2" w:rsidP="009D6CBF" w:rsidRDefault="001D215D" w14:paraId="4DA9003F" w14:textId="78C223D9">
      <w:pPr>
        <w:pStyle w:val="Popisobrzku"/>
      </w:pPr>
      <w:r>
        <w:t xml:space="preserve">Obr.: </w:t>
      </w:r>
      <w:r w:rsidRPr="005E40F2" w:rsidR="005E40F2">
        <w:t>Ukázka zobrazení Arcgis mapy bez aktivní práce s znázorněním možného zobrazení ovládacích tlačítek</w:t>
      </w:r>
    </w:p>
    <w:p w:rsidRPr="005E40F2" w:rsidR="005E40F2" w:rsidP="005E40F2" w:rsidRDefault="005E40F2" w14:paraId="677B5B95" w14:textId="77777777">
      <w:pPr>
        <w:spacing w:after="0" w:line="240" w:lineRule="auto"/>
        <w:rPr>
          <w:lang w:eastAsia="cs-CZ"/>
        </w:rPr>
      </w:pPr>
      <w:r w:rsidRPr="005E40F2">
        <w:rPr>
          <w:lang w:eastAsia="cs-CZ"/>
        </w:rPr>
        <w:t> </w:t>
      </w:r>
    </w:p>
    <w:p w:rsidRPr="005E40F2" w:rsidR="005E40F2" w:rsidP="009D6CBF" w:rsidRDefault="005E40F2" w14:paraId="02755626" w14:textId="77777777">
      <w:pPr>
        <w:rPr>
          <w:lang w:eastAsia="cs-CZ"/>
        </w:rPr>
      </w:pPr>
      <w:r w:rsidRPr="005E40F2">
        <w:rPr>
          <w:lang w:eastAsia="cs-CZ"/>
        </w:rPr>
        <w:t>Poté co uživatel zahájí okruh, dojde na mapě k vykreslení jednotlivých stanovišť a k ovládacím prvkům mapy přibyde i pohled se zoomem na všechny stanoviště v okruhu.</w:t>
      </w:r>
    </w:p>
    <w:p w:rsidRPr="009A69C3" w:rsidR="005E40F2" w:rsidP="009D6CBF" w:rsidRDefault="005E40F2" w14:paraId="6A769C4F" w14:textId="77777777">
      <w:pPr>
        <w:rPr>
          <w:lang w:eastAsia="cs-CZ"/>
        </w:rPr>
      </w:pPr>
      <w:r w:rsidRPr="009A69C3">
        <w:rPr>
          <w:lang w:eastAsia="cs-CZ"/>
        </w:rPr>
        <w:t xml:space="preserve">Dále se zobrazí top bar(vrchní lišta), kde se zleva zobrazí - </w:t>
      </w:r>
      <w:r w:rsidRPr="009D6CBF">
        <w:rPr>
          <w:lang w:eastAsia="cs-CZ"/>
        </w:rPr>
        <w:t>Filtr na obsloužené a neobsloužené</w:t>
      </w:r>
      <w:r w:rsidRPr="009A69C3">
        <w:rPr>
          <w:lang w:eastAsia="cs-CZ"/>
        </w:rPr>
        <w:t xml:space="preserve"> stanoviště nad mapou, </w:t>
      </w:r>
      <w:r w:rsidRPr="009D6CBF">
        <w:rPr>
          <w:lang w:eastAsia="cs-CZ"/>
        </w:rPr>
        <w:t>Název okruhu</w:t>
      </w:r>
      <w:r w:rsidRPr="009A69C3">
        <w:rPr>
          <w:lang w:eastAsia="cs-CZ"/>
        </w:rPr>
        <w:t xml:space="preserve">, počet </w:t>
      </w:r>
      <w:r w:rsidRPr="009D6CBF">
        <w:rPr>
          <w:lang w:eastAsia="cs-CZ"/>
        </w:rPr>
        <w:t xml:space="preserve">Obsloužených stanovišť s celkovým počtem </w:t>
      </w:r>
      <w:r w:rsidRPr="009A69C3">
        <w:rPr>
          <w:lang w:eastAsia="cs-CZ"/>
        </w:rPr>
        <w:t xml:space="preserve">stanovišť a rychlá volba pro </w:t>
      </w:r>
      <w:r w:rsidRPr="009D6CBF">
        <w:rPr>
          <w:lang w:eastAsia="cs-CZ"/>
        </w:rPr>
        <w:t>Ukončení okruhu</w:t>
      </w:r>
      <w:r w:rsidRPr="009A69C3">
        <w:rPr>
          <w:lang w:eastAsia="cs-CZ"/>
        </w:rPr>
        <w:t>.</w:t>
      </w:r>
    </w:p>
    <w:p w:rsidRPr="005E40F2" w:rsidR="005E40F2" w:rsidP="009D6CBF" w:rsidRDefault="005E40F2" w14:paraId="63577EDB" w14:textId="77777777">
      <w:pPr>
        <w:spacing w:after="0" w:line="240" w:lineRule="auto"/>
        <w:jc w:val="center"/>
        <w:rPr>
          <w:lang w:eastAsia="cs-CZ"/>
        </w:rPr>
      </w:pPr>
      <w:r w:rsidRPr="005E40F2">
        <w:rPr>
          <w:noProof/>
          <w:lang w:eastAsia="cs-CZ"/>
        </w:rPr>
        <w:drawing>
          <wp:inline distT="0" distB="0" distL="0" distR="0" wp14:anchorId="1EDF2889" wp14:editId="1754B2DB">
            <wp:extent cx="6121715" cy="3854648"/>
            <wp:effectExtent l="0" t="0" r="0" b="0"/>
            <wp:docPr id="1964847199" name="obrázek 8" descr="Obsah obrázku text, mapa, snímek obrazovky, diagram&#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47199" name="obrázek 8" descr="Obsah obrázku text, mapa, snímek obrazovky, diagram&#10;&#10;Obsah generovaný pomocí AI může být nesprávný."/>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1715" cy="3854648"/>
                    </a:xfrm>
                    <a:prstGeom prst="rect">
                      <a:avLst/>
                    </a:prstGeom>
                    <a:noFill/>
                    <a:ln>
                      <a:noFill/>
                    </a:ln>
                  </pic:spPr>
                </pic:pic>
              </a:graphicData>
            </a:graphic>
          </wp:inline>
        </w:drawing>
      </w:r>
    </w:p>
    <w:p w:rsidRPr="005E40F2" w:rsidR="005E40F2" w:rsidP="009D6CBF" w:rsidRDefault="001D215D" w14:paraId="2EAA8794" w14:textId="01A61E95">
      <w:pPr>
        <w:pStyle w:val="Popisobrzku"/>
      </w:pPr>
      <w:r>
        <w:t xml:space="preserve">Obr.: </w:t>
      </w:r>
      <w:r w:rsidRPr="005E40F2" w:rsidR="005E40F2">
        <w:t>Aktivní okruh s vykreslenými stanovišti nad mapou</w:t>
      </w:r>
    </w:p>
    <w:p w:rsidRPr="005E40F2" w:rsidR="005E40F2" w:rsidP="005E40F2" w:rsidRDefault="005E40F2" w14:paraId="5F200172" w14:textId="77777777">
      <w:pPr>
        <w:spacing w:after="0" w:line="240" w:lineRule="auto"/>
        <w:rPr>
          <w:lang w:eastAsia="cs-CZ"/>
        </w:rPr>
      </w:pPr>
      <w:r w:rsidRPr="005E40F2">
        <w:rPr>
          <w:lang w:eastAsia="cs-CZ"/>
        </w:rPr>
        <w:t> </w:t>
      </w:r>
    </w:p>
    <w:p w:rsidRPr="009A69C3" w:rsidR="005E40F2" w:rsidP="009D6CBF" w:rsidRDefault="005E40F2" w14:paraId="69E45398" w14:textId="77777777">
      <w:pPr>
        <w:rPr>
          <w:lang w:eastAsia="cs-CZ"/>
        </w:rPr>
      </w:pPr>
      <w:r w:rsidRPr="005E40F2">
        <w:rPr>
          <w:lang w:eastAsia="cs-CZ"/>
        </w:rPr>
        <w:t xml:space="preserve">Na </w:t>
      </w:r>
      <w:r w:rsidRPr="009A69C3">
        <w:rPr>
          <w:lang w:eastAsia="cs-CZ"/>
        </w:rPr>
        <w:t xml:space="preserve">každé vykreslené stanoviště v mapě bude možné kliknout a následně se zobrazí informace základní informace stanoviště - </w:t>
      </w:r>
      <w:r w:rsidRPr="009D6CBF">
        <w:rPr>
          <w:lang w:eastAsia="cs-CZ"/>
        </w:rPr>
        <w:t>Adresa</w:t>
      </w:r>
      <w:r w:rsidRPr="009A69C3">
        <w:rPr>
          <w:lang w:eastAsia="cs-CZ"/>
        </w:rPr>
        <w:t xml:space="preserve">, </w:t>
      </w:r>
      <w:r w:rsidRPr="009D6CBF">
        <w:rPr>
          <w:lang w:eastAsia="cs-CZ"/>
        </w:rPr>
        <w:t>Počet nádob</w:t>
      </w:r>
      <w:r w:rsidRPr="009A69C3">
        <w:rPr>
          <w:lang w:eastAsia="cs-CZ"/>
        </w:rPr>
        <w:t xml:space="preserve"> na stanovišti, </w:t>
      </w:r>
      <w:r w:rsidRPr="009D6CBF">
        <w:rPr>
          <w:lang w:eastAsia="cs-CZ"/>
        </w:rPr>
        <w:t>Vzdálenost</w:t>
      </w:r>
      <w:r w:rsidRPr="009A69C3">
        <w:rPr>
          <w:lang w:eastAsia="cs-CZ"/>
        </w:rPr>
        <w:t xml:space="preserve"> od stanoviště vzdušnou čarou. Jako poslední, je k dispozici akce na ruční </w:t>
      </w:r>
      <w:r w:rsidRPr="009D6CBF">
        <w:rPr>
          <w:lang w:eastAsia="cs-CZ"/>
        </w:rPr>
        <w:t>Odbavení,</w:t>
      </w:r>
      <w:r w:rsidRPr="009A69C3">
        <w:rPr>
          <w:lang w:eastAsia="cs-CZ"/>
        </w:rPr>
        <w:t xml:space="preserve"> popřípadě aktuální stav odbavení.</w:t>
      </w:r>
    </w:p>
    <w:p w:rsidRPr="009D6CBF" w:rsidR="005E40F2" w:rsidP="009D6CBF" w:rsidRDefault="005E40F2" w14:paraId="7767DE9C" w14:textId="77777777">
      <w:pPr>
        <w:rPr>
          <w:lang w:eastAsia="cs-CZ"/>
        </w:rPr>
      </w:pPr>
      <w:r w:rsidRPr="009D6CBF">
        <w:rPr>
          <w:lang w:eastAsia="cs-CZ"/>
        </w:rPr>
        <w:t>Stanoviště v mapě mohou mít 3 barevná označení:</w:t>
      </w:r>
    </w:p>
    <w:p w:rsidRPr="009A69C3" w:rsidR="005E40F2" w:rsidP="00A43239" w:rsidRDefault="005F6006" w14:paraId="66D3F231" w14:textId="77DBDF24">
      <w:pPr>
        <w:numPr>
          <w:ilvl w:val="0"/>
          <w:numId w:val="54"/>
        </w:numPr>
        <w:spacing w:after="0" w:line="240" w:lineRule="auto"/>
        <w:rPr>
          <w:lang w:eastAsia="cs-CZ"/>
        </w:rPr>
      </w:pPr>
      <w:r>
        <w:rPr>
          <w:lang w:eastAsia="cs-CZ"/>
        </w:rPr>
        <w:t>Č</w:t>
      </w:r>
      <w:r w:rsidRPr="009D6CBF" w:rsidR="005E40F2">
        <w:rPr>
          <w:lang w:eastAsia="cs-CZ"/>
        </w:rPr>
        <w:t>ervená</w:t>
      </w:r>
      <w:r>
        <w:rPr>
          <w:lang w:eastAsia="cs-CZ"/>
        </w:rPr>
        <w:t>:</w:t>
      </w:r>
    </w:p>
    <w:p w:rsidRPr="009A69C3" w:rsidR="005E40F2" w:rsidP="00A43239" w:rsidRDefault="005F6006" w14:paraId="6BFF34D0" w14:textId="490C5194">
      <w:pPr>
        <w:numPr>
          <w:ilvl w:val="1"/>
          <w:numId w:val="54"/>
        </w:numPr>
        <w:spacing w:after="0" w:line="240" w:lineRule="auto"/>
        <w:rPr>
          <w:lang w:eastAsia="cs-CZ"/>
        </w:rPr>
      </w:pPr>
      <w:r>
        <w:rPr>
          <w:lang w:eastAsia="cs-CZ"/>
        </w:rPr>
        <w:t>S</w:t>
      </w:r>
      <w:r w:rsidRPr="009A69C3" w:rsidR="005E40F2">
        <w:rPr>
          <w:lang w:eastAsia="cs-CZ"/>
        </w:rPr>
        <w:t>tanoviště ve výchozím stavu, zatím nebylo odbaveno</w:t>
      </w:r>
      <w:r>
        <w:rPr>
          <w:lang w:eastAsia="cs-CZ"/>
        </w:rPr>
        <w:t>.</w:t>
      </w:r>
    </w:p>
    <w:p w:rsidRPr="009A69C3" w:rsidR="005E40F2" w:rsidP="00A43239" w:rsidRDefault="005F6006" w14:paraId="389A08CC" w14:textId="78A26B03">
      <w:pPr>
        <w:numPr>
          <w:ilvl w:val="1"/>
          <w:numId w:val="54"/>
        </w:numPr>
        <w:spacing w:after="0" w:line="240" w:lineRule="auto"/>
        <w:rPr>
          <w:lang w:eastAsia="cs-CZ"/>
        </w:rPr>
      </w:pPr>
      <w:r>
        <w:rPr>
          <w:lang w:eastAsia="cs-CZ"/>
        </w:rPr>
        <w:t>P</w:t>
      </w:r>
      <w:r w:rsidRPr="009A69C3" w:rsidR="005E40F2">
        <w:rPr>
          <w:lang w:eastAsia="cs-CZ"/>
        </w:rPr>
        <w:t xml:space="preserve">o označení takového stanoviště, bude k dispozici akce </w:t>
      </w:r>
      <w:r w:rsidRPr="009D6CBF" w:rsidR="005E40F2">
        <w:rPr>
          <w:lang w:eastAsia="cs-CZ"/>
        </w:rPr>
        <w:t>Odbavit</w:t>
      </w:r>
      <w:r>
        <w:rPr>
          <w:lang w:eastAsia="cs-CZ"/>
        </w:rPr>
        <w:t>.</w:t>
      </w:r>
    </w:p>
    <w:p w:rsidRPr="009A69C3" w:rsidR="005E40F2" w:rsidP="00A43239" w:rsidRDefault="005F6006" w14:paraId="0850500E" w14:textId="09F0408A">
      <w:pPr>
        <w:numPr>
          <w:ilvl w:val="0"/>
          <w:numId w:val="54"/>
        </w:numPr>
        <w:spacing w:after="0" w:line="240" w:lineRule="auto"/>
        <w:rPr>
          <w:lang w:eastAsia="cs-CZ"/>
        </w:rPr>
      </w:pPr>
      <w:r>
        <w:rPr>
          <w:lang w:eastAsia="cs-CZ"/>
        </w:rPr>
        <w:t>Ž</w:t>
      </w:r>
      <w:r w:rsidRPr="009D6CBF" w:rsidR="005E40F2">
        <w:rPr>
          <w:lang w:eastAsia="cs-CZ"/>
        </w:rPr>
        <w:t>lutá</w:t>
      </w:r>
      <w:r>
        <w:rPr>
          <w:lang w:eastAsia="cs-CZ"/>
        </w:rPr>
        <w:t>:</w:t>
      </w:r>
    </w:p>
    <w:p w:rsidRPr="009A69C3" w:rsidR="005E40F2" w:rsidP="00A43239" w:rsidRDefault="005F6006" w14:paraId="0C1BE9AD" w14:textId="60E897B7">
      <w:pPr>
        <w:numPr>
          <w:ilvl w:val="1"/>
          <w:numId w:val="54"/>
        </w:numPr>
        <w:spacing w:after="0" w:line="240" w:lineRule="auto"/>
        <w:rPr>
          <w:lang w:eastAsia="cs-CZ"/>
        </w:rPr>
      </w:pPr>
      <w:r>
        <w:rPr>
          <w:lang w:eastAsia="cs-CZ"/>
        </w:rPr>
        <w:t>S</w:t>
      </w:r>
      <w:r w:rsidRPr="009A69C3" w:rsidR="005E40F2">
        <w:rPr>
          <w:lang w:eastAsia="cs-CZ"/>
        </w:rPr>
        <w:t>tanoviště odbavené na úrovni aplikace FOB</w:t>
      </w:r>
      <w:r>
        <w:rPr>
          <w:lang w:eastAsia="cs-CZ"/>
        </w:rPr>
        <w:t>.</w:t>
      </w:r>
    </w:p>
    <w:p w:rsidRPr="009A69C3" w:rsidR="005E40F2" w:rsidP="00A43239" w:rsidRDefault="005F6006" w14:paraId="25E05B5B" w14:textId="5611406A">
      <w:pPr>
        <w:numPr>
          <w:ilvl w:val="2"/>
          <w:numId w:val="54"/>
        </w:numPr>
        <w:spacing w:after="0" w:line="240" w:lineRule="auto"/>
        <w:rPr>
          <w:lang w:eastAsia="cs-CZ"/>
        </w:rPr>
      </w:pPr>
      <w:r>
        <w:rPr>
          <w:lang w:eastAsia="cs-CZ"/>
        </w:rPr>
        <w:t>R</w:t>
      </w:r>
      <w:r w:rsidRPr="009A69C3" w:rsidR="005E40F2">
        <w:rPr>
          <w:lang w:eastAsia="cs-CZ"/>
        </w:rPr>
        <w:t>uční odbavení uživatelem FOB</w:t>
      </w:r>
      <w:r>
        <w:rPr>
          <w:lang w:eastAsia="cs-CZ"/>
        </w:rPr>
        <w:t>:</w:t>
      </w:r>
    </w:p>
    <w:p w:rsidRPr="009A69C3" w:rsidR="005E40F2" w:rsidP="00A43239" w:rsidRDefault="005F6006" w14:paraId="2B1D6CCE" w14:textId="6EE102CA">
      <w:pPr>
        <w:numPr>
          <w:ilvl w:val="3"/>
          <w:numId w:val="54"/>
        </w:numPr>
        <w:spacing w:after="0" w:line="240" w:lineRule="auto"/>
        <w:rPr>
          <w:lang w:eastAsia="cs-CZ"/>
        </w:rPr>
      </w:pPr>
      <w:r>
        <w:rPr>
          <w:lang w:eastAsia="cs-CZ"/>
        </w:rPr>
        <w:t>P</w:t>
      </w:r>
      <w:r w:rsidRPr="009A69C3" w:rsidR="005E40F2">
        <w:rPr>
          <w:lang w:eastAsia="cs-CZ"/>
        </w:rPr>
        <w:t>erimetr pro ruční odbavení bude jako konfigurační parametr aplikace FOB</w:t>
      </w:r>
      <w:r>
        <w:rPr>
          <w:lang w:eastAsia="cs-CZ"/>
        </w:rPr>
        <w:t>.</w:t>
      </w:r>
    </w:p>
    <w:p w:rsidRPr="009A69C3" w:rsidR="005E40F2" w:rsidP="00A43239" w:rsidRDefault="005F6006" w14:paraId="22E3DDE6" w14:textId="0DD6F65A">
      <w:pPr>
        <w:numPr>
          <w:ilvl w:val="3"/>
          <w:numId w:val="54"/>
        </w:numPr>
        <w:spacing w:after="0" w:line="240" w:lineRule="auto"/>
        <w:rPr>
          <w:lang w:eastAsia="cs-CZ"/>
        </w:rPr>
      </w:pPr>
      <w:r>
        <w:rPr>
          <w:lang w:eastAsia="cs-CZ"/>
        </w:rPr>
        <w:t>V</w:t>
      </w:r>
      <w:r w:rsidRPr="009A69C3" w:rsidR="005E40F2">
        <w:rPr>
          <w:lang w:eastAsia="cs-CZ"/>
        </w:rPr>
        <w:t xml:space="preserve"> mapě bude perimetr znázorněn kružnicí kolem označeného stanoviště, viz obrázek níže</w:t>
      </w:r>
      <w:r>
        <w:rPr>
          <w:lang w:eastAsia="cs-CZ"/>
        </w:rPr>
        <w:t>.</w:t>
      </w:r>
    </w:p>
    <w:p w:rsidRPr="009A69C3" w:rsidR="005E40F2" w:rsidP="00A43239" w:rsidRDefault="005F6006" w14:paraId="1AC489D6" w14:textId="0AB5A2C8">
      <w:pPr>
        <w:numPr>
          <w:ilvl w:val="2"/>
          <w:numId w:val="54"/>
        </w:numPr>
        <w:spacing w:after="0" w:line="240" w:lineRule="auto"/>
        <w:rPr>
          <w:lang w:eastAsia="cs-CZ"/>
        </w:rPr>
      </w:pPr>
      <w:r>
        <w:rPr>
          <w:lang w:eastAsia="cs-CZ"/>
        </w:rPr>
        <w:t>A</w:t>
      </w:r>
      <w:r w:rsidRPr="009A69C3" w:rsidR="005E40F2">
        <w:rPr>
          <w:lang w:eastAsia="cs-CZ"/>
        </w:rPr>
        <w:t>utomatické odbavení po aktivaci PTO</w:t>
      </w:r>
      <w:r>
        <w:rPr>
          <w:lang w:eastAsia="cs-CZ"/>
        </w:rPr>
        <w:t>:</w:t>
      </w:r>
    </w:p>
    <w:p w:rsidRPr="009A69C3" w:rsidR="005E40F2" w:rsidP="00A43239" w:rsidRDefault="005F6006" w14:paraId="00E8A2F3" w14:textId="75327C17">
      <w:pPr>
        <w:numPr>
          <w:ilvl w:val="3"/>
          <w:numId w:val="54"/>
        </w:numPr>
        <w:spacing w:after="0" w:line="240" w:lineRule="auto"/>
        <w:rPr>
          <w:lang w:eastAsia="cs-CZ"/>
        </w:rPr>
      </w:pPr>
      <w:r>
        <w:rPr>
          <w:lang w:eastAsia="cs-CZ"/>
        </w:rPr>
        <w:t>P</w:t>
      </w:r>
      <w:r w:rsidRPr="009A69C3" w:rsidR="005E40F2">
        <w:rPr>
          <w:lang w:eastAsia="cs-CZ"/>
        </w:rPr>
        <w:t>erimetr pro automatické odbavení po aktivaci PTO bude jako konfigurační parametr aplikace FOB</w:t>
      </w:r>
      <w:r>
        <w:rPr>
          <w:lang w:eastAsia="cs-CZ"/>
        </w:rPr>
        <w:t>.</w:t>
      </w:r>
    </w:p>
    <w:p w:rsidRPr="009A69C3" w:rsidR="005E40F2" w:rsidP="00A43239" w:rsidRDefault="005F6006" w14:paraId="77BFED56" w14:textId="2CCF695B">
      <w:pPr>
        <w:numPr>
          <w:ilvl w:val="3"/>
          <w:numId w:val="54"/>
        </w:numPr>
        <w:spacing w:after="0" w:line="240" w:lineRule="auto"/>
        <w:rPr>
          <w:lang w:eastAsia="cs-CZ"/>
        </w:rPr>
      </w:pPr>
      <w:r>
        <w:rPr>
          <w:lang w:eastAsia="cs-CZ"/>
        </w:rPr>
        <w:t>V</w:t>
      </w:r>
      <w:r w:rsidRPr="009A69C3" w:rsidR="005E40F2">
        <w:rPr>
          <w:lang w:eastAsia="cs-CZ"/>
        </w:rPr>
        <w:t>šechny stanoviště v nastaveném perimetru změní hromadně svůj stav</w:t>
      </w:r>
      <w:r>
        <w:rPr>
          <w:lang w:eastAsia="cs-CZ"/>
        </w:rPr>
        <w:t>.</w:t>
      </w:r>
    </w:p>
    <w:p w:rsidRPr="009A69C3" w:rsidR="005E40F2" w:rsidP="00A43239" w:rsidRDefault="005F6006" w14:paraId="1900EAC4" w14:textId="2C098A39">
      <w:pPr>
        <w:numPr>
          <w:ilvl w:val="1"/>
          <w:numId w:val="54"/>
        </w:numPr>
        <w:spacing w:after="0" w:line="240" w:lineRule="auto"/>
        <w:rPr>
          <w:lang w:eastAsia="cs-CZ"/>
        </w:rPr>
      </w:pPr>
      <w:r>
        <w:rPr>
          <w:lang w:eastAsia="cs-CZ"/>
        </w:rPr>
        <w:t>P</w:t>
      </w:r>
      <w:r w:rsidRPr="009A69C3" w:rsidR="005E40F2">
        <w:rPr>
          <w:lang w:eastAsia="cs-CZ"/>
        </w:rPr>
        <w:t>o každém odbavení ve FOB se odešle zpráva o odbavení konkrétních stanovišť do RP</w:t>
      </w:r>
      <w:r>
        <w:rPr>
          <w:lang w:eastAsia="cs-CZ"/>
        </w:rPr>
        <w:t>.</w:t>
      </w:r>
    </w:p>
    <w:p w:rsidRPr="009A69C3" w:rsidR="005E40F2" w:rsidP="00A43239" w:rsidRDefault="005F6006" w14:paraId="533B1D38" w14:textId="05086F19">
      <w:pPr>
        <w:numPr>
          <w:ilvl w:val="1"/>
          <w:numId w:val="54"/>
        </w:numPr>
        <w:spacing w:after="0" w:line="240" w:lineRule="auto"/>
        <w:rPr>
          <w:lang w:eastAsia="cs-CZ"/>
        </w:rPr>
      </w:pPr>
      <w:r>
        <w:rPr>
          <w:lang w:eastAsia="cs-CZ"/>
        </w:rPr>
        <w:t>P</w:t>
      </w:r>
      <w:r w:rsidRPr="009A69C3" w:rsidR="005E40F2">
        <w:rPr>
          <w:lang w:eastAsia="cs-CZ"/>
        </w:rPr>
        <w:t xml:space="preserve">o označení takového to stanoviště, bude na tlačítku zobrazeno - </w:t>
      </w:r>
      <w:r w:rsidRPr="009D6CBF" w:rsidR="005E40F2">
        <w:rPr>
          <w:lang w:eastAsia="cs-CZ"/>
        </w:rPr>
        <w:t>Odbaveno FOB</w:t>
      </w:r>
      <w:r>
        <w:rPr>
          <w:lang w:eastAsia="cs-CZ"/>
        </w:rPr>
        <w:t>.</w:t>
      </w:r>
    </w:p>
    <w:p w:rsidRPr="005E40F2" w:rsidR="005E40F2" w:rsidP="00A43239" w:rsidRDefault="005F6006" w14:paraId="1DDCDA24" w14:textId="5F381504">
      <w:pPr>
        <w:numPr>
          <w:ilvl w:val="1"/>
          <w:numId w:val="54"/>
        </w:numPr>
        <w:spacing w:after="0" w:line="240" w:lineRule="auto"/>
        <w:rPr>
          <w:lang w:eastAsia="cs-CZ"/>
        </w:rPr>
      </w:pPr>
      <w:r>
        <w:rPr>
          <w:lang w:eastAsia="cs-CZ"/>
        </w:rPr>
        <w:t>V</w:t>
      </w:r>
      <w:r w:rsidRPr="009A69C3" w:rsidR="005E40F2">
        <w:rPr>
          <w:lang w:eastAsia="cs-CZ"/>
        </w:rPr>
        <w:t xml:space="preserve"> první etapě vývoje, nebude možné vzít zpět odbavení stanoviště z FOB, změnit zpět</w:t>
      </w:r>
      <w:r w:rsidRPr="005E40F2" w:rsidR="005E40F2">
        <w:rPr>
          <w:lang w:eastAsia="cs-CZ"/>
        </w:rPr>
        <w:t xml:space="preserve"> stav konkrétního stanoviště může být provedeno pouze z</w:t>
      </w:r>
      <w:r>
        <w:rPr>
          <w:lang w:eastAsia="cs-CZ"/>
        </w:rPr>
        <w:t> </w:t>
      </w:r>
      <w:r w:rsidRPr="005E40F2" w:rsidR="005E40F2">
        <w:rPr>
          <w:lang w:eastAsia="cs-CZ"/>
        </w:rPr>
        <w:t>RP</w:t>
      </w:r>
      <w:r>
        <w:rPr>
          <w:lang w:eastAsia="cs-CZ"/>
        </w:rPr>
        <w:t>.</w:t>
      </w:r>
    </w:p>
    <w:p w:rsidRPr="009A69C3" w:rsidR="005E40F2" w:rsidP="00A43239" w:rsidRDefault="005F6006" w14:paraId="3CA96707" w14:textId="058B2CDF">
      <w:pPr>
        <w:numPr>
          <w:ilvl w:val="0"/>
          <w:numId w:val="54"/>
        </w:numPr>
        <w:spacing w:after="0" w:line="240" w:lineRule="auto"/>
        <w:rPr>
          <w:lang w:eastAsia="cs-CZ"/>
        </w:rPr>
      </w:pPr>
      <w:r>
        <w:rPr>
          <w:lang w:eastAsia="cs-CZ"/>
        </w:rPr>
        <w:t>Z</w:t>
      </w:r>
      <w:r w:rsidRPr="009D6CBF" w:rsidR="005E40F2">
        <w:rPr>
          <w:lang w:eastAsia="cs-CZ"/>
        </w:rPr>
        <w:t>elená</w:t>
      </w:r>
      <w:r>
        <w:rPr>
          <w:lang w:eastAsia="cs-CZ"/>
        </w:rPr>
        <w:t>:</w:t>
      </w:r>
    </w:p>
    <w:p w:rsidRPr="005E40F2" w:rsidR="005E40F2" w:rsidP="00A43239" w:rsidRDefault="005E40F2" w14:paraId="49E24A1D" w14:textId="66600998">
      <w:pPr>
        <w:numPr>
          <w:ilvl w:val="1"/>
          <w:numId w:val="54"/>
        </w:numPr>
        <w:spacing w:after="0" w:line="240" w:lineRule="auto"/>
        <w:rPr>
          <w:lang w:eastAsia="cs-CZ"/>
        </w:rPr>
      </w:pPr>
      <w:r w:rsidRPr="005E40F2">
        <w:rPr>
          <w:lang w:eastAsia="cs-CZ"/>
        </w:rPr>
        <w:t>FOB obdrží zprávu z RP, že u stanoviště je potvrzeno odbavení, RP řídí finální odbavování stanovišť</w:t>
      </w:r>
      <w:r w:rsidR="005F6006">
        <w:rPr>
          <w:lang w:eastAsia="cs-CZ"/>
        </w:rPr>
        <w:t>.</w:t>
      </w:r>
    </w:p>
    <w:p w:rsidRPr="005E40F2" w:rsidR="005E40F2" w:rsidP="00A43239" w:rsidRDefault="005E40F2" w14:paraId="09421AD2" w14:textId="28D2970F">
      <w:pPr>
        <w:numPr>
          <w:ilvl w:val="1"/>
          <w:numId w:val="54"/>
        </w:numPr>
        <w:spacing w:after="0" w:line="240" w:lineRule="auto"/>
        <w:rPr>
          <w:lang w:eastAsia="cs-CZ"/>
        </w:rPr>
      </w:pPr>
      <w:r w:rsidRPr="005E40F2">
        <w:rPr>
          <w:lang w:eastAsia="cs-CZ"/>
        </w:rPr>
        <w:t>FOB označí takové stanoviště zeleně</w:t>
      </w:r>
      <w:r w:rsidR="005F6006">
        <w:rPr>
          <w:lang w:eastAsia="cs-CZ"/>
        </w:rPr>
        <w:t>.</w:t>
      </w:r>
    </w:p>
    <w:p w:rsidRPr="009A69C3" w:rsidR="005E40F2" w:rsidP="00A43239" w:rsidRDefault="005F6006" w14:paraId="480BAD6D" w14:textId="47452880">
      <w:pPr>
        <w:numPr>
          <w:ilvl w:val="1"/>
          <w:numId w:val="54"/>
        </w:numPr>
        <w:spacing w:after="0" w:line="240" w:lineRule="auto"/>
        <w:rPr>
          <w:lang w:eastAsia="cs-CZ"/>
        </w:rPr>
      </w:pPr>
      <w:r>
        <w:rPr>
          <w:lang w:eastAsia="cs-CZ"/>
        </w:rPr>
        <w:t>P</w:t>
      </w:r>
      <w:r w:rsidRPr="005E40F2" w:rsidR="005E40F2">
        <w:rPr>
          <w:lang w:eastAsia="cs-CZ"/>
        </w:rPr>
        <w:t xml:space="preserve">o </w:t>
      </w:r>
      <w:r w:rsidRPr="009A69C3" w:rsidR="005E40F2">
        <w:rPr>
          <w:lang w:eastAsia="cs-CZ"/>
        </w:rPr>
        <w:t xml:space="preserve">označení takového stanoviště, bude zobrazeno - </w:t>
      </w:r>
      <w:r w:rsidRPr="009D6CBF" w:rsidR="005E40F2">
        <w:rPr>
          <w:lang w:eastAsia="cs-CZ"/>
        </w:rPr>
        <w:t>Odbaveno, Potvrzeno RP</w:t>
      </w:r>
      <w:r>
        <w:rPr>
          <w:lang w:eastAsia="cs-CZ"/>
        </w:rPr>
        <w:t>.</w:t>
      </w:r>
    </w:p>
    <w:p w:rsidRPr="009A69C3" w:rsidR="005E40F2" w:rsidP="00A43239" w:rsidRDefault="005F6006" w14:paraId="0308FEDA" w14:textId="50FDFDF5">
      <w:pPr>
        <w:numPr>
          <w:ilvl w:val="1"/>
          <w:numId w:val="54"/>
        </w:numPr>
        <w:spacing w:after="0" w:line="240" w:lineRule="auto"/>
        <w:rPr>
          <w:lang w:eastAsia="cs-CZ"/>
        </w:rPr>
      </w:pPr>
      <w:r>
        <w:rPr>
          <w:lang w:eastAsia="cs-CZ"/>
        </w:rPr>
        <w:t>P</w:t>
      </w:r>
      <w:r w:rsidRPr="009D6CBF" w:rsidR="005E40F2">
        <w:rPr>
          <w:lang w:eastAsia="cs-CZ"/>
        </w:rPr>
        <w:t>otvrzené stanoviště z RP nelze přes aplikaci FOB vrátit zpět do výchozího</w:t>
      </w:r>
      <w:r>
        <w:rPr>
          <w:lang w:eastAsia="cs-CZ"/>
        </w:rPr>
        <w:t xml:space="preserve"> </w:t>
      </w:r>
      <w:r w:rsidRPr="009D6CBF" w:rsidR="005E40F2">
        <w:rPr>
          <w:lang w:eastAsia="cs-CZ"/>
        </w:rPr>
        <w:t>stavu, </w:t>
      </w:r>
      <w:r w:rsidRPr="009A69C3" w:rsidR="005E40F2">
        <w:rPr>
          <w:lang w:eastAsia="cs-CZ"/>
        </w:rPr>
        <w:t>změnit zpět stav konkrétního stanoviště může být provedeno pouze z</w:t>
      </w:r>
      <w:r>
        <w:rPr>
          <w:lang w:eastAsia="cs-CZ"/>
        </w:rPr>
        <w:t> </w:t>
      </w:r>
      <w:r w:rsidRPr="009A69C3" w:rsidR="005E40F2">
        <w:rPr>
          <w:lang w:eastAsia="cs-CZ"/>
        </w:rPr>
        <w:t>RP</w:t>
      </w:r>
      <w:r>
        <w:rPr>
          <w:lang w:eastAsia="cs-CZ"/>
        </w:rPr>
        <w:t>.</w:t>
      </w:r>
    </w:p>
    <w:p w:rsidRPr="009A69C3" w:rsidR="005E40F2" w:rsidP="00A43239" w:rsidRDefault="005F6006" w14:paraId="0B2592EB" w14:textId="3872263C">
      <w:pPr>
        <w:numPr>
          <w:ilvl w:val="1"/>
          <w:numId w:val="54"/>
        </w:numPr>
        <w:spacing w:after="0" w:line="240" w:lineRule="auto"/>
        <w:rPr>
          <w:lang w:eastAsia="cs-CZ"/>
        </w:rPr>
      </w:pPr>
      <w:r>
        <w:rPr>
          <w:lang w:eastAsia="cs-CZ"/>
        </w:rPr>
        <w:t>P</w:t>
      </w:r>
      <w:r w:rsidRPr="009A69C3" w:rsidR="005E40F2">
        <w:rPr>
          <w:lang w:eastAsia="cs-CZ"/>
        </w:rPr>
        <w:t>očet obsloužených stanovišť napříč aplikací FOB prezentuje až počet potvrzených odbavených stanovišť z</w:t>
      </w:r>
      <w:r>
        <w:rPr>
          <w:lang w:eastAsia="cs-CZ"/>
        </w:rPr>
        <w:t> </w:t>
      </w:r>
      <w:r w:rsidRPr="009A69C3" w:rsidR="005E40F2">
        <w:rPr>
          <w:lang w:eastAsia="cs-CZ"/>
        </w:rPr>
        <w:t>RP</w:t>
      </w:r>
      <w:r>
        <w:rPr>
          <w:lang w:eastAsia="cs-CZ"/>
        </w:rPr>
        <w:t>.</w:t>
      </w:r>
    </w:p>
    <w:p w:rsidRPr="005E40F2" w:rsidR="0065519F" w:rsidP="009D6CBF" w:rsidRDefault="0065519F" w14:paraId="16A14AE2" w14:textId="77777777">
      <w:pPr>
        <w:tabs>
          <w:tab w:val="num" w:pos="1440"/>
        </w:tabs>
        <w:spacing w:after="0" w:line="240" w:lineRule="auto"/>
        <w:ind w:left="1440"/>
        <w:rPr>
          <w:lang w:eastAsia="cs-CZ"/>
        </w:rPr>
      </w:pPr>
    </w:p>
    <w:p w:rsidRPr="005E40F2" w:rsidR="005E40F2" w:rsidP="009D6CBF" w:rsidRDefault="005E40F2" w14:paraId="3B81EACF" w14:textId="77777777">
      <w:pPr>
        <w:spacing w:after="0" w:line="240" w:lineRule="auto"/>
        <w:jc w:val="center"/>
        <w:rPr>
          <w:lang w:eastAsia="cs-CZ"/>
        </w:rPr>
      </w:pPr>
      <w:r w:rsidRPr="005E40F2">
        <w:rPr>
          <w:noProof/>
          <w:lang w:eastAsia="cs-CZ"/>
        </w:rPr>
        <w:drawing>
          <wp:inline distT="0" distB="0" distL="0" distR="0" wp14:anchorId="3C7224FF" wp14:editId="275E2ED0">
            <wp:extent cx="6121715" cy="3848298"/>
            <wp:effectExtent l="0" t="0" r="0" b="0"/>
            <wp:docPr id="102168324" name="obrázek 9" descr="Obsah obrázku text, snímek obrazovky, mapa, diagram&#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324" name="obrázek 9" descr="Obsah obrázku text, snímek obrazovky, mapa, diagram&#10;&#10;Obsah generovaný pomocí AI může být nesprávný."/>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1715" cy="3848298"/>
                    </a:xfrm>
                    <a:prstGeom prst="rect">
                      <a:avLst/>
                    </a:prstGeom>
                    <a:noFill/>
                    <a:ln>
                      <a:noFill/>
                    </a:ln>
                  </pic:spPr>
                </pic:pic>
              </a:graphicData>
            </a:graphic>
          </wp:inline>
        </w:drawing>
      </w:r>
    </w:p>
    <w:p w:rsidRPr="005E40F2" w:rsidR="005E40F2" w:rsidP="009D6CBF" w:rsidRDefault="001D215D" w14:paraId="0219E2D5" w14:textId="72115365">
      <w:pPr>
        <w:pStyle w:val="Popisobrzku"/>
      </w:pPr>
      <w:r>
        <w:t xml:space="preserve">Obr.: </w:t>
      </w:r>
      <w:r w:rsidRPr="005E40F2" w:rsidR="005E40F2">
        <w:t>Označené dosud neodbavené stanoviště(červená), zobrazen perimetr pro ruční odbavení a základní informace ke stanovišti</w:t>
      </w:r>
    </w:p>
    <w:p w:rsidRPr="005E40F2" w:rsidR="005E40F2" w:rsidP="005E40F2" w:rsidRDefault="005E40F2" w14:paraId="361FAF31" w14:textId="77777777">
      <w:pPr>
        <w:spacing w:after="0" w:line="240" w:lineRule="auto"/>
        <w:rPr>
          <w:lang w:eastAsia="cs-CZ"/>
        </w:rPr>
      </w:pPr>
    </w:p>
    <w:p w:rsidRPr="005E40F2" w:rsidR="005E40F2" w:rsidP="009D6CBF" w:rsidRDefault="005E40F2" w14:paraId="7890ABEA" w14:textId="77777777">
      <w:pPr>
        <w:spacing w:after="0" w:line="240" w:lineRule="auto"/>
        <w:jc w:val="center"/>
        <w:rPr>
          <w:lang w:eastAsia="cs-CZ"/>
        </w:rPr>
      </w:pPr>
      <w:r w:rsidRPr="005E40F2">
        <w:rPr>
          <w:i/>
          <w:iCs/>
          <w:noProof/>
          <w:lang w:eastAsia="cs-CZ"/>
        </w:rPr>
        <w:drawing>
          <wp:inline distT="0" distB="0" distL="0" distR="0" wp14:anchorId="26B9F3F1" wp14:editId="63369E54">
            <wp:extent cx="6096313" cy="3848298"/>
            <wp:effectExtent l="0" t="0" r="0" b="0"/>
            <wp:docPr id="446160592" name="obrázek 10" descr="Obsah obrázku text, mapa, snímek obrazovky, diagram&#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60592" name="obrázek 10" descr="Obsah obrázku text, mapa, snímek obrazovky, diagram&#10;&#10;Obsah generovaný pomocí AI může být nesprávný."/>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96313" cy="3848298"/>
                    </a:xfrm>
                    <a:prstGeom prst="rect">
                      <a:avLst/>
                    </a:prstGeom>
                    <a:noFill/>
                    <a:ln>
                      <a:noFill/>
                    </a:ln>
                  </pic:spPr>
                </pic:pic>
              </a:graphicData>
            </a:graphic>
          </wp:inline>
        </w:drawing>
      </w:r>
    </w:p>
    <w:p w:rsidRPr="005E40F2" w:rsidR="005E40F2" w:rsidP="009D6CBF" w:rsidRDefault="001D215D" w14:paraId="61201AEE" w14:textId="6527AD09">
      <w:pPr>
        <w:pStyle w:val="Popisobrzku"/>
      </w:pPr>
      <w:r>
        <w:t xml:space="preserve">Obr.: </w:t>
      </w:r>
      <w:r w:rsidRPr="005E40F2" w:rsidR="005E40F2">
        <w:t>Označené již odbavené stanoviště z aplikace FOB (žlutá)</w:t>
      </w:r>
    </w:p>
    <w:p w:rsidRPr="005E40F2" w:rsidR="005E40F2" w:rsidP="005E40F2" w:rsidRDefault="005E40F2" w14:paraId="27B5FE18" w14:textId="77777777">
      <w:pPr>
        <w:spacing w:after="0" w:line="240" w:lineRule="auto"/>
        <w:rPr>
          <w:lang w:eastAsia="cs-CZ"/>
        </w:rPr>
      </w:pPr>
    </w:p>
    <w:p w:rsidRPr="005E40F2" w:rsidR="005E40F2" w:rsidP="009D6CBF" w:rsidRDefault="005E40F2" w14:paraId="0BE1AC33" w14:textId="77777777">
      <w:pPr>
        <w:spacing w:after="0" w:line="240" w:lineRule="auto"/>
        <w:jc w:val="center"/>
        <w:rPr>
          <w:lang w:eastAsia="cs-CZ"/>
        </w:rPr>
      </w:pPr>
      <w:r w:rsidRPr="005E40F2">
        <w:rPr>
          <w:i/>
          <w:iCs/>
          <w:noProof/>
          <w:lang w:eastAsia="cs-CZ"/>
        </w:rPr>
        <w:drawing>
          <wp:inline distT="0" distB="0" distL="0" distR="0" wp14:anchorId="3D8EEFA9" wp14:editId="4164E245">
            <wp:extent cx="6096313" cy="3829247"/>
            <wp:effectExtent l="0" t="0" r="0" b="0"/>
            <wp:docPr id="11" name="obrázek 11" descr="Obsah obrázku text, snímek obrazovky, mapa, diagram&#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Obsah obrázku text, snímek obrazovky, mapa, diagram&#10;&#10;Obsah generovaný pomocí AI může být nesprávný."/>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96313" cy="3829247"/>
                    </a:xfrm>
                    <a:prstGeom prst="rect">
                      <a:avLst/>
                    </a:prstGeom>
                    <a:noFill/>
                    <a:ln>
                      <a:noFill/>
                    </a:ln>
                  </pic:spPr>
                </pic:pic>
              </a:graphicData>
            </a:graphic>
          </wp:inline>
        </w:drawing>
      </w:r>
    </w:p>
    <w:p w:rsidRPr="005E40F2" w:rsidR="005E40F2" w:rsidP="009D6CBF" w:rsidRDefault="001D215D" w14:paraId="6B97CCF5" w14:textId="1512D242">
      <w:pPr>
        <w:pStyle w:val="Popisobrzku"/>
      </w:pPr>
      <w:r>
        <w:t xml:space="preserve">Obr.: </w:t>
      </w:r>
      <w:r w:rsidRPr="005E40F2" w:rsidR="005E40F2">
        <w:t>Potvrzeno odbavení stanoviště (zelená)</w:t>
      </w:r>
    </w:p>
    <w:p w:rsidRPr="005E40F2" w:rsidR="005E40F2" w:rsidP="005E40F2" w:rsidRDefault="005E40F2" w14:paraId="399EC831" w14:textId="77777777">
      <w:pPr>
        <w:spacing w:after="0" w:line="240" w:lineRule="auto"/>
        <w:rPr>
          <w:lang w:eastAsia="cs-CZ"/>
        </w:rPr>
      </w:pPr>
    </w:p>
    <w:p w:rsidRPr="005E40F2" w:rsidR="005E40F2" w:rsidP="009D6CBF" w:rsidRDefault="005E40F2" w14:paraId="1B72DCF0" w14:textId="77777777">
      <w:pPr>
        <w:rPr>
          <w:lang w:eastAsia="cs-CZ"/>
        </w:rPr>
      </w:pPr>
      <w:r w:rsidRPr="005E40F2">
        <w:rPr>
          <w:lang w:eastAsia="cs-CZ"/>
        </w:rPr>
        <w:t xml:space="preserve">Po </w:t>
      </w:r>
      <w:r w:rsidRPr="009A69C3">
        <w:rPr>
          <w:lang w:eastAsia="cs-CZ"/>
        </w:rPr>
        <w:t xml:space="preserve">ukončení předcházející činnosti (Okruh, Přestávka, Servis) se nabídne v rychlé volbě horní lišty možnost </w:t>
      </w:r>
      <w:r w:rsidRPr="009D6CBF">
        <w:rPr>
          <w:lang w:eastAsia="cs-CZ"/>
        </w:rPr>
        <w:t>Zahájit</w:t>
      </w:r>
      <w:r w:rsidRPr="009A69C3">
        <w:rPr>
          <w:lang w:eastAsia="cs-CZ"/>
        </w:rPr>
        <w:t xml:space="preserve"> nebo </w:t>
      </w:r>
      <w:r w:rsidRPr="009D6CBF">
        <w:rPr>
          <w:lang w:eastAsia="cs-CZ"/>
        </w:rPr>
        <w:t>Vynechat</w:t>
      </w:r>
      <w:r w:rsidRPr="009A69C3">
        <w:rPr>
          <w:lang w:eastAsia="cs-CZ"/>
        </w:rPr>
        <w:t xml:space="preserve"> na následující bod pořadí, a to pořád dokola, dokud nebudou všechny činnosti v denním plánu ukončené</w:t>
      </w:r>
      <w:r w:rsidRPr="005E40F2">
        <w:rPr>
          <w:lang w:eastAsia="cs-CZ"/>
        </w:rPr>
        <w:t>, nebo vynechané.</w:t>
      </w:r>
    </w:p>
    <w:p w:rsidRPr="005E40F2" w:rsidR="005E40F2" w:rsidP="009D6CBF" w:rsidRDefault="005E40F2" w14:paraId="2092B490" w14:textId="77777777">
      <w:pPr>
        <w:rPr>
          <w:lang w:eastAsia="cs-CZ"/>
        </w:rPr>
      </w:pPr>
      <w:r w:rsidRPr="005E40F2">
        <w:rPr>
          <w:lang w:eastAsia="cs-CZ"/>
        </w:rPr>
        <w:t>Pořadí v rychlých volbách se řídí pořadím činností v denním výkonu. Zobrazen bude případně název okruhu, přestávky nebo servisu.</w:t>
      </w:r>
    </w:p>
    <w:p w:rsidRPr="005E40F2" w:rsidR="005E40F2" w:rsidP="009D6CBF" w:rsidRDefault="005E40F2" w14:paraId="3725B5D4" w14:textId="77777777">
      <w:pPr>
        <w:spacing w:after="0" w:line="240" w:lineRule="auto"/>
        <w:jc w:val="center"/>
        <w:rPr>
          <w:lang w:eastAsia="cs-CZ"/>
        </w:rPr>
      </w:pPr>
      <w:r w:rsidRPr="005E40F2">
        <w:rPr>
          <w:i/>
          <w:iCs/>
          <w:noProof/>
          <w:lang w:eastAsia="cs-CZ"/>
        </w:rPr>
        <w:drawing>
          <wp:inline distT="0" distB="0" distL="0" distR="0" wp14:anchorId="4D1E48B0" wp14:editId="2C0F43B9">
            <wp:extent cx="6102664" cy="3835597"/>
            <wp:effectExtent l="0" t="0" r="0" b="0"/>
            <wp:docPr id="12" name="obrázek 12" descr="Obsah obrázku text, snímek obrazovky, mapa&#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Obsah obrázku text, snímek obrazovky, mapa&#10;&#10;Obsah generovaný pomocí AI může být nesprávný."/>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2664" cy="3835597"/>
                    </a:xfrm>
                    <a:prstGeom prst="rect">
                      <a:avLst/>
                    </a:prstGeom>
                    <a:noFill/>
                    <a:ln>
                      <a:noFill/>
                    </a:ln>
                  </pic:spPr>
                </pic:pic>
              </a:graphicData>
            </a:graphic>
          </wp:inline>
        </w:drawing>
      </w:r>
    </w:p>
    <w:p w:rsidRPr="005E40F2" w:rsidR="005E40F2" w:rsidP="009D6CBF" w:rsidRDefault="001D215D" w14:paraId="3CBD64BA" w14:textId="4E366DF4">
      <w:pPr>
        <w:pStyle w:val="Popisobrzku"/>
      </w:pPr>
      <w:r>
        <w:t xml:space="preserve">Obr.: </w:t>
      </w:r>
      <w:r w:rsidRPr="005E40F2" w:rsidR="005E40F2">
        <w:t>Rychlá volba, možnost zahájit nebo vynechat následující okruh v pořadí</w:t>
      </w:r>
    </w:p>
    <w:p w:rsidRPr="005E40F2" w:rsidR="005E40F2" w:rsidP="005E40F2" w:rsidRDefault="005E40F2" w14:paraId="48CDFDD3" w14:textId="77777777">
      <w:pPr>
        <w:spacing w:after="0" w:line="240" w:lineRule="auto"/>
        <w:rPr>
          <w:lang w:eastAsia="cs-CZ"/>
        </w:rPr>
      </w:pPr>
    </w:p>
    <w:p w:rsidRPr="005E40F2" w:rsidR="005E40F2" w:rsidP="009D6CBF" w:rsidRDefault="005E40F2" w14:paraId="218F61B8" w14:textId="77777777">
      <w:pPr>
        <w:keepNext/>
        <w:spacing w:after="0" w:line="240" w:lineRule="auto"/>
        <w:rPr>
          <w:lang w:eastAsia="cs-CZ"/>
        </w:rPr>
      </w:pPr>
      <w:r w:rsidRPr="005E40F2">
        <w:rPr>
          <w:i/>
          <w:iCs/>
          <w:noProof/>
          <w:lang w:eastAsia="cs-CZ"/>
        </w:rPr>
        <w:drawing>
          <wp:inline distT="0" distB="0" distL="0" distR="0" wp14:anchorId="6A70053B" wp14:editId="60A5E480">
            <wp:extent cx="6064562" cy="3816546"/>
            <wp:effectExtent l="0" t="0" r="0" b="0"/>
            <wp:docPr id="13" name="obrázek 13" descr="Obsah obrázku text, snímek obrazovky, mapa&#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descr="Obsah obrázku text, snímek obrazovky, mapa&#10;&#10;Obsah generovaný pomocí AI může být nesprávný."/>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64562" cy="3816546"/>
                    </a:xfrm>
                    <a:prstGeom prst="rect">
                      <a:avLst/>
                    </a:prstGeom>
                    <a:noFill/>
                    <a:ln>
                      <a:noFill/>
                    </a:ln>
                  </pic:spPr>
                </pic:pic>
              </a:graphicData>
            </a:graphic>
          </wp:inline>
        </w:drawing>
      </w:r>
    </w:p>
    <w:p w:rsidRPr="005E40F2" w:rsidR="005E40F2" w:rsidP="009D6CBF" w:rsidRDefault="001D215D" w14:paraId="14A4900F" w14:textId="2581F26E">
      <w:pPr>
        <w:pStyle w:val="Popisobrzku"/>
      </w:pPr>
      <w:r>
        <w:t xml:space="preserve">Obr.: </w:t>
      </w:r>
      <w:r w:rsidRPr="005E40F2" w:rsidR="005E40F2">
        <w:t>Rychlá volba, možnost zahájit nebo vynechat následující přestávku v pořadí</w:t>
      </w:r>
    </w:p>
    <w:p w:rsidRPr="005E40F2" w:rsidR="005E40F2" w:rsidP="005E40F2" w:rsidRDefault="005E40F2" w14:paraId="08375C7B" w14:textId="77777777">
      <w:pPr>
        <w:spacing w:after="0" w:line="240" w:lineRule="auto"/>
        <w:rPr>
          <w:lang w:eastAsia="cs-CZ"/>
        </w:rPr>
      </w:pPr>
    </w:p>
    <w:p w:rsidR="005E40F2" w:rsidP="009D6CBF" w:rsidRDefault="0065519F" w14:paraId="4EE383AB" w14:textId="0FEB30D2">
      <w:pPr>
        <w:pStyle w:val="Nadpis5"/>
        <w:rPr>
          <w:lang w:eastAsia="cs-CZ"/>
        </w:rPr>
      </w:pPr>
      <w:r>
        <w:rPr>
          <w:lang w:eastAsia="cs-CZ"/>
        </w:rPr>
        <w:t>Podpora pro o</w:t>
      </w:r>
      <w:r w:rsidRPr="005E40F2" w:rsidR="005E40F2">
        <w:rPr>
          <w:lang w:eastAsia="cs-CZ"/>
        </w:rPr>
        <w:t>ffline provoz</w:t>
      </w:r>
    </w:p>
    <w:p w:rsidRPr="00635046" w:rsidR="00635046" w:rsidP="00635046" w:rsidRDefault="00635046" w14:paraId="124D064A" w14:textId="1834BB14">
      <w:pPr>
        <w:rPr>
          <w:smallCaps/>
          <w:color w:val="7E7E7E" w:themeColor="text1" w:themeTint="A5"/>
        </w:rPr>
      </w:pPr>
      <w:r w:rsidRPr="00AA1355">
        <w:rPr>
          <w:rStyle w:val="Odkazjemn"/>
        </w:rPr>
        <w:t>Tagy: #Balicek</w:t>
      </w:r>
      <w:r>
        <w:rPr>
          <w:rStyle w:val="Odkazjemn"/>
        </w:rPr>
        <w:t>1</w:t>
      </w:r>
      <w:r w:rsidRPr="00AA1355">
        <w:rPr>
          <w:rStyle w:val="Odkazjemn"/>
        </w:rPr>
        <w:t>, #</w:t>
      </w:r>
      <w:r>
        <w:rPr>
          <w:rStyle w:val="Odkazjemn"/>
        </w:rPr>
        <w:t>FoB Lim</w:t>
      </w:r>
    </w:p>
    <w:p w:rsidRPr="005E40F2" w:rsidR="005E40F2" w:rsidP="009D6CBF" w:rsidRDefault="005E40F2" w14:paraId="093F1EAD" w14:textId="77777777">
      <w:pPr>
        <w:rPr>
          <w:lang w:eastAsia="cs-CZ"/>
        </w:rPr>
      </w:pPr>
      <w:r w:rsidRPr="005E40F2">
        <w:rPr>
          <w:lang w:eastAsia="cs-CZ"/>
        </w:rPr>
        <w:t>Aplikace musí být schopná při nedostupnosti serveru(např. nebude GSM) si daná odesílaná data (přihlášení na okruh, ukončení okruhu, odbavení stanovišť apod.) pamatovat a být schopná později, při splnění podmínek, tyto data odeslat a to i po restartu zařízení.</w:t>
      </w:r>
    </w:p>
    <w:p w:rsidRPr="005E40F2" w:rsidR="005E40F2" w:rsidP="009D6CBF" w:rsidRDefault="005E40F2" w14:paraId="5588875F" w14:textId="77777777">
      <w:pPr>
        <w:rPr>
          <w:lang w:eastAsia="cs-CZ"/>
        </w:rPr>
      </w:pPr>
      <w:r w:rsidRPr="005E40F2">
        <w:rPr>
          <w:lang w:eastAsia="cs-CZ"/>
        </w:rPr>
        <w:t>Odesílaní dat bude probíhat opakovaně, dokud se aplikaci FOB nedostane potvrzení z RP, vždy ale jen v rámci aktuálního dne. Pokud se následující den zjistí, že nějaká data nejsou z minulého dne odeslaná, aplikace FOB bude již tyto data ignorovat. Odesílaná data budou k dispozici v interním logu FOB.</w:t>
      </w:r>
    </w:p>
    <w:p w:rsidRPr="005E40F2" w:rsidR="005E40F2" w:rsidP="009D6CBF" w:rsidRDefault="005E40F2" w14:paraId="71BE2E03" w14:textId="77777777">
      <w:pPr>
        <w:rPr>
          <w:lang w:eastAsia="cs-CZ"/>
        </w:rPr>
      </w:pPr>
      <w:r w:rsidRPr="005E40F2">
        <w:rPr>
          <w:lang w:eastAsia="cs-CZ"/>
        </w:rPr>
        <w:t>S celkovou funkcionalitou odesílání a potvrzování dat se počítá s rozsahem jako u současného modulu trasy.</w:t>
      </w:r>
    </w:p>
    <w:p w:rsidR="00810E0F" w:rsidRDefault="00810E0F" w14:paraId="6956567B" w14:textId="77777777">
      <w:pPr>
        <w:spacing w:after="0" w:line="240" w:lineRule="auto"/>
        <w:rPr>
          <w:lang w:eastAsia="cs-CZ"/>
        </w:rPr>
      </w:pPr>
    </w:p>
    <w:p w:rsidR="00775F15" w:rsidRDefault="00775F15" w14:paraId="1D157481" w14:textId="77777777">
      <w:pPr>
        <w:spacing w:after="0" w:line="240" w:lineRule="auto"/>
        <w:rPr>
          <w:lang w:eastAsia="cs-CZ"/>
        </w:rPr>
      </w:pPr>
    </w:p>
    <w:p w:rsidRPr="0085474B" w:rsidR="00775F15" w:rsidP="00775F15" w:rsidRDefault="00775F15" w14:paraId="7F03B63C" w14:textId="77777777">
      <w:pPr>
        <w:pStyle w:val="Nadpis4"/>
        <w:rPr>
          <w:lang w:eastAsia="cs-CZ"/>
        </w:rPr>
      </w:pPr>
      <w:bookmarkStart w:name="_Ref207634376" w:id="315"/>
      <w:bookmarkStart w:name="_Toc208482727" w:id="316"/>
      <w:r>
        <w:rPr>
          <w:lang w:eastAsia="cs-CZ"/>
        </w:rPr>
        <w:t xml:space="preserve">Rozšíření uvažovaná do </w:t>
      </w:r>
      <w:r w:rsidRPr="0085474B">
        <w:rPr>
          <w:lang w:eastAsia="cs-CZ"/>
        </w:rPr>
        <w:t>dalších etap</w:t>
      </w:r>
      <w:bookmarkEnd w:id="315"/>
      <w:bookmarkEnd w:id="316"/>
    </w:p>
    <w:p w:rsidR="00DF6018" w:rsidP="009D6CBF" w:rsidRDefault="00DF6018" w14:paraId="6E505E70" w14:textId="77777777">
      <w:pPr>
        <w:pStyle w:val="Nadpis5"/>
        <w:rPr>
          <w:lang w:eastAsia="cs-CZ"/>
        </w:rPr>
      </w:pPr>
      <w:r w:rsidRPr="00DF6018">
        <w:rPr>
          <w:lang w:eastAsia="cs-CZ"/>
        </w:rPr>
        <w:t>Navigace Sygic s použitím v modulu Cyklický svoz</w:t>
      </w:r>
    </w:p>
    <w:p w:rsidRPr="00982A68" w:rsidR="00982A68" w:rsidP="00982A68" w:rsidRDefault="00982A68" w14:paraId="3DE3D7D7" w14:textId="27F47052">
      <w:pPr>
        <w:rPr>
          <w:smallCaps/>
          <w:color w:val="7E7E7E" w:themeColor="text1" w:themeTint="A5"/>
        </w:rPr>
      </w:pPr>
      <w:r w:rsidRPr="00AA1355">
        <w:rPr>
          <w:rStyle w:val="Odkazjemn"/>
        </w:rPr>
        <w:t>Tagy: #</w:t>
      </w:r>
      <w:r w:rsidR="007A293A">
        <w:rPr>
          <w:rStyle w:val="Odkazjemn"/>
        </w:rPr>
        <w:t>Balicek2</w:t>
      </w:r>
      <w:r w:rsidRPr="00AA1355">
        <w:rPr>
          <w:rStyle w:val="Odkazjemn"/>
        </w:rPr>
        <w:t>, #</w:t>
      </w:r>
      <w:r>
        <w:rPr>
          <w:rStyle w:val="Odkazjemn"/>
        </w:rPr>
        <w:t>FoB Full</w:t>
      </w:r>
    </w:p>
    <w:p w:rsidRPr="009A69C3" w:rsidR="00DF6018" w:rsidP="009D6CBF" w:rsidRDefault="00DF6018" w14:paraId="1C43EC6B" w14:textId="77777777">
      <w:pPr>
        <w:rPr>
          <w:lang w:eastAsia="cs-CZ"/>
        </w:rPr>
      </w:pPr>
      <w:r w:rsidRPr="00DF6018">
        <w:rPr>
          <w:lang w:eastAsia="cs-CZ"/>
        </w:rPr>
        <w:t xml:space="preserve">U každého likvidačního místa se přidá tlačítko pro výpočet navigace. Aktivací tlačítka dojde k přepnutí na Sygic </w:t>
      </w:r>
      <w:r w:rsidRPr="009A69C3">
        <w:rPr>
          <w:lang w:eastAsia="cs-CZ"/>
        </w:rPr>
        <w:t>mapu a vypočítáním navigace na vybrané likvidační místo.</w:t>
      </w:r>
    </w:p>
    <w:p w:rsidRPr="009A69C3" w:rsidR="00DF6018" w:rsidP="009D6CBF" w:rsidRDefault="00DF6018" w14:paraId="74D196EA" w14:textId="77777777">
      <w:pPr>
        <w:rPr>
          <w:lang w:eastAsia="cs-CZ"/>
        </w:rPr>
      </w:pPr>
      <w:r w:rsidRPr="009A69C3">
        <w:rPr>
          <w:lang w:eastAsia="cs-CZ"/>
        </w:rPr>
        <w:t>Případně se může uvažovat i o nějaké další navigaci na nějaký jiný bod.</w:t>
      </w:r>
    </w:p>
    <w:p w:rsidRPr="009A69C3" w:rsidR="00DF6018" w:rsidP="009D6CBF" w:rsidRDefault="00DF6018" w14:paraId="27978B3E" w14:textId="77777777">
      <w:pPr>
        <w:rPr>
          <w:lang w:eastAsia="cs-CZ"/>
        </w:rPr>
      </w:pPr>
      <w:r w:rsidRPr="009A69C3">
        <w:rPr>
          <w:lang w:eastAsia="cs-CZ"/>
        </w:rPr>
        <w:t xml:space="preserve">Pro přidání navigace Sygic, jakožto druhé mapy, se musí v hlavní liště FOB aktivovat nová </w:t>
      </w:r>
      <w:r w:rsidRPr="009D6CBF">
        <w:rPr>
          <w:lang w:eastAsia="cs-CZ"/>
        </w:rPr>
        <w:t>záložka Mapa</w:t>
      </w:r>
      <w:r w:rsidRPr="009A69C3">
        <w:rPr>
          <w:lang w:eastAsia="cs-CZ"/>
        </w:rPr>
        <w:t>, kde bude možné ručně přepnout mezi navigací Sygic a Arcgis mapou.</w:t>
      </w:r>
    </w:p>
    <w:p w:rsidRPr="00DF6018" w:rsidR="00DF6018" w:rsidP="009D6CBF" w:rsidRDefault="00DF6018" w14:paraId="7BC5834A" w14:textId="77777777">
      <w:pPr>
        <w:spacing w:after="0" w:line="240" w:lineRule="auto"/>
        <w:jc w:val="center"/>
        <w:rPr>
          <w:lang w:eastAsia="cs-CZ"/>
        </w:rPr>
      </w:pPr>
      <w:r w:rsidRPr="00DF6018">
        <w:rPr>
          <w:noProof/>
          <w:lang w:eastAsia="cs-CZ"/>
        </w:rPr>
        <w:drawing>
          <wp:inline distT="0" distB="0" distL="0" distR="0" wp14:anchorId="4E40C8F3" wp14:editId="62CA2BC3">
            <wp:extent cx="6045511" cy="3797495"/>
            <wp:effectExtent l="0" t="0" r="0" b="0"/>
            <wp:docPr id="14" name="obrázek 14" descr="Obsah obrázku text, snímek obrazovky, mapa, Písm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descr="Obsah obrázku text, snímek obrazovky, mapa, Písmo&#10;&#10;Obsah generovaný pomocí AI může být nesprávný."/>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45511" cy="3797495"/>
                    </a:xfrm>
                    <a:prstGeom prst="rect">
                      <a:avLst/>
                    </a:prstGeom>
                    <a:noFill/>
                    <a:ln>
                      <a:noFill/>
                    </a:ln>
                  </pic:spPr>
                </pic:pic>
              </a:graphicData>
            </a:graphic>
          </wp:inline>
        </w:drawing>
      </w:r>
    </w:p>
    <w:p w:rsidRPr="00DF6018" w:rsidR="00DF6018" w:rsidP="009D6CBF" w:rsidRDefault="001D215D" w14:paraId="634AAFCF" w14:textId="7C7A0561">
      <w:pPr>
        <w:pStyle w:val="Popisobrzku"/>
      </w:pPr>
      <w:r>
        <w:t xml:space="preserve">Obr.: </w:t>
      </w:r>
      <w:r w:rsidRPr="00DF6018" w:rsidR="00DF6018">
        <w:t>Tlačítko pro navigaci na LM</w:t>
      </w:r>
    </w:p>
    <w:p w:rsidRPr="00DF6018" w:rsidR="00DF6018" w:rsidP="00DF6018" w:rsidRDefault="00DF6018" w14:paraId="434770D7" w14:textId="77777777">
      <w:pPr>
        <w:spacing w:after="0" w:line="240" w:lineRule="auto"/>
        <w:rPr>
          <w:lang w:eastAsia="cs-CZ"/>
        </w:rPr>
      </w:pPr>
      <w:r w:rsidRPr="00DF6018">
        <w:rPr>
          <w:lang w:eastAsia="cs-CZ"/>
        </w:rPr>
        <w:t> </w:t>
      </w:r>
    </w:p>
    <w:p w:rsidR="00DF6018" w:rsidP="009D6CBF" w:rsidRDefault="00DF6018" w14:paraId="26C0BD60" w14:textId="77777777">
      <w:pPr>
        <w:pStyle w:val="Nadpis5"/>
        <w:rPr>
          <w:lang w:eastAsia="cs-CZ"/>
        </w:rPr>
      </w:pPr>
      <w:r w:rsidRPr="00DF6018">
        <w:rPr>
          <w:lang w:eastAsia="cs-CZ"/>
        </w:rPr>
        <w:t>Rozšíření informací na stanovišti</w:t>
      </w:r>
    </w:p>
    <w:p w:rsidRPr="00982A68" w:rsidR="00982A68" w:rsidP="00982A68" w:rsidRDefault="00982A68" w14:paraId="10CCFC9D" w14:textId="13C13CEA">
      <w:pPr>
        <w:rPr>
          <w:smallCaps/>
          <w:color w:val="7E7E7E" w:themeColor="text1" w:themeTint="A5"/>
        </w:rPr>
      </w:pPr>
      <w:r w:rsidRPr="00AA1355">
        <w:rPr>
          <w:rStyle w:val="Odkazjemn"/>
        </w:rPr>
        <w:t>Tagy: #</w:t>
      </w:r>
      <w:r w:rsidR="007A293A">
        <w:rPr>
          <w:rStyle w:val="Odkazjemn"/>
        </w:rPr>
        <w:t>Balicek2</w:t>
      </w:r>
      <w:r w:rsidRPr="00AA1355">
        <w:rPr>
          <w:rStyle w:val="Odkazjemn"/>
        </w:rPr>
        <w:t>, #</w:t>
      </w:r>
      <w:r>
        <w:rPr>
          <w:rStyle w:val="Odkazjemn"/>
        </w:rPr>
        <w:t>FoB Full</w:t>
      </w:r>
    </w:p>
    <w:p w:rsidRPr="00DF6018" w:rsidR="00DF6018" w:rsidP="00DF6018" w:rsidRDefault="00DF6018" w14:paraId="4B2DDA79" w14:textId="77777777">
      <w:pPr>
        <w:spacing w:after="0" w:line="240" w:lineRule="auto"/>
        <w:rPr>
          <w:lang w:eastAsia="cs-CZ"/>
        </w:rPr>
      </w:pPr>
      <w:r w:rsidRPr="00DF6018">
        <w:rPr>
          <w:lang w:eastAsia="cs-CZ"/>
        </w:rPr>
        <w:t>Informace, po kliku na stanoviště v mapě, budou rozšířeny o tlačítko Detail.</w:t>
      </w:r>
    </w:p>
    <w:p w:rsidRPr="00DF6018" w:rsidR="00DF6018" w:rsidP="009D6CBF" w:rsidRDefault="00DF6018" w14:paraId="3923428D" w14:textId="77777777">
      <w:pPr>
        <w:spacing w:after="0" w:line="240" w:lineRule="auto"/>
        <w:jc w:val="center"/>
        <w:rPr>
          <w:lang w:eastAsia="cs-CZ"/>
        </w:rPr>
      </w:pPr>
      <w:r w:rsidRPr="00DF6018">
        <w:rPr>
          <w:noProof/>
          <w:lang w:eastAsia="cs-CZ"/>
        </w:rPr>
        <w:drawing>
          <wp:inline distT="0" distB="0" distL="0" distR="0" wp14:anchorId="48718E1F" wp14:editId="47661FBE">
            <wp:extent cx="6102664" cy="3816546"/>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2664" cy="3816546"/>
                    </a:xfrm>
                    <a:prstGeom prst="rect">
                      <a:avLst/>
                    </a:prstGeom>
                    <a:noFill/>
                    <a:ln>
                      <a:noFill/>
                    </a:ln>
                  </pic:spPr>
                </pic:pic>
              </a:graphicData>
            </a:graphic>
          </wp:inline>
        </w:drawing>
      </w:r>
    </w:p>
    <w:p w:rsidRPr="00DF6018" w:rsidR="00DF6018" w:rsidP="009D6CBF" w:rsidRDefault="001D215D" w14:paraId="18BCF8F6" w14:textId="27D7802F">
      <w:pPr>
        <w:pStyle w:val="Popisobrzku"/>
      </w:pPr>
      <w:r>
        <w:t xml:space="preserve">Obr.: </w:t>
      </w:r>
      <w:r w:rsidRPr="00DF6018" w:rsidR="00DF6018">
        <w:t>Tlačítko detail nad stanovištěm v mapě</w:t>
      </w:r>
    </w:p>
    <w:p w:rsidRPr="00DF6018" w:rsidR="00DF6018" w:rsidP="00DF6018" w:rsidRDefault="00DF6018" w14:paraId="24A7B1C3" w14:textId="77777777">
      <w:pPr>
        <w:spacing w:after="0" w:line="240" w:lineRule="auto"/>
        <w:rPr>
          <w:lang w:eastAsia="cs-CZ"/>
        </w:rPr>
      </w:pPr>
      <w:r w:rsidRPr="00DF6018">
        <w:rPr>
          <w:lang w:eastAsia="cs-CZ"/>
        </w:rPr>
        <w:t> </w:t>
      </w:r>
    </w:p>
    <w:p w:rsidRPr="009A69C3" w:rsidR="00DF6018" w:rsidP="009D6CBF" w:rsidRDefault="00DF6018" w14:paraId="505B48C0" w14:textId="77777777">
      <w:pPr>
        <w:rPr>
          <w:lang w:eastAsia="cs-CZ"/>
        </w:rPr>
      </w:pPr>
      <w:r w:rsidRPr="009A69C3">
        <w:rPr>
          <w:lang w:eastAsia="cs-CZ"/>
        </w:rPr>
        <w:t xml:space="preserve">Detail stanoviště bude obsahovat rozpad počtu jednotlivých nádob rozdělených podle </w:t>
      </w:r>
      <w:r w:rsidRPr="009D6CBF">
        <w:rPr>
          <w:lang w:eastAsia="cs-CZ"/>
        </w:rPr>
        <w:t>Typů nádob</w:t>
      </w:r>
      <w:r w:rsidRPr="009A69C3">
        <w:rPr>
          <w:lang w:eastAsia="cs-CZ"/>
        </w:rPr>
        <w:t xml:space="preserve"> a </w:t>
      </w:r>
      <w:r w:rsidRPr="009D6CBF">
        <w:rPr>
          <w:lang w:eastAsia="cs-CZ"/>
        </w:rPr>
        <w:t>Skupin odpadu</w:t>
      </w:r>
      <w:r w:rsidRPr="009A69C3">
        <w:rPr>
          <w:lang w:eastAsia="cs-CZ"/>
        </w:rPr>
        <w:t>.</w:t>
      </w:r>
    </w:p>
    <w:p w:rsidRPr="00DF6018" w:rsidR="00DF6018" w:rsidP="00DF6018" w:rsidRDefault="00DF6018" w14:paraId="5902CF75" w14:textId="77777777">
      <w:pPr>
        <w:spacing w:after="0" w:line="240" w:lineRule="auto"/>
        <w:rPr>
          <w:lang w:eastAsia="cs-CZ"/>
        </w:rPr>
      </w:pPr>
      <w:r w:rsidRPr="00DF6018">
        <w:rPr>
          <w:noProof/>
          <w:lang w:eastAsia="cs-CZ"/>
        </w:rPr>
        <w:drawing>
          <wp:inline distT="0" distB="0" distL="0" distR="0" wp14:anchorId="33DC85C1" wp14:editId="44E25D44">
            <wp:extent cx="6077262" cy="3835597"/>
            <wp:effectExtent l="0" t="0" r="0" b="0"/>
            <wp:docPr id="16" name="obrázek 16" descr="Obsah obrázku text, snímek obrazovky, software, Písm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descr="Obsah obrázku text, snímek obrazovky, software, Písmo&#10;&#10;Obsah generovaný pomocí AI může být nesprávný."/>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77262" cy="3835597"/>
                    </a:xfrm>
                    <a:prstGeom prst="rect">
                      <a:avLst/>
                    </a:prstGeom>
                    <a:noFill/>
                    <a:ln>
                      <a:noFill/>
                    </a:ln>
                  </pic:spPr>
                </pic:pic>
              </a:graphicData>
            </a:graphic>
          </wp:inline>
        </w:drawing>
      </w:r>
    </w:p>
    <w:p w:rsidRPr="00DF6018" w:rsidR="00DF6018" w:rsidP="009D6CBF" w:rsidRDefault="001D215D" w14:paraId="5BDD8FF2" w14:textId="06AC270F">
      <w:pPr>
        <w:pStyle w:val="Popisobrzku"/>
      </w:pPr>
      <w:r>
        <w:t xml:space="preserve">Obr.: </w:t>
      </w:r>
      <w:r w:rsidRPr="00DF6018" w:rsidR="00DF6018">
        <w:t>Jednotlivý počet nádoby rozdělen podle typů nádob a skupin odpadu</w:t>
      </w:r>
    </w:p>
    <w:p w:rsidRPr="00DF6018" w:rsidR="00DF6018" w:rsidP="00DF6018" w:rsidRDefault="00DF6018" w14:paraId="5DE82BF3" w14:textId="77777777">
      <w:pPr>
        <w:spacing w:after="0" w:line="240" w:lineRule="auto"/>
        <w:rPr>
          <w:lang w:eastAsia="cs-CZ"/>
        </w:rPr>
      </w:pPr>
      <w:r w:rsidRPr="00DF6018">
        <w:rPr>
          <w:lang w:eastAsia="cs-CZ"/>
        </w:rPr>
        <w:t> </w:t>
      </w:r>
    </w:p>
    <w:p w:rsidRPr="00DF6018" w:rsidR="00DF6018" w:rsidP="00DF6018" w:rsidRDefault="00DF6018" w14:paraId="2EEAFED7" w14:textId="77777777">
      <w:pPr>
        <w:spacing w:after="0" w:line="240" w:lineRule="auto"/>
        <w:rPr>
          <w:lang w:eastAsia="cs-CZ"/>
        </w:rPr>
      </w:pPr>
      <w:r w:rsidRPr="00DF6018">
        <w:rPr>
          <w:lang w:eastAsia="cs-CZ"/>
        </w:rPr>
        <w:t xml:space="preserve">Stanoviště </w:t>
      </w:r>
      <w:r w:rsidRPr="009D6CBF">
        <w:t>ve stavu Odbaveno FOB (žlutá) bude navíc možné vrátit zpět do</w:t>
      </w:r>
      <w:r w:rsidRPr="00DF6018">
        <w:rPr>
          <w:lang w:eastAsia="cs-CZ"/>
        </w:rPr>
        <w:t xml:space="preserve"> stavu neobslouženo.</w:t>
      </w:r>
    </w:p>
    <w:p w:rsidRPr="00DF6018" w:rsidR="00DF6018" w:rsidP="009D6CBF" w:rsidRDefault="00DF6018" w14:paraId="083F57B9" w14:textId="77777777">
      <w:pPr>
        <w:keepNext/>
        <w:spacing w:after="0" w:line="240" w:lineRule="auto"/>
        <w:jc w:val="center"/>
        <w:rPr>
          <w:lang w:eastAsia="cs-CZ"/>
        </w:rPr>
      </w:pPr>
      <w:r w:rsidRPr="00DF6018">
        <w:rPr>
          <w:noProof/>
          <w:lang w:eastAsia="cs-CZ"/>
        </w:rPr>
        <w:drawing>
          <wp:inline distT="0" distB="0" distL="0" distR="0" wp14:anchorId="6C6A71E6" wp14:editId="3B20DBB6">
            <wp:extent cx="6083613" cy="3848298"/>
            <wp:effectExtent l="0" t="0" r="0" b="0"/>
            <wp:docPr id="17" name="obrázek 17" descr="Obsah obrázku text, snímek obrazovky, Písmo, software&#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descr="Obsah obrázku text, snímek obrazovky, Písmo, software&#10;&#10;Obsah generovaný pomocí AI může být nesprávný."/>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83613" cy="3848298"/>
                    </a:xfrm>
                    <a:prstGeom prst="rect">
                      <a:avLst/>
                    </a:prstGeom>
                    <a:noFill/>
                    <a:ln>
                      <a:noFill/>
                    </a:ln>
                  </pic:spPr>
                </pic:pic>
              </a:graphicData>
            </a:graphic>
          </wp:inline>
        </w:drawing>
      </w:r>
    </w:p>
    <w:p w:rsidRPr="00DF6018" w:rsidR="00DF6018" w:rsidP="009D6CBF" w:rsidRDefault="001D215D" w14:paraId="011510FA" w14:textId="3F2660CE">
      <w:pPr>
        <w:pStyle w:val="Popisobrzku"/>
      </w:pPr>
      <w:r>
        <w:t xml:space="preserve">Obr.: </w:t>
      </w:r>
      <w:r w:rsidRPr="00DF6018" w:rsidR="00DF6018">
        <w:t>Odbaveno FOB lze vzít v detailu stanoviště zpět</w:t>
      </w:r>
    </w:p>
    <w:p w:rsidRPr="00DF6018" w:rsidR="00DF6018" w:rsidP="00DF6018" w:rsidRDefault="00DF6018" w14:paraId="20390636" w14:textId="77777777">
      <w:pPr>
        <w:spacing w:after="0" w:line="240" w:lineRule="auto"/>
        <w:rPr>
          <w:lang w:eastAsia="cs-CZ"/>
        </w:rPr>
      </w:pPr>
      <w:r w:rsidRPr="00DF6018">
        <w:rPr>
          <w:lang w:eastAsia="cs-CZ"/>
        </w:rPr>
        <w:t> </w:t>
      </w:r>
    </w:p>
    <w:p w:rsidR="00DF6018" w:rsidP="009D6CBF" w:rsidRDefault="00DF6018" w14:paraId="46B012B8" w14:textId="77777777">
      <w:pPr>
        <w:pStyle w:val="Nadpis5"/>
        <w:rPr>
          <w:lang w:eastAsia="cs-CZ"/>
        </w:rPr>
      </w:pPr>
      <w:r w:rsidRPr="00DF6018">
        <w:rPr>
          <w:lang w:eastAsia="cs-CZ"/>
        </w:rPr>
        <w:t>Odesílat Odbavení na činnosti Přestávka a Servis</w:t>
      </w:r>
    </w:p>
    <w:p w:rsidRPr="00982A68" w:rsidR="00982A68" w:rsidP="00982A68" w:rsidRDefault="00982A68" w14:paraId="400CF5FB" w14:textId="032E0FDE">
      <w:pPr>
        <w:rPr>
          <w:smallCaps/>
          <w:color w:val="7E7E7E" w:themeColor="text1" w:themeTint="A5"/>
        </w:rPr>
      </w:pPr>
      <w:r w:rsidRPr="00AA1355">
        <w:rPr>
          <w:rStyle w:val="Odkazjemn"/>
        </w:rPr>
        <w:t>Tagy: #</w:t>
      </w:r>
      <w:r w:rsidR="007A293A">
        <w:rPr>
          <w:rStyle w:val="Odkazjemn"/>
        </w:rPr>
        <w:t>Balicek2</w:t>
      </w:r>
      <w:r w:rsidRPr="00AA1355">
        <w:rPr>
          <w:rStyle w:val="Odkazjemn"/>
        </w:rPr>
        <w:t>, #</w:t>
      </w:r>
      <w:r>
        <w:rPr>
          <w:rStyle w:val="Odkazjemn"/>
        </w:rPr>
        <w:t>FoB Full</w:t>
      </w:r>
    </w:p>
    <w:p w:rsidRPr="009A69C3" w:rsidR="00DF6018" w:rsidP="009D6CBF" w:rsidRDefault="00DF6018" w14:paraId="6BCAFEA9" w14:textId="77777777">
      <w:pPr>
        <w:rPr>
          <w:lang w:eastAsia="cs-CZ"/>
        </w:rPr>
      </w:pPr>
      <w:r w:rsidRPr="009A69C3">
        <w:rPr>
          <w:lang w:eastAsia="cs-CZ"/>
        </w:rPr>
        <w:t xml:space="preserve">Po kliku na </w:t>
      </w:r>
      <w:r w:rsidRPr="009D6CBF">
        <w:rPr>
          <w:lang w:eastAsia="cs-CZ"/>
        </w:rPr>
        <w:t>Odbavení</w:t>
      </w:r>
      <w:r w:rsidRPr="009A69C3">
        <w:rPr>
          <w:lang w:eastAsia="cs-CZ"/>
        </w:rPr>
        <w:t xml:space="preserve"> přestávky nebo servisu se do RP odešle zpráva, co konkrétně bylo uživatelem odbaveno.</w:t>
      </w:r>
    </w:p>
    <w:p w:rsidRPr="00DF6018" w:rsidR="00DF6018" w:rsidP="00DF6018" w:rsidRDefault="00DF6018" w14:paraId="65988B6F" w14:textId="77777777">
      <w:pPr>
        <w:spacing w:after="0" w:line="240" w:lineRule="auto"/>
        <w:rPr>
          <w:lang w:eastAsia="cs-CZ"/>
        </w:rPr>
      </w:pPr>
      <w:r w:rsidRPr="00DF6018">
        <w:rPr>
          <w:lang w:eastAsia="cs-CZ"/>
        </w:rPr>
        <w:t> </w:t>
      </w:r>
    </w:p>
    <w:p w:rsidR="00DF6018" w:rsidP="009D6CBF" w:rsidRDefault="00DF6018" w14:paraId="282A0CD9" w14:textId="77EA947A">
      <w:pPr>
        <w:pStyle w:val="Nadpis5"/>
        <w:rPr>
          <w:lang w:eastAsia="cs-CZ"/>
        </w:rPr>
      </w:pPr>
      <w:r w:rsidRPr="00DF6018">
        <w:rPr>
          <w:lang w:eastAsia="cs-CZ"/>
        </w:rPr>
        <w:t>Odesílat Vynechání okruh</w:t>
      </w:r>
      <w:r w:rsidR="00B37870">
        <w:rPr>
          <w:lang w:eastAsia="cs-CZ"/>
        </w:rPr>
        <w:t>u</w:t>
      </w:r>
    </w:p>
    <w:p w:rsidRPr="00982A68" w:rsidR="00982A68" w:rsidP="00982A68" w:rsidRDefault="00982A68" w14:paraId="034029E2" w14:textId="008668A5">
      <w:pPr>
        <w:rPr>
          <w:smallCaps/>
          <w:color w:val="7E7E7E" w:themeColor="text1" w:themeTint="A5"/>
        </w:rPr>
      </w:pPr>
      <w:r w:rsidRPr="00AA1355">
        <w:rPr>
          <w:rStyle w:val="Odkazjemn"/>
        </w:rPr>
        <w:t>Tagy: #</w:t>
      </w:r>
      <w:r w:rsidR="007A293A">
        <w:rPr>
          <w:rStyle w:val="Odkazjemn"/>
        </w:rPr>
        <w:t>Balicek2</w:t>
      </w:r>
      <w:r w:rsidRPr="00AA1355">
        <w:rPr>
          <w:rStyle w:val="Odkazjemn"/>
        </w:rPr>
        <w:t>, #</w:t>
      </w:r>
      <w:r>
        <w:rPr>
          <w:rStyle w:val="Odkazjemn"/>
        </w:rPr>
        <w:t>FoB Full</w:t>
      </w:r>
    </w:p>
    <w:p w:rsidRPr="009A69C3" w:rsidR="00DF6018" w:rsidP="009D6CBF" w:rsidRDefault="00DF6018" w14:paraId="703BAD68" w14:textId="77777777">
      <w:pPr>
        <w:rPr>
          <w:lang w:eastAsia="cs-CZ"/>
        </w:rPr>
      </w:pPr>
      <w:r w:rsidRPr="009A69C3">
        <w:rPr>
          <w:lang w:eastAsia="cs-CZ"/>
        </w:rPr>
        <w:t xml:space="preserve">Po kliku na </w:t>
      </w:r>
      <w:r w:rsidRPr="009D6CBF">
        <w:rPr>
          <w:lang w:eastAsia="cs-CZ"/>
        </w:rPr>
        <w:t xml:space="preserve">Vynechání </w:t>
      </w:r>
      <w:r w:rsidRPr="009A69C3">
        <w:rPr>
          <w:lang w:eastAsia="cs-CZ"/>
        </w:rPr>
        <w:t xml:space="preserve">okruhu se do RP odešle zpráva, jaký okruh byl konkrétně vynechán. </w:t>
      </w:r>
      <w:r w:rsidRPr="009A69C3">
        <w:rPr>
          <w:i/>
          <w:iCs/>
          <w:lang w:eastAsia="cs-CZ"/>
        </w:rPr>
        <w:t>(případně toto vůbec nerealizovat)</w:t>
      </w:r>
    </w:p>
    <w:p w:rsidRPr="009A69C3" w:rsidR="00DF6018" w:rsidP="009D6CBF" w:rsidRDefault="00DF6018" w14:paraId="3C78610C" w14:textId="77777777">
      <w:pPr>
        <w:rPr>
          <w:lang w:eastAsia="cs-CZ"/>
        </w:rPr>
      </w:pPr>
      <w:r w:rsidRPr="009A69C3">
        <w:rPr>
          <w:lang w:eastAsia="cs-CZ"/>
        </w:rPr>
        <w:t>Při vynechání u činností přestávka a servis se nebude odesílat zpráva o vynechání do RP.</w:t>
      </w:r>
    </w:p>
    <w:p w:rsidRPr="00DF6018" w:rsidR="00DF6018" w:rsidP="00DF6018" w:rsidRDefault="00DF6018" w14:paraId="712FE358" w14:textId="77777777">
      <w:pPr>
        <w:spacing w:after="0" w:line="240" w:lineRule="auto"/>
        <w:rPr>
          <w:lang w:eastAsia="cs-CZ"/>
        </w:rPr>
      </w:pPr>
      <w:r w:rsidRPr="00DF6018">
        <w:rPr>
          <w:lang w:eastAsia="cs-CZ"/>
        </w:rPr>
        <w:t> </w:t>
      </w:r>
    </w:p>
    <w:p w:rsidR="00DF6018" w:rsidP="009D6CBF" w:rsidRDefault="00DF6018" w14:paraId="5531ACF1" w14:textId="77777777">
      <w:pPr>
        <w:pStyle w:val="Nadpis5"/>
        <w:rPr>
          <w:lang w:eastAsia="cs-CZ"/>
        </w:rPr>
      </w:pPr>
      <w:r w:rsidRPr="00DF6018">
        <w:rPr>
          <w:lang w:eastAsia="cs-CZ"/>
        </w:rPr>
        <w:t>Odesílat zvlášť Odbavení na LM</w:t>
      </w:r>
    </w:p>
    <w:p w:rsidRPr="00982A68" w:rsidR="00982A68" w:rsidP="00982A68" w:rsidRDefault="00982A68" w14:paraId="35E3ABD3" w14:textId="43B16A58">
      <w:pPr>
        <w:rPr>
          <w:smallCaps/>
          <w:color w:val="7E7E7E" w:themeColor="text1" w:themeTint="A5"/>
        </w:rPr>
      </w:pPr>
      <w:r w:rsidRPr="00AA1355">
        <w:rPr>
          <w:rStyle w:val="Odkazjemn"/>
        </w:rPr>
        <w:t>Tagy: #</w:t>
      </w:r>
      <w:r w:rsidR="007A293A">
        <w:rPr>
          <w:rStyle w:val="Odkazjemn"/>
        </w:rPr>
        <w:t>Balicek2</w:t>
      </w:r>
      <w:r w:rsidRPr="00AA1355">
        <w:rPr>
          <w:rStyle w:val="Odkazjemn"/>
        </w:rPr>
        <w:t>, #</w:t>
      </w:r>
      <w:r>
        <w:rPr>
          <w:rStyle w:val="Odkazjemn"/>
        </w:rPr>
        <w:t>FoB Full</w:t>
      </w:r>
    </w:p>
    <w:p w:rsidRPr="009A69C3" w:rsidR="00DF6018" w:rsidP="009D6CBF" w:rsidRDefault="00DF6018" w14:paraId="6DC46AB2" w14:textId="77777777">
      <w:pPr>
        <w:rPr>
          <w:lang w:eastAsia="cs-CZ"/>
        </w:rPr>
      </w:pPr>
      <w:r w:rsidRPr="009A69C3">
        <w:rPr>
          <w:lang w:eastAsia="cs-CZ"/>
        </w:rPr>
        <w:t>K Likvidačnímu místu v okruhu bude možné zvlášť odeslat odbavení do RP.</w:t>
      </w:r>
    </w:p>
    <w:p w:rsidRPr="009A69C3" w:rsidR="00DF6018" w:rsidP="009D6CBF" w:rsidRDefault="00DF6018" w14:paraId="233E2401" w14:textId="77777777">
      <w:pPr>
        <w:rPr>
          <w:lang w:eastAsia="cs-CZ"/>
        </w:rPr>
      </w:pPr>
      <w:r w:rsidRPr="009A69C3">
        <w:rPr>
          <w:lang w:eastAsia="cs-CZ"/>
        </w:rPr>
        <w:t xml:space="preserve">Zde se uvažuje pouze o stavu </w:t>
      </w:r>
      <w:r w:rsidRPr="009D6CBF">
        <w:rPr>
          <w:lang w:eastAsia="cs-CZ"/>
        </w:rPr>
        <w:t>Odbavit</w:t>
      </w:r>
      <w:r w:rsidRPr="009A69C3">
        <w:rPr>
          <w:lang w:eastAsia="cs-CZ"/>
        </w:rPr>
        <w:t>, Vynechat se neřeší, protože je součástí okruhu, není to samostatná činnost, odbavení LM nelze vzít zpět.</w:t>
      </w:r>
    </w:p>
    <w:p w:rsidRPr="00DF6018" w:rsidR="00DF6018" w:rsidP="00DF6018" w:rsidRDefault="00DF6018" w14:paraId="21F7FF39" w14:textId="77777777">
      <w:pPr>
        <w:spacing w:after="0" w:line="240" w:lineRule="auto"/>
        <w:rPr>
          <w:lang w:eastAsia="cs-CZ"/>
        </w:rPr>
      </w:pPr>
      <w:r w:rsidRPr="00DF6018">
        <w:rPr>
          <w:lang w:eastAsia="cs-CZ"/>
        </w:rPr>
        <w:t> </w:t>
      </w:r>
    </w:p>
    <w:p w:rsidR="00DF6018" w:rsidP="009D6CBF" w:rsidRDefault="00DF6018" w14:paraId="420704C6" w14:textId="77777777">
      <w:pPr>
        <w:pStyle w:val="Nadpis5"/>
        <w:rPr>
          <w:lang w:eastAsia="cs-CZ"/>
        </w:rPr>
      </w:pPr>
      <w:r w:rsidRPr="00DF6018">
        <w:rPr>
          <w:lang w:eastAsia="cs-CZ"/>
        </w:rPr>
        <w:t>Incident z aplikace FOB - hlášení z denního výkonu</w:t>
      </w:r>
    </w:p>
    <w:p w:rsidRPr="00982A68" w:rsidR="00982A68" w:rsidP="00982A68" w:rsidRDefault="00982A68" w14:paraId="6015A6D6" w14:textId="088555E0">
      <w:pPr>
        <w:rPr>
          <w:smallCaps/>
          <w:color w:val="7E7E7E" w:themeColor="text1" w:themeTint="A5"/>
        </w:rPr>
      </w:pPr>
      <w:r w:rsidRPr="00AA1355">
        <w:rPr>
          <w:rStyle w:val="Odkazjemn"/>
        </w:rPr>
        <w:t>Tagy: #</w:t>
      </w:r>
      <w:r w:rsidR="007A293A">
        <w:rPr>
          <w:rStyle w:val="Odkazjemn"/>
        </w:rPr>
        <w:t>Balicek2</w:t>
      </w:r>
      <w:r w:rsidRPr="00AA1355">
        <w:rPr>
          <w:rStyle w:val="Odkazjemn"/>
        </w:rPr>
        <w:t>, #</w:t>
      </w:r>
      <w:r>
        <w:rPr>
          <w:rStyle w:val="Odkazjemn"/>
        </w:rPr>
        <w:t>FoB Full</w:t>
      </w:r>
    </w:p>
    <w:p w:rsidRPr="009A69C3" w:rsidR="00DF6018" w:rsidP="009D6CBF" w:rsidRDefault="00DF6018" w14:paraId="224EFC52" w14:textId="77777777">
      <w:pPr>
        <w:rPr>
          <w:lang w:eastAsia="cs-CZ"/>
        </w:rPr>
      </w:pPr>
      <w:r w:rsidRPr="009A69C3">
        <w:rPr>
          <w:lang w:eastAsia="cs-CZ"/>
        </w:rPr>
        <w:t>Incident je možné odeslat nad označeným stanovištěm. Po kliku na tlačítko incidentu by uživatel vybral Typ incidentu a dopsal případně poznámku. </w:t>
      </w:r>
    </w:p>
    <w:p w:rsidRPr="009A69C3" w:rsidR="00DF6018" w:rsidP="009D6CBF" w:rsidRDefault="00DF6018" w14:paraId="4B3287D7" w14:textId="77777777">
      <w:pPr>
        <w:rPr>
          <w:lang w:eastAsia="cs-CZ"/>
        </w:rPr>
      </w:pPr>
      <w:r w:rsidRPr="009A69C3">
        <w:rPr>
          <w:lang w:eastAsia="cs-CZ"/>
        </w:rPr>
        <w:t>Typy incidentů by byly z interního číselníku FOB, tj. typy incidentů se nebudou stahovat z FLW.</w:t>
      </w:r>
    </w:p>
    <w:p w:rsidRPr="009A69C3" w:rsidR="00DF6018" w:rsidP="009D6CBF" w:rsidRDefault="00DF6018" w14:paraId="6C9229D4" w14:textId="77777777">
      <w:pPr>
        <w:rPr>
          <w:lang w:eastAsia="cs-CZ"/>
        </w:rPr>
      </w:pPr>
      <w:r w:rsidRPr="009A69C3">
        <w:rPr>
          <w:lang w:eastAsia="cs-CZ"/>
        </w:rPr>
        <w:t>Nevýhoda je, že k tomu to incidentu není možné zadat fotografie, výhodou naopak je, rychlejší obsluha uživatelem v rámci jedné aplikace.</w:t>
      </w:r>
    </w:p>
    <w:p w:rsidRPr="00DF6018" w:rsidR="00DF6018" w:rsidP="009D6CBF" w:rsidRDefault="00DF6018" w14:paraId="3E5BAB58" w14:textId="77777777">
      <w:pPr>
        <w:spacing w:after="0" w:line="240" w:lineRule="auto"/>
        <w:jc w:val="center"/>
        <w:rPr>
          <w:lang w:eastAsia="cs-CZ"/>
        </w:rPr>
      </w:pPr>
      <w:r w:rsidRPr="00DF6018">
        <w:rPr>
          <w:noProof/>
          <w:lang w:eastAsia="cs-CZ"/>
        </w:rPr>
        <w:drawing>
          <wp:inline distT="0" distB="0" distL="0" distR="0" wp14:anchorId="08C1B2DE" wp14:editId="76999F12">
            <wp:extent cx="6064562" cy="3829247"/>
            <wp:effectExtent l="0" t="0" r="0" b="0"/>
            <wp:docPr id="18" name="obrázek 18" descr="Obsah obrázku text, snímek obrazovky, mapa, diagram&#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descr="Obsah obrázku text, snímek obrazovky, mapa, diagram&#10;&#10;Obsah generovaný pomocí AI může být nesprávný."/>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64562" cy="3829247"/>
                    </a:xfrm>
                    <a:prstGeom prst="rect">
                      <a:avLst/>
                    </a:prstGeom>
                    <a:noFill/>
                    <a:ln>
                      <a:noFill/>
                    </a:ln>
                  </pic:spPr>
                </pic:pic>
              </a:graphicData>
            </a:graphic>
          </wp:inline>
        </w:drawing>
      </w:r>
    </w:p>
    <w:p w:rsidRPr="00DF6018" w:rsidR="00DF6018" w:rsidP="009D6CBF" w:rsidRDefault="001D215D" w14:paraId="5DC91639" w14:textId="14B2A8A5">
      <w:pPr>
        <w:pStyle w:val="Popisobrzku"/>
      </w:pPr>
      <w:r>
        <w:t xml:space="preserve">Obr.: </w:t>
      </w:r>
      <w:r w:rsidRPr="00DF6018" w:rsidR="00DF6018">
        <w:t>Nad stanovištěm je dostupné tlačítko pro incident </w:t>
      </w:r>
    </w:p>
    <w:p w:rsidRPr="00DF6018" w:rsidR="00DF6018" w:rsidP="00DF6018" w:rsidRDefault="00DF6018" w14:paraId="06667EF3" w14:textId="77777777">
      <w:pPr>
        <w:spacing w:after="0" w:line="240" w:lineRule="auto"/>
        <w:rPr>
          <w:lang w:eastAsia="cs-CZ"/>
        </w:rPr>
      </w:pPr>
      <w:r w:rsidRPr="00DF6018">
        <w:rPr>
          <w:lang w:eastAsia="cs-CZ"/>
        </w:rPr>
        <w:t> </w:t>
      </w:r>
    </w:p>
    <w:p w:rsidR="00DF6018" w:rsidP="009D6CBF" w:rsidRDefault="00DF6018" w14:paraId="2520D585" w14:textId="77777777">
      <w:pPr>
        <w:pStyle w:val="Nadpis5"/>
        <w:rPr>
          <w:lang w:eastAsia="cs-CZ"/>
        </w:rPr>
      </w:pPr>
      <w:r w:rsidRPr="00DF6018">
        <w:rPr>
          <w:lang w:eastAsia="cs-CZ"/>
        </w:rPr>
        <w:t>Odbavení stanoviště vyvolá aktivaci vstupu ve vozidlové jednotce</w:t>
      </w:r>
    </w:p>
    <w:p w:rsidRPr="00982A68" w:rsidR="00982A68" w:rsidP="00982A68" w:rsidRDefault="00982A68" w14:paraId="4E88494A" w14:textId="6473AEA4">
      <w:pPr>
        <w:rPr>
          <w:smallCaps/>
          <w:color w:val="7E7E7E" w:themeColor="text1" w:themeTint="A5"/>
        </w:rPr>
      </w:pPr>
      <w:r w:rsidRPr="00AA1355">
        <w:rPr>
          <w:rStyle w:val="Odkazjemn"/>
        </w:rPr>
        <w:t>Tagy: #</w:t>
      </w:r>
      <w:r w:rsidR="007A293A">
        <w:rPr>
          <w:rStyle w:val="Odkazjemn"/>
        </w:rPr>
        <w:t>Balicek2</w:t>
      </w:r>
      <w:r w:rsidRPr="00AA1355">
        <w:rPr>
          <w:rStyle w:val="Odkazjemn"/>
        </w:rPr>
        <w:t>, #</w:t>
      </w:r>
      <w:r>
        <w:rPr>
          <w:rStyle w:val="Odkazjemn"/>
        </w:rPr>
        <w:t>FoB Full</w:t>
      </w:r>
    </w:p>
    <w:p w:rsidRPr="00DF6018" w:rsidR="00DF6018" w:rsidP="00DF6018" w:rsidRDefault="00DF6018" w14:paraId="77AC0D5B" w14:textId="77777777">
      <w:pPr>
        <w:spacing w:after="0" w:line="240" w:lineRule="auto"/>
        <w:rPr>
          <w:lang w:eastAsia="cs-CZ"/>
        </w:rPr>
      </w:pPr>
      <w:r w:rsidRPr="00DF6018">
        <w:rPr>
          <w:lang w:eastAsia="cs-CZ"/>
        </w:rPr>
        <w:t>Po ručním kliku uživatelem na Odbavit u stanoviště se aktivuje SWIN ve vozidlové jednotce (např. vstup 5 nebo vstup 10), stejně jako u tras, pro odbavení bodu trasy.</w:t>
      </w:r>
    </w:p>
    <w:p w:rsidRPr="00DF6018" w:rsidR="00DF6018" w:rsidP="00DF6018" w:rsidRDefault="00DF6018" w14:paraId="132FEFEC" w14:textId="77777777">
      <w:pPr>
        <w:spacing w:after="0" w:line="240" w:lineRule="auto"/>
        <w:rPr>
          <w:lang w:eastAsia="cs-CZ"/>
        </w:rPr>
      </w:pPr>
      <w:r w:rsidRPr="00DF6018">
        <w:rPr>
          <w:lang w:eastAsia="cs-CZ"/>
        </w:rPr>
        <w:t> </w:t>
      </w:r>
    </w:p>
    <w:p w:rsidR="00DF6018" w:rsidP="009D6CBF" w:rsidRDefault="00DF6018" w14:paraId="3113EE07" w14:textId="3866435A">
      <w:pPr>
        <w:pStyle w:val="Nadpis5"/>
        <w:rPr>
          <w:lang w:eastAsia="cs-CZ"/>
        </w:rPr>
      </w:pPr>
      <w:r w:rsidRPr="00DF6018">
        <w:rPr>
          <w:lang w:eastAsia="cs-CZ"/>
        </w:rPr>
        <w:t>Zadání váhy s</w:t>
      </w:r>
      <w:r w:rsidR="00982A68">
        <w:rPr>
          <w:lang w:eastAsia="cs-CZ"/>
        </w:rPr>
        <w:t> </w:t>
      </w:r>
      <w:r w:rsidRPr="00DF6018">
        <w:rPr>
          <w:lang w:eastAsia="cs-CZ"/>
        </w:rPr>
        <w:t>objemem</w:t>
      </w:r>
    </w:p>
    <w:p w:rsidRPr="00982A68" w:rsidR="00982A68" w:rsidP="00982A68" w:rsidRDefault="00982A68" w14:paraId="3BB5334B" w14:textId="21D067A5">
      <w:pPr>
        <w:rPr>
          <w:smallCaps/>
          <w:color w:val="7E7E7E" w:themeColor="text1" w:themeTint="A5"/>
        </w:rPr>
      </w:pPr>
      <w:r w:rsidRPr="00AA1355">
        <w:rPr>
          <w:rStyle w:val="Odkazjemn"/>
        </w:rPr>
        <w:t>Tagy: #</w:t>
      </w:r>
      <w:r w:rsidR="007A293A">
        <w:rPr>
          <w:rStyle w:val="Odkazjemn"/>
        </w:rPr>
        <w:t>Balicek2</w:t>
      </w:r>
      <w:r w:rsidRPr="00AA1355">
        <w:rPr>
          <w:rStyle w:val="Odkazjemn"/>
        </w:rPr>
        <w:t>, #</w:t>
      </w:r>
      <w:r>
        <w:rPr>
          <w:rStyle w:val="Odkazjemn"/>
        </w:rPr>
        <w:t>FoB Full</w:t>
      </w:r>
    </w:p>
    <w:p w:rsidR="00775F15" w:rsidP="009D6CBF" w:rsidRDefault="00DF6018" w14:paraId="31161979" w14:textId="649F4C58">
      <w:pPr>
        <w:rPr>
          <w:lang w:eastAsia="cs-CZ"/>
        </w:rPr>
      </w:pPr>
      <w:r w:rsidRPr="00DF6018">
        <w:rPr>
          <w:lang w:eastAsia="cs-CZ"/>
        </w:rPr>
        <w:t>Rozšířit zadání váhy o zadání objemu. Zadání by mohlo probíhat přes posuvník, uživatel by mohl zadat hodnoty např. 0 prázdná, 1 plná, 1/2, 1/4, 3/4 apod. </w:t>
      </w:r>
    </w:p>
    <w:p w:rsidR="002A082E" w:rsidRDefault="002A082E" w14:paraId="2FC03944" w14:textId="77777777">
      <w:pPr>
        <w:spacing w:after="0" w:line="240" w:lineRule="auto"/>
        <w:rPr>
          <w:lang w:eastAsia="cs-CZ"/>
        </w:rPr>
      </w:pPr>
    </w:p>
    <w:p w:rsidR="00AA244A" w:rsidRDefault="00AA244A" w14:paraId="1B9FA496" w14:textId="58116E45">
      <w:pPr>
        <w:spacing w:after="0" w:line="240" w:lineRule="auto"/>
        <w:rPr>
          <w:bCs/>
          <w:caps/>
          <w:sz w:val="28"/>
          <w:szCs w:val="32"/>
          <w:lang w:eastAsia="cs-CZ"/>
        </w:rPr>
      </w:pPr>
      <w:r>
        <w:rPr>
          <w:lang w:eastAsia="cs-CZ"/>
        </w:rPr>
        <w:br w:type="page"/>
      </w:r>
    </w:p>
    <w:p w:rsidR="00B32AEA" w:rsidP="009D6CBF" w:rsidRDefault="00AA244A" w14:paraId="0B50804B" w14:textId="5337E462">
      <w:pPr>
        <w:pStyle w:val="Nadpis2"/>
        <w:rPr>
          <w:lang w:eastAsia="cs-CZ"/>
        </w:rPr>
      </w:pPr>
      <w:bookmarkStart w:name="_Ref207309011" w:id="317"/>
      <w:bookmarkStart w:name="_Toc208482728" w:id="318"/>
      <w:r>
        <w:rPr>
          <w:lang w:eastAsia="cs-CZ"/>
        </w:rPr>
        <w:t>Komunikace mezi systémy</w:t>
      </w:r>
      <w:bookmarkEnd w:id="317"/>
      <w:bookmarkEnd w:id="318"/>
    </w:p>
    <w:p w:rsidR="00B35B73" w:rsidP="00B35B73" w:rsidRDefault="00B35B73" w14:paraId="15BCEB02" w14:textId="07BFE311">
      <w:pPr>
        <w:pStyle w:val="Nadpis3"/>
        <w:rPr>
          <w:lang w:eastAsia="cs-CZ"/>
        </w:rPr>
      </w:pPr>
      <w:bookmarkStart w:name="_Toc208482729" w:id="319"/>
      <w:r>
        <w:rPr>
          <w:lang w:eastAsia="cs-CZ"/>
        </w:rPr>
        <w:t>Principiální schéma komunikace</w:t>
      </w:r>
      <w:bookmarkEnd w:id="319"/>
      <w:r>
        <w:rPr>
          <w:lang w:eastAsia="cs-CZ"/>
        </w:rPr>
        <w:t xml:space="preserve"> </w:t>
      </w:r>
    </w:p>
    <w:p w:rsidR="00E04326" w:rsidP="00E04326" w:rsidRDefault="00396E66" w14:paraId="63200B84" w14:textId="153B40F1">
      <w:pPr>
        <w:rPr>
          <w:lang w:eastAsia="cs-CZ"/>
        </w:rPr>
      </w:pPr>
      <w:r>
        <w:rPr>
          <w:lang w:eastAsia="cs-CZ"/>
        </w:rPr>
        <w:t>Při návrhu nových komunikačních toků budeme v</w:t>
      </w:r>
      <w:r w:rsidR="00E04326">
        <w:rPr>
          <w:lang w:eastAsia="cs-CZ"/>
        </w:rPr>
        <w:t>ycház</w:t>
      </w:r>
      <w:r>
        <w:rPr>
          <w:lang w:eastAsia="cs-CZ"/>
        </w:rPr>
        <w:t>et</w:t>
      </w:r>
      <w:r w:rsidR="00E04326">
        <w:rPr>
          <w:lang w:eastAsia="cs-CZ"/>
        </w:rPr>
        <w:t xml:space="preserve"> ze stávající </w:t>
      </w:r>
      <w:r w:rsidR="009B6795">
        <w:rPr>
          <w:lang w:eastAsia="cs-CZ"/>
        </w:rPr>
        <w:t>architektury systémů a</w:t>
      </w:r>
      <w:r>
        <w:rPr>
          <w:lang w:eastAsia="cs-CZ"/>
        </w:rPr>
        <w:t> </w:t>
      </w:r>
      <w:r w:rsidR="009B6795">
        <w:rPr>
          <w:lang w:eastAsia="cs-CZ"/>
        </w:rPr>
        <w:t>připojených integračních služeb.</w:t>
      </w:r>
    </w:p>
    <w:p w:rsidR="003E413F" w:rsidP="00B32AEA" w:rsidRDefault="003E413F" w14:paraId="055B5392" w14:textId="10E9AACE">
      <w:pPr>
        <w:rPr>
          <w:lang w:eastAsia="cs-CZ"/>
        </w:rPr>
      </w:pPr>
      <w:r w:rsidRPr="00C7144E">
        <w:rPr>
          <w:noProof/>
          <w:lang w:eastAsia="cs-CZ"/>
        </w:rPr>
        <w:drawing>
          <wp:inline distT="0" distB="0" distL="0" distR="0" wp14:anchorId="6F4A5B47" wp14:editId="6D4A922F">
            <wp:extent cx="5760720" cy="3790950"/>
            <wp:effectExtent l="0" t="0" r="0" b="0"/>
            <wp:docPr id="1411050360" name="Obrázek 1" descr="Obsah obrázku text, diagram, Plán, snímek obrazovky&#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50360" name="Obrázek 1" descr="Obsah obrázku text, diagram, Plán, snímek obrazovky&#10;&#10;Obsah generovaný pomocí AI může být nesprávný."/>
                    <pic:cNvPicPr/>
                  </pic:nvPicPr>
                  <pic:blipFill>
                    <a:blip r:embed="rId50"/>
                    <a:stretch>
                      <a:fillRect/>
                    </a:stretch>
                  </pic:blipFill>
                  <pic:spPr>
                    <a:xfrm>
                      <a:off x="0" y="0"/>
                      <a:ext cx="5760720" cy="3790950"/>
                    </a:xfrm>
                    <a:prstGeom prst="rect">
                      <a:avLst/>
                    </a:prstGeom>
                  </pic:spPr>
                </pic:pic>
              </a:graphicData>
            </a:graphic>
          </wp:inline>
        </w:drawing>
      </w:r>
    </w:p>
    <w:p w:rsidR="005A65AE" w:rsidP="009D6CBF" w:rsidRDefault="001D215D" w14:paraId="293159B4" w14:textId="6E9EFCCF">
      <w:pPr>
        <w:pStyle w:val="Popisobrzku"/>
      </w:pPr>
      <w:r>
        <w:t xml:space="preserve">Obr.: </w:t>
      </w:r>
      <w:r w:rsidR="005A65AE">
        <w:t>Principiální schéma komunikace mezi systémy HEN, RP, PP</w:t>
      </w:r>
    </w:p>
    <w:p w:rsidRPr="00B32AEA" w:rsidR="00B32AEA" w:rsidP="00B32AEA" w:rsidRDefault="00B32AEA" w14:paraId="6693D4BB" w14:textId="1FD6D8D1">
      <w:pPr>
        <w:rPr>
          <w:lang w:eastAsia="cs-CZ"/>
        </w:rPr>
      </w:pPr>
      <w:r w:rsidRPr="00B32AEA">
        <w:rPr>
          <w:lang w:eastAsia="cs-CZ"/>
        </w:rPr>
        <w:t>Žlutě jsou znázorněn</w:t>
      </w:r>
      <w:r w:rsidR="00B35B73">
        <w:rPr>
          <w:lang w:eastAsia="cs-CZ"/>
        </w:rPr>
        <w:t>a</w:t>
      </w:r>
      <w:r w:rsidRPr="00B32AEA">
        <w:rPr>
          <w:lang w:eastAsia="cs-CZ"/>
        </w:rPr>
        <w:t xml:space="preserve"> upravená či </w:t>
      </w:r>
      <w:r w:rsidR="009F0C59">
        <w:rPr>
          <w:lang w:eastAsia="cs-CZ"/>
        </w:rPr>
        <w:t xml:space="preserve">potenciální </w:t>
      </w:r>
      <w:r w:rsidRPr="00B32AEA">
        <w:rPr>
          <w:lang w:eastAsia="cs-CZ"/>
        </w:rPr>
        <w:t xml:space="preserve">nová komunikační </w:t>
      </w:r>
      <w:r w:rsidR="00317270">
        <w:rPr>
          <w:lang w:eastAsia="cs-CZ"/>
        </w:rPr>
        <w:t xml:space="preserve">API </w:t>
      </w:r>
      <w:r w:rsidRPr="00B32AEA">
        <w:rPr>
          <w:lang w:eastAsia="cs-CZ"/>
        </w:rPr>
        <w:t>rozhraní:</w:t>
      </w:r>
    </w:p>
    <w:p w:rsidRPr="00B32AEA" w:rsidR="00B32AEA" w:rsidP="00A43239" w:rsidRDefault="00B32AEA" w14:paraId="505501AB" w14:textId="3A155106">
      <w:pPr>
        <w:numPr>
          <w:ilvl w:val="0"/>
          <w:numId w:val="55"/>
        </w:numPr>
        <w:rPr>
          <w:lang w:eastAsia="cs-CZ"/>
        </w:rPr>
      </w:pPr>
      <w:r w:rsidRPr="00B32AEA">
        <w:rPr>
          <w:lang w:eastAsia="cs-CZ"/>
        </w:rPr>
        <w:t>PP-sync-external-Helios: stávající služba, v současnosti používána pro přenos dat z MDB do aplikace Pasport</w:t>
      </w:r>
      <w:r w:rsidR="004B49F7">
        <w:rPr>
          <w:lang w:eastAsia="cs-CZ"/>
        </w:rPr>
        <w:t>.</w:t>
      </w:r>
    </w:p>
    <w:p w:rsidRPr="00B32AEA" w:rsidR="00B32AEA" w:rsidP="00A43239" w:rsidRDefault="004B49F7" w14:paraId="682DE100" w14:textId="0E318B57">
      <w:pPr>
        <w:numPr>
          <w:ilvl w:val="1"/>
          <w:numId w:val="55"/>
        </w:numPr>
        <w:rPr>
          <w:lang w:eastAsia="cs-CZ"/>
        </w:rPr>
      </w:pPr>
      <w:r>
        <w:rPr>
          <w:lang w:eastAsia="cs-CZ"/>
        </w:rPr>
        <w:t>P</w:t>
      </w:r>
      <w:r w:rsidRPr="00B32AEA" w:rsidR="00B32AEA">
        <w:rPr>
          <w:lang w:eastAsia="cs-CZ"/>
        </w:rPr>
        <w:t>ozšířena v případě potřeby aktivní komunikace Pasportu na Helios přes REST</w:t>
      </w:r>
      <w:r>
        <w:rPr>
          <w:lang w:eastAsia="cs-CZ"/>
        </w:rPr>
        <w:t xml:space="preserve"> APU.</w:t>
      </w:r>
    </w:p>
    <w:p w:rsidRPr="00B32AEA" w:rsidR="00B32AEA" w:rsidP="00A43239" w:rsidRDefault="004B49F7" w14:paraId="431D9BB6" w14:textId="1DBB3D48">
      <w:pPr>
        <w:numPr>
          <w:ilvl w:val="1"/>
          <w:numId w:val="55"/>
        </w:numPr>
        <w:rPr>
          <w:lang w:eastAsia="cs-CZ"/>
        </w:rPr>
      </w:pPr>
      <w:r>
        <w:rPr>
          <w:lang w:eastAsia="cs-CZ"/>
        </w:rPr>
        <w:t>D</w:t>
      </w:r>
      <w:r w:rsidRPr="00B32AEA" w:rsidR="00B32AEA">
        <w:rPr>
          <w:lang w:eastAsia="cs-CZ"/>
        </w:rPr>
        <w:t>tto pro aktivní komunikaci Heliosu do Pasportu</w:t>
      </w:r>
      <w:r>
        <w:rPr>
          <w:lang w:eastAsia="cs-CZ"/>
        </w:rPr>
        <w:t>.</w:t>
      </w:r>
    </w:p>
    <w:p w:rsidRPr="00B32AEA" w:rsidR="00B32AEA" w:rsidP="00A43239" w:rsidRDefault="00B32AEA" w14:paraId="61EB5F5F" w14:textId="543360C6">
      <w:pPr>
        <w:numPr>
          <w:ilvl w:val="0"/>
          <w:numId w:val="55"/>
        </w:numPr>
        <w:rPr>
          <w:lang w:eastAsia="cs-CZ"/>
        </w:rPr>
      </w:pPr>
      <w:r w:rsidRPr="00B32AEA">
        <w:rPr>
          <w:lang w:eastAsia="cs-CZ"/>
        </w:rPr>
        <w:t>RP-sync-external-Helios: stávající služba, v současnosti používána pro přenos dat z MDB do aplikace RoadPlan a opačně</w:t>
      </w:r>
      <w:r w:rsidR="004B49F7">
        <w:rPr>
          <w:lang w:eastAsia="cs-CZ"/>
        </w:rPr>
        <w:t>.</w:t>
      </w:r>
    </w:p>
    <w:p w:rsidRPr="00B32AEA" w:rsidR="00B32AEA" w:rsidP="00A43239" w:rsidRDefault="004B49F7" w14:paraId="1DB69994" w14:textId="332AC13C">
      <w:pPr>
        <w:numPr>
          <w:ilvl w:val="1"/>
          <w:numId w:val="55"/>
        </w:numPr>
        <w:rPr>
          <w:lang w:eastAsia="cs-CZ"/>
        </w:rPr>
      </w:pPr>
      <w:r>
        <w:rPr>
          <w:lang w:eastAsia="cs-CZ"/>
        </w:rPr>
        <w:t>R</w:t>
      </w:r>
      <w:r w:rsidRPr="00B32AEA" w:rsidR="00B32AEA">
        <w:rPr>
          <w:lang w:eastAsia="cs-CZ"/>
        </w:rPr>
        <w:t>ozšířena v případě potřeby aktivní komunikace RoadPlanu na Helios přes REST</w:t>
      </w:r>
      <w:r>
        <w:rPr>
          <w:lang w:eastAsia="cs-CZ"/>
        </w:rPr>
        <w:t xml:space="preserve"> API.</w:t>
      </w:r>
    </w:p>
    <w:p w:rsidRPr="00B32AEA" w:rsidR="00B32AEA" w:rsidP="00A43239" w:rsidRDefault="004B49F7" w14:paraId="012E82FC" w14:textId="0A43D89E">
      <w:pPr>
        <w:numPr>
          <w:ilvl w:val="1"/>
          <w:numId w:val="55"/>
        </w:numPr>
        <w:rPr>
          <w:lang w:eastAsia="cs-CZ"/>
        </w:rPr>
      </w:pPr>
      <w:r>
        <w:rPr>
          <w:lang w:eastAsia="cs-CZ"/>
        </w:rPr>
        <w:t>D</w:t>
      </w:r>
      <w:r w:rsidRPr="00B32AEA" w:rsidR="00B32AEA">
        <w:rPr>
          <w:lang w:eastAsia="cs-CZ"/>
        </w:rPr>
        <w:t>tto pro aktivní komunikaci Heliosu do Pasportu</w:t>
      </w:r>
      <w:r>
        <w:rPr>
          <w:lang w:eastAsia="cs-CZ"/>
        </w:rPr>
        <w:t>.</w:t>
      </w:r>
    </w:p>
    <w:p w:rsidRPr="00B32AEA" w:rsidR="00B32AEA" w:rsidP="00A43239" w:rsidRDefault="00B32AEA" w14:paraId="7063A435" w14:textId="28D239E3">
      <w:pPr>
        <w:numPr>
          <w:ilvl w:val="0"/>
          <w:numId w:val="55"/>
        </w:numPr>
        <w:rPr>
          <w:lang w:eastAsia="cs-CZ"/>
        </w:rPr>
      </w:pPr>
      <w:r w:rsidRPr="00B32AEA">
        <w:rPr>
          <w:lang w:eastAsia="cs-CZ"/>
        </w:rPr>
        <w:t>PP-sync-external-RoadPlan: nová služba pro komunikaci mezi Pasport a RoadPlan</w:t>
      </w:r>
      <w:r w:rsidR="004B49F7">
        <w:rPr>
          <w:lang w:eastAsia="cs-CZ"/>
        </w:rPr>
        <w:t>.</w:t>
      </w:r>
    </w:p>
    <w:p w:rsidRPr="00B32AEA" w:rsidR="00B32AEA" w:rsidP="00A43239" w:rsidRDefault="00B32AEA" w14:paraId="399F7AF8" w14:textId="73FE77B1">
      <w:pPr>
        <w:numPr>
          <w:ilvl w:val="0"/>
          <w:numId w:val="55"/>
        </w:numPr>
        <w:rPr>
          <w:lang w:eastAsia="cs-CZ"/>
        </w:rPr>
      </w:pPr>
      <w:r w:rsidRPr="00B32AEA">
        <w:rPr>
          <w:lang w:eastAsia="cs-CZ"/>
        </w:rPr>
        <w:t>RP-sync-external-Pasport: nová služba pro komunikaci mezi RoadPlan a Pasport</w:t>
      </w:r>
      <w:r w:rsidR="004B49F7">
        <w:rPr>
          <w:lang w:eastAsia="cs-CZ"/>
        </w:rPr>
        <w:t>.</w:t>
      </w:r>
    </w:p>
    <w:p w:rsidRPr="00B32AEA" w:rsidR="00B32AEA" w:rsidP="00B32AEA" w:rsidRDefault="00B32AEA" w14:paraId="363D48E5" w14:textId="6EFFC91E">
      <w:pPr>
        <w:rPr>
          <w:lang w:eastAsia="cs-CZ"/>
        </w:rPr>
      </w:pPr>
      <w:r w:rsidRPr="00B32AEA">
        <w:rPr>
          <w:lang w:eastAsia="cs-CZ"/>
        </w:rPr>
        <w:t>Schéma teoreticky připouští vzájemnou komunikaci všech tří zapojených aplikací. Ve skutečnosti se budeme snažit počet použitýc</w:t>
      </w:r>
      <w:r w:rsidR="0044723B">
        <w:rPr>
          <w:lang w:eastAsia="cs-CZ"/>
        </w:rPr>
        <w:t>h</w:t>
      </w:r>
      <w:r w:rsidRPr="00B32AEA">
        <w:rPr>
          <w:lang w:eastAsia="cs-CZ"/>
        </w:rPr>
        <w:t xml:space="preserve"> komunikačních rozhraní minimalizovat a řídit se požadavky jednotlivých aplikací.</w:t>
      </w:r>
    </w:p>
    <w:p w:rsidR="00396E66" w:rsidP="00DF1C0D" w:rsidRDefault="00B32AEA" w14:paraId="60333EB8" w14:textId="49E0A319">
      <w:pPr>
        <w:rPr>
          <w:lang w:eastAsia="cs-CZ"/>
        </w:rPr>
      </w:pPr>
      <w:r w:rsidRPr="00B32AEA">
        <w:rPr>
          <w:lang w:eastAsia="cs-CZ"/>
        </w:rPr>
        <w:t xml:space="preserve">Komunikace prostřednictvím </w:t>
      </w:r>
      <w:r w:rsidRPr="009D6CBF">
        <w:rPr>
          <w:b/>
          <w:bCs/>
          <w:lang w:eastAsia="cs-CZ"/>
        </w:rPr>
        <w:t>MDB je určena k postupnému zániku</w:t>
      </w:r>
      <w:r w:rsidRPr="00B32AEA">
        <w:rPr>
          <w:lang w:eastAsia="cs-CZ"/>
        </w:rPr>
        <w:t>, bude nahrazována výše uvedenými komunikačními kanály postavenými na REST službách.</w:t>
      </w:r>
      <w:r w:rsidR="00DB1CDC">
        <w:rPr>
          <w:lang w:eastAsia="cs-CZ"/>
        </w:rPr>
        <w:t xml:space="preserve"> V první etapě projektu však </w:t>
      </w:r>
      <w:r w:rsidR="00DB1CDC">
        <w:rPr>
          <w:lang w:eastAsia="cs-CZ"/>
        </w:rPr>
        <w:t xml:space="preserve">uvažujeme o </w:t>
      </w:r>
      <w:r w:rsidR="001F41FB">
        <w:rPr>
          <w:lang w:eastAsia="cs-CZ"/>
        </w:rPr>
        <w:t>zachování tohoto rozhraní</w:t>
      </w:r>
      <w:r w:rsidR="00F448FE">
        <w:rPr>
          <w:lang w:eastAsia="cs-CZ"/>
        </w:rPr>
        <w:t xml:space="preserve">, ve formě API služeb by byla vytvářena všechna nová </w:t>
      </w:r>
      <w:r w:rsidR="00E940A1">
        <w:rPr>
          <w:lang w:eastAsia="cs-CZ"/>
        </w:rPr>
        <w:t>integrační rozhraní.</w:t>
      </w:r>
    </w:p>
    <w:p w:rsidR="00396E66" w:rsidP="007257DF" w:rsidRDefault="00396E66" w14:paraId="46BACDC7" w14:textId="214A5069">
      <w:pPr>
        <w:rPr>
          <w:lang w:eastAsia="cs-CZ"/>
        </w:rPr>
      </w:pPr>
      <w:r>
        <w:rPr>
          <w:lang w:eastAsia="cs-CZ"/>
        </w:rPr>
        <w:t xml:space="preserve">Vzhledem k tomu, že komunikovat </w:t>
      </w:r>
      <w:r w:rsidR="009F0C59">
        <w:rPr>
          <w:lang w:eastAsia="cs-CZ"/>
        </w:rPr>
        <w:t xml:space="preserve">budou </w:t>
      </w:r>
      <w:r>
        <w:rPr>
          <w:lang w:eastAsia="cs-CZ"/>
        </w:rPr>
        <w:t>minimál</w:t>
      </w:r>
      <w:r w:rsidR="009F0C59">
        <w:rPr>
          <w:lang w:eastAsia="cs-CZ"/>
        </w:rPr>
        <w:t xml:space="preserve">ně čtyři </w:t>
      </w:r>
      <w:r>
        <w:rPr>
          <w:lang w:eastAsia="cs-CZ"/>
        </w:rPr>
        <w:t>systémy (ve schématu nejsou zachyceny aplikace FLWW2 nebo budoucí komunikace na FLW PublicWeb), připadají v úvahu i alternativy jako zavedení integračního hubu / ESB</w:t>
      </w:r>
      <w:r w:rsidR="009F0C59">
        <w:rPr>
          <w:lang w:eastAsia="cs-CZ"/>
        </w:rPr>
        <w:t xml:space="preserve">, případně další </w:t>
      </w:r>
      <w:r>
        <w:rPr>
          <w:lang w:eastAsia="cs-CZ"/>
        </w:rPr>
        <w:t>možnosti</w:t>
      </w:r>
      <w:r w:rsidR="009F0C59">
        <w:rPr>
          <w:lang w:eastAsia="cs-CZ"/>
        </w:rPr>
        <w:t xml:space="preserve"> integrací</w:t>
      </w:r>
      <w:r>
        <w:rPr>
          <w:lang w:eastAsia="cs-CZ"/>
        </w:rPr>
        <w:t>. Tyto alternativy budou prověřeny v rámci detailní technické analýzy</w:t>
      </w:r>
      <w:r w:rsidR="009F0C59">
        <w:rPr>
          <w:lang w:eastAsia="cs-CZ"/>
        </w:rPr>
        <w:t xml:space="preserve"> i v součinnosti s třetí stranou (d2B).</w:t>
      </w:r>
      <w:r>
        <w:rPr>
          <w:lang w:eastAsia="cs-CZ"/>
        </w:rPr>
        <w:t xml:space="preserve"> </w:t>
      </w:r>
      <w:r w:rsidR="009F0C59">
        <w:rPr>
          <w:lang w:eastAsia="cs-CZ"/>
        </w:rPr>
        <w:t>P</w:t>
      </w:r>
      <w:r>
        <w:rPr>
          <w:lang w:eastAsia="cs-CZ"/>
        </w:rPr>
        <w:t xml:space="preserve">ro potřeby nabídky budeme </w:t>
      </w:r>
      <w:r w:rsidR="009F0C59">
        <w:rPr>
          <w:lang w:eastAsia="cs-CZ"/>
        </w:rPr>
        <w:t xml:space="preserve">zatím </w:t>
      </w:r>
      <w:r>
        <w:rPr>
          <w:lang w:eastAsia="cs-CZ"/>
        </w:rPr>
        <w:t>uvažovat o přímých integracích mezi systémy.</w:t>
      </w:r>
    </w:p>
    <w:p w:rsidR="00DF1C0D" w:rsidP="00DF1C0D" w:rsidRDefault="00DF1C0D" w14:paraId="287D183E" w14:textId="77777777">
      <w:pPr>
        <w:rPr>
          <w:lang w:eastAsia="cs-CZ"/>
        </w:rPr>
      </w:pPr>
    </w:p>
    <w:p w:rsidR="00DF1C0D" w:rsidP="00DF1C0D" w:rsidRDefault="00DF1C0D" w14:paraId="49AB87CF" w14:textId="2A790A6A">
      <w:pPr>
        <w:pStyle w:val="Nadpis3"/>
        <w:rPr>
          <w:lang w:eastAsia="cs-CZ"/>
        </w:rPr>
      </w:pPr>
      <w:bookmarkStart w:name="_Toc208482730" w:id="320"/>
      <w:r>
        <w:rPr>
          <w:lang w:eastAsia="cs-CZ"/>
        </w:rPr>
        <w:t>Integrační mapa</w:t>
      </w:r>
      <w:bookmarkEnd w:id="320"/>
    </w:p>
    <w:p w:rsidRPr="009B1122" w:rsidR="009B1122" w:rsidP="004E6CA2" w:rsidRDefault="009B1122" w14:paraId="18EA7C3F" w14:textId="4F050066">
      <w:pPr>
        <w:rPr>
          <w:lang w:eastAsia="cs-CZ"/>
        </w:rPr>
      </w:pPr>
      <w:r>
        <w:rPr>
          <w:lang w:eastAsia="cs-CZ"/>
        </w:rPr>
        <w:t xml:space="preserve">Znázorněné schéma se týká </w:t>
      </w:r>
      <w:r w:rsidR="001F4281">
        <w:rPr>
          <w:lang w:eastAsia="cs-CZ"/>
        </w:rPr>
        <w:t xml:space="preserve">projektové </w:t>
      </w:r>
      <w:r>
        <w:rPr>
          <w:lang w:eastAsia="cs-CZ"/>
        </w:rPr>
        <w:t>etapy 1.</w:t>
      </w:r>
    </w:p>
    <w:p w:rsidR="00DF1C0D" w:rsidP="00DF1C0D" w:rsidRDefault="008501A0" w14:paraId="0AA00981" w14:textId="60174305">
      <w:pPr>
        <w:rPr>
          <w:lang w:eastAsia="cs-CZ"/>
        </w:rPr>
      </w:pPr>
      <w:r w:rsidRPr="008501A0">
        <w:rPr>
          <w:noProof/>
          <w:lang w:eastAsia="cs-CZ"/>
        </w:rPr>
        <w:drawing>
          <wp:inline distT="0" distB="0" distL="0" distR="0" wp14:anchorId="7773087B" wp14:editId="65E1D4F7">
            <wp:extent cx="5760720" cy="5617845"/>
            <wp:effectExtent l="0" t="0" r="0" b="1905"/>
            <wp:docPr id="1365436382" name="Obrázek 1" descr="Obsah obrázku text, snímek obrazovky, diagram, Paralelní&#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36382" name="Obrázek 1" descr="Obsah obrázku text, snímek obrazovky, diagram, Paralelní&#10;&#10;Obsah generovaný pomocí AI může být nesprávný."/>
                    <pic:cNvPicPr/>
                  </pic:nvPicPr>
                  <pic:blipFill>
                    <a:blip r:embed="rId51"/>
                    <a:stretch>
                      <a:fillRect/>
                    </a:stretch>
                  </pic:blipFill>
                  <pic:spPr>
                    <a:xfrm>
                      <a:off x="0" y="0"/>
                      <a:ext cx="5760720" cy="5617845"/>
                    </a:xfrm>
                    <a:prstGeom prst="rect">
                      <a:avLst/>
                    </a:prstGeom>
                  </pic:spPr>
                </pic:pic>
              </a:graphicData>
            </a:graphic>
          </wp:inline>
        </w:drawing>
      </w:r>
    </w:p>
    <w:p w:rsidR="00CD3A9E" w:rsidP="00CD3A9E" w:rsidRDefault="00CD3A9E" w14:paraId="3C9C5B16" w14:textId="09DE01FF">
      <w:pPr>
        <w:pStyle w:val="Popisobrzku"/>
      </w:pPr>
      <w:r>
        <w:t xml:space="preserve">Obr.: Schéma </w:t>
      </w:r>
      <w:r w:rsidR="00ED2D05">
        <w:t xml:space="preserve">entit vyměňovaných </w:t>
      </w:r>
      <w:r>
        <w:t>mezi systémy HEN, RP, PP</w:t>
      </w:r>
      <w:r w:rsidR="00ED2D05">
        <w:t>, FLWW2</w:t>
      </w:r>
    </w:p>
    <w:p w:rsidR="00CD3A9E" w:rsidP="00DF1C0D" w:rsidRDefault="00095108" w14:paraId="32A0929C" w14:textId="1E107072">
      <w:pPr>
        <w:rPr>
          <w:lang w:eastAsia="cs-CZ"/>
        </w:rPr>
      </w:pPr>
      <w:r>
        <w:rPr>
          <w:lang w:eastAsia="cs-CZ"/>
        </w:rPr>
        <w:t xml:space="preserve">Detailní požadavky na jednotlivá rozhraní budou předmětem </w:t>
      </w:r>
      <w:r w:rsidR="00A56A4D">
        <w:rPr>
          <w:lang w:eastAsia="cs-CZ"/>
        </w:rPr>
        <w:t xml:space="preserve">technické analýzy v rámci konstrukční fáze projektu. </w:t>
      </w:r>
    </w:p>
    <w:p w:rsidR="003F482C" w:rsidP="0013639C" w:rsidRDefault="00BF4D8E" w14:paraId="2C0538EF" w14:textId="39397F51">
      <w:pPr>
        <w:keepNext/>
        <w:rPr>
          <w:lang w:eastAsia="cs-CZ"/>
        </w:rPr>
      </w:pPr>
      <w:r>
        <w:rPr>
          <w:lang w:eastAsia="cs-CZ"/>
        </w:rPr>
        <w:t>Předběžně uvažujeme o</w:t>
      </w:r>
      <w:r w:rsidR="00995958">
        <w:rPr>
          <w:lang w:eastAsia="cs-CZ"/>
        </w:rPr>
        <w:t xml:space="preserve"> níže uvedené </w:t>
      </w:r>
      <w:r w:rsidR="00E9232A">
        <w:rPr>
          <w:lang w:eastAsia="cs-CZ"/>
        </w:rPr>
        <w:t xml:space="preserve">nové </w:t>
      </w:r>
      <w:r w:rsidR="00995958">
        <w:rPr>
          <w:lang w:eastAsia="cs-CZ"/>
        </w:rPr>
        <w:t>komunikaci.</w:t>
      </w:r>
    </w:p>
    <w:p w:rsidR="0013639C" w:rsidP="0013639C" w:rsidRDefault="00995958" w14:paraId="1EAF3637" w14:textId="2254D5D1">
      <w:pPr>
        <w:keepNext/>
        <w:rPr>
          <w:lang w:eastAsia="cs-CZ"/>
        </w:rPr>
      </w:pPr>
      <w:r>
        <w:rPr>
          <w:lang w:eastAsia="cs-CZ"/>
        </w:rPr>
        <w:t xml:space="preserve">HEN </w:t>
      </w:r>
      <w:r>
        <w:rPr>
          <w:rFonts w:cs="Arial"/>
          <w:lang w:eastAsia="cs-CZ"/>
        </w:rPr>
        <w:t>→</w:t>
      </w:r>
      <w:r>
        <w:rPr>
          <w:lang w:eastAsia="cs-CZ"/>
        </w:rPr>
        <w:t xml:space="preserve"> PP:</w:t>
      </w:r>
    </w:p>
    <w:p w:rsidR="00995958" w:rsidP="009C4F9D" w:rsidRDefault="009B1122" w14:paraId="667CA484" w14:textId="0694ACEC">
      <w:pPr>
        <w:pStyle w:val="Odstavecseseznamem"/>
        <w:keepNext/>
        <w:numPr>
          <w:ilvl w:val="0"/>
          <w:numId w:val="96"/>
        </w:numPr>
        <w:rPr>
          <w:lang w:eastAsia="cs-CZ"/>
        </w:rPr>
      </w:pPr>
      <w:r>
        <w:rPr>
          <w:lang w:eastAsia="cs-CZ"/>
        </w:rPr>
        <w:t>Přenos číselníků okruhy, rozvrhy a kalendáře, zóny.</w:t>
      </w:r>
    </w:p>
    <w:p w:rsidR="009B1122" w:rsidP="009C4F9D" w:rsidRDefault="009B1122" w14:paraId="255EBD65" w14:textId="6327752E">
      <w:pPr>
        <w:pStyle w:val="Odstavecseseznamem"/>
        <w:keepNext/>
        <w:numPr>
          <w:ilvl w:val="0"/>
          <w:numId w:val="96"/>
        </w:numPr>
        <w:rPr>
          <w:lang w:eastAsia="cs-CZ"/>
        </w:rPr>
      </w:pPr>
      <w:r>
        <w:rPr>
          <w:lang w:eastAsia="cs-CZ"/>
        </w:rPr>
        <w:t>Přenos vazeb mezi předmět smlouvy a entitami okruh, rozvrh, zóna.</w:t>
      </w:r>
    </w:p>
    <w:p w:rsidR="009B1122" w:rsidP="009B1122" w:rsidRDefault="009B1122" w14:paraId="6AF7CB64" w14:textId="45CEB9C6">
      <w:pPr>
        <w:keepNext/>
        <w:rPr>
          <w:lang w:eastAsia="cs-CZ"/>
        </w:rPr>
      </w:pPr>
      <w:r>
        <w:rPr>
          <w:lang w:eastAsia="cs-CZ"/>
        </w:rPr>
        <w:t xml:space="preserve">PP </w:t>
      </w:r>
      <w:r>
        <w:rPr>
          <w:rFonts w:cs="Arial"/>
          <w:lang w:eastAsia="cs-CZ"/>
        </w:rPr>
        <w:t>→</w:t>
      </w:r>
      <w:r>
        <w:rPr>
          <w:lang w:eastAsia="cs-CZ"/>
        </w:rPr>
        <w:t xml:space="preserve"> </w:t>
      </w:r>
      <w:r w:rsidR="00615579">
        <w:rPr>
          <w:lang w:eastAsia="cs-CZ"/>
        </w:rPr>
        <w:t>R</w:t>
      </w:r>
      <w:r>
        <w:rPr>
          <w:lang w:eastAsia="cs-CZ"/>
        </w:rPr>
        <w:t>P:</w:t>
      </w:r>
    </w:p>
    <w:p w:rsidR="009B1122" w:rsidP="009C4F9D" w:rsidRDefault="009B1122" w14:paraId="2F55D85A" w14:textId="2E55E036">
      <w:pPr>
        <w:pStyle w:val="Odstavecseseznamem"/>
        <w:keepNext/>
        <w:numPr>
          <w:ilvl w:val="0"/>
          <w:numId w:val="97"/>
        </w:numPr>
        <w:rPr>
          <w:lang w:eastAsia="cs-CZ"/>
        </w:rPr>
      </w:pPr>
      <w:r>
        <w:rPr>
          <w:lang w:eastAsia="cs-CZ"/>
        </w:rPr>
        <w:t xml:space="preserve">Přenos elementárních údajů o položce objednávky v rozsahu potřebném </w:t>
      </w:r>
      <w:r w:rsidR="00977140">
        <w:rPr>
          <w:lang w:eastAsia="cs-CZ"/>
        </w:rPr>
        <w:t>pro zajištění potřebné funkcionality v RoadPlan (</w:t>
      </w:r>
      <w:r w:rsidR="00F76BDE">
        <w:rPr>
          <w:lang w:eastAsia="cs-CZ"/>
        </w:rPr>
        <w:t xml:space="preserve">zejména </w:t>
      </w:r>
      <w:r w:rsidR="00977140">
        <w:rPr>
          <w:lang w:eastAsia="cs-CZ"/>
        </w:rPr>
        <w:t xml:space="preserve">generování objednaných služeb, zobrazení </w:t>
      </w:r>
      <w:r w:rsidR="00C14C0A">
        <w:rPr>
          <w:lang w:eastAsia="cs-CZ"/>
        </w:rPr>
        <w:t>základních inf</w:t>
      </w:r>
      <w:r w:rsidR="00F76BDE">
        <w:rPr>
          <w:lang w:eastAsia="cs-CZ"/>
        </w:rPr>
        <w:t>ormací k objednané službě</w:t>
      </w:r>
      <w:r w:rsidR="00977140">
        <w:rPr>
          <w:lang w:eastAsia="cs-CZ"/>
        </w:rPr>
        <w:t>)</w:t>
      </w:r>
      <w:r w:rsidR="00F76BDE">
        <w:rPr>
          <w:lang w:eastAsia="cs-CZ"/>
        </w:rPr>
        <w:t>.</w:t>
      </w:r>
    </w:p>
    <w:p w:rsidR="00F76BDE" w:rsidP="009C4F9D" w:rsidRDefault="00F76BDE" w14:paraId="3BF33EB4" w14:textId="40B787A5">
      <w:pPr>
        <w:pStyle w:val="Odstavecseseznamem"/>
        <w:keepNext/>
        <w:numPr>
          <w:ilvl w:val="1"/>
          <w:numId w:val="97"/>
        </w:numPr>
        <w:rPr>
          <w:lang w:eastAsia="cs-CZ"/>
        </w:rPr>
      </w:pPr>
      <w:r>
        <w:rPr>
          <w:lang w:eastAsia="cs-CZ"/>
        </w:rPr>
        <w:t>Pro plnohodnotnou práci s</w:t>
      </w:r>
      <w:r w:rsidR="009B5B4B">
        <w:rPr>
          <w:lang w:eastAsia="cs-CZ"/>
        </w:rPr>
        <w:t> položkou objednávky jsou určeny systémy PP resp. HEN.</w:t>
      </w:r>
    </w:p>
    <w:p w:rsidR="009B5B4B" w:rsidP="009C4F9D" w:rsidRDefault="009B5B4B" w14:paraId="4FEF0520" w14:textId="165F240D">
      <w:pPr>
        <w:pStyle w:val="Odstavecseseznamem"/>
        <w:keepNext/>
        <w:numPr>
          <w:ilvl w:val="0"/>
          <w:numId w:val="97"/>
        </w:numPr>
        <w:rPr>
          <w:lang w:eastAsia="cs-CZ"/>
        </w:rPr>
      </w:pPr>
      <w:r>
        <w:rPr>
          <w:lang w:eastAsia="cs-CZ"/>
        </w:rPr>
        <w:t>Analogic</w:t>
      </w:r>
      <w:r w:rsidR="007677D0">
        <w:rPr>
          <w:lang w:eastAsia="cs-CZ"/>
        </w:rPr>
        <w:t>ky přenos základních údajů o nádobách a stanovištích</w:t>
      </w:r>
      <w:r w:rsidR="00B574FB">
        <w:rPr>
          <w:lang w:eastAsia="cs-CZ"/>
        </w:rPr>
        <w:t xml:space="preserve"> (zejména pro účely lokalizace objednané služby, základní údaje o nádobě).</w:t>
      </w:r>
    </w:p>
    <w:p w:rsidR="00B574FB" w:rsidP="009C4F9D" w:rsidRDefault="004A2B55" w14:paraId="76A13EBF" w14:textId="4F964DA2">
      <w:pPr>
        <w:pStyle w:val="Odstavecseseznamem"/>
        <w:keepNext/>
        <w:numPr>
          <w:ilvl w:val="0"/>
          <w:numId w:val="97"/>
        </w:numPr>
        <w:rPr>
          <w:lang w:eastAsia="cs-CZ"/>
        </w:rPr>
      </w:pPr>
      <w:r>
        <w:rPr>
          <w:lang w:eastAsia="cs-CZ"/>
        </w:rPr>
        <w:t>Okruhy, rozvrhy a vazby na položku objednávky.</w:t>
      </w:r>
    </w:p>
    <w:p w:rsidRPr="009A60E9" w:rsidR="00615579" w:rsidP="009C4F9D" w:rsidRDefault="00615579" w14:paraId="40C2CC45" w14:textId="05BDBFB4">
      <w:pPr>
        <w:pStyle w:val="Odstavecseseznamem"/>
        <w:keepNext/>
        <w:numPr>
          <w:ilvl w:val="0"/>
          <w:numId w:val="97"/>
        </w:numPr>
        <w:rPr>
          <w:lang w:eastAsia="cs-CZ"/>
        </w:rPr>
      </w:pPr>
      <w:r w:rsidRPr="009A60E9">
        <w:rPr>
          <w:lang w:eastAsia="cs-CZ"/>
        </w:rPr>
        <w:t>Skupiny odpadu, vazba mezi skupinou odpadu a druhem odpadu</w:t>
      </w:r>
      <w:r w:rsidRPr="009A60E9" w:rsidR="00545029">
        <w:rPr>
          <w:lang w:eastAsia="cs-CZ"/>
        </w:rPr>
        <w:t>.</w:t>
      </w:r>
    </w:p>
    <w:p w:rsidRPr="009A60E9" w:rsidR="00545029" w:rsidP="009C4F9D" w:rsidRDefault="00545029" w14:paraId="74E12C09" w14:textId="3D06D7CE">
      <w:pPr>
        <w:pStyle w:val="Odstavecseseznamem"/>
        <w:keepNext/>
        <w:numPr>
          <w:ilvl w:val="0"/>
          <w:numId w:val="97"/>
        </w:numPr>
        <w:rPr>
          <w:lang w:eastAsia="cs-CZ"/>
        </w:rPr>
      </w:pPr>
      <w:r w:rsidRPr="009A60E9">
        <w:rPr>
          <w:lang w:eastAsia="cs-CZ"/>
        </w:rPr>
        <w:t>Čas obsluhy na typu nádoby.</w:t>
      </w:r>
    </w:p>
    <w:p w:rsidR="004A2B55" w:rsidP="004A2B55" w:rsidRDefault="004A2B55" w14:paraId="130F3C58" w14:textId="3F9424F8">
      <w:pPr>
        <w:keepNext/>
        <w:rPr>
          <w:lang w:eastAsia="cs-CZ"/>
        </w:rPr>
      </w:pPr>
      <w:r>
        <w:rPr>
          <w:lang w:eastAsia="cs-CZ"/>
        </w:rPr>
        <w:t xml:space="preserve">RP </w:t>
      </w:r>
      <w:r>
        <w:rPr>
          <w:rFonts w:cs="Arial"/>
          <w:lang w:eastAsia="cs-CZ"/>
        </w:rPr>
        <w:t>→</w:t>
      </w:r>
      <w:r>
        <w:rPr>
          <w:lang w:eastAsia="cs-CZ"/>
        </w:rPr>
        <w:t xml:space="preserve"> HEN:</w:t>
      </w:r>
    </w:p>
    <w:p w:rsidR="004A2B55" w:rsidP="009C4F9D" w:rsidRDefault="004A2B55" w14:paraId="7D0A08A8" w14:textId="14CEB248">
      <w:pPr>
        <w:pStyle w:val="Odstavecseseznamem"/>
        <w:keepNext/>
        <w:numPr>
          <w:ilvl w:val="0"/>
          <w:numId w:val="98"/>
        </w:numPr>
        <w:rPr>
          <w:lang w:eastAsia="cs-CZ"/>
        </w:rPr>
      </w:pPr>
      <w:r>
        <w:rPr>
          <w:lang w:eastAsia="cs-CZ"/>
        </w:rPr>
        <w:t>Podklady potřebné pro sestavu realizačních dokladů, zejména hlavička denního výkonu (trasa dne v kontextu Helios) a seznam do něho zařazených položek objednávek (předmětů smluv).</w:t>
      </w:r>
    </w:p>
    <w:p w:rsidR="00F45132" w:rsidP="004E6CA2" w:rsidRDefault="00F45132" w14:paraId="72A492F4" w14:textId="4BCC7940">
      <w:pPr>
        <w:pStyle w:val="Nadpis3"/>
        <w:rPr>
          <w:lang w:eastAsia="cs-CZ"/>
        </w:rPr>
      </w:pPr>
      <w:bookmarkStart w:name="_Ref207634394" w:id="321"/>
      <w:bookmarkStart w:name="_Toc208482731" w:id="322"/>
      <w:r>
        <w:rPr>
          <w:lang w:eastAsia="cs-CZ"/>
        </w:rPr>
        <w:t>Rozšíření plánovaná do dalších etap</w:t>
      </w:r>
      <w:bookmarkEnd w:id="321"/>
      <w:bookmarkEnd w:id="322"/>
    </w:p>
    <w:p w:rsidR="008E14AA" w:rsidP="004E6CA2" w:rsidRDefault="00B17F84" w14:paraId="1E33A7E2" w14:textId="4A7DECEF">
      <w:pPr>
        <w:pStyle w:val="Nadpis4"/>
        <w:rPr>
          <w:lang w:eastAsia="cs-CZ"/>
        </w:rPr>
      </w:pPr>
      <w:bookmarkStart w:name="_Toc208482732" w:id="323"/>
      <w:r>
        <w:rPr>
          <w:lang w:eastAsia="cs-CZ"/>
        </w:rPr>
        <w:t xml:space="preserve">Správa okruhů </w:t>
      </w:r>
      <w:r w:rsidR="00F624EE">
        <w:rPr>
          <w:lang w:eastAsia="cs-CZ"/>
        </w:rPr>
        <w:t>v PP</w:t>
      </w:r>
      <w:bookmarkEnd w:id="323"/>
    </w:p>
    <w:p w:rsidR="00E9232A" w:rsidP="00E9232A" w:rsidRDefault="00E9232A" w14:paraId="1A88F875" w14:textId="493D6965">
      <w:pPr>
        <w:keepNext/>
        <w:rPr>
          <w:lang w:eastAsia="cs-CZ"/>
        </w:rPr>
      </w:pPr>
      <w:r>
        <w:rPr>
          <w:lang w:eastAsia="cs-CZ"/>
        </w:rPr>
        <w:t>V souvislosti se zamýšle</w:t>
      </w:r>
      <w:r w:rsidR="001F4281">
        <w:rPr>
          <w:lang w:eastAsia="cs-CZ"/>
        </w:rPr>
        <w:t xml:space="preserve">nými změnami </w:t>
      </w:r>
      <w:r w:rsidR="00100968">
        <w:rPr>
          <w:lang w:eastAsia="cs-CZ"/>
        </w:rPr>
        <w:t xml:space="preserve">primárního systému pro správu okruhů a vazeb mezi položkou objednávky a </w:t>
      </w:r>
      <w:r w:rsidR="001120D6">
        <w:rPr>
          <w:lang w:eastAsia="cs-CZ"/>
        </w:rPr>
        <w:t>okruhem</w:t>
      </w:r>
      <w:r w:rsidR="00EC0416">
        <w:rPr>
          <w:lang w:eastAsia="cs-CZ"/>
        </w:rPr>
        <w:t>,</w:t>
      </w:r>
      <w:r w:rsidR="001120D6">
        <w:rPr>
          <w:lang w:eastAsia="cs-CZ"/>
        </w:rPr>
        <w:t xml:space="preserve"> resp. rozvrhem z HEN na PP</w:t>
      </w:r>
      <w:r w:rsidR="00C330DB">
        <w:rPr>
          <w:lang w:eastAsia="cs-CZ"/>
        </w:rPr>
        <w:t xml:space="preserve"> bude </w:t>
      </w:r>
      <w:r w:rsidR="00F45132">
        <w:rPr>
          <w:lang w:eastAsia="cs-CZ"/>
        </w:rPr>
        <w:t>v příslušné projektové etapě zapotřebí odpovídající podpora ze strany integračních toků. Tedy odpovídající p</w:t>
      </w:r>
      <w:r w:rsidR="00F624EE">
        <w:rPr>
          <w:lang w:eastAsia="cs-CZ"/>
        </w:rPr>
        <w:t xml:space="preserve">řenos těchto entit </w:t>
      </w:r>
      <w:r w:rsidR="00FA3907">
        <w:rPr>
          <w:lang w:eastAsia="cs-CZ"/>
        </w:rPr>
        <w:t>z PP do HEN a zastavení souvisejících přenosů vzniklých v první etapě.</w:t>
      </w:r>
    </w:p>
    <w:p w:rsidR="00FA3907" w:rsidP="00085463" w:rsidRDefault="00085463" w14:paraId="2816FF9D" w14:textId="3452AB66">
      <w:pPr>
        <w:pStyle w:val="Nadpis4"/>
        <w:rPr>
          <w:lang w:eastAsia="cs-CZ"/>
        </w:rPr>
      </w:pPr>
      <w:bookmarkStart w:name="_Toc208482733" w:id="324"/>
      <w:r>
        <w:rPr>
          <w:lang w:eastAsia="cs-CZ"/>
        </w:rPr>
        <w:t>Přechod z MDB na API</w:t>
      </w:r>
      <w:bookmarkEnd w:id="324"/>
    </w:p>
    <w:p w:rsidR="008819CE" w:rsidP="00085463" w:rsidRDefault="00085463" w14:paraId="06F98204" w14:textId="77777777">
      <w:pPr>
        <w:rPr>
          <w:lang w:eastAsia="cs-CZ"/>
        </w:rPr>
      </w:pPr>
      <w:r>
        <w:rPr>
          <w:lang w:eastAsia="cs-CZ"/>
        </w:rPr>
        <w:t xml:space="preserve">Poté, co dojde k vybudování příslušných komunikačních </w:t>
      </w:r>
      <w:r w:rsidR="00CA3150">
        <w:rPr>
          <w:lang w:eastAsia="cs-CZ"/>
        </w:rPr>
        <w:t xml:space="preserve">API </w:t>
      </w:r>
      <w:r>
        <w:rPr>
          <w:lang w:eastAsia="cs-CZ"/>
        </w:rPr>
        <w:t xml:space="preserve">rozhraní </w:t>
      </w:r>
      <w:r w:rsidR="00222E2D">
        <w:rPr>
          <w:lang w:eastAsia="cs-CZ"/>
        </w:rPr>
        <w:t xml:space="preserve">a jejich </w:t>
      </w:r>
      <w:r w:rsidR="00B06991">
        <w:rPr>
          <w:lang w:eastAsia="cs-CZ"/>
        </w:rPr>
        <w:t xml:space="preserve">úspěšnému ověření v praxi, </w:t>
      </w:r>
      <w:r w:rsidR="007A4D08">
        <w:rPr>
          <w:lang w:eastAsia="cs-CZ"/>
        </w:rPr>
        <w:t>bud</w:t>
      </w:r>
      <w:r w:rsidR="00407E4D">
        <w:rPr>
          <w:lang w:eastAsia="cs-CZ"/>
        </w:rPr>
        <w:t xml:space="preserve">ou </w:t>
      </w:r>
      <w:r w:rsidR="007A4D08">
        <w:rPr>
          <w:lang w:eastAsia="cs-CZ"/>
        </w:rPr>
        <w:t>na tyto nové komunikační kanály přesměrován</w:t>
      </w:r>
      <w:r w:rsidR="00407E4D">
        <w:rPr>
          <w:lang w:eastAsia="cs-CZ"/>
        </w:rPr>
        <w:t xml:space="preserve">y entity </w:t>
      </w:r>
      <w:r w:rsidR="008819CE">
        <w:rPr>
          <w:lang w:eastAsia="cs-CZ"/>
        </w:rPr>
        <w:t>vyměňované na MDB.</w:t>
      </w:r>
    </w:p>
    <w:p w:rsidR="002302A4" w:rsidP="002302A4" w:rsidRDefault="002302A4" w14:paraId="27764E1D" w14:textId="77777777">
      <w:pPr>
        <w:pStyle w:val="Nadpis4"/>
        <w:rPr>
          <w:lang w:eastAsia="cs-CZ"/>
        </w:rPr>
      </w:pPr>
      <w:bookmarkStart w:name="_Toc208482734" w:id="325"/>
      <w:r>
        <w:rPr>
          <w:lang w:eastAsia="cs-CZ"/>
        </w:rPr>
        <w:t>Strategická optimalizace</w:t>
      </w:r>
      <w:bookmarkEnd w:id="325"/>
    </w:p>
    <w:p w:rsidR="00E60412" w:rsidP="002302A4" w:rsidRDefault="00E60412" w14:paraId="111BE3E8" w14:textId="7ADD40AD">
      <w:pPr>
        <w:rPr>
          <w:lang w:eastAsia="cs-CZ"/>
        </w:rPr>
      </w:pPr>
      <w:r>
        <w:rPr>
          <w:lang w:eastAsia="cs-CZ"/>
        </w:rPr>
        <w:t>V souvislosti se zavedením strategické optimalizace</w:t>
      </w:r>
      <w:r w:rsidR="004910BE">
        <w:rPr>
          <w:lang w:eastAsia="cs-CZ"/>
        </w:rPr>
        <w:t xml:space="preserve"> </w:t>
      </w:r>
      <w:r w:rsidR="00156AB0">
        <w:rPr>
          <w:lang w:eastAsia="cs-CZ"/>
        </w:rPr>
        <w:t>a sestavu podkladů pro nové okruhy v RP bude zapotřebí doplnit příslušnou integraci na systém PP</w:t>
      </w:r>
      <w:r w:rsidR="00DB4B18">
        <w:rPr>
          <w:lang w:eastAsia="cs-CZ"/>
        </w:rPr>
        <w:t xml:space="preserve">, v rámci které proběhne transformace </w:t>
      </w:r>
      <w:r w:rsidR="00036F67">
        <w:rPr>
          <w:lang w:eastAsia="cs-CZ"/>
        </w:rPr>
        <w:t>výstupů optimalizace na standardní okruhy</w:t>
      </w:r>
      <w:r w:rsidR="00EC0416">
        <w:rPr>
          <w:lang w:eastAsia="cs-CZ"/>
        </w:rPr>
        <w:t>, rozvrhy</w:t>
      </w:r>
      <w:r w:rsidR="00036F67">
        <w:rPr>
          <w:lang w:eastAsia="cs-CZ"/>
        </w:rPr>
        <w:t xml:space="preserve"> a </w:t>
      </w:r>
      <w:r w:rsidR="00EC0416">
        <w:rPr>
          <w:lang w:eastAsia="cs-CZ"/>
        </w:rPr>
        <w:t xml:space="preserve">jejich </w:t>
      </w:r>
      <w:r w:rsidR="00036F67">
        <w:rPr>
          <w:lang w:eastAsia="cs-CZ"/>
        </w:rPr>
        <w:t>vazby na předměty smluv.</w:t>
      </w:r>
    </w:p>
    <w:p w:rsidRPr="00085463" w:rsidR="00085463" w:rsidP="004E6CA2" w:rsidRDefault="0094501E" w14:paraId="00E48DFB" w14:textId="45451015">
      <w:pPr>
        <w:rPr>
          <w:lang w:eastAsia="cs-CZ"/>
        </w:rPr>
      </w:pPr>
      <w:r>
        <w:rPr>
          <w:lang w:eastAsia="cs-CZ"/>
        </w:rPr>
        <w:t>A p</w:t>
      </w:r>
      <w:r w:rsidR="006C2C7F">
        <w:rPr>
          <w:lang w:eastAsia="cs-CZ"/>
        </w:rPr>
        <w:t xml:space="preserve">ochopitelně bude </w:t>
      </w:r>
      <w:r w:rsidR="004910BE">
        <w:rPr>
          <w:lang w:eastAsia="cs-CZ"/>
        </w:rPr>
        <w:t xml:space="preserve">také </w:t>
      </w:r>
      <w:r w:rsidR="006C2C7F">
        <w:rPr>
          <w:lang w:eastAsia="cs-CZ"/>
        </w:rPr>
        <w:t xml:space="preserve">zapotřebí </w:t>
      </w:r>
      <w:r w:rsidR="000F25CD">
        <w:rPr>
          <w:lang w:eastAsia="cs-CZ"/>
        </w:rPr>
        <w:t xml:space="preserve">integrovat </w:t>
      </w:r>
      <w:r w:rsidR="00302D69">
        <w:rPr>
          <w:lang w:eastAsia="cs-CZ"/>
        </w:rPr>
        <w:t xml:space="preserve">do </w:t>
      </w:r>
      <w:r w:rsidR="004910BE">
        <w:rPr>
          <w:lang w:eastAsia="cs-CZ"/>
        </w:rPr>
        <w:t xml:space="preserve">platformy FLW </w:t>
      </w:r>
      <w:r w:rsidR="000F25CD">
        <w:rPr>
          <w:lang w:eastAsia="cs-CZ"/>
        </w:rPr>
        <w:t>zvolený optimalizační nástroj</w:t>
      </w:r>
      <w:r w:rsidR="004910BE">
        <w:rPr>
          <w:lang w:eastAsia="cs-CZ"/>
        </w:rPr>
        <w:t>.</w:t>
      </w:r>
    </w:p>
    <w:p w:rsidR="004A2B55" w:rsidP="004E6CA2" w:rsidRDefault="004A2B55" w14:paraId="1C9CC791" w14:textId="77777777">
      <w:pPr>
        <w:keepNext/>
        <w:rPr>
          <w:lang w:eastAsia="cs-CZ"/>
        </w:rPr>
      </w:pPr>
    </w:p>
    <w:p w:rsidRPr="00DF1C0D" w:rsidR="00BF4D8E" w:rsidRDefault="00BF4D8E" w14:paraId="73949D4D" w14:textId="77777777">
      <w:pPr>
        <w:rPr>
          <w:lang w:eastAsia="cs-CZ"/>
        </w:rPr>
      </w:pPr>
    </w:p>
    <w:p w:rsidR="00564AAB" w:rsidP="007257DF" w:rsidRDefault="00564AAB" w14:paraId="3A886804" w14:textId="77777777">
      <w:pPr>
        <w:rPr>
          <w:lang w:eastAsia="cs-CZ"/>
        </w:rPr>
      </w:pPr>
    </w:p>
    <w:p w:rsidR="00564AAB" w:rsidP="00564AAB" w:rsidRDefault="00564AAB" w14:paraId="066BE77B" w14:textId="77777777">
      <w:pPr>
        <w:rPr>
          <w:lang w:eastAsia="cs-CZ"/>
        </w:rPr>
      </w:pPr>
    </w:p>
    <w:p w:rsidR="00564AAB" w:rsidRDefault="00564AAB" w14:paraId="33243F4E" w14:textId="77777777">
      <w:pPr>
        <w:spacing w:after="0" w:line="240" w:lineRule="auto"/>
        <w:rPr>
          <w:lang w:eastAsia="cs-CZ"/>
        </w:rPr>
      </w:pPr>
      <w:bookmarkStart w:name="_Ref207601071" w:id="326"/>
      <w:r>
        <w:rPr>
          <w:lang w:eastAsia="cs-CZ"/>
        </w:rPr>
        <w:br w:type="page"/>
      </w:r>
    </w:p>
    <w:p w:rsidR="00927209" w:rsidP="00564AAB" w:rsidRDefault="00927209" w14:paraId="4A91F15C" w14:textId="09A90076">
      <w:pPr>
        <w:pStyle w:val="Nadpis2"/>
        <w:rPr>
          <w:lang w:eastAsia="cs-CZ"/>
        </w:rPr>
      </w:pPr>
      <w:bookmarkStart w:name="_Toc207630380" w:id="327"/>
      <w:bookmarkStart w:name="_Toc207528504" w:id="328"/>
      <w:bookmarkStart w:name="_Toc207528611" w:id="329"/>
      <w:bookmarkStart w:name="_Toc207546518" w:id="330"/>
      <w:bookmarkStart w:name="_Toc207561282" w:id="331"/>
      <w:bookmarkStart w:name="_Toc207566325" w:id="332"/>
      <w:bookmarkStart w:name="_Toc207569062" w:id="333"/>
      <w:bookmarkStart w:name="_Toc207571504" w:id="334"/>
      <w:bookmarkStart w:name="_Toc207571587" w:id="335"/>
      <w:bookmarkStart w:name="_Toc207571671" w:id="336"/>
      <w:bookmarkStart w:name="_Toc207571755" w:id="337"/>
      <w:bookmarkStart w:name="_Toc207600287" w:id="338"/>
      <w:bookmarkStart w:name="_Toc207603607" w:id="339"/>
      <w:bookmarkStart w:name="_Toc207605906" w:id="340"/>
      <w:bookmarkStart w:name="_Toc207607538" w:id="341"/>
      <w:bookmarkStart w:name="_Toc207608409" w:id="342"/>
      <w:bookmarkStart w:name="_Toc207611278" w:id="343"/>
      <w:bookmarkStart w:name="_Toc207613245" w:id="344"/>
      <w:bookmarkStart w:name="_Toc207613401" w:id="345"/>
      <w:bookmarkStart w:name="_Ref207634224" w:id="346"/>
      <w:bookmarkStart w:name="_Toc208482735" w:id="347"/>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r>
        <w:rPr>
          <w:lang w:eastAsia="cs-CZ"/>
        </w:rPr>
        <w:t>Strategická optimalizace</w:t>
      </w:r>
      <w:bookmarkEnd w:id="346"/>
      <w:bookmarkEnd w:id="347"/>
    </w:p>
    <w:p w:rsidRPr="002A36F0" w:rsidR="002A36F0" w:rsidP="009D6CBF" w:rsidRDefault="002A36F0" w14:paraId="260A4007" w14:textId="397D4EC9">
      <w:pPr>
        <w:pStyle w:val="Nadpis3"/>
        <w:rPr>
          <w:lang w:eastAsia="cs-CZ"/>
        </w:rPr>
      </w:pPr>
      <w:bookmarkStart w:name="_Toc208482736" w:id="348"/>
      <w:r w:rsidRPr="002A36F0">
        <w:rPr>
          <w:lang w:eastAsia="cs-CZ"/>
        </w:rPr>
        <w:t xml:space="preserve">Úvod </w:t>
      </w:r>
      <w:r w:rsidR="00F01F6F">
        <w:rPr>
          <w:lang w:eastAsia="cs-CZ"/>
        </w:rPr>
        <w:t xml:space="preserve">a </w:t>
      </w:r>
      <w:r w:rsidRPr="002A36F0">
        <w:rPr>
          <w:lang w:eastAsia="cs-CZ"/>
        </w:rPr>
        <w:t>Definice</w:t>
      </w:r>
      <w:bookmarkEnd w:id="348"/>
    </w:p>
    <w:p w:rsidRPr="002A36F0" w:rsidR="002A36F0" w:rsidP="002A36F0" w:rsidRDefault="002A36F0" w14:paraId="724714C5" w14:textId="623C31B6">
      <w:pPr>
        <w:rPr>
          <w:lang w:eastAsia="cs-CZ"/>
        </w:rPr>
      </w:pPr>
      <w:r w:rsidRPr="002A36F0">
        <w:rPr>
          <w:lang w:eastAsia="cs-CZ"/>
        </w:rPr>
        <w:t xml:space="preserve">Strategickou optimalizací v duchu aplikací RoadPlan a Pasport jsou myšleny funkčnosti těchto dvou aplikací, které budou podporovat uživatele pro vytvoření strategických plánů </w:t>
      </w:r>
      <w:r w:rsidR="00042AEF">
        <w:rPr>
          <w:lang w:eastAsia="cs-CZ"/>
        </w:rPr>
        <w:t xml:space="preserve">(SP) </w:t>
      </w:r>
      <w:r w:rsidRPr="002A36F0">
        <w:rPr>
          <w:lang w:eastAsia="cs-CZ"/>
        </w:rPr>
        <w:t>svozu odpadu. </w:t>
      </w:r>
    </w:p>
    <w:p w:rsidRPr="002A36F0" w:rsidR="002A36F0" w:rsidP="002A36F0" w:rsidRDefault="002A36F0" w14:paraId="2BF4CDAB" w14:textId="77777777">
      <w:pPr>
        <w:rPr>
          <w:lang w:eastAsia="cs-CZ"/>
        </w:rPr>
      </w:pPr>
      <w:r w:rsidRPr="002A36F0">
        <w:rPr>
          <w:lang w:eastAsia="cs-CZ"/>
        </w:rPr>
        <w:t>Na rozdíl od operativního plánování nejde o rutinní proces, ale uživatelé do SP budou vkládat mnoho své vlastní invence v každém kroku životního cyklu SP.</w:t>
      </w:r>
    </w:p>
    <w:p w:rsidRPr="002A36F0" w:rsidR="002A36F0" w:rsidP="002A36F0" w:rsidRDefault="002A36F0" w14:paraId="6982D596" w14:textId="0BA701A2">
      <w:pPr>
        <w:rPr>
          <w:lang w:eastAsia="cs-CZ"/>
        </w:rPr>
      </w:pPr>
      <w:r w:rsidRPr="002A36F0">
        <w:rPr>
          <w:lang w:eastAsia="cs-CZ"/>
        </w:rPr>
        <w:t>Cílem SP je nalezení optimálního rozložení položek objednávek a jejich nádob do nové sady okruhů. Výsledkem SP může být také změna rozvrhů RPO</w:t>
      </w:r>
      <w:r w:rsidR="0079241E">
        <w:rPr>
          <w:lang w:eastAsia="cs-CZ"/>
        </w:rPr>
        <w:t xml:space="preserve"> a </w:t>
      </w:r>
      <w:r w:rsidR="001B54D1">
        <w:rPr>
          <w:lang w:eastAsia="cs-CZ"/>
        </w:rPr>
        <w:t xml:space="preserve">to jak z pohledu kompletního </w:t>
      </w:r>
      <w:r w:rsidR="00122048">
        <w:rPr>
          <w:lang w:eastAsia="cs-CZ"/>
        </w:rPr>
        <w:t xml:space="preserve">přepracování, tak o v rozsahu dodatečné optimalizace (např. jak zaplánovat novou obec do </w:t>
      </w:r>
      <w:r w:rsidR="00F50EC5">
        <w:rPr>
          <w:lang w:eastAsia="cs-CZ"/>
        </w:rPr>
        <w:t>stávajících okruhů).</w:t>
      </w:r>
    </w:p>
    <w:p w:rsidRPr="002A36F0" w:rsidR="002A36F0" w:rsidP="002A36F0" w:rsidRDefault="002A36F0" w14:paraId="5B48CBBC" w14:textId="17445934">
      <w:pPr>
        <w:rPr>
          <w:lang w:eastAsia="cs-CZ"/>
        </w:rPr>
      </w:pPr>
      <w:r w:rsidRPr="002A36F0">
        <w:rPr>
          <w:lang w:eastAsia="cs-CZ"/>
        </w:rPr>
        <w:t>Obdobně jako u operativního plánování bude klíčové pracovat s datovou základnou vybudovanou v</w:t>
      </w:r>
      <w:r w:rsidR="00317A86">
        <w:rPr>
          <w:lang w:eastAsia="cs-CZ"/>
        </w:rPr>
        <w:t> </w:t>
      </w:r>
      <w:r w:rsidRPr="002A36F0">
        <w:rPr>
          <w:lang w:eastAsia="cs-CZ"/>
        </w:rPr>
        <w:t>PP. Z ní bude opět čerpat RP jako aplikace, kde budou funkčnosti strategického plánování podporovány.</w:t>
      </w:r>
    </w:p>
    <w:p w:rsidRPr="00124479" w:rsidR="00124479" w:rsidP="009D6CBF" w:rsidRDefault="002A36F0" w14:paraId="00258DDA" w14:textId="341ECDBF">
      <w:pPr>
        <w:rPr>
          <w:lang w:eastAsia="cs-CZ"/>
        </w:rPr>
      </w:pPr>
      <w:r w:rsidRPr="002A36F0">
        <w:rPr>
          <w:lang w:eastAsia="cs-CZ"/>
        </w:rPr>
        <w:t>K nalezení optimálního výsledku bude implementováno řešení, jež bude obsahovat i podpůrné algoritmy, které budou mít za úkol provést optimalizační úlohu rozložení RPO do okruhů za předem stanovených omezujících podmínek jako např. počet vozidel, jejich váhová a objemová kapacita, pracovní doba a samozřejmě i z pohledu RPO budou omezujícími faktory váhová a objemová zaplněnost nádob pro danou skupinu odpadu.</w:t>
      </w:r>
    </w:p>
    <w:p w:rsidRPr="00124479" w:rsidR="00E079FE" w:rsidP="009D6CBF" w:rsidRDefault="00E079FE" w14:paraId="2B25D2DB" w14:textId="77777777">
      <w:pPr>
        <w:rPr>
          <w:lang w:eastAsia="cs-CZ"/>
        </w:rPr>
      </w:pPr>
    </w:p>
    <w:p w:rsidRPr="005229CE" w:rsidR="005229CE" w:rsidP="009D6CBF" w:rsidRDefault="005229CE" w14:paraId="035F2D3C" w14:textId="77777777">
      <w:pPr>
        <w:pStyle w:val="Nadpis3"/>
        <w:rPr>
          <w:lang w:eastAsia="cs-CZ"/>
        </w:rPr>
      </w:pPr>
      <w:bookmarkStart w:name="_Toc208482737" w:id="349"/>
      <w:r w:rsidRPr="005229CE">
        <w:rPr>
          <w:lang w:eastAsia="cs-CZ"/>
        </w:rPr>
        <w:t>Životní cyklus SP</w:t>
      </w:r>
      <w:bookmarkEnd w:id="349"/>
    </w:p>
    <w:p w:rsidR="00FA6064" w:rsidP="005229CE" w:rsidRDefault="005229CE" w14:paraId="119D92EB" w14:textId="2D10FC4D">
      <w:pPr>
        <w:spacing w:after="0" w:line="240" w:lineRule="auto"/>
        <w:rPr>
          <w:lang w:eastAsia="cs-CZ"/>
        </w:rPr>
      </w:pPr>
      <w:r w:rsidRPr="005229CE">
        <w:rPr>
          <w:lang w:eastAsia="cs-CZ"/>
        </w:rPr>
        <w:t>Začneme životním cyklem SP, který postupně odkryje kroky pro úspěšné SP s použitelným výsledkem.</w:t>
      </w:r>
      <w:r w:rsidR="00DF352D">
        <w:rPr>
          <w:lang w:eastAsia="cs-CZ"/>
        </w:rPr>
        <w:t xml:space="preserve"> Tento životní cyklus je ilustrován na následujícím schématu.</w:t>
      </w:r>
    </w:p>
    <w:p w:rsidR="00E079FE" w:rsidP="005229CE" w:rsidRDefault="00E079FE" w14:paraId="4FFE4A4C" w14:textId="77777777">
      <w:pPr>
        <w:spacing w:after="0" w:line="240" w:lineRule="auto"/>
        <w:rPr>
          <w:lang w:eastAsia="cs-CZ"/>
        </w:rPr>
      </w:pPr>
    </w:p>
    <w:p w:rsidR="00E079FE" w:rsidP="005229CE" w:rsidRDefault="00E079FE" w14:paraId="493BF030" w14:textId="77777777">
      <w:pPr>
        <w:spacing w:after="0" w:line="240" w:lineRule="auto"/>
        <w:rPr>
          <w:lang w:eastAsia="cs-CZ"/>
        </w:rPr>
      </w:pPr>
    </w:p>
    <w:p w:rsidR="00E079FE" w:rsidP="005229CE" w:rsidRDefault="00E079FE" w14:paraId="45CDF453" w14:textId="77777777">
      <w:pPr>
        <w:spacing w:after="0" w:line="240" w:lineRule="auto"/>
        <w:rPr>
          <w:lang w:eastAsia="cs-CZ"/>
        </w:rPr>
        <w:sectPr w:rsidR="00E079FE" w:rsidSect="005E263F">
          <w:headerReference w:type="even" r:id="rId52"/>
          <w:headerReference w:type="default" r:id="rId53"/>
          <w:footerReference w:type="even" r:id="rId54"/>
          <w:pgSz w:w="11906" w:h="16838" w:orient="portrait"/>
          <w:pgMar w:top="1702" w:right="1417" w:bottom="709" w:left="1417" w:header="708" w:footer="272" w:gutter="0"/>
          <w:cols w:space="708"/>
          <w:docGrid w:linePitch="360"/>
        </w:sectPr>
      </w:pPr>
    </w:p>
    <w:p w:rsidR="00E079FE" w:rsidP="009D6CBF" w:rsidRDefault="005836AB" w14:paraId="62F3D6A4" w14:textId="27296C3A">
      <w:pPr>
        <w:spacing w:after="0" w:line="240" w:lineRule="auto"/>
        <w:jc w:val="center"/>
        <w:rPr>
          <w:lang w:eastAsia="cs-CZ"/>
        </w:rPr>
      </w:pPr>
      <w:r w:rsidRPr="005836AB">
        <w:rPr>
          <w:noProof/>
          <w:lang w:eastAsia="cs-CZ"/>
        </w:rPr>
        <w:drawing>
          <wp:inline distT="0" distB="0" distL="0" distR="0" wp14:anchorId="50AC642D" wp14:editId="7E9DCF6A">
            <wp:extent cx="8030983" cy="5302155"/>
            <wp:effectExtent l="0" t="0" r="8255" b="0"/>
            <wp:docPr id="2059515338" name="Obrázek 1" descr="Obsah obrázku text, snímek obrazovky, diagram, Písm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15338" name="Obrázek 1" descr="Obsah obrázku text, snímek obrazovky, diagram, Písmo&#10;&#10;Obsah generovaný pomocí AI může být nesprávný."/>
                    <pic:cNvPicPr/>
                  </pic:nvPicPr>
                  <pic:blipFill>
                    <a:blip r:embed="rId55"/>
                    <a:stretch>
                      <a:fillRect/>
                    </a:stretch>
                  </pic:blipFill>
                  <pic:spPr>
                    <a:xfrm>
                      <a:off x="0" y="0"/>
                      <a:ext cx="8048017" cy="5313401"/>
                    </a:xfrm>
                    <a:prstGeom prst="rect">
                      <a:avLst/>
                    </a:prstGeom>
                  </pic:spPr>
                </pic:pic>
              </a:graphicData>
            </a:graphic>
          </wp:inline>
        </w:drawing>
      </w:r>
    </w:p>
    <w:p w:rsidR="005836AB" w:rsidP="009D6CBF" w:rsidRDefault="005836AB" w14:paraId="0922F9AF" w14:textId="4F24EB81">
      <w:pPr>
        <w:pStyle w:val="Popisobrzku"/>
        <w:sectPr w:rsidR="005836AB" w:rsidSect="009D6CBF">
          <w:pgSz w:w="16838" w:h="11906" w:orient="landscape"/>
          <w:pgMar w:top="1418" w:right="1701" w:bottom="1418" w:left="709" w:header="709" w:footer="272" w:gutter="0"/>
          <w:cols w:space="708"/>
          <w:docGrid w:linePitch="360"/>
        </w:sectPr>
      </w:pPr>
      <w:r>
        <w:t>Obr.: Životní cyklus strategického plánování svozu odpadu</w:t>
      </w:r>
    </w:p>
    <w:p w:rsidR="00175198" w:rsidP="009D6CBF" w:rsidRDefault="00175198" w14:paraId="3447CDFE" w14:textId="77777777">
      <w:pPr>
        <w:pStyle w:val="Nadpis3"/>
        <w:rPr>
          <w:lang w:eastAsia="cs-CZ"/>
        </w:rPr>
      </w:pPr>
      <w:bookmarkStart w:name="_Toc208482738" w:id="350"/>
      <w:r w:rsidRPr="00175198">
        <w:rPr>
          <w:lang w:eastAsia="cs-CZ"/>
        </w:rPr>
        <w:t>Analýza dat svozu odpadu</w:t>
      </w:r>
      <w:bookmarkEnd w:id="350"/>
    </w:p>
    <w:p w:rsidRPr="00E1044F" w:rsidR="00E1044F" w:rsidP="00E1044F" w:rsidRDefault="00E1044F" w14:paraId="6916CF6F" w14:textId="05D49511">
      <w:pPr>
        <w:rPr>
          <w:smallCaps/>
          <w:color w:val="7E7E7E" w:themeColor="text1" w:themeTint="A5"/>
        </w:rPr>
      </w:pPr>
      <w:r w:rsidRPr="00AA1355">
        <w:rPr>
          <w:rStyle w:val="Odkazjemn"/>
        </w:rPr>
        <w:t>Tagy: #</w:t>
      </w:r>
      <w:r w:rsidR="007A293A">
        <w:rPr>
          <w:rStyle w:val="Odkazjemn"/>
        </w:rPr>
        <w:t>Balicek3</w:t>
      </w:r>
      <w:r w:rsidRPr="00AA1355">
        <w:rPr>
          <w:rStyle w:val="Odkazjemn"/>
        </w:rPr>
        <w:t>, #</w:t>
      </w:r>
      <w:r w:rsidR="00937236">
        <w:rPr>
          <w:rStyle w:val="Odkazjemn"/>
        </w:rPr>
        <w:t>SP RP 1</w:t>
      </w:r>
    </w:p>
    <w:p w:rsidRPr="00175198" w:rsidR="00175198" w:rsidP="009D6CBF" w:rsidRDefault="00175198" w14:paraId="41B6496A" w14:textId="3597069B">
      <w:pPr>
        <w:spacing w:before="120" w:after="120" w:line="240" w:lineRule="auto"/>
        <w:rPr>
          <w:lang w:eastAsia="cs-CZ"/>
        </w:rPr>
      </w:pPr>
      <w:r w:rsidRPr="00175198">
        <w:rPr>
          <w:lang w:eastAsia="cs-CZ"/>
        </w:rPr>
        <w:t>Před samotným spuštěním optimalizačního algoritmu je nezbytné provést důkladnou analýzu vstupních dat. Tato fáze je klíčová pro to, aby výpočetní model pracoval s kvalitními, úplnými a</w:t>
      </w:r>
      <w:r w:rsidR="002F3486">
        <w:rPr>
          <w:lang w:eastAsia="cs-CZ"/>
        </w:rPr>
        <w:t> </w:t>
      </w:r>
      <w:r w:rsidRPr="00175198">
        <w:rPr>
          <w:lang w:eastAsia="cs-CZ"/>
        </w:rPr>
        <w:t>správně strukturovanými informacemi. Bez této přípravy hrozí, že optimalizace bude neefektivní, nereálná nebo provozně neproveditelná.</w:t>
      </w:r>
    </w:p>
    <w:p w:rsidRPr="00175198" w:rsidR="00175198" w:rsidP="009D6CBF" w:rsidRDefault="00175198" w14:paraId="092B2D92" w14:textId="47DD7113">
      <w:pPr>
        <w:spacing w:before="120" w:after="120" w:line="240" w:lineRule="auto"/>
        <w:rPr>
          <w:lang w:eastAsia="cs-CZ"/>
        </w:rPr>
      </w:pPr>
      <w:r w:rsidRPr="00175198">
        <w:rPr>
          <w:lang w:eastAsia="cs-CZ"/>
        </w:rPr>
        <w:t>Existuje několik oblastí, které primárně bude</w:t>
      </w:r>
      <w:r w:rsidR="00E91238">
        <w:rPr>
          <w:lang w:eastAsia="cs-CZ"/>
        </w:rPr>
        <w:t xml:space="preserve"> </w:t>
      </w:r>
      <w:r w:rsidR="006F7903">
        <w:rPr>
          <w:lang w:eastAsia="cs-CZ"/>
        </w:rPr>
        <w:t>možné</w:t>
      </w:r>
      <w:r w:rsidRPr="00175198">
        <w:rPr>
          <w:lang w:eastAsia="cs-CZ"/>
        </w:rPr>
        <w:t xml:space="preserve"> ověř</w:t>
      </w:r>
      <w:r w:rsidR="00E91238">
        <w:rPr>
          <w:lang w:eastAsia="cs-CZ"/>
        </w:rPr>
        <w:t>i</w:t>
      </w:r>
      <w:r w:rsidRPr="00175198">
        <w:rPr>
          <w:lang w:eastAsia="cs-CZ"/>
        </w:rPr>
        <w:t>t rutinním provozem operativního plánování</w:t>
      </w:r>
      <w:r w:rsidR="006258B8">
        <w:rPr>
          <w:lang w:eastAsia="cs-CZ"/>
        </w:rPr>
        <w:t>:</w:t>
      </w:r>
    </w:p>
    <w:p w:rsidRPr="00175198" w:rsidR="00175198" w:rsidP="00A43239" w:rsidRDefault="002F3486" w14:paraId="587FE725" w14:textId="5EBA4264">
      <w:pPr>
        <w:numPr>
          <w:ilvl w:val="0"/>
          <w:numId w:val="27"/>
        </w:numPr>
        <w:spacing w:before="120" w:after="120" w:line="240" w:lineRule="auto"/>
        <w:rPr>
          <w:lang w:eastAsia="cs-CZ"/>
        </w:rPr>
      </w:pPr>
      <w:r>
        <w:rPr>
          <w:lang w:eastAsia="cs-CZ"/>
        </w:rPr>
        <w:t>d</w:t>
      </w:r>
      <w:r w:rsidRPr="00175198" w:rsidR="00175198">
        <w:rPr>
          <w:lang w:eastAsia="cs-CZ"/>
        </w:rPr>
        <w:t>atová základna položek objednávek a nádob pro strategické plánování</w:t>
      </w:r>
    </w:p>
    <w:p w:rsidRPr="00175198" w:rsidR="00175198" w:rsidP="00A43239" w:rsidRDefault="00175198" w14:paraId="70BB54CE" w14:textId="11FCA1B4">
      <w:pPr>
        <w:numPr>
          <w:ilvl w:val="0"/>
          <w:numId w:val="28"/>
        </w:numPr>
        <w:spacing w:before="120" w:after="120" w:line="240" w:lineRule="auto"/>
        <w:rPr>
          <w:lang w:eastAsia="cs-CZ"/>
        </w:rPr>
      </w:pPr>
      <w:r w:rsidRPr="00175198">
        <w:rPr>
          <w:lang w:eastAsia="cs-CZ"/>
        </w:rPr>
        <w:t xml:space="preserve">lokality </w:t>
      </w:r>
      <w:r w:rsidRPr="00175198" w:rsidR="00D73360">
        <w:rPr>
          <w:lang w:eastAsia="cs-CZ"/>
        </w:rPr>
        <w:t>–</w:t>
      </w:r>
      <w:r w:rsidRPr="00175198">
        <w:rPr>
          <w:lang w:eastAsia="cs-CZ"/>
        </w:rPr>
        <w:t xml:space="preserve"> místa realizací položek objednávek a stanoviště nádob</w:t>
      </w:r>
    </w:p>
    <w:p w:rsidRPr="00175198" w:rsidR="00175198" w:rsidP="00A43239" w:rsidRDefault="00175198" w14:paraId="5DB15DF1" w14:textId="77777777">
      <w:pPr>
        <w:numPr>
          <w:ilvl w:val="1"/>
          <w:numId w:val="29"/>
        </w:numPr>
        <w:spacing w:before="120" w:after="120" w:line="240" w:lineRule="auto"/>
        <w:rPr>
          <w:lang w:eastAsia="cs-CZ"/>
        </w:rPr>
      </w:pPr>
      <w:r w:rsidRPr="00175198">
        <w:rPr>
          <w:lang w:eastAsia="cs-CZ"/>
        </w:rPr>
        <w:t>adresy a souřadnice</w:t>
      </w:r>
    </w:p>
    <w:p w:rsidRPr="00175198" w:rsidR="00175198" w:rsidP="00A43239" w:rsidRDefault="00175198" w14:paraId="786DD12C" w14:textId="77777777">
      <w:pPr>
        <w:numPr>
          <w:ilvl w:val="1"/>
          <w:numId w:val="29"/>
        </w:numPr>
        <w:spacing w:before="120" w:after="120" w:line="240" w:lineRule="auto"/>
        <w:rPr>
          <w:lang w:eastAsia="cs-CZ"/>
        </w:rPr>
      </w:pPr>
      <w:r w:rsidRPr="00175198">
        <w:rPr>
          <w:lang w:eastAsia="cs-CZ"/>
        </w:rPr>
        <w:t>zóny </w:t>
      </w:r>
    </w:p>
    <w:p w:rsidRPr="00175198" w:rsidR="00175198" w:rsidP="00A43239" w:rsidRDefault="00175198" w14:paraId="27FE7108" w14:textId="77777777">
      <w:pPr>
        <w:numPr>
          <w:ilvl w:val="0"/>
          <w:numId w:val="29"/>
        </w:numPr>
        <w:spacing w:before="120" w:after="120" w:line="240" w:lineRule="auto"/>
        <w:rPr>
          <w:lang w:eastAsia="cs-CZ"/>
        </w:rPr>
      </w:pPr>
      <w:r w:rsidRPr="00175198">
        <w:rPr>
          <w:lang w:eastAsia="cs-CZ"/>
        </w:rPr>
        <w:t>skupiny odpadu a druhy do nich zařazené</w:t>
      </w:r>
    </w:p>
    <w:p w:rsidRPr="00175198" w:rsidR="00175198" w:rsidP="00A43239" w:rsidRDefault="00175198" w14:paraId="6743170C" w14:textId="77777777">
      <w:pPr>
        <w:numPr>
          <w:ilvl w:val="0"/>
          <w:numId w:val="29"/>
        </w:numPr>
        <w:spacing w:before="120" w:after="120" w:line="240" w:lineRule="auto"/>
        <w:rPr>
          <w:lang w:eastAsia="cs-CZ"/>
        </w:rPr>
      </w:pPr>
      <w:r w:rsidRPr="00175198">
        <w:rPr>
          <w:lang w:eastAsia="cs-CZ"/>
        </w:rPr>
        <w:t>typy nádob a jejich parametry</w:t>
      </w:r>
    </w:p>
    <w:p w:rsidRPr="00175198" w:rsidR="00175198" w:rsidP="00A43239" w:rsidRDefault="00175198" w14:paraId="13D80AB8" w14:textId="77777777">
      <w:pPr>
        <w:numPr>
          <w:ilvl w:val="0"/>
          <w:numId w:val="29"/>
        </w:numPr>
        <w:spacing w:before="120" w:after="120" w:line="240" w:lineRule="auto"/>
        <w:rPr>
          <w:lang w:eastAsia="cs-CZ"/>
        </w:rPr>
      </w:pPr>
      <w:r w:rsidRPr="00175198">
        <w:rPr>
          <w:lang w:eastAsia="cs-CZ"/>
        </w:rPr>
        <w:t>počty nádob</w:t>
      </w:r>
    </w:p>
    <w:p w:rsidRPr="00175198" w:rsidR="00175198" w:rsidP="00A43239" w:rsidRDefault="00175198" w14:paraId="621FE2C6" w14:textId="77777777">
      <w:pPr>
        <w:numPr>
          <w:ilvl w:val="0"/>
          <w:numId w:val="29"/>
        </w:numPr>
        <w:spacing w:before="120" w:after="120" w:line="240" w:lineRule="auto"/>
        <w:rPr>
          <w:lang w:eastAsia="cs-CZ"/>
        </w:rPr>
      </w:pPr>
      <w:r w:rsidRPr="00175198">
        <w:rPr>
          <w:lang w:eastAsia="cs-CZ"/>
        </w:rPr>
        <w:t>počet kusů na dané lokalitě</w:t>
      </w:r>
    </w:p>
    <w:p w:rsidRPr="00175198" w:rsidR="00175198" w:rsidP="00A43239" w:rsidRDefault="00175198" w14:paraId="7C4BAD07" w14:textId="77777777">
      <w:pPr>
        <w:numPr>
          <w:ilvl w:val="0"/>
          <w:numId w:val="29"/>
        </w:numPr>
        <w:spacing w:before="120" w:after="120" w:line="240" w:lineRule="auto"/>
        <w:rPr>
          <w:lang w:eastAsia="cs-CZ"/>
        </w:rPr>
      </w:pPr>
      <w:r w:rsidRPr="00175198">
        <w:rPr>
          <w:lang w:eastAsia="cs-CZ"/>
        </w:rPr>
        <w:t>frekvence vývozu</w:t>
      </w:r>
    </w:p>
    <w:p w:rsidRPr="00175198" w:rsidR="00175198" w:rsidP="00A43239" w:rsidRDefault="00175198" w14:paraId="7E39E358" w14:textId="77777777">
      <w:pPr>
        <w:numPr>
          <w:ilvl w:val="1"/>
          <w:numId w:val="29"/>
        </w:numPr>
        <w:spacing w:before="120" w:after="120" w:line="240" w:lineRule="auto"/>
        <w:rPr>
          <w:lang w:eastAsia="cs-CZ"/>
        </w:rPr>
      </w:pPr>
      <w:r w:rsidRPr="00175198">
        <w:rPr>
          <w:lang w:eastAsia="cs-CZ"/>
        </w:rPr>
        <w:t>1× týdně, 2× týdně, 1× za 14 dní, 1× měsíčně…</w:t>
      </w:r>
    </w:p>
    <w:p w:rsidRPr="00175198" w:rsidR="001E29B2" w:rsidP="009D6CBF" w:rsidRDefault="001E29B2" w14:paraId="2AE50EF5" w14:textId="77777777">
      <w:pPr>
        <w:spacing w:before="120" w:after="120" w:line="240" w:lineRule="auto"/>
        <w:rPr>
          <w:lang w:eastAsia="cs-CZ"/>
        </w:rPr>
      </w:pPr>
    </w:p>
    <w:p w:rsidRPr="00175198" w:rsidR="00175198" w:rsidP="009D6CBF" w:rsidRDefault="00175198" w14:paraId="6A9B5C98" w14:textId="77777777">
      <w:pPr>
        <w:pStyle w:val="Nadpis4"/>
        <w:spacing w:before="120" w:after="120"/>
        <w:rPr>
          <w:lang w:eastAsia="cs-CZ"/>
        </w:rPr>
      </w:pPr>
      <w:bookmarkStart w:name="_Toc208482739" w:id="351"/>
      <w:r w:rsidRPr="00175198">
        <w:rPr>
          <w:lang w:eastAsia="cs-CZ"/>
        </w:rPr>
        <w:t>Analýza produkce odpadu</w:t>
      </w:r>
      <w:bookmarkEnd w:id="351"/>
    </w:p>
    <w:p w:rsidRPr="00175198" w:rsidR="00175198" w:rsidP="009D6CBF" w:rsidRDefault="00175198" w14:paraId="653C1D17" w14:textId="77777777">
      <w:pPr>
        <w:spacing w:before="120" w:after="120" w:line="240" w:lineRule="auto"/>
        <w:rPr>
          <w:lang w:eastAsia="cs-CZ"/>
        </w:rPr>
      </w:pPr>
      <w:r w:rsidRPr="00175198">
        <w:rPr>
          <w:lang w:eastAsia="cs-CZ"/>
        </w:rPr>
        <w:t>Při plánování svozu je nutné zohlednit, že vozidla odpad lisují, a tedy obslouží více nádob, než by odpovídalo jejich součtu objemů. Model optimalizace proto pracuje s efektivním objemem odpadu po lisování nebo s hmotnostními limity vozidel. Tím je zajištěna realistická kapacitní kontrola a provozní proveditelnost tras.</w:t>
      </w:r>
    </w:p>
    <w:p w:rsidRPr="00175198" w:rsidR="00175198" w:rsidP="009D6CBF" w:rsidRDefault="00175198" w14:paraId="4E34EE72" w14:textId="77777777">
      <w:pPr>
        <w:spacing w:before="120" w:after="120" w:line="240" w:lineRule="auto"/>
        <w:rPr>
          <w:lang w:eastAsia="cs-CZ"/>
        </w:rPr>
      </w:pPr>
      <w:r w:rsidRPr="00175198">
        <w:rPr>
          <w:lang w:eastAsia="cs-CZ"/>
        </w:rPr>
        <w:t>U lehkých odpadů</w:t>
      </w:r>
      <w:r w:rsidRPr="009D6CBF">
        <w:t>, jako jsou plasty nebo papír, je nutné sledovat objemovou kapacitu vozidel, protože tyto materiály naplní prostor vozidla dříve než jeho hmotnostní limit. Optimalizační algoritmus proto pracuje s efektivním objemem</w:t>
      </w:r>
      <w:r w:rsidRPr="00175198">
        <w:rPr>
          <w:lang w:eastAsia="cs-CZ"/>
        </w:rPr>
        <w:t xml:space="preserve"> odpadu po lisování a zohledňuje typ odpadu při rozhodování o kapacitním omezení. Tím je zajištěna provozní realističnost tras a správné využití svozových kapacit.</w:t>
      </w:r>
    </w:p>
    <w:p w:rsidRPr="00175198" w:rsidR="001E29B2" w:rsidP="009D6CBF" w:rsidRDefault="001E29B2" w14:paraId="3487192D" w14:textId="77777777">
      <w:pPr>
        <w:spacing w:before="120" w:after="120" w:line="240" w:lineRule="auto"/>
        <w:rPr>
          <w:lang w:eastAsia="cs-CZ"/>
        </w:rPr>
      </w:pPr>
    </w:p>
    <w:p w:rsidRPr="00175198" w:rsidR="00175198" w:rsidP="009D6CBF" w:rsidRDefault="00175198" w14:paraId="5FAC6540" w14:textId="77777777">
      <w:pPr>
        <w:pStyle w:val="Nadpis5"/>
        <w:rPr>
          <w:lang w:eastAsia="cs-CZ"/>
        </w:rPr>
      </w:pPr>
      <w:r w:rsidRPr="00175198">
        <w:rPr>
          <w:lang w:eastAsia="cs-CZ"/>
        </w:rPr>
        <w:t>Proces shromažďování relevantních dat</w:t>
      </w:r>
    </w:p>
    <w:p w:rsidRPr="00175198" w:rsidR="00175198" w:rsidP="009D6CBF" w:rsidRDefault="00175198" w14:paraId="73B54048" w14:textId="77777777">
      <w:pPr>
        <w:spacing w:before="120" w:after="120" w:line="240" w:lineRule="auto"/>
        <w:rPr>
          <w:lang w:eastAsia="cs-CZ"/>
        </w:rPr>
      </w:pPr>
      <w:r w:rsidRPr="00175198">
        <w:rPr>
          <w:lang w:eastAsia="cs-CZ"/>
        </w:rPr>
        <w:t>Pro analýzu dat je nutné vybudovat řešení podporující shromažďování dat v delším časovém horizontu. Není možné do procesu strategického plánování vstoupit s hodnotami získanými z jednoho měsíce svozu nebo počítat s odbornými odhady.</w:t>
      </w:r>
    </w:p>
    <w:p w:rsidRPr="00175198" w:rsidR="00175198" w:rsidP="009D6CBF" w:rsidRDefault="00175198" w14:paraId="0B7009EA" w14:textId="77777777">
      <w:pPr>
        <w:spacing w:before="120" w:after="120" w:line="240" w:lineRule="auto"/>
        <w:rPr>
          <w:lang w:eastAsia="cs-CZ"/>
        </w:rPr>
      </w:pPr>
      <w:r w:rsidRPr="00175198">
        <w:rPr>
          <w:lang w:eastAsia="cs-CZ"/>
        </w:rPr>
        <w:t>Cílem tohoto procesu je pro konkrétní skupiny odpadu získat následující hodnoty:</w:t>
      </w:r>
    </w:p>
    <w:p w:rsidR="00175198" w:rsidP="00A43239" w:rsidRDefault="00175198" w14:paraId="6438FDF1" w14:textId="77777777">
      <w:pPr>
        <w:numPr>
          <w:ilvl w:val="0"/>
          <w:numId w:val="30"/>
        </w:numPr>
        <w:spacing w:before="120" w:after="120" w:line="240" w:lineRule="auto"/>
        <w:rPr>
          <w:lang w:eastAsia="cs-CZ"/>
        </w:rPr>
      </w:pPr>
      <w:r w:rsidRPr="00175198">
        <w:rPr>
          <w:lang w:eastAsia="cs-CZ"/>
        </w:rPr>
        <w:t>měrná hmotnost (hustota) odpadu na 1 litr nádoby</w:t>
      </w:r>
    </w:p>
    <w:p w:rsidRPr="00175198" w:rsidR="00175198" w:rsidP="00A43239" w:rsidRDefault="00175198" w14:paraId="7972FFA2" w14:textId="14998172">
      <w:pPr>
        <w:numPr>
          <w:ilvl w:val="1"/>
          <w:numId w:val="30"/>
        </w:numPr>
        <w:spacing w:before="120" w:after="120" w:line="240" w:lineRule="auto"/>
        <w:rPr>
          <w:lang w:eastAsia="cs-CZ"/>
        </w:rPr>
      </w:pPr>
      <w:r w:rsidRPr="00175198">
        <w:rPr>
          <w:lang w:eastAsia="cs-CZ"/>
        </w:rPr>
        <w:t>tato hodnota pak přes objem typu nádoby bude definovat hodnotu hmotnosti odpadu typu nádoby za každou skupinu odpadu</w:t>
      </w:r>
    </w:p>
    <w:p w:rsidRPr="00175198" w:rsidR="00175198" w:rsidP="00A43239" w:rsidRDefault="00175198" w14:paraId="4BC5D812" w14:textId="77777777">
      <w:pPr>
        <w:numPr>
          <w:ilvl w:val="0"/>
          <w:numId w:val="30"/>
        </w:numPr>
        <w:spacing w:before="120" w:after="120" w:line="240" w:lineRule="auto"/>
        <w:rPr>
          <w:lang w:eastAsia="cs-CZ"/>
        </w:rPr>
      </w:pPr>
      <w:r w:rsidRPr="00175198">
        <w:rPr>
          <w:lang w:eastAsia="cs-CZ"/>
        </w:rPr>
        <w:t>průměrné objemové zaplnění typu nádoby pro obsluhované skupiny odpadu.</w:t>
      </w:r>
    </w:p>
    <w:p w:rsidRPr="00175198" w:rsidR="00175198" w:rsidP="009D6CBF" w:rsidRDefault="00175198" w14:paraId="7FFF0BDE" w14:textId="4F4EA233">
      <w:pPr>
        <w:spacing w:before="120" w:after="120" w:line="240" w:lineRule="auto"/>
        <w:rPr>
          <w:lang w:eastAsia="cs-CZ"/>
        </w:rPr>
      </w:pPr>
      <w:r w:rsidRPr="00175198">
        <w:rPr>
          <w:lang w:eastAsia="cs-CZ"/>
        </w:rPr>
        <w:t xml:space="preserve">Řešení bude </w:t>
      </w:r>
      <w:r w:rsidR="008A1296">
        <w:rPr>
          <w:lang w:eastAsia="cs-CZ"/>
        </w:rPr>
        <w:t>podpořeno ze</w:t>
      </w:r>
      <w:r w:rsidR="00D364E9">
        <w:rPr>
          <w:lang w:eastAsia="cs-CZ"/>
        </w:rPr>
        <w:t xml:space="preserve"> strany</w:t>
      </w:r>
      <w:r w:rsidRPr="00175198">
        <w:rPr>
          <w:lang w:eastAsia="cs-CZ"/>
        </w:rPr>
        <w:t>:</w:t>
      </w:r>
    </w:p>
    <w:p w:rsidRPr="00175198" w:rsidR="00175198" w:rsidP="00A43239" w:rsidRDefault="00D364E9" w14:paraId="767741F9" w14:textId="16B1584B">
      <w:pPr>
        <w:numPr>
          <w:ilvl w:val="0"/>
          <w:numId w:val="31"/>
        </w:numPr>
        <w:spacing w:before="120" w:after="120" w:line="240" w:lineRule="auto"/>
        <w:rPr>
          <w:lang w:eastAsia="cs-CZ"/>
        </w:rPr>
      </w:pPr>
      <w:r>
        <w:rPr>
          <w:lang w:eastAsia="cs-CZ"/>
        </w:rPr>
        <w:t xml:space="preserve">aplikace </w:t>
      </w:r>
      <w:r w:rsidRPr="00175198" w:rsidR="00175198">
        <w:rPr>
          <w:lang w:eastAsia="cs-CZ"/>
        </w:rPr>
        <w:t>FoB</w:t>
      </w:r>
    </w:p>
    <w:p w:rsidRPr="00175198" w:rsidR="00175198" w:rsidP="009C4F9D" w:rsidRDefault="00175198" w14:paraId="582AF740" w14:textId="77777777">
      <w:pPr>
        <w:numPr>
          <w:ilvl w:val="1"/>
          <w:numId w:val="93"/>
        </w:numPr>
        <w:spacing w:before="120" w:after="120" w:line="240" w:lineRule="auto"/>
        <w:rPr>
          <w:lang w:eastAsia="cs-CZ"/>
        </w:rPr>
      </w:pPr>
      <w:r w:rsidRPr="00175198">
        <w:rPr>
          <w:lang w:eastAsia="cs-CZ"/>
        </w:rPr>
        <w:t xml:space="preserve">řidič </w:t>
      </w:r>
      <w:r w:rsidRPr="00175198">
        <w:rPr>
          <w:b/>
          <w:bCs/>
          <w:lang w:eastAsia="cs-CZ"/>
        </w:rPr>
        <w:t>může</w:t>
      </w:r>
      <w:r w:rsidRPr="00175198">
        <w:rPr>
          <w:lang w:eastAsia="cs-CZ"/>
        </w:rPr>
        <w:t xml:space="preserve"> k okruhu dne FoB kdykoli zadat hmotnost naváženou na LM a zároveň objemové využití formou např. 1/4. 1/2, 3/4 a plný nebo v % (nepovinně)</w:t>
      </w:r>
    </w:p>
    <w:p w:rsidRPr="00175198" w:rsidR="00175198" w:rsidP="009C4F9D" w:rsidRDefault="00175198" w14:paraId="035C2D97" w14:textId="77777777">
      <w:pPr>
        <w:numPr>
          <w:ilvl w:val="1"/>
          <w:numId w:val="93"/>
        </w:numPr>
        <w:spacing w:before="120" w:after="120" w:line="240" w:lineRule="auto"/>
        <w:rPr>
          <w:lang w:eastAsia="cs-CZ"/>
        </w:rPr>
      </w:pPr>
      <w:r w:rsidRPr="00175198">
        <w:rPr>
          <w:lang w:eastAsia="cs-CZ"/>
        </w:rPr>
        <w:t xml:space="preserve">aby řidič mohl ukončit okruh dne, tak </w:t>
      </w:r>
      <w:r w:rsidRPr="00175198">
        <w:rPr>
          <w:b/>
          <w:bCs/>
          <w:lang w:eastAsia="cs-CZ"/>
        </w:rPr>
        <w:t>musí</w:t>
      </w:r>
      <w:r w:rsidRPr="00175198">
        <w:rPr>
          <w:lang w:eastAsia="cs-CZ"/>
        </w:rPr>
        <w:t xml:space="preserve"> zadat nějakou váhu odpadu a opět nepovinně i objemové využití</w:t>
      </w:r>
    </w:p>
    <w:p w:rsidRPr="00175198" w:rsidR="00175198" w:rsidP="00A43239" w:rsidRDefault="00175198" w14:paraId="024DBD72" w14:textId="77777777">
      <w:pPr>
        <w:numPr>
          <w:ilvl w:val="2"/>
          <w:numId w:val="31"/>
        </w:numPr>
        <w:spacing w:before="120" w:after="120" w:line="240" w:lineRule="auto"/>
        <w:rPr>
          <w:lang w:eastAsia="cs-CZ"/>
        </w:rPr>
      </w:pPr>
      <w:r w:rsidRPr="00175198">
        <w:rPr>
          <w:lang w:eastAsia="cs-CZ"/>
        </w:rPr>
        <w:t>zadávání může být konfigurovatelné, abychom nezatěžovali řidiče provozoven, které tuto evidenci nechtějí řešit</w:t>
      </w:r>
    </w:p>
    <w:p w:rsidRPr="00175198" w:rsidR="00175198" w:rsidP="00A43239" w:rsidRDefault="00D364E9" w14:paraId="7B696BBE" w14:textId="2C94FFF3">
      <w:pPr>
        <w:numPr>
          <w:ilvl w:val="0"/>
          <w:numId w:val="31"/>
        </w:numPr>
        <w:spacing w:before="120" w:after="120" w:line="240" w:lineRule="auto"/>
        <w:rPr>
          <w:lang w:eastAsia="cs-CZ"/>
        </w:rPr>
      </w:pPr>
      <w:r>
        <w:rPr>
          <w:lang w:eastAsia="cs-CZ"/>
        </w:rPr>
        <w:t xml:space="preserve">aplikace </w:t>
      </w:r>
      <w:r w:rsidRPr="00175198" w:rsidR="00175198">
        <w:rPr>
          <w:lang w:eastAsia="cs-CZ"/>
        </w:rPr>
        <w:t>RP</w:t>
      </w:r>
    </w:p>
    <w:p w:rsidRPr="00175198" w:rsidR="00175198" w:rsidP="009C4F9D" w:rsidRDefault="00175198" w14:paraId="1657541C" w14:textId="77777777">
      <w:pPr>
        <w:numPr>
          <w:ilvl w:val="1"/>
          <w:numId w:val="94"/>
        </w:numPr>
        <w:spacing w:before="120" w:after="120" w:line="240" w:lineRule="auto"/>
        <w:rPr>
          <w:lang w:eastAsia="cs-CZ"/>
        </w:rPr>
      </w:pPr>
      <w:r w:rsidRPr="00175198">
        <w:rPr>
          <w:lang w:eastAsia="cs-CZ"/>
        </w:rPr>
        <w:t>hodnoty z FoB se budou ukládat k Okruhu dne RP</w:t>
      </w:r>
    </w:p>
    <w:p w:rsidRPr="00175198" w:rsidR="00175198" w:rsidP="009C4F9D" w:rsidRDefault="00175198" w14:paraId="2F4278EF" w14:textId="77777777">
      <w:pPr>
        <w:numPr>
          <w:ilvl w:val="1"/>
          <w:numId w:val="94"/>
        </w:numPr>
        <w:spacing w:before="120" w:after="120" w:line="240" w:lineRule="auto"/>
        <w:rPr>
          <w:lang w:eastAsia="cs-CZ"/>
        </w:rPr>
      </w:pPr>
      <w:r w:rsidRPr="00175198">
        <w:rPr>
          <w:lang w:eastAsia="cs-CZ"/>
        </w:rPr>
        <w:t>uživatel bude moci tyto hodnoty editovat, zakládat nová vážení a mazat</w:t>
      </w:r>
    </w:p>
    <w:p w:rsidRPr="00175198" w:rsidR="00175198" w:rsidP="009C4F9D" w:rsidRDefault="00175198" w14:paraId="24263C99" w14:textId="77777777">
      <w:pPr>
        <w:numPr>
          <w:ilvl w:val="1"/>
          <w:numId w:val="94"/>
        </w:numPr>
        <w:spacing w:before="120" w:after="120" w:line="240" w:lineRule="auto"/>
        <w:rPr>
          <w:lang w:eastAsia="cs-CZ"/>
        </w:rPr>
      </w:pPr>
      <w:r w:rsidRPr="00175198">
        <w:rPr>
          <w:lang w:eastAsia="cs-CZ"/>
        </w:rPr>
        <w:t>v DB RP budou tedy uloženy váhy a objemy odpadu svezeného z okruhu dne.</w:t>
      </w:r>
    </w:p>
    <w:p w:rsidRPr="00175198" w:rsidR="00066D8C" w:rsidP="009D6CBF" w:rsidRDefault="00066D8C" w14:paraId="054B21E0" w14:textId="77777777">
      <w:pPr>
        <w:spacing w:before="120" w:after="120" w:line="240" w:lineRule="auto"/>
        <w:rPr>
          <w:lang w:eastAsia="cs-CZ"/>
        </w:rPr>
      </w:pPr>
    </w:p>
    <w:p w:rsidRPr="00175198" w:rsidR="00175198" w:rsidP="009D6CBF" w:rsidRDefault="00175198" w14:paraId="69EF6FE7" w14:textId="77777777">
      <w:pPr>
        <w:pStyle w:val="Nadpis5"/>
        <w:rPr>
          <w:lang w:eastAsia="cs-CZ"/>
        </w:rPr>
      </w:pPr>
      <w:r w:rsidRPr="00175198">
        <w:rPr>
          <w:lang w:eastAsia="cs-CZ"/>
        </w:rPr>
        <w:t>Vlastní analytický nástroj</w:t>
      </w:r>
    </w:p>
    <w:p w:rsidRPr="00175198" w:rsidR="00175198" w:rsidP="009D6CBF" w:rsidRDefault="00175198" w14:paraId="21A4E535" w14:textId="77777777">
      <w:pPr>
        <w:spacing w:before="120" w:after="120" w:line="240" w:lineRule="auto"/>
        <w:rPr>
          <w:lang w:eastAsia="cs-CZ"/>
        </w:rPr>
      </w:pPr>
      <w:r w:rsidRPr="00175198">
        <w:rPr>
          <w:lang w:eastAsia="cs-CZ"/>
        </w:rPr>
        <w:t>Analytický nástroj musí pracovat s velkým množství dat a nabízet škálu dimenzí a předpočítaných tabulek a zpracovat dodaná data.</w:t>
      </w:r>
    </w:p>
    <w:p w:rsidRPr="00175198" w:rsidR="00175198" w:rsidP="009D6CBF" w:rsidRDefault="00175198" w14:paraId="4DF9F87F" w14:textId="05CA6E26">
      <w:pPr>
        <w:spacing w:before="120" w:after="120" w:line="240" w:lineRule="auto"/>
        <w:rPr>
          <w:lang w:eastAsia="cs-CZ"/>
        </w:rPr>
      </w:pPr>
      <w:r w:rsidRPr="00175198">
        <w:rPr>
          <w:lang w:eastAsia="cs-CZ"/>
        </w:rPr>
        <w:t>Vycházíme-li z posledního bodu předchozí kapitoly, tak v DB RP budou tedy uloženy váhy a objemy odpadu svezeného z okruhu dne. Tyto data budou podkladem pro reportovací systém</w:t>
      </w:r>
      <w:r w:rsidR="0025517C">
        <w:rPr>
          <w:lang w:eastAsia="cs-CZ"/>
        </w:rPr>
        <w:t xml:space="preserve"> </w:t>
      </w:r>
      <w:r w:rsidRPr="00175198" w:rsidR="0025517C">
        <w:rPr>
          <w:lang w:eastAsia="cs-CZ"/>
        </w:rPr>
        <w:t>Business Inteligence</w:t>
      </w:r>
      <w:r w:rsidRPr="00175198">
        <w:rPr>
          <w:lang w:eastAsia="cs-CZ"/>
        </w:rPr>
        <w:t xml:space="preserve"> na bázi M</w:t>
      </w:r>
      <w:r w:rsidR="008D0E01">
        <w:rPr>
          <w:lang w:eastAsia="cs-CZ"/>
        </w:rPr>
        <w:t>icrosoft</w:t>
      </w:r>
      <w:r w:rsidR="002305AF">
        <w:rPr>
          <w:lang w:eastAsia="cs-CZ"/>
        </w:rPr>
        <w:t xml:space="preserve"> Power </w:t>
      </w:r>
      <w:r w:rsidR="0025517C">
        <w:rPr>
          <w:lang w:eastAsia="cs-CZ"/>
        </w:rPr>
        <w:t xml:space="preserve">PI </w:t>
      </w:r>
      <w:r w:rsidRPr="00175198">
        <w:rPr>
          <w:lang w:eastAsia="cs-CZ"/>
        </w:rPr>
        <w:t xml:space="preserve">(dále </w:t>
      </w:r>
      <w:r w:rsidR="008D0E01">
        <w:rPr>
          <w:lang w:eastAsia="cs-CZ"/>
        </w:rPr>
        <w:t xml:space="preserve">jen </w:t>
      </w:r>
      <w:r w:rsidRPr="00175198">
        <w:rPr>
          <w:lang w:eastAsia="cs-CZ"/>
        </w:rPr>
        <w:t>BI), který navíc bude mít předzpracovaná data objednávek a položek objednávek.</w:t>
      </w:r>
    </w:p>
    <w:p w:rsidRPr="00175198" w:rsidR="00175198" w:rsidP="009D6CBF" w:rsidRDefault="00175198" w14:paraId="09BEFC9A" w14:textId="0335A3DC">
      <w:pPr>
        <w:spacing w:before="120" w:after="120" w:line="240" w:lineRule="auto"/>
        <w:rPr>
          <w:lang w:eastAsia="cs-CZ"/>
        </w:rPr>
      </w:pPr>
      <w:r w:rsidRPr="00175198">
        <w:rPr>
          <w:lang w:eastAsia="cs-CZ"/>
        </w:rPr>
        <w:t>Pro danou úlohu zmíním jen část podpory BI pro popisovanou analýzu:</w:t>
      </w:r>
    </w:p>
    <w:p w:rsidRPr="00175198" w:rsidR="00175198" w:rsidP="00A43239" w:rsidRDefault="00175198" w14:paraId="7EED58F6" w14:textId="77777777">
      <w:pPr>
        <w:numPr>
          <w:ilvl w:val="0"/>
          <w:numId w:val="32"/>
        </w:numPr>
        <w:spacing w:before="120" w:after="120" w:line="240" w:lineRule="auto"/>
        <w:rPr>
          <w:lang w:eastAsia="cs-CZ"/>
        </w:rPr>
      </w:pPr>
      <w:r w:rsidRPr="00175198">
        <w:rPr>
          <w:lang w:eastAsia="cs-CZ"/>
        </w:rPr>
        <w:t>do datového skladu BI budeme ukládat </w:t>
      </w:r>
    </w:p>
    <w:p w:rsidRPr="00175198" w:rsidR="00175198" w:rsidP="009C4F9D" w:rsidRDefault="00175198" w14:paraId="727ADE55" w14:textId="77777777">
      <w:pPr>
        <w:numPr>
          <w:ilvl w:val="1"/>
          <w:numId w:val="95"/>
        </w:numPr>
        <w:spacing w:before="120" w:after="120" w:line="240" w:lineRule="auto"/>
        <w:rPr>
          <w:lang w:eastAsia="cs-CZ"/>
        </w:rPr>
      </w:pPr>
      <w:r w:rsidRPr="00175198">
        <w:rPr>
          <w:lang w:eastAsia="cs-CZ"/>
        </w:rPr>
        <w:t>váhy jednotlivých výsypů, jejichž zdrojem jsou vážní systémy vozidel</w:t>
      </w:r>
    </w:p>
    <w:p w:rsidRPr="00175198" w:rsidR="00175198" w:rsidP="009C4F9D" w:rsidRDefault="00175198" w14:paraId="6EB06494" w14:textId="77777777">
      <w:pPr>
        <w:numPr>
          <w:ilvl w:val="1"/>
          <w:numId w:val="95"/>
        </w:numPr>
        <w:spacing w:before="120" w:after="120" w:line="240" w:lineRule="auto"/>
        <w:rPr>
          <w:lang w:eastAsia="cs-CZ"/>
        </w:rPr>
      </w:pPr>
      <w:r w:rsidRPr="00175198">
        <w:rPr>
          <w:lang w:eastAsia="cs-CZ"/>
        </w:rPr>
        <w:t>poměrově dle objemu nádob rozpočtené agregované váhy (po odečtu vah vážených a identifikovaných nádob) z vážení na LM</w:t>
      </w:r>
    </w:p>
    <w:p w:rsidRPr="00175198" w:rsidR="00175198" w:rsidP="009C4F9D" w:rsidRDefault="00175198" w14:paraId="000F6BCB" w14:textId="77777777">
      <w:pPr>
        <w:numPr>
          <w:ilvl w:val="1"/>
          <w:numId w:val="95"/>
        </w:numPr>
        <w:spacing w:before="120" w:after="120" w:line="240" w:lineRule="auto"/>
        <w:rPr>
          <w:lang w:eastAsia="cs-CZ"/>
        </w:rPr>
      </w:pPr>
      <w:r w:rsidRPr="00175198">
        <w:rPr>
          <w:lang w:eastAsia="cs-CZ"/>
        </w:rPr>
        <w:t>objemovou zaplněnost nádob po lisování odpadu, včetně dopadu nevystavených nádob</w:t>
      </w:r>
    </w:p>
    <w:p w:rsidRPr="00175198" w:rsidR="00175198" w:rsidP="00A43239" w:rsidRDefault="00175198" w14:paraId="6AA6FF1E" w14:textId="77777777">
      <w:pPr>
        <w:numPr>
          <w:ilvl w:val="0"/>
          <w:numId w:val="32"/>
        </w:numPr>
        <w:spacing w:before="120" w:after="120" w:line="240" w:lineRule="auto"/>
        <w:rPr>
          <w:lang w:eastAsia="cs-CZ"/>
        </w:rPr>
      </w:pPr>
      <w:r w:rsidRPr="00175198">
        <w:rPr>
          <w:lang w:eastAsia="cs-CZ"/>
        </w:rPr>
        <w:t>s využitím funkčností BI budeme schopni se k požadovaným parametrům svozu dopracovat</w:t>
      </w:r>
    </w:p>
    <w:p w:rsidRPr="00175198" w:rsidR="00175198" w:rsidP="00A43239" w:rsidRDefault="00175198" w14:paraId="239620D5" w14:textId="57B80CC9">
      <w:pPr>
        <w:numPr>
          <w:ilvl w:val="1"/>
          <w:numId w:val="32"/>
        </w:numPr>
        <w:spacing w:before="120" w:after="120" w:line="240" w:lineRule="auto"/>
        <w:rPr>
          <w:lang w:eastAsia="cs-CZ"/>
        </w:rPr>
      </w:pPr>
      <w:r w:rsidRPr="00175198">
        <w:rPr>
          <w:lang w:eastAsia="cs-CZ"/>
        </w:rPr>
        <w:t>agregace za atributy míst realizací a stanovišť (Město, Ulice, Č</w:t>
      </w:r>
      <w:r w:rsidR="00425350">
        <w:rPr>
          <w:lang w:eastAsia="cs-CZ"/>
        </w:rPr>
        <w:t>á</w:t>
      </w:r>
      <w:r w:rsidRPr="00175198">
        <w:rPr>
          <w:lang w:eastAsia="cs-CZ"/>
        </w:rPr>
        <w:t>st obce) nebo agregace per zóny budou součástí.</w:t>
      </w:r>
    </w:p>
    <w:p w:rsidR="00066D8C" w:rsidP="009D6CBF" w:rsidRDefault="00045BF6" w14:paraId="02618EA1" w14:textId="177661C4">
      <w:pPr>
        <w:spacing w:before="120" w:after="120" w:line="240" w:lineRule="auto"/>
        <w:jc w:val="center"/>
        <w:rPr>
          <w:lang w:eastAsia="cs-CZ"/>
        </w:rPr>
      </w:pPr>
      <w:r>
        <w:rPr>
          <w:noProof/>
        </w:rPr>
        <w:drawing>
          <wp:inline distT="0" distB="0" distL="0" distR="0" wp14:anchorId="33915107" wp14:editId="56B36F06">
            <wp:extent cx="5760720" cy="2994782"/>
            <wp:effectExtent l="0" t="0" r="0" b="0"/>
            <wp:docPr id="1015317263" name="obrázek 2" descr="Obsah obrázku text, snímek obrazovky, číslo,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17263" name="obrázek 2" descr="Obsah obrázku text, snímek obrazovky, číslo, Písmo&#10;&#10;Obsah vygenerovaný umělou inteligencí může být nesprávný."/>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994782"/>
                    </a:xfrm>
                    <a:prstGeom prst="rect">
                      <a:avLst/>
                    </a:prstGeom>
                    <a:noFill/>
                    <a:ln>
                      <a:noFill/>
                    </a:ln>
                  </pic:spPr>
                </pic:pic>
              </a:graphicData>
            </a:graphic>
          </wp:inline>
        </w:drawing>
      </w:r>
    </w:p>
    <w:p w:rsidRPr="00175198" w:rsidR="005836AB" w:rsidP="009D6CBF" w:rsidRDefault="005836AB" w14:paraId="6A1C1734" w14:textId="4CE5E02D">
      <w:pPr>
        <w:pStyle w:val="Popisobrzku"/>
      </w:pPr>
      <w:r>
        <w:t xml:space="preserve">Obr.: </w:t>
      </w:r>
      <w:r w:rsidR="008F1F74">
        <w:t xml:space="preserve">Ukázka z BI analýzy nad testovacími daty </w:t>
      </w:r>
    </w:p>
    <w:p w:rsidR="00045BF6" w:rsidP="001E29B2" w:rsidRDefault="00045BF6" w14:paraId="23DB0017" w14:textId="77777777">
      <w:pPr>
        <w:spacing w:before="120" w:after="120" w:line="240" w:lineRule="auto"/>
        <w:rPr>
          <w:lang w:eastAsia="cs-CZ"/>
        </w:rPr>
      </w:pPr>
    </w:p>
    <w:p w:rsidRPr="0084413B" w:rsidR="0084413B" w:rsidP="009D6CBF" w:rsidRDefault="0084413B" w14:paraId="3FF4946B" w14:textId="77777777">
      <w:pPr>
        <w:pStyle w:val="Nadpis5"/>
        <w:rPr>
          <w:lang w:eastAsia="cs-CZ"/>
        </w:rPr>
      </w:pPr>
      <w:r w:rsidRPr="0084413B">
        <w:rPr>
          <w:lang w:eastAsia="cs-CZ"/>
        </w:rPr>
        <w:t>Závěr k analýze dat</w:t>
      </w:r>
    </w:p>
    <w:p w:rsidRPr="0084413B" w:rsidR="0084413B" w:rsidP="0084413B" w:rsidRDefault="0084413B" w14:paraId="24EEACB5" w14:textId="3990B49B">
      <w:pPr>
        <w:spacing w:before="120" w:after="120" w:line="240" w:lineRule="auto"/>
        <w:rPr>
          <w:lang w:eastAsia="cs-CZ"/>
        </w:rPr>
      </w:pPr>
      <w:r w:rsidRPr="0084413B">
        <w:rPr>
          <w:lang w:eastAsia="cs-CZ"/>
        </w:rPr>
        <w:t>Analýzou parametrů platný</w:t>
      </w:r>
      <w:r w:rsidR="00B6251E">
        <w:rPr>
          <w:lang w:eastAsia="cs-CZ"/>
        </w:rPr>
        <w:t>ch</w:t>
      </w:r>
      <w:r w:rsidRPr="0084413B">
        <w:rPr>
          <w:lang w:eastAsia="cs-CZ"/>
        </w:rPr>
        <w:t xml:space="preserve"> pro svozovou oblast můžeme přistoupit k dalšímu kroku strategického plánování, tj. příprava datové základny v PP a RP.</w:t>
      </w:r>
    </w:p>
    <w:p w:rsidRPr="0084413B" w:rsidR="0084413B" w:rsidP="0084413B" w:rsidRDefault="0084413B" w14:paraId="73645B71" w14:textId="77777777">
      <w:pPr>
        <w:spacing w:before="120" w:after="120" w:line="240" w:lineRule="auto"/>
        <w:rPr>
          <w:lang w:eastAsia="cs-CZ"/>
        </w:rPr>
      </w:pPr>
      <w:r w:rsidRPr="0084413B">
        <w:rPr>
          <w:lang w:eastAsia="cs-CZ"/>
        </w:rPr>
        <w:t>Pravidelným operativním plánování a jeho vyhodnocením a analýzou svozové oblasti získáme data, které musí akceptovat i budoucí optimalizace.</w:t>
      </w:r>
    </w:p>
    <w:p w:rsidRPr="0084413B" w:rsidR="0084413B" w:rsidP="0084413B" w:rsidRDefault="0084413B" w14:paraId="6C14E706" w14:textId="77777777">
      <w:pPr>
        <w:spacing w:before="120" w:after="120" w:line="240" w:lineRule="auto"/>
        <w:rPr>
          <w:lang w:eastAsia="cs-CZ"/>
        </w:rPr>
      </w:pPr>
      <w:r w:rsidRPr="0084413B">
        <w:rPr>
          <w:lang w:eastAsia="cs-CZ"/>
        </w:rPr>
        <w:t>Budeme znát:</w:t>
      </w:r>
    </w:p>
    <w:p w:rsidRPr="0084413B" w:rsidR="0084413B" w:rsidP="00A43239" w:rsidRDefault="0084413B" w14:paraId="78EFBD73" w14:textId="77777777">
      <w:pPr>
        <w:numPr>
          <w:ilvl w:val="0"/>
          <w:numId w:val="33"/>
        </w:numPr>
        <w:spacing w:before="120" w:after="120" w:line="240" w:lineRule="auto"/>
        <w:rPr>
          <w:lang w:eastAsia="cs-CZ"/>
        </w:rPr>
      </w:pPr>
      <w:r w:rsidRPr="0084413B">
        <w:rPr>
          <w:lang w:eastAsia="cs-CZ"/>
        </w:rPr>
        <w:t>položky objednávek a jejich parametry obsluhy (frekvence, skupiny odpadu, typ nádoby, počty ks atd.),</w:t>
      </w:r>
    </w:p>
    <w:p w:rsidRPr="0084413B" w:rsidR="0084413B" w:rsidP="00A43239" w:rsidRDefault="0084413B" w14:paraId="2043D0C0" w14:textId="77777777">
      <w:pPr>
        <w:numPr>
          <w:ilvl w:val="0"/>
          <w:numId w:val="33"/>
        </w:numPr>
        <w:spacing w:before="120" w:after="120" w:line="240" w:lineRule="auto"/>
        <w:rPr>
          <w:lang w:eastAsia="cs-CZ"/>
        </w:rPr>
      </w:pPr>
      <w:r w:rsidRPr="0084413B">
        <w:rPr>
          <w:lang w:eastAsia="cs-CZ"/>
        </w:rPr>
        <w:t>umístění položek objednávek a jejich nádob,</w:t>
      </w:r>
    </w:p>
    <w:p w:rsidR="0084413B" w:rsidP="00A43239" w:rsidRDefault="0084413B" w14:paraId="64AC25D9" w14:textId="77777777">
      <w:pPr>
        <w:numPr>
          <w:ilvl w:val="0"/>
          <w:numId w:val="33"/>
        </w:numPr>
        <w:spacing w:before="120" w:after="120" w:line="240" w:lineRule="auto"/>
        <w:rPr>
          <w:lang w:eastAsia="cs-CZ"/>
        </w:rPr>
      </w:pPr>
      <w:r w:rsidRPr="0084413B">
        <w:rPr>
          <w:lang w:eastAsia="cs-CZ"/>
        </w:rPr>
        <w:t>produkci odpadu svozové oblasti převedenou na očekávanou váhu odpadu a objemové zaplnění typů nádob a skupiny odpadu.</w:t>
      </w:r>
    </w:p>
    <w:p w:rsidR="0084413B" w:rsidP="0084413B" w:rsidRDefault="0084413B" w14:paraId="56494B84" w14:textId="77777777">
      <w:pPr>
        <w:spacing w:before="120" w:after="120" w:line="240" w:lineRule="auto"/>
        <w:rPr>
          <w:lang w:eastAsia="cs-CZ"/>
        </w:rPr>
      </w:pPr>
    </w:p>
    <w:p w:rsidR="00FF3829" w:rsidP="009D6CBF" w:rsidRDefault="00FF3829" w14:paraId="33064686" w14:textId="77777777">
      <w:pPr>
        <w:pStyle w:val="Nadpis3"/>
        <w:rPr>
          <w:lang w:eastAsia="cs-CZ"/>
        </w:rPr>
      </w:pPr>
      <w:bookmarkStart w:name="_Toc208482740" w:id="352"/>
      <w:r w:rsidRPr="00FF3829">
        <w:rPr>
          <w:lang w:eastAsia="cs-CZ"/>
        </w:rPr>
        <w:t>Příprava datové základny</w:t>
      </w:r>
      <w:bookmarkEnd w:id="352"/>
    </w:p>
    <w:p w:rsidRPr="004D02D9" w:rsidR="004D02D9" w:rsidP="004D02D9" w:rsidRDefault="004D02D9" w14:paraId="07016420" w14:textId="2309E8AD">
      <w:pPr>
        <w:rPr>
          <w:smallCaps/>
          <w:color w:val="7E7E7E" w:themeColor="text1" w:themeTint="A5"/>
        </w:rPr>
      </w:pPr>
      <w:r w:rsidRPr="00AA1355">
        <w:rPr>
          <w:rStyle w:val="Odkazjemn"/>
        </w:rPr>
        <w:t>Tagy: #</w:t>
      </w:r>
      <w:r>
        <w:rPr>
          <w:rStyle w:val="Odkazjemn"/>
        </w:rPr>
        <w:t>Balicek3</w:t>
      </w:r>
      <w:r w:rsidRPr="00AA1355">
        <w:rPr>
          <w:rStyle w:val="Odkazjemn"/>
        </w:rPr>
        <w:t>, #</w:t>
      </w:r>
      <w:r>
        <w:rPr>
          <w:rStyle w:val="Odkazjemn"/>
        </w:rPr>
        <w:t>SP RP 1</w:t>
      </w:r>
    </w:p>
    <w:p w:rsidRPr="00FF3829" w:rsidR="00FF3829" w:rsidP="00FF3829" w:rsidRDefault="00FF3829" w14:paraId="12CC460B" w14:textId="77777777">
      <w:pPr>
        <w:spacing w:before="120" w:after="120" w:line="240" w:lineRule="auto"/>
        <w:rPr>
          <w:lang w:eastAsia="cs-CZ"/>
        </w:rPr>
      </w:pPr>
      <w:r w:rsidRPr="00FF3829">
        <w:rPr>
          <w:lang w:eastAsia="cs-CZ"/>
        </w:rPr>
        <w:t>V této fázi strategického plánování přistupujeme k převedení známých parametrů a jejich hodnot do systému.</w:t>
      </w:r>
    </w:p>
    <w:p w:rsidRPr="00FF3829" w:rsidR="00FF3829" w:rsidP="00FF3829" w:rsidRDefault="00FF3829" w14:paraId="41A7D2C9" w14:textId="77777777">
      <w:pPr>
        <w:spacing w:before="120" w:after="120" w:line="240" w:lineRule="auto"/>
        <w:rPr>
          <w:lang w:eastAsia="cs-CZ"/>
        </w:rPr>
      </w:pPr>
      <w:r w:rsidRPr="00FF3829">
        <w:rPr>
          <w:lang w:eastAsia="cs-CZ"/>
        </w:rPr>
        <w:t>Musíme definovat zdroje pro plánování:</w:t>
      </w:r>
    </w:p>
    <w:p w:rsidRPr="00FF3829" w:rsidR="00FF3829" w:rsidP="00A43239" w:rsidRDefault="00FF3829" w14:paraId="5E4E4B19" w14:textId="77777777">
      <w:pPr>
        <w:numPr>
          <w:ilvl w:val="0"/>
          <w:numId w:val="34"/>
        </w:numPr>
        <w:spacing w:before="120" w:after="120" w:line="240" w:lineRule="auto"/>
        <w:rPr>
          <w:lang w:eastAsia="cs-CZ"/>
        </w:rPr>
      </w:pPr>
      <w:r w:rsidRPr="00FF3829">
        <w:rPr>
          <w:lang w:eastAsia="cs-CZ"/>
        </w:rPr>
        <w:t>vozidla vstupující do optimalizace</w:t>
      </w:r>
    </w:p>
    <w:p w:rsidRPr="00FF3829" w:rsidR="00FF3829" w:rsidP="00A43239" w:rsidRDefault="00FF3829" w14:paraId="7CA3F55D" w14:textId="77777777">
      <w:pPr>
        <w:numPr>
          <w:ilvl w:val="1"/>
          <w:numId w:val="34"/>
        </w:numPr>
        <w:spacing w:before="120" w:after="120" w:line="240" w:lineRule="auto"/>
        <w:rPr>
          <w:lang w:eastAsia="cs-CZ"/>
        </w:rPr>
      </w:pPr>
      <w:r w:rsidRPr="00FF3829">
        <w:rPr>
          <w:lang w:eastAsia="cs-CZ"/>
        </w:rPr>
        <w:t>jejich váhové a objemové kapacity</w:t>
      </w:r>
    </w:p>
    <w:p w:rsidRPr="00FF3829" w:rsidR="00FF3829" w:rsidP="00A43239" w:rsidRDefault="00FF3829" w14:paraId="3908F795" w14:textId="77777777">
      <w:pPr>
        <w:numPr>
          <w:ilvl w:val="1"/>
          <w:numId w:val="34"/>
        </w:numPr>
        <w:spacing w:before="120" w:after="120" w:line="240" w:lineRule="auto"/>
        <w:rPr>
          <w:lang w:eastAsia="cs-CZ"/>
        </w:rPr>
      </w:pPr>
      <w:r w:rsidRPr="00FF3829">
        <w:rPr>
          <w:lang w:eastAsia="cs-CZ"/>
        </w:rPr>
        <w:t>pracovní dobu, po kterou jsou vozidla pro svoz standardně dispozici</w:t>
      </w:r>
    </w:p>
    <w:p w:rsidRPr="00FF3829" w:rsidR="00FF3829" w:rsidP="00A43239" w:rsidRDefault="00FF3829" w14:paraId="280EE047" w14:textId="77777777">
      <w:pPr>
        <w:numPr>
          <w:ilvl w:val="0"/>
          <w:numId w:val="34"/>
        </w:numPr>
        <w:spacing w:before="120" w:after="120" w:line="240" w:lineRule="auto"/>
        <w:rPr>
          <w:lang w:eastAsia="cs-CZ"/>
        </w:rPr>
      </w:pPr>
      <w:r w:rsidRPr="00FF3829">
        <w:rPr>
          <w:lang w:eastAsia="cs-CZ"/>
        </w:rPr>
        <w:t>umístění depa a likvidačních míst</w:t>
      </w:r>
    </w:p>
    <w:p w:rsidRPr="00FF3829" w:rsidR="00FF3829" w:rsidP="00FF3829" w:rsidRDefault="00FF3829" w14:paraId="5DBED2C4" w14:textId="77777777">
      <w:pPr>
        <w:spacing w:before="120" w:after="120" w:line="240" w:lineRule="auto"/>
        <w:rPr>
          <w:lang w:eastAsia="cs-CZ"/>
        </w:rPr>
      </w:pPr>
      <w:r w:rsidRPr="00FF3829">
        <w:rPr>
          <w:lang w:eastAsia="cs-CZ"/>
        </w:rPr>
        <w:t>Dále pak samozřejmě do procesu vstupují položky určené k plánování. Z našeho pohledu to jsou:</w:t>
      </w:r>
    </w:p>
    <w:p w:rsidRPr="00FF3829" w:rsidR="00FF3829" w:rsidP="00A43239" w:rsidRDefault="00FF3829" w14:paraId="7CA89446" w14:textId="77777777">
      <w:pPr>
        <w:numPr>
          <w:ilvl w:val="0"/>
          <w:numId w:val="35"/>
        </w:numPr>
        <w:spacing w:before="120" w:after="120" w:line="240" w:lineRule="auto"/>
        <w:rPr>
          <w:lang w:eastAsia="cs-CZ"/>
        </w:rPr>
      </w:pPr>
      <w:r w:rsidRPr="00FF3829">
        <w:rPr>
          <w:lang w:eastAsia="cs-CZ"/>
        </w:rPr>
        <w:t>položky objednávek</w:t>
      </w:r>
    </w:p>
    <w:p w:rsidRPr="00FF3829" w:rsidR="00FF3829" w:rsidP="00A43239" w:rsidRDefault="00FF3829" w14:paraId="6A4D30EC" w14:textId="77777777">
      <w:pPr>
        <w:numPr>
          <w:ilvl w:val="0"/>
          <w:numId w:val="35"/>
        </w:numPr>
        <w:spacing w:before="120" w:after="120" w:line="240" w:lineRule="auto"/>
        <w:rPr>
          <w:lang w:eastAsia="cs-CZ"/>
        </w:rPr>
      </w:pPr>
      <w:r w:rsidRPr="00FF3829">
        <w:rPr>
          <w:lang w:eastAsia="cs-CZ"/>
        </w:rPr>
        <w:t>nádoby</w:t>
      </w:r>
    </w:p>
    <w:p w:rsidRPr="00FF3829" w:rsidR="00FF3829" w:rsidP="00A43239" w:rsidRDefault="00FF3829" w14:paraId="2E5AB25D" w14:textId="77777777">
      <w:pPr>
        <w:numPr>
          <w:ilvl w:val="0"/>
          <w:numId w:val="35"/>
        </w:numPr>
        <w:spacing w:before="120" w:after="120" w:line="240" w:lineRule="auto"/>
        <w:rPr>
          <w:lang w:eastAsia="cs-CZ"/>
        </w:rPr>
      </w:pPr>
      <w:r w:rsidRPr="00FF3829">
        <w:rPr>
          <w:lang w:eastAsia="cs-CZ"/>
        </w:rPr>
        <w:t>stanoviště</w:t>
      </w:r>
    </w:p>
    <w:p w:rsidRPr="00FF3829" w:rsidR="003C39D5" w:rsidP="009D6CBF" w:rsidRDefault="003C39D5" w14:paraId="46D01405" w14:textId="77777777">
      <w:pPr>
        <w:spacing w:before="120" w:after="120" w:line="240" w:lineRule="auto"/>
        <w:rPr>
          <w:lang w:eastAsia="cs-CZ"/>
        </w:rPr>
      </w:pPr>
    </w:p>
    <w:p w:rsidR="0084413B" w:rsidP="009D6CBF" w:rsidRDefault="00FF3829" w14:paraId="63FA686A" w14:textId="68797173">
      <w:pPr>
        <w:pStyle w:val="Nadpis4"/>
        <w:rPr>
          <w:lang w:eastAsia="cs-CZ"/>
        </w:rPr>
      </w:pPr>
      <w:bookmarkStart w:name="_Toc208482741" w:id="353"/>
      <w:r w:rsidRPr="00FF3829">
        <w:rPr>
          <w:lang w:eastAsia="cs-CZ"/>
        </w:rPr>
        <w:t>Klíčové entity a atributy pro SP</w:t>
      </w:r>
      <w:bookmarkEnd w:id="353"/>
    </w:p>
    <w:p w:rsidRPr="00831E4D" w:rsidR="00831E4D" w:rsidP="00A15A3A" w:rsidRDefault="00831E4D" w14:paraId="1B1A4A81" w14:textId="77777777">
      <w:pPr>
        <w:rPr>
          <w:lang w:eastAsia="cs-CZ"/>
        </w:rPr>
      </w:pPr>
    </w:p>
    <w:tbl>
      <w:tblPr>
        <w:tblStyle w:val="Tabulkasmkou4zvraznn3"/>
        <w:tblW w:w="0" w:type="auto"/>
        <w:tblLook w:val="04A0" w:firstRow="1" w:lastRow="0" w:firstColumn="1" w:lastColumn="0" w:noHBand="0" w:noVBand="1"/>
      </w:tblPr>
      <w:tblGrid>
        <w:gridCol w:w="1316"/>
        <w:gridCol w:w="1463"/>
        <w:gridCol w:w="1999"/>
        <w:gridCol w:w="938"/>
        <w:gridCol w:w="1613"/>
        <w:gridCol w:w="1733"/>
      </w:tblGrid>
      <w:tr w:rsidRPr="00277B3D" w:rsidR="00EB3D6A" w:rsidTr="00373330" w14:paraId="4DF0CA71" w14:textId="7777777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hideMark/>
          </w:tcPr>
          <w:p w:rsidRPr="00277B3D" w:rsidR="00277B3D" w:rsidP="00277B3D" w:rsidRDefault="00277B3D" w14:paraId="379EA793" w14:textId="77777777">
            <w:pPr>
              <w:spacing w:before="120" w:after="120" w:line="240" w:lineRule="auto"/>
              <w:rPr>
                <w:lang w:eastAsia="cs-CZ"/>
              </w:rPr>
            </w:pPr>
            <w:r w:rsidRPr="00277B3D">
              <w:rPr>
                <w:lang w:eastAsia="cs-CZ"/>
              </w:rPr>
              <w:t>Aplikace / DB</w:t>
            </w:r>
          </w:p>
        </w:tc>
        <w:tc>
          <w:tcPr>
            <w:tcW w:w="0" w:type="auto"/>
            <w:hideMark/>
          </w:tcPr>
          <w:p w:rsidRPr="00277B3D" w:rsidR="00277B3D" w:rsidP="00277B3D" w:rsidRDefault="00277B3D" w14:paraId="5C8F7696" w14:textId="77777777">
            <w:pPr>
              <w:spacing w:before="120" w:after="120" w:line="240" w:lineRule="auto"/>
              <w:cnfStyle w:val="100000000000" w:firstRow="1" w:lastRow="0" w:firstColumn="0" w:lastColumn="0" w:oddVBand="0" w:evenVBand="0" w:oddHBand="0" w:evenHBand="0" w:firstRowFirstColumn="0" w:firstRowLastColumn="0" w:lastRowFirstColumn="0" w:lastRowLastColumn="0"/>
              <w:rPr>
                <w:lang w:eastAsia="cs-CZ"/>
              </w:rPr>
            </w:pPr>
            <w:r w:rsidRPr="00277B3D">
              <w:rPr>
                <w:lang w:eastAsia="cs-CZ"/>
              </w:rPr>
              <w:t>Entita / Nastavení</w:t>
            </w:r>
          </w:p>
        </w:tc>
        <w:tc>
          <w:tcPr>
            <w:tcW w:w="0" w:type="auto"/>
            <w:hideMark/>
          </w:tcPr>
          <w:p w:rsidRPr="00277B3D" w:rsidR="00277B3D" w:rsidP="00277B3D" w:rsidRDefault="00277B3D" w14:paraId="06C53D93" w14:textId="77777777">
            <w:pPr>
              <w:spacing w:before="120" w:after="120" w:line="240" w:lineRule="auto"/>
              <w:cnfStyle w:val="100000000000" w:firstRow="1" w:lastRow="0" w:firstColumn="0" w:lastColumn="0" w:oddVBand="0" w:evenVBand="0" w:oddHBand="0" w:evenHBand="0" w:firstRowFirstColumn="0" w:firstRowLastColumn="0" w:lastRowFirstColumn="0" w:lastRowLastColumn="0"/>
              <w:rPr>
                <w:lang w:eastAsia="cs-CZ"/>
              </w:rPr>
            </w:pPr>
            <w:r w:rsidRPr="00277B3D">
              <w:rPr>
                <w:lang w:eastAsia="cs-CZ"/>
              </w:rPr>
              <w:t>Atribut</w:t>
            </w:r>
          </w:p>
        </w:tc>
        <w:tc>
          <w:tcPr>
            <w:tcW w:w="0" w:type="auto"/>
            <w:hideMark/>
          </w:tcPr>
          <w:p w:rsidRPr="00277B3D" w:rsidR="00277B3D" w:rsidP="00277B3D" w:rsidRDefault="00277B3D" w14:paraId="57D7E527" w14:textId="77777777">
            <w:pPr>
              <w:spacing w:before="120" w:after="120" w:line="240" w:lineRule="auto"/>
              <w:cnfStyle w:val="100000000000" w:firstRow="1" w:lastRow="0" w:firstColumn="0" w:lastColumn="0" w:oddVBand="0" w:evenVBand="0" w:oddHBand="0" w:evenHBand="0" w:firstRowFirstColumn="0" w:firstRowLastColumn="0" w:lastRowFirstColumn="0" w:lastRowLastColumn="0"/>
              <w:rPr>
                <w:lang w:eastAsia="cs-CZ"/>
              </w:rPr>
            </w:pPr>
            <w:r w:rsidRPr="00277B3D">
              <w:rPr>
                <w:lang w:eastAsia="cs-CZ"/>
              </w:rPr>
              <w:t>Stav</w:t>
            </w:r>
          </w:p>
        </w:tc>
        <w:tc>
          <w:tcPr>
            <w:tcW w:w="0" w:type="auto"/>
            <w:hideMark/>
          </w:tcPr>
          <w:p w:rsidRPr="00277B3D" w:rsidR="00277B3D" w:rsidP="00277B3D" w:rsidRDefault="00277B3D" w14:paraId="107EDE37" w14:textId="77777777">
            <w:pPr>
              <w:spacing w:before="120" w:after="120" w:line="240" w:lineRule="auto"/>
              <w:cnfStyle w:val="100000000000" w:firstRow="1" w:lastRow="0" w:firstColumn="0" w:lastColumn="0" w:oddVBand="0" w:evenVBand="0" w:oddHBand="0" w:evenHBand="0" w:firstRowFirstColumn="0" w:firstRowLastColumn="0" w:lastRowFirstColumn="0" w:lastRowLastColumn="0"/>
              <w:rPr>
                <w:lang w:eastAsia="cs-CZ"/>
              </w:rPr>
            </w:pPr>
            <w:r w:rsidRPr="00277B3D">
              <w:rPr>
                <w:lang w:eastAsia="cs-CZ"/>
              </w:rPr>
              <w:t>Poznámka</w:t>
            </w:r>
          </w:p>
        </w:tc>
        <w:tc>
          <w:tcPr>
            <w:tcW w:w="0" w:type="auto"/>
            <w:hideMark/>
          </w:tcPr>
          <w:p w:rsidRPr="00277B3D" w:rsidR="00277B3D" w:rsidP="00277B3D" w:rsidRDefault="00277B3D" w14:paraId="6E1F9DAC" w14:textId="77777777">
            <w:pPr>
              <w:spacing w:before="120" w:after="120" w:line="240" w:lineRule="auto"/>
              <w:cnfStyle w:val="100000000000" w:firstRow="1" w:lastRow="0" w:firstColumn="0" w:lastColumn="0" w:oddVBand="0" w:evenVBand="0" w:oddHBand="0" w:evenHBand="0" w:firstRowFirstColumn="0" w:firstRowLastColumn="0" w:lastRowFirstColumn="0" w:lastRowLastColumn="0"/>
              <w:rPr>
                <w:lang w:eastAsia="cs-CZ"/>
              </w:rPr>
            </w:pPr>
            <w:r w:rsidRPr="00277B3D">
              <w:rPr>
                <w:lang w:eastAsia="cs-CZ"/>
              </w:rPr>
              <w:t>Alternace</w:t>
            </w:r>
          </w:p>
        </w:tc>
      </w:tr>
      <w:tr w:rsidRPr="00277B3D" w:rsidR="00503854" w:rsidTr="004E6CA2" w14:paraId="6820D24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277B3D" w:rsidR="00277B3D" w:rsidP="00277B3D" w:rsidRDefault="00277B3D" w14:paraId="29932DBD" w14:textId="77777777">
            <w:pPr>
              <w:spacing w:before="120" w:after="120" w:line="240" w:lineRule="auto"/>
              <w:rPr>
                <w:lang w:eastAsia="cs-CZ"/>
              </w:rPr>
            </w:pPr>
            <w:r w:rsidRPr="00277B3D">
              <w:rPr>
                <w:lang w:eastAsia="cs-CZ"/>
              </w:rPr>
              <w:t>PP</w:t>
            </w:r>
          </w:p>
        </w:tc>
        <w:tc>
          <w:tcPr>
            <w:tcW w:w="0" w:type="auto"/>
            <w:hideMark/>
          </w:tcPr>
          <w:p w:rsidRPr="00277B3D" w:rsidR="00277B3D" w:rsidP="00277B3D" w:rsidRDefault="00277B3D" w14:paraId="0E4E7997"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RPO</w:t>
            </w:r>
          </w:p>
        </w:tc>
        <w:tc>
          <w:tcPr>
            <w:tcW w:w="0" w:type="auto"/>
            <w:hideMark/>
          </w:tcPr>
          <w:p w:rsidRPr="00277B3D" w:rsidR="00277B3D" w:rsidP="00277B3D" w:rsidRDefault="00277B3D" w14:paraId="739B45BB"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Skupina odpadu</w:t>
            </w:r>
          </w:p>
        </w:tc>
        <w:tc>
          <w:tcPr>
            <w:tcW w:w="0" w:type="auto"/>
            <w:hideMark/>
          </w:tcPr>
          <w:p w:rsidRPr="00277B3D" w:rsidR="00277B3D" w:rsidP="00277B3D" w:rsidRDefault="00277B3D" w14:paraId="26CF19C3"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budoucí</w:t>
            </w:r>
          </w:p>
        </w:tc>
        <w:tc>
          <w:tcPr>
            <w:tcW w:w="0" w:type="auto"/>
            <w:hideMark/>
          </w:tcPr>
          <w:p w:rsidRPr="00277B3D" w:rsidR="00277B3D" w:rsidP="00277B3D" w:rsidRDefault="00277B3D" w14:paraId="721C0702"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3845C845"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 </w:t>
            </w:r>
          </w:p>
        </w:tc>
      </w:tr>
      <w:tr w:rsidRPr="00277B3D" w:rsidR="00277B3D" w:rsidTr="004E6CA2" w14:paraId="562E1F34"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277B3D" w:rsidR="00277B3D" w:rsidP="00277B3D" w:rsidRDefault="00277B3D" w14:paraId="4E311955" w14:textId="77777777">
            <w:pPr>
              <w:spacing w:before="120" w:after="120" w:line="240" w:lineRule="auto"/>
              <w:rPr>
                <w:lang w:eastAsia="cs-CZ"/>
              </w:rPr>
            </w:pPr>
            <w:r w:rsidRPr="00277B3D">
              <w:rPr>
                <w:lang w:eastAsia="cs-CZ"/>
              </w:rPr>
              <w:t> </w:t>
            </w:r>
          </w:p>
        </w:tc>
        <w:tc>
          <w:tcPr>
            <w:tcW w:w="0" w:type="auto"/>
            <w:hideMark/>
          </w:tcPr>
          <w:p w:rsidRPr="00277B3D" w:rsidR="00277B3D" w:rsidP="00277B3D" w:rsidRDefault="00277B3D" w14:paraId="4CA5BCA7"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0D43264B"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Frekvence vývozu</w:t>
            </w:r>
          </w:p>
        </w:tc>
        <w:tc>
          <w:tcPr>
            <w:tcW w:w="0" w:type="auto"/>
            <w:hideMark/>
          </w:tcPr>
          <w:p w:rsidRPr="00277B3D" w:rsidR="00277B3D" w:rsidP="00277B3D" w:rsidRDefault="00277B3D" w14:paraId="6420B3A1"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aktuální</w:t>
            </w:r>
          </w:p>
        </w:tc>
        <w:tc>
          <w:tcPr>
            <w:tcW w:w="0" w:type="auto"/>
            <w:hideMark/>
          </w:tcPr>
          <w:p w:rsidRPr="00277B3D" w:rsidR="00277B3D" w:rsidP="00277B3D" w:rsidRDefault="00277B3D" w14:paraId="55982405"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48AAA94F"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 </w:t>
            </w:r>
          </w:p>
        </w:tc>
      </w:tr>
      <w:tr w:rsidRPr="00277B3D" w:rsidR="00503854" w:rsidTr="004E6CA2" w14:paraId="5643AAC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277B3D" w:rsidR="00277B3D" w:rsidP="00277B3D" w:rsidRDefault="00277B3D" w14:paraId="426FF01F" w14:textId="77777777">
            <w:pPr>
              <w:spacing w:before="120" w:after="120" w:line="240" w:lineRule="auto"/>
              <w:rPr>
                <w:lang w:eastAsia="cs-CZ"/>
              </w:rPr>
            </w:pPr>
            <w:r w:rsidRPr="00277B3D">
              <w:rPr>
                <w:lang w:eastAsia="cs-CZ"/>
              </w:rPr>
              <w:t> </w:t>
            </w:r>
          </w:p>
        </w:tc>
        <w:tc>
          <w:tcPr>
            <w:tcW w:w="0" w:type="auto"/>
            <w:hideMark/>
          </w:tcPr>
          <w:p w:rsidRPr="00277B3D" w:rsidR="00277B3D" w:rsidP="00277B3D" w:rsidRDefault="00277B3D" w14:paraId="5B5BB41F"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6819E173"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Typ nádoby</w:t>
            </w:r>
          </w:p>
        </w:tc>
        <w:tc>
          <w:tcPr>
            <w:tcW w:w="0" w:type="auto"/>
            <w:hideMark/>
          </w:tcPr>
          <w:p w:rsidRPr="00277B3D" w:rsidR="00277B3D" w:rsidP="00277B3D" w:rsidRDefault="00277B3D" w14:paraId="43EAF0F6"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aktuální</w:t>
            </w:r>
          </w:p>
        </w:tc>
        <w:tc>
          <w:tcPr>
            <w:tcW w:w="0" w:type="auto"/>
            <w:hideMark/>
          </w:tcPr>
          <w:p w:rsidRPr="00277B3D" w:rsidR="00277B3D" w:rsidP="00277B3D" w:rsidRDefault="00277B3D" w14:paraId="272AF4B2"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35FA16A6"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 </w:t>
            </w:r>
          </w:p>
        </w:tc>
      </w:tr>
      <w:tr w:rsidRPr="00277B3D" w:rsidR="00277B3D" w:rsidTr="004E6CA2" w14:paraId="2BD89EB4"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277B3D" w:rsidR="00277B3D" w:rsidP="00277B3D" w:rsidRDefault="00277B3D" w14:paraId="7CFC8C21" w14:textId="77777777">
            <w:pPr>
              <w:spacing w:before="120" w:after="120" w:line="240" w:lineRule="auto"/>
              <w:rPr>
                <w:lang w:eastAsia="cs-CZ"/>
              </w:rPr>
            </w:pPr>
            <w:r w:rsidRPr="00277B3D">
              <w:rPr>
                <w:lang w:eastAsia="cs-CZ"/>
              </w:rPr>
              <w:t> </w:t>
            </w:r>
          </w:p>
        </w:tc>
        <w:tc>
          <w:tcPr>
            <w:tcW w:w="0" w:type="auto"/>
            <w:hideMark/>
          </w:tcPr>
          <w:p w:rsidRPr="00277B3D" w:rsidR="00277B3D" w:rsidP="00277B3D" w:rsidRDefault="00277B3D" w14:paraId="7F98D262"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24CBF84F"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Počet nádob</w:t>
            </w:r>
          </w:p>
        </w:tc>
        <w:tc>
          <w:tcPr>
            <w:tcW w:w="0" w:type="auto"/>
            <w:hideMark/>
          </w:tcPr>
          <w:p w:rsidRPr="00277B3D" w:rsidR="00277B3D" w:rsidP="00277B3D" w:rsidRDefault="00277B3D" w14:paraId="4001A82B"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aktuální</w:t>
            </w:r>
          </w:p>
        </w:tc>
        <w:tc>
          <w:tcPr>
            <w:tcW w:w="0" w:type="auto"/>
            <w:hideMark/>
          </w:tcPr>
          <w:p w:rsidRPr="00277B3D" w:rsidR="00277B3D" w:rsidP="00277B3D" w:rsidRDefault="00277B3D" w14:paraId="1A9D5FAD"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226C3276"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 </w:t>
            </w:r>
          </w:p>
        </w:tc>
      </w:tr>
      <w:tr w:rsidRPr="00277B3D" w:rsidR="00503854" w:rsidTr="004E6CA2" w14:paraId="600356C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277B3D" w:rsidR="00277B3D" w:rsidP="00277B3D" w:rsidRDefault="00277B3D" w14:paraId="304D1DF5" w14:textId="77777777">
            <w:pPr>
              <w:spacing w:before="120" w:after="120" w:line="240" w:lineRule="auto"/>
              <w:rPr>
                <w:lang w:eastAsia="cs-CZ"/>
              </w:rPr>
            </w:pPr>
            <w:r w:rsidRPr="00277B3D">
              <w:rPr>
                <w:lang w:eastAsia="cs-CZ"/>
              </w:rPr>
              <w:t> </w:t>
            </w:r>
          </w:p>
        </w:tc>
        <w:tc>
          <w:tcPr>
            <w:tcW w:w="0" w:type="auto"/>
            <w:hideMark/>
          </w:tcPr>
          <w:p w:rsidRPr="00277B3D" w:rsidR="00277B3D" w:rsidP="00277B3D" w:rsidRDefault="00277B3D" w14:paraId="19830D2F"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539D7AFF"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Platnost</w:t>
            </w:r>
          </w:p>
        </w:tc>
        <w:tc>
          <w:tcPr>
            <w:tcW w:w="0" w:type="auto"/>
            <w:hideMark/>
          </w:tcPr>
          <w:p w:rsidRPr="00277B3D" w:rsidR="00277B3D" w:rsidP="00277B3D" w:rsidRDefault="00277B3D" w14:paraId="5B8467F2"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aktuální</w:t>
            </w:r>
          </w:p>
        </w:tc>
        <w:tc>
          <w:tcPr>
            <w:tcW w:w="0" w:type="auto"/>
            <w:hideMark/>
          </w:tcPr>
          <w:p w:rsidRPr="00277B3D" w:rsidR="00277B3D" w:rsidP="00277B3D" w:rsidRDefault="00277B3D" w14:paraId="01948A8E"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3A9422AF"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 </w:t>
            </w:r>
          </w:p>
        </w:tc>
      </w:tr>
      <w:tr w:rsidRPr="00277B3D" w:rsidR="00277B3D" w:rsidTr="004E6CA2" w14:paraId="7AE4B5F4"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277B3D" w:rsidR="00277B3D" w:rsidP="00277B3D" w:rsidRDefault="00277B3D" w14:paraId="7B253FB2" w14:textId="77777777">
            <w:pPr>
              <w:spacing w:before="120" w:after="120" w:line="240" w:lineRule="auto"/>
              <w:rPr>
                <w:lang w:eastAsia="cs-CZ"/>
              </w:rPr>
            </w:pPr>
            <w:r w:rsidRPr="00277B3D">
              <w:rPr>
                <w:lang w:eastAsia="cs-CZ"/>
              </w:rPr>
              <w:t> </w:t>
            </w:r>
          </w:p>
        </w:tc>
        <w:tc>
          <w:tcPr>
            <w:tcW w:w="0" w:type="auto"/>
            <w:hideMark/>
          </w:tcPr>
          <w:p w:rsidRPr="00277B3D" w:rsidR="00277B3D" w:rsidP="00277B3D" w:rsidRDefault="00277B3D" w14:paraId="5F099855"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0E25DAB6"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Adresa MR</w:t>
            </w:r>
          </w:p>
        </w:tc>
        <w:tc>
          <w:tcPr>
            <w:tcW w:w="0" w:type="auto"/>
            <w:hideMark/>
          </w:tcPr>
          <w:p w:rsidRPr="00277B3D" w:rsidR="00277B3D" w:rsidP="00277B3D" w:rsidRDefault="00277B3D" w14:paraId="5D4425D2"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aktuální</w:t>
            </w:r>
          </w:p>
        </w:tc>
        <w:tc>
          <w:tcPr>
            <w:tcW w:w="0" w:type="auto"/>
            <w:hideMark/>
          </w:tcPr>
          <w:p w:rsidRPr="00277B3D" w:rsidR="00277B3D" w:rsidP="00277B3D" w:rsidRDefault="00277B3D" w14:paraId="1A6BE1DA"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37C425A3"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Stanoviště nádoby</w:t>
            </w:r>
          </w:p>
        </w:tc>
      </w:tr>
      <w:tr w:rsidRPr="00277B3D" w:rsidR="00503854" w:rsidTr="004E6CA2" w14:paraId="11DE7E4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277B3D" w:rsidR="00277B3D" w:rsidP="00277B3D" w:rsidRDefault="00277B3D" w14:paraId="33254661" w14:textId="77777777">
            <w:pPr>
              <w:spacing w:before="120" w:after="120" w:line="240" w:lineRule="auto"/>
              <w:rPr>
                <w:lang w:eastAsia="cs-CZ"/>
              </w:rPr>
            </w:pPr>
            <w:r w:rsidRPr="00277B3D">
              <w:rPr>
                <w:lang w:eastAsia="cs-CZ"/>
              </w:rPr>
              <w:t> </w:t>
            </w:r>
          </w:p>
        </w:tc>
        <w:tc>
          <w:tcPr>
            <w:tcW w:w="0" w:type="auto"/>
            <w:hideMark/>
          </w:tcPr>
          <w:p w:rsidRPr="00277B3D" w:rsidR="00277B3D" w:rsidP="00277B3D" w:rsidRDefault="00277B3D" w14:paraId="3809D114"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6BA6BDEF"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Souřadnice MR</w:t>
            </w:r>
          </w:p>
        </w:tc>
        <w:tc>
          <w:tcPr>
            <w:tcW w:w="0" w:type="auto"/>
            <w:hideMark/>
          </w:tcPr>
          <w:p w:rsidRPr="00277B3D" w:rsidR="00277B3D" w:rsidP="00277B3D" w:rsidRDefault="00277B3D" w14:paraId="76D17993"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budoucí</w:t>
            </w:r>
          </w:p>
        </w:tc>
        <w:tc>
          <w:tcPr>
            <w:tcW w:w="0" w:type="auto"/>
            <w:hideMark/>
          </w:tcPr>
          <w:p w:rsidRPr="00277B3D" w:rsidR="00277B3D" w:rsidP="00277B3D" w:rsidRDefault="00277B3D" w14:paraId="5D31F110"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5FF9EBF8"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Souřadnice stanoviště nádoby</w:t>
            </w:r>
          </w:p>
        </w:tc>
      </w:tr>
      <w:tr w:rsidRPr="00277B3D" w:rsidR="00277B3D" w:rsidTr="004E6CA2" w14:paraId="358F98F2"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277B3D" w:rsidR="00277B3D" w:rsidP="00277B3D" w:rsidRDefault="00277B3D" w14:paraId="1F9F6D4B" w14:textId="77777777">
            <w:pPr>
              <w:spacing w:before="120" w:after="120" w:line="240" w:lineRule="auto"/>
              <w:rPr>
                <w:lang w:eastAsia="cs-CZ"/>
              </w:rPr>
            </w:pPr>
            <w:r w:rsidRPr="00277B3D">
              <w:rPr>
                <w:lang w:eastAsia="cs-CZ"/>
              </w:rPr>
              <w:t> </w:t>
            </w:r>
          </w:p>
        </w:tc>
        <w:tc>
          <w:tcPr>
            <w:tcW w:w="0" w:type="auto"/>
            <w:hideMark/>
          </w:tcPr>
          <w:p w:rsidRPr="00277B3D" w:rsidR="00277B3D" w:rsidP="00277B3D" w:rsidRDefault="00277B3D" w14:paraId="4230A79E"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Stanoviště nádoby</w:t>
            </w:r>
          </w:p>
        </w:tc>
        <w:tc>
          <w:tcPr>
            <w:tcW w:w="0" w:type="auto"/>
            <w:hideMark/>
          </w:tcPr>
          <w:p w:rsidRPr="00277B3D" w:rsidR="00277B3D" w:rsidP="00277B3D" w:rsidRDefault="00277B3D" w14:paraId="5F9B3C47"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Souřadnice stanoviště nádoby</w:t>
            </w:r>
          </w:p>
        </w:tc>
        <w:tc>
          <w:tcPr>
            <w:tcW w:w="0" w:type="auto"/>
            <w:hideMark/>
          </w:tcPr>
          <w:p w:rsidRPr="00277B3D" w:rsidR="00277B3D" w:rsidP="00277B3D" w:rsidRDefault="00277B3D" w14:paraId="61644E80"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aktuální</w:t>
            </w:r>
          </w:p>
        </w:tc>
        <w:tc>
          <w:tcPr>
            <w:tcW w:w="0" w:type="auto"/>
            <w:hideMark/>
          </w:tcPr>
          <w:p w:rsidRPr="00277B3D" w:rsidR="00277B3D" w:rsidP="00277B3D" w:rsidRDefault="00277B3D" w14:paraId="6024751E"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71ADD9F6"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 </w:t>
            </w:r>
          </w:p>
        </w:tc>
      </w:tr>
      <w:tr w:rsidRPr="00277B3D" w:rsidR="00503854" w:rsidTr="004E6CA2" w14:paraId="75F89DD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277B3D" w:rsidR="00277B3D" w:rsidP="00277B3D" w:rsidRDefault="00277B3D" w14:paraId="60EB4903" w14:textId="77777777">
            <w:pPr>
              <w:spacing w:before="120" w:after="120" w:line="240" w:lineRule="auto"/>
              <w:rPr>
                <w:lang w:eastAsia="cs-CZ"/>
              </w:rPr>
            </w:pPr>
            <w:r w:rsidRPr="00277B3D">
              <w:rPr>
                <w:lang w:eastAsia="cs-CZ"/>
              </w:rPr>
              <w:t> </w:t>
            </w:r>
          </w:p>
        </w:tc>
        <w:tc>
          <w:tcPr>
            <w:tcW w:w="0" w:type="auto"/>
            <w:hideMark/>
          </w:tcPr>
          <w:p w:rsidRPr="00277B3D" w:rsidR="00277B3D" w:rsidP="00277B3D" w:rsidRDefault="00277B3D" w14:paraId="3D5CF4C5"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Typ nádoby</w:t>
            </w:r>
          </w:p>
        </w:tc>
        <w:tc>
          <w:tcPr>
            <w:tcW w:w="0" w:type="auto"/>
            <w:hideMark/>
          </w:tcPr>
          <w:p w:rsidRPr="00277B3D" w:rsidR="00277B3D" w:rsidP="00277B3D" w:rsidRDefault="00277B3D" w14:paraId="32270CFF"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Čas obsluhy typu nádoby</w:t>
            </w:r>
          </w:p>
        </w:tc>
        <w:tc>
          <w:tcPr>
            <w:tcW w:w="0" w:type="auto"/>
            <w:hideMark/>
          </w:tcPr>
          <w:p w:rsidRPr="00277B3D" w:rsidR="00277B3D" w:rsidP="00277B3D" w:rsidRDefault="00277B3D" w14:paraId="1F2A6DE7"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budoucí</w:t>
            </w:r>
          </w:p>
        </w:tc>
        <w:tc>
          <w:tcPr>
            <w:tcW w:w="0" w:type="auto"/>
            <w:hideMark/>
          </w:tcPr>
          <w:p w:rsidRPr="00277B3D" w:rsidR="00277B3D" w:rsidP="00277B3D" w:rsidRDefault="00277B3D" w14:paraId="39C6F389"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2079A696"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 </w:t>
            </w:r>
          </w:p>
        </w:tc>
      </w:tr>
      <w:tr w:rsidRPr="00277B3D" w:rsidR="00277B3D" w:rsidTr="004E6CA2" w14:paraId="08A65837"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277B3D" w:rsidR="00277B3D" w:rsidP="00277B3D" w:rsidRDefault="00277B3D" w14:paraId="5DCBF04F" w14:textId="77777777">
            <w:pPr>
              <w:spacing w:before="120" w:after="120" w:line="240" w:lineRule="auto"/>
              <w:rPr>
                <w:lang w:eastAsia="cs-CZ"/>
              </w:rPr>
            </w:pPr>
            <w:r w:rsidRPr="00277B3D">
              <w:rPr>
                <w:lang w:eastAsia="cs-CZ"/>
              </w:rPr>
              <w:t> </w:t>
            </w:r>
          </w:p>
        </w:tc>
        <w:tc>
          <w:tcPr>
            <w:tcW w:w="0" w:type="auto"/>
            <w:hideMark/>
          </w:tcPr>
          <w:p w:rsidRPr="00277B3D" w:rsidR="00277B3D" w:rsidP="00277B3D" w:rsidRDefault="00277B3D" w14:paraId="73CEF152"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650CC2D5"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Váhové naplnění per skupina odpadu</w:t>
            </w:r>
          </w:p>
        </w:tc>
        <w:tc>
          <w:tcPr>
            <w:tcW w:w="0" w:type="auto"/>
            <w:hideMark/>
          </w:tcPr>
          <w:p w:rsidRPr="00277B3D" w:rsidR="00277B3D" w:rsidP="00277B3D" w:rsidRDefault="00277B3D" w14:paraId="359B62E2"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budoucí</w:t>
            </w:r>
          </w:p>
        </w:tc>
        <w:tc>
          <w:tcPr>
            <w:tcW w:w="0" w:type="auto"/>
            <w:hideMark/>
          </w:tcPr>
          <w:p w:rsidRPr="00277B3D" w:rsidR="00277B3D" w:rsidP="00277B3D" w:rsidRDefault="00277B3D" w14:paraId="252D5B75"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581A6BCC"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 </w:t>
            </w:r>
          </w:p>
        </w:tc>
      </w:tr>
      <w:tr w:rsidRPr="00277B3D" w:rsidR="00503854" w:rsidTr="004E6CA2" w14:paraId="384D8E7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277B3D" w:rsidR="00277B3D" w:rsidP="00277B3D" w:rsidRDefault="00277B3D" w14:paraId="7092E70E" w14:textId="77777777">
            <w:pPr>
              <w:spacing w:before="120" w:after="120" w:line="240" w:lineRule="auto"/>
              <w:rPr>
                <w:lang w:eastAsia="cs-CZ"/>
              </w:rPr>
            </w:pPr>
            <w:r w:rsidRPr="00277B3D">
              <w:rPr>
                <w:lang w:eastAsia="cs-CZ"/>
              </w:rPr>
              <w:t> </w:t>
            </w:r>
          </w:p>
        </w:tc>
        <w:tc>
          <w:tcPr>
            <w:tcW w:w="0" w:type="auto"/>
            <w:hideMark/>
          </w:tcPr>
          <w:p w:rsidRPr="00277B3D" w:rsidR="00277B3D" w:rsidP="00277B3D" w:rsidRDefault="00277B3D" w14:paraId="4EB70350"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5E06FE62"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Objemové zaplnění per skupina odpadu</w:t>
            </w:r>
          </w:p>
        </w:tc>
        <w:tc>
          <w:tcPr>
            <w:tcW w:w="0" w:type="auto"/>
            <w:hideMark/>
          </w:tcPr>
          <w:p w:rsidRPr="00277B3D" w:rsidR="00277B3D" w:rsidP="00277B3D" w:rsidRDefault="00277B3D" w14:paraId="4D59EC23"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budoucí</w:t>
            </w:r>
          </w:p>
        </w:tc>
        <w:tc>
          <w:tcPr>
            <w:tcW w:w="0" w:type="auto"/>
            <w:hideMark/>
          </w:tcPr>
          <w:p w:rsidRPr="00277B3D" w:rsidR="00277B3D" w:rsidP="00277B3D" w:rsidRDefault="00277B3D" w14:paraId="0DC4E232"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552645B8"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 </w:t>
            </w:r>
          </w:p>
        </w:tc>
      </w:tr>
      <w:tr w:rsidRPr="00277B3D" w:rsidR="003F6F76" w:rsidTr="004E6CA2" w14:paraId="2DFFAC94" w14:textId="77777777">
        <w:tc>
          <w:tcPr>
            <w:cnfStyle w:val="001000000000" w:firstRow="0" w:lastRow="0" w:firstColumn="1" w:lastColumn="0" w:oddVBand="0" w:evenVBand="0" w:oddHBand="0" w:evenHBand="0" w:firstRowFirstColumn="0" w:firstRowLastColumn="0" w:lastRowFirstColumn="0" w:lastRowLastColumn="0"/>
            <w:tcW w:w="0" w:type="auto"/>
          </w:tcPr>
          <w:p w:rsidRPr="00277B3D" w:rsidR="003F6F76" w:rsidP="00277B3D" w:rsidRDefault="00EA76CE" w14:paraId="265B23EF" w14:textId="5303339E">
            <w:pPr>
              <w:spacing w:before="120" w:after="120" w:line="240" w:lineRule="auto"/>
              <w:rPr>
                <w:lang w:eastAsia="cs-CZ"/>
              </w:rPr>
            </w:pPr>
            <w:r w:rsidRPr="00277B3D">
              <w:rPr>
                <w:lang w:eastAsia="cs-CZ"/>
              </w:rPr>
              <w:t>RP</w:t>
            </w:r>
          </w:p>
        </w:tc>
        <w:tc>
          <w:tcPr>
            <w:tcW w:w="0" w:type="auto"/>
          </w:tcPr>
          <w:p w:rsidRPr="00277B3D" w:rsidR="003F6F76" w:rsidP="00277B3D" w:rsidRDefault="000D7480" w14:paraId="117E4A4A" w14:textId="447A830B">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Pr>
                <w:lang w:eastAsia="cs-CZ"/>
              </w:rPr>
              <w:t>Likvidační místo</w:t>
            </w:r>
          </w:p>
        </w:tc>
        <w:tc>
          <w:tcPr>
            <w:tcW w:w="0" w:type="auto"/>
          </w:tcPr>
          <w:p w:rsidRPr="00277B3D" w:rsidR="003F6F76" w:rsidP="00277B3D" w:rsidRDefault="00FF21D3" w14:paraId="34F4B0C8" w14:textId="6A2F30C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Pr>
                <w:lang w:eastAsia="cs-CZ"/>
              </w:rPr>
              <w:t>Skupina odpadu</w:t>
            </w:r>
          </w:p>
        </w:tc>
        <w:tc>
          <w:tcPr>
            <w:tcW w:w="0" w:type="auto"/>
          </w:tcPr>
          <w:p w:rsidRPr="00277B3D" w:rsidR="003F6F76" w:rsidP="00277B3D" w:rsidRDefault="00FF21D3" w14:paraId="2A2EAF77" w14:textId="2E3020B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Pr>
                <w:lang w:eastAsia="cs-CZ"/>
              </w:rPr>
              <w:t>budoucí</w:t>
            </w:r>
          </w:p>
        </w:tc>
        <w:tc>
          <w:tcPr>
            <w:tcW w:w="0" w:type="auto"/>
          </w:tcPr>
          <w:p w:rsidRPr="00277B3D" w:rsidR="003F6F76" w:rsidP="00277B3D" w:rsidRDefault="003F6F76" w14:paraId="5C0E34A8"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p>
        </w:tc>
        <w:tc>
          <w:tcPr>
            <w:tcW w:w="0" w:type="auto"/>
          </w:tcPr>
          <w:p w:rsidRPr="00277B3D" w:rsidR="003F6F76" w:rsidP="00277B3D" w:rsidRDefault="003F6F76" w14:paraId="2806F55D"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p>
        </w:tc>
      </w:tr>
      <w:tr w:rsidRPr="00277B3D" w:rsidR="00047C8C" w:rsidTr="004E6CA2" w14:paraId="67F20A9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Pr="00277B3D" w:rsidR="00047C8C" w:rsidP="00277B3D" w:rsidRDefault="00047C8C" w14:paraId="367E6BB8" w14:textId="77777777">
            <w:pPr>
              <w:spacing w:before="120" w:after="120" w:line="240" w:lineRule="auto"/>
              <w:rPr>
                <w:lang w:eastAsia="cs-CZ"/>
              </w:rPr>
            </w:pPr>
          </w:p>
        </w:tc>
        <w:tc>
          <w:tcPr>
            <w:tcW w:w="0" w:type="auto"/>
          </w:tcPr>
          <w:p w:rsidRPr="00277B3D" w:rsidR="00047C8C" w:rsidP="00277B3D" w:rsidRDefault="00047C8C" w14:paraId="2AF73B33"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p>
        </w:tc>
        <w:tc>
          <w:tcPr>
            <w:tcW w:w="0" w:type="auto"/>
          </w:tcPr>
          <w:p w:rsidRPr="00277B3D" w:rsidR="00047C8C" w:rsidP="00277B3D" w:rsidRDefault="009D7C93" w14:paraId="69A6E6B2" w14:textId="0F31E74E">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Pr>
                <w:lang w:eastAsia="cs-CZ"/>
              </w:rPr>
              <w:t>Souřadnice LM</w:t>
            </w:r>
          </w:p>
        </w:tc>
        <w:tc>
          <w:tcPr>
            <w:tcW w:w="0" w:type="auto"/>
          </w:tcPr>
          <w:p w:rsidRPr="00277B3D" w:rsidR="00047C8C" w:rsidP="00277B3D" w:rsidRDefault="002233E0" w14:paraId="42ED2C55" w14:textId="7FAE1CBA">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Pr>
                <w:lang w:eastAsia="cs-CZ"/>
              </w:rPr>
              <w:t>aktuální</w:t>
            </w:r>
          </w:p>
        </w:tc>
        <w:tc>
          <w:tcPr>
            <w:tcW w:w="0" w:type="auto"/>
          </w:tcPr>
          <w:p w:rsidRPr="00277B3D" w:rsidR="00047C8C" w:rsidP="00277B3D" w:rsidRDefault="00047C8C" w14:paraId="1FCA8169"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p>
        </w:tc>
        <w:tc>
          <w:tcPr>
            <w:tcW w:w="0" w:type="auto"/>
          </w:tcPr>
          <w:p w:rsidRPr="00277B3D" w:rsidR="00047C8C" w:rsidP="00277B3D" w:rsidRDefault="00047C8C" w14:paraId="36D36C64"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p>
        </w:tc>
      </w:tr>
      <w:tr w:rsidRPr="00277B3D" w:rsidR="00277B3D" w:rsidTr="004E6CA2" w14:paraId="6E4BCC89"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277B3D" w:rsidR="00277B3D" w:rsidP="00277B3D" w:rsidRDefault="00287068" w14:paraId="125F5748" w14:textId="49A4077F">
            <w:pPr>
              <w:spacing w:before="120" w:after="120" w:line="240" w:lineRule="auto"/>
              <w:rPr>
                <w:lang w:eastAsia="cs-CZ"/>
              </w:rPr>
            </w:pPr>
            <w:r w:rsidRPr="00277B3D">
              <w:rPr>
                <w:lang w:eastAsia="cs-CZ"/>
              </w:rPr>
              <w:t>FLWW2/RP</w:t>
            </w:r>
          </w:p>
        </w:tc>
        <w:tc>
          <w:tcPr>
            <w:tcW w:w="0" w:type="auto"/>
            <w:hideMark/>
          </w:tcPr>
          <w:p w:rsidRPr="00277B3D" w:rsidR="00277B3D" w:rsidP="00277B3D" w:rsidRDefault="00277B3D" w14:paraId="6EA415C8"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Vozidlo</w:t>
            </w:r>
          </w:p>
        </w:tc>
        <w:tc>
          <w:tcPr>
            <w:tcW w:w="0" w:type="auto"/>
            <w:hideMark/>
          </w:tcPr>
          <w:p w:rsidRPr="00277B3D" w:rsidR="00277B3D" w:rsidP="00277B3D" w:rsidRDefault="00277B3D" w14:paraId="27E49571"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Použít pro SP</w:t>
            </w:r>
          </w:p>
        </w:tc>
        <w:tc>
          <w:tcPr>
            <w:tcW w:w="0" w:type="auto"/>
            <w:hideMark/>
          </w:tcPr>
          <w:p w:rsidRPr="00277B3D" w:rsidR="00277B3D" w:rsidP="00277B3D" w:rsidRDefault="00277B3D" w14:paraId="0745C63A"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budoucí</w:t>
            </w:r>
          </w:p>
        </w:tc>
        <w:tc>
          <w:tcPr>
            <w:tcW w:w="0" w:type="auto"/>
            <w:hideMark/>
          </w:tcPr>
          <w:p w:rsidRPr="00277B3D" w:rsidR="00277B3D" w:rsidP="00277B3D" w:rsidRDefault="00277B3D" w14:paraId="1AD25F10"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1395A0F0"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 </w:t>
            </w:r>
          </w:p>
        </w:tc>
      </w:tr>
      <w:tr w:rsidRPr="00277B3D" w:rsidR="00503854" w:rsidTr="004E6CA2" w14:paraId="7C4140B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277B3D" w:rsidR="00277B3D" w:rsidP="00277B3D" w:rsidRDefault="00277B3D" w14:paraId="6CF28A32" w14:textId="77777777">
            <w:pPr>
              <w:spacing w:before="120" w:after="120" w:line="240" w:lineRule="auto"/>
              <w:rPr>
                <w:lang w:eastAsia="cs-CZ"/>
              </w:rPr>
            </w:pPr>
            <w:r w:rsidRPr="00277B3D">
              <w:rPr>
                <w:lang w:eastAsia="cs-CZ"/>
              </w:rPr>
              <w:t> </w:t>
            </w:r>
          </w:p>
        </w:tc>
        <w:tc>
          <w:tcPr>
            <w:tcW w:w="0" w:type="auto"/>
            <w:hideMark/>
          </w:tcPr>
          <w:p w:rsidRPr="00277B3D" w:rsidR="00277B3D" w:rsidP="00277B3D" w:rsidRDefault="00277B3D" w14:paraId="2FAC85B1"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0891B5F0"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Objem nástavby</w:t>
            </w:r>
          </w:p>
        </w:tc>
        <w:tc>
          <w:tcPr>
            <w:tcW w:w="0" w:type="auto"/>
            <w:hideMark/>
          </w:tcPr>
          <w:p w:rsidRPr="00277B3D" w:rsidR="00277B3D" w:rsidP="00277B3D" w:rsidRDefault="00277B3D" w14:paraId="58FD7B79"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budoucí</w:t>
            </w:r>
          </w:p>
        </w:tc>
        <w:tc>
          <w:tcPr>
            <w:tcW w:w="0" w:type="auto"/>
            <w:hideMark/>
          </w:tcPr>
          <w:p w:rsidRPr="00277B3D" w:rsidR="00277B3D" w:rsidP="00277B3D" w:rsidRDefault="00277B3D" w14:paraId="0F76AF25"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objem lisovací nástavby</w:t>
            </w:r>
          </w:p>
        </w:tc>
        <w:tc>
          <w:tcPr>
            <w:tcW w:w="0" w:type="auto"/>
            <w:hideMark/>
          </w:tcPr>
          <w:p w:rsidRPr="00277B3D" w:rsidR="00277B3D" w:rsidP="00277B3D" w:rsidRDefault="00277B3D" w14:paraId="5729DE47"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 </w:t>
            </w:r>
          </w:p>
        </w:tc>
      </w:tr>
      <w:tr w:rsidRPr="00277B3D" w:rsidR="00277B3D" w:rsidTr="004E6CA2" w14:paraId="43768B0A"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277B3D" w:rsidR="00277B3D" w:rsidP="00277B3D" w:rsidRDefault="00277B3D" w14:paraId="6E5C1D58" w14:textId="77777777">
            <w:pPr>
              <w:spacing w:before="120" w:after="120" w:line="240" w:lineRule="auto"/>
              <w:rPr>
                <w:lang w:eastAsia="cs-CZ"/>
              </w:rPr>
            </w:pPr>
            <w:r w:rsidRPr="00277B3D">
              <w:rPr>
                <w:lang w:eastAsia="cs-CZ"/>
              </w:rPr>
              <w:t> </w:t>
            </w:r>
          </w:p>
        </w:tc>
        <w:tc>
          <w:tcPr>
            <w:tcW w:w="0" w:type="auto"/>
            <w:hideMark/>
          </w:tcPr>
          <w:p w:rsidRPr="00277B3D" w:rsidR="00277B3D" w:rsidP="00277B3D" w:rsidRDefault="00277B3D" w14:paraId="5EDE9ECB"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1D7ECC42"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Nosnost</w:t>
            </w:r>
          </w:p>
        </w:tc>
        <w:tc>
          <w:tcPr>
            <w:tcW w:w="0" w:type="auto"/>
            <w:hideMark/>
          </w:tcPr>
          <w:p w:rsidRPr="00277B3D" w:rsidR="00277B3D" w:rsidP="00277B3D" w:rsidRDefault="00277B3D" w14:paraId="246EB2C8"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budoucí</w:t>
            </w:r>
          </w:p>
        </w:tc>
        <w:tc>
          <w:tcPr>
            <w:tcW w:w="0" w:type="auto"/>
            <w:hideMark/>
          </w:tcPr>
          <w:p w:rsidRPr="00277B3D" w:rsidR="00277B3D" w:rsidP="00277B3D" w:rsidRDefault="00277B3D" w14:paraId="45CD5BFA"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maximální nosnost vozidla</w:t>
            </w:r>
          </w:p>
        </w:tc>
        <w:tc>
          <w:tcPr>
            <w:tcW w:w="0" w:type="auto"/>
            <w:hideMark/>
          </w:tcPr>
          <w:p w:rsidRPr="00277B3D" w:rsidR="00277B3D" w:rsidP="00277B3D" w:rsidRDefault="00277B3D" w14:paraId="724E5DEF"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 </w:t>
            </w:r>
          </w:p>
        </w:tc>
      </w:tr>
      <w:tr w:rsidRPr="00277B3D" w:rsidR="00503854" w:rsidTr="004E6CA2" w14:paraId="7588A08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277B3D" w:rsidR="00277B3D" w:rsidP="00277B3D" w:rsidRDefault="00277B3D" w14:paraId="35C0EA28" w14:textId="77777777">
            <w:pPr>
              <w:spacing w:before="120" w:after="120" w:line="240" w:lineRule="auto"/>
              <w:rPr>
                <w:lang w:eastAsia="cs-CZ"/>
              </w:rPr>
            </w:pPr>
            <w:r w:rsidRPr="00277B3D">
              <w:rPr>
                <w:lang w:eastAsia="cs-CZ"/>
              </w:rPr>
              <w:t> </w:t>
            </w:r>
          </w:p>
        </w:tc>
        <w:tc>
          <w:tcPr>
            <w:tcW w:w="0" w:type="auto"/>
            <w:hideMark/>
          </w:tcPr>
          <w:p w:rsidRPr="00277B3D" w:rsidR="00277B3D" w:rsidP="00277B3D" w:rsidRDefault="00277B3D" w14:paraId="44E3CD1C"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72407712"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Pracovní doba</w:t>
            </w:r>
          </w:p>
        </w:tc>
        <w:tc>
          <w:tcPr>
            <w:tcW w:w="0" w:type="auto"/>
            <w:hideMark/>
          </w:tcPr>
          <w:p w:rsidRPr="00277B3D" w:rsidR="00277B3D" w:rsidP="00277B3D" w:rsidRDefault="00277B3D" w14:paraId="2E24EDD1"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budoucí</w:t>
            </w:r>
          </w:p>
        </w:tc>
        <w:tc>
          <w:tcPr>
            <w:tcW w:w="0" w:type="auto"/>
            <w:hideMark/>
          </w:tcPr>
          <w:p w:rsidRPr="00277B3D" w:rsidR="00277B3D" w:rsidP="00277B3D" w:rsidRDefault="00277B3D" w14:paraId="59C44391"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doba provozu jedné směny</w:t>
            </w:r>
          </w:p>
        </w:tc>
        <w:tc>
          <w:tcPr>
            <w:tcW w:w="0" w:type="auto"/>
            <w:hideMark/>
          </w:tcPr>
          <w:p w:rsidRPr="00277B3D" w:rsidR="00277B3D" w:rsidP="00277B3D" w:rsidRDefault="00277B3D" w14:paraId="5960E6F1"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 </w:t>
            </w:r>
          </w:p>
        </w:tc>
      </w:tr>
      <w:tr w:rsidRPr="00277B3D" w:rsidR="00277B3D" w:rsidTr="004E6CA2" w14:paraId="51ADD8CF" w14:textId="77777777">
        <w:tc>
          <w:tcPr>
            <w:cnfStyle w:val="001000000000" w:firstRow="0" w:lastRow="0" w:firstColumn="1" w:lastColumn="0" w:oddVBand="0" w:evenVBand="0" w:oddHBand="0" w:evenHBand="0" w:firstRowFirstColumn="0" w:firstRowLastColumn="0" w:lastRowFirstColumn="0" w:lastRowLastColumn="0"/>
            <w:tcW w:w="0" w:type="auto"/>
            <w:gridSpan w:val="6"/>
            <w:hideMark/>
          </w:tcPr>
          <w:p w:rsidRPr="00277B3D" w:rsidR="00277B3D" w:rsidP="00277B3D" w:rsidRDefault="00277B3D" w14:paraId="1582B030" w14:textId="77777777">
            <w:pPr>
              <w:spacing w:before="120" w:after="120" w:line="240" w:lineRule="auto"/>
              <w:rPr>
                <w:lang w:eastAsia="cs-CZ"/>
              </w:rPr>
            </w:pPr>
            <w:r w:rsidRPr="00277B3D">
              <w:rPr>
                <w:lang w:eastAsia="cs-CZ"/>
              </w:rPr>
              <w:t>Konfigurace výpočtu optimalizace:</w:t>
            </w:r>
          </w:p>
        </w:tc>
      </w:tr>
      <w:tr w:rsidRPr="00277B3D" w:rsidR="00503854" w:rsidTr="004E6CA2" w14:paraId="6015FAA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277B3D" w:rsidR="00277B3D" w:rsidP="00277B3D" w:rsidRDefault="00277B3D" w14:paraId="15635FF5" w14:textId="77777777">
            <w:pPr>
              <w:spacing w:before="120" w:after="120" w:line="240" w:lineRule="auto"/>
              <w:rPr>
                <w:lang w:eastAsia="cs-CZ"/>
              </w:rPr>
            </w:pPr>
            <w:r w:rsidRPr="00277B3D">
              <w:rPr>
                <w:lang w:eastAsia="cs-CZ"/>
              </w:rPr>
              <w:t>RP</w:t>
            </w:r>
          </w:p>
        </w:tc>
        <w:tc>
          <w:tcPr>
            <w:tcW w:w="0" w:type="auto"/>
            <w:hideMark/>
          </w:tcPr>
          <w:p w:rsidRPr="00277B3D" w:rsidR="00277B3D" w:rsidP="00277B3D" w:rsidRDefault="00277B3D" w14:paraId="2064FCEB"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Konfigurace SP</w:t>
            </w:r>
          </w:p>
        </w:tc>
        <w:tc>
          <w:tcPr>
            <w:tcW w:w="0" w:type="auto"/>
            <w:hideMark/>
          </w:tcPr>
          <w:p w:rsidRPr="00277B3D" w:rsidR="00277B3D" w:rsidP="00277B3D" w:rsidRDefault="00277B3D" w14:paraId="5D477EB6"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 využití objemu</w:t>
            </w:r>
          </w:p>
        </w:tc>
        <w:tc>
          <w:tcPr>
            <w:tcW w:w="0" w:type="auto"/>
            <w:hideMark/>
          </w:tcPr>
          <w:p w:rsidRPr="00277B3D" w:rsidR="00277B3D" w:rsidP="00277B3D" w:rsidRDefault="00277B3D" w14:paraId="1AD506ED"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budoucí</w:t>
            </w:r>
          </w:p>
        </w:tc>
        <w:tc>
          <w:tcPr>
            <w:tcW w:w="0" w:type="auto"/>
            <w:hideMark/>
          </w:tcPr>
          <w:p w:rsidRPr="00277B3D" w:rsidR="00277B3D" w:rsidP="00277B3D" w:rsidRDefault="00277B3D" w14:paraId="797780C5"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7893FB20"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 </w:t>
            </w:r>
          </w:p>
        </w:tc>
      </w:tr>
      <w:tr w:rsidRPr="00277B3D" w:rsidR="00277B3D" w:rsidTr="004E6CA2" w14:paraId="38AD4D33"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277B3D" w:rsidR="00277B3D" w:rsidP="00277B3D" w:rsidRDefault="00277B3D" w14:paraId="463EA905" w14:textId="77777777">
            <w:pPr>
              <w:spacing w:before="120" w:after="120" w:line="240" w:lineRule="auto"/>
              <w:rPr>
                <w:lang w:eastAsia="cs-CZ"/>
              </w:rPr>
            </w:pPr>
            <w:r w:rsidRPr="00277B3D">
              <w:rPr>
                <w:lang w:eastAsia="cs-CZ"/>
              </w:rPr>
              <w:t> </w:t>
            </w:r>
          </w:p>
        </w:tc>
        <w:tc>
          <w:tcPr>
            <w:tcW w:w="0" w:type="auto"/>
            <w:hideMark/>
          </w:tcPr>
          <w:p w:rsidRPr="00277B3D" w:rsidR="00277B3D" w:rsidP="00277B3D" w:rsidRDefault="00277B3D" w14:paraId="6CE70D6A"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76FA8B39"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 využití nosnosti</w:t>
            </w:r>
          </w:p>
        </w:tc>
        <w:tc>
          <w:tcPr>
            <w:tcW w:w="0" w:type="auto"/>
            <w:hideMark/>
          </w:tcPr>
          <w:p w:rsidRPr="00277B3D" w:rsidR="00277B3D" w:rsidP="00277B3D" w:rsidRDefault="00277B3D" w14:paraId="04BC0352"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budoucí</w:t>
            </w:r>
          </w:p>
        </w:tc>
        <w:tc>
          <w:tcPr>
            <w:tcW w:w="0" w:type="auto"/>
            <w:hideMark/>
          </w:tcPr>
          <w:p w:rsidRPr="00277B3D" w:rsidR="00277B3D" w:rsidP="00277B3D" w:rsidRDefault="00277B3D" w14:paraId="3BD80CC6"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6A6ED34E" w14:textId="77777777">
            <w:pPr>
              <w:spacing w:before="120" w:after="120" w:line="240" w:lineRule="auto"/>
              <w:cnfStyle w:val="000000000000" w:firstRow="0" w:lastRow="0" w:firstColumn="0" w:lastColumn="0" w:oddVBand="0" w:evenVBand="0" w:oddHBand="0" w:evenHBand="0" w:firstRowFirstColumn="0" w:firstRowLastColumn="0" w:lastRowFirstColumn="0" w:lastRowLastColumn="0"/>
              <w:rPr>
                <w:lang w:eastAsia="cs-CZ"/>
              </w:rPr>
            </w:pPr>
            <w:r w:rsidRPr="00277B3D">
              <w:rPr>
                <w:lang w:eastAsia="cs-CZ"/>
              </w:rPr>
              <w:t> </w:t>
            </w:r>
          </w:p>
        </w:tc>
      </w:tr>
      <w:tr w:rsidRPr="00277B3D" w:rsidR="00503854" w:rsidTr="004E6CA2" w14:paraId="6D5991B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277B3D" w:rsidR="00277B3D" w:rsidP="00277B3D" w:rsidRDefault="00277B3D" w14:paraId="6B776CA6" w14:textId="77777777">
            <w:pPr>
              <w:spacing w:before="120" w:after="120" w:line="240" w:lineRule="auto"/>
              <w:rPr>
                <w:lang w:eastAsia="cs-CZ"/>
              </w:rPr>
            </w:pPr>
            <w:r w:rsidRPr="00277B3D">
              <w:rPr>
                <w:lang w:eastAsia="cs-CZ"/>
              </w:rPr>
              <w:t> </w:t>
            </w:r>
          </w:p>
        </w:tc>
        <w:tc>
          <w:tcPr>
            <w:tcW w:w="0" w:type="auto"/>
            <w:hideMark/>
          </w:tcPr>
          <w:p w:rsidRPr="00277B3D" w:rsidR="00277B3D" w:rsidP="00277B3D" w:rsidRDefault="00277B3D" w14:paraId="5F901550"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358E8564"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 využití pracovní doby</w:t>
            </w:r>
          </w:p>
        </w:tc>
        <w:tc>
          <w:tcPr>
            <w:tcW w:w="0" w:type="auto"/>
            <w:hideMark/>
          </w:tcPr>
          <w:p w:rsidRPr="00277B3D" w:rsidR="00277B3D" w:rsidP="00277B3D" w:rsidRDefault="00277B3D" w14:paraId="37A01350"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budoucí</w:t>
            </w:r>
          </w:p>
        </w:tc>
        <w:tc>
          <w:tcPr>
            <w:tcW w:w="0" w:type="auto"/>
            <w:hideMark/>
          </w:tcPr>
          <w:p w:rsidRPr="00277B3D" w:rsidR="00277B3D" w:rsidP="00277B3D" w:rsidRDefault="00277B3D" w14:paraId="1311B091"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 </w:t>
            </w:r>
          </w:p>
        </w:tc>
        <w:tc>
          <w:tcPr>
            <w:tcW w:w="0" w:type="auto"/>
            <w:hideMark/>
          </w:tcPr>
          <w:p w:rsidRPr="00277B3D" w:rsidR="00277B3D" w:rsidP="00277B3D" w:rsidRDefault="00277B3D" w14:paraId="28AF6F9D" w14:textId="77777777">
            <w:pPr>
              <w:spacing w:before="120" w:after="120" w:line="240" w:lineRule="auto"/>
              <w:cnfStyle w:val="000000100000" w:firstRow="0" w:lastRow="0" w:firstColumn="0" w:lastColumn="0" w:oddVBand="0" w:evenVBand="0" w:oddHBand="1" w:evenHBand="0" w:firstRowFirstColumn="0" w:firstRowLastColumn="0" w:lastRowFirstColumn="0" w:lastRowLastColumn="0"/>
              <w:rPr>
                <w:lang w:eastAsia="cs-CZ"/>
              </w:rPr>
            </w:pPr>
            <w:r w:rsidRPr="00277B3D">
              <w:rPr>
                <w:lang w:eastAsia="cs-CZ"/>
              </w:rPr>
              <w:t> </w:t>
            </w:r>
          </w:p>
        </w:tc>
      </w:tr>
    </w:tbl>
    <w:p w:rsidRPr="00175198" w:rsidR="00045BF6" w:rsidP="009D6CBF" w:rsidRDefault="00045BF6" w14:paraId="5DA480F3" w14:textId="77777777">
      <w:pPr>
        <w:spacing w:before="120" w:after="120" w:line="240" w:lineRule="auto"/>
        <w:rPr>
          <w:lang w:eastAsia="cs-CZ"/>
        </w:rPr>
      </w:pPr>
    </w:p>
    <w:p w:rsidR="00280267" w:rsidP="005229CE" w:rsidRDefault="00280267" w14:paraId="7EFEBD40" w14:textId="77777777">
      <w:pPr>
        <w:spacing w:after="0" w:line="240" w:lineRule="auto"/>
        <w:rPr>
          <w:lang w:eastAsia="cs-CZ"/>
        </w:rPr>
      </w:pPr>
    </w:p>
    <w:p w:rsidRPr="00280267" w:rsidR="00280267" w:rsidP="009D6CBF" w:rsidRDefault="00280267" w14:paraId="02CCD4DF" w14:textId="4F42A5E9">
      <w:pPr>
        <w:pStyle w:val="Nadpis4"/>
        <w:rPr>
          <w:lang w:eastAsia="cs-CZ"/>
        </w:rPr>
      </w:pPr>
      <w:bookmarkStart w:name="_Toc208482742" w:id="354"/>
      <w:r w:rsidRPr="00280267">
        <w:rPr>
          <w:lang w:eastAsia="cs-CZ"/>
        </w:rPr>
        <w:t xml:space="preserve">Kritéria </w:t>
      </w:r>
      <w:r w:rsidR="006D1597">
        <w:rPr>
          <w:lang w:eastAsia="cs-CZ"/>
        </w:rPr>
        <w:t xml:space="preserve">a omezení </w:t>
      </w:r>
      <w:r w:rsidR="00981265">
        <w:rPr>
          <w:lang w:eastAsia="cs-CZ"/>
        </w:rPr>
        <w:t xml:space="preserve">okruhu </w:t>
      </w:r>
      <w:r w:rsidRPr="00280267">
        <w:rPr>
          <w:lang w:eastAsia="cs-CZ"/>
        </w:rPr>
        <w:t>SP</w:t>
      </w:r>
      <w:bookmarkEnd w:id="354"/>
    </w:p>
    <w:p w:rsidR="00280267" w:rsidP="00280267" w:rsidRDefault="00280267" w14:paraId="070F1202" w14:textId="77777777">
      <w:pPr>
        <w:spacing w:after="0" w:line="240" w:lineRule="auto"/>
        <w:rPr>
          <w:lang w:eastAsia="cs-CZ"/>
        </w:rPr>
      </w:pPr>
      <w:r w:rsidRPr="00280267">
        <w:rPr>
          <w:lang w:eastAsia="cs-CZ"/>
        </w:rPr>
        <w:t>Pro každé algoritmické řešení optimalizace je nutné nastavit kritéria rozhodování vytvoření strategických okruhů dne (SOD)</w:t>
      </w:r>
    </w:p>
    <w:p w:rsidRPr="00280267" w:rsidR="00280267" w:rsidP="00280267" w:rsidRDefault="00280267" w14:paraId="7F6817EF" w14:textId="77777777">
      <w:pPr>
        <w:spacing w:after="0" w:line="240" w:lineRule="auto"/>
        <w:rPr>
          <w:lang w:eastAsia="cs-CZ"/>
        </w:rPr>
      </w:pPr>
    </w:p>
    <w:tbl>
      <w:tblPr>
        <w:tblStyle w:val="Tabulkasmkou4zvraznn3"/>
        <w:tblW w:w="0" w:type="auto"/>
        <w:tblLook w:val="04A0" w:firstRow="1" w:lastRow="0" w:firstColumn="1" w:lastColumn="0" w:noHBand="0" w:noVBand="1"/>
      </w:tblPr>
      <w:tblGrid>
        <w:gridCol w:w="1948"/>
        <w:gridCol w:w="4258"/>
        <w:gridCol w:w="2856"/>
      </w:tblGrid>
      <w:tr w:rsidRPr="00280267" w:rsidR="00876BA2" w:rsidTr="004E6CA2" w14:paraId="1CBFF49A" w14:textId="7777777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hideMark/>
          </w:tcPr>
          <w:p w:rsidRPr="00280267" w:rsidR="00280267" w:rsidP="00280267" w:rsidRDefault="00280267" w14:paraId="68328389" w14:textId="77777777">
            <w:pPr>
              <w:spacing w:after="0" w:line="240" w:lineRule="auto"/>
              <w:rPr>
                <w:lang w:eastAsia="cs-CZ"/>
              </w:rPr>
            </w:pPr>
            <w:r w:rsidRPr="00280267">
              <w:rPr>
                <w:lang w:eastAsia="cs-CZ"/>
              </w:rPr>
              <w:t>Kritérium dělení okruhů</w:t>
            </w:r>
          </w:p>
        </w:tc>
        <w:tc>
          <w:tcPr>
            <w:tcW w:w="0" w:type="auto"/>
            <w:hideMark/>
          </w:tcPr>
          <w:p w:rsidRPr="00280267" w:rsidR="00280267" w:rsidP="00280267" w:rsidRDefault="00280267" w14:paraId="74ED0110" w14:textId="77777777">
            <w:pPr>
              <w:spacing w:after="0" w:line="240" w:lineRule="auto"/>
              <w:cnfStyle w:val="100000000000" w:firstRow="1" w:lastRow="0" w:firstColumn="0" w:lastColumn="0" w:oddVBand="0" w:evenVBand="0" w:oddHBand="0" w:evenHBand="0" w:firstRowFirstColumn="0" w:firstRowLastColumn="0" w:lastRowFirstColumn="0" w:lastRowLastColumn="0"/>
              <w:rPr>
                <w:lang w:eastAsia="cs-CZ"/>
              </w:rPr>
            </w:pPr>
            <w:r w:rsidRPr="00280267">
              <w:rPr>
                <w:lang w:eastAsia="cs-CZ"/>
              </w:rPr>
              <w:t>Popis ukončení řazení OS do Okruhu dne</w:t>
            </w:r>
          </w:p>
        </w:tc>
        <w:tc>
          <w:tcPr>
            <w:tcW w:w="0" w:type="auto"/>
            <w:hideMark/>
          </w:tcPr>
          <w:p w:rsidRPr="00280267" w:rsidR="00280267" w:rsidP="00280267" w:rsidRDefault="00280267" w14:paraId="434EBFB8" w14:textId="77777777">
            <w:pPr>
              <w:spacing w:after="0" w:line="240" w:lineRule="auto"/>
              <w:cnfStyle w:val="100000000000" w:firstRow="1" w:lastRow="0" w:firstColumn="0" w:lastColumn="0" w:oddVBand="0" w:evenVBand="0" w:oddHBand="0" w:evenHBand="0" w:firstRowFirstColumn="0" w:firstRowLastColumn="0" w:lastRowFirstColumn="0" w:lastRowLastColumn="0"/>
              <w:rPr>
                <w:lang w:eastAsia="cs-CZ"/>
              </w:rPr>
            </w:pPr>
            <w:r w:rsidRPr="00280267">
              <w:rPr>
                <w:lang w:eastAsia="cs-CZ"/>
              </w:rPr>
              <w:t>Společné kritérium</w:t>
            </w:r>
          </w:p>
        </w:tc>
      </w:tr>
      <w:tr w:rsidRPr="00280267" w:rsidR="007D2DEA" w:rsidTr="004E6CA2" w14:paraId="2A45A72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280267" w:rsidR="00280267" w:rsidP="00280267" w:rsidRDefault="00280267" w14:paraId="748A4BB1" w14:textId="77777777">
            <w:pPr>
              <w:spacing w:after="0" w:line="240" w:lineRule="auto"/>
              <w:rPr>
                <w:lang w:eastAsia="cs-CZ"/>
              </w:rPr>
            </w:pPr>
            <w:r w:rsidRPr="00280267">
              <w:rPr>
                <w:lang w:eastAsia="cs-CZ"/>
              </w:rPr>
              <w:t>Pracovní doba</w:t>
            </w:r>
          </w:p>
        </w:tc>
        <w:tc>
          <w:tcPr>
            <w:tcW w:w="0" w:type="auto"/>
            <w:hideMark/>
          </w:tcPr>
          <w:p w:rsidRPr="00280267" w:rsidR="00280267" w:rsidP="00280267" w:rsidRDefault="00280267" w14:paraId="7886CBA5" w14:textId="79D0B2CD">
            <w:pPr>
              <w:spacing w:after="0" w:line="240" w:lineRule="auto"/>
              <w:cnfStyle w:val="000000100000" w:firstRow="0" w:lastRow="0" w:firstColumn="0" w:lastColumn="0" w:oddVBand="0" w:evenVBand="0" w:oddHBand="1" w:evenHBand="0" w:firstRowFirstColumn="0" w:firstRowLastColumn="0" w:lastRowFirstColumn="0" w:lastRowLastColumn="0"/>
              <w:rPr>
                <w:lang w:eastAsia="cs-CZ"/>
              </w:rPr>
            </w:pPr>
            <w:r w:rsidRPr="00280267">
              <w:rPr>
                <w:lang w:eastAsia="cs-CZ"/>
              </w:rPr>
              <w:t>Pokud čas přejezdů a čas obsluhy nádob</w:t>
            </w:r>
            <w:r w:rsidR="00654E0E">
              <w:rPr>
                <w:lang w:eastAsia="cs-CZ"/>
              </w:rPr>
              <w:t xml:space="preserve"> </w:t>
            </w:r>
            <w:r w:rsidRPr="00280267">
              <w:rPr>
                <w:lang w:eastAsia="cs-CZ"/>
              </w:rPr>
              <w:t>&gt; Pracovní doba vozidla</w:t>
            </w:r>
          </w:p>
        </w:tc>
        <w:tc>
          <w:tcPr>
            <w:tcW w:w="0" w:type="auto"/>
            <w:vMerge w:val="restart"/>
            <w:hideMark/>
          </w:tcPr>
          <w:p w:rsidRPr="00280267" w:rsidR="00280267" w:rsidP="00280267" w:rsidRDefault="00B2188E" w14:paraId="663F6D01" w14:textId="7169E8A4">
            <w:pPr>
              <w:spacing w:after="0" w:line="240" w:lineRule="auto"/>
              <w:cnfStyle w:val="000000100000" w:firstRow="0" w:lastRow="0" w:firstColumn="0" w:lastColumn="0" w:oddVBand="0" w:evenVBand="0" w:oddHBand="1" w:evenHBand="0" w:firstRowFirstColumn="0" w:firstRowLastColumn="0" w:lastRowFirstColumn="0" w:lastRowLastColumn="0"/>
              <w:rPr>
                <w:lang w:eastAsia="cs-CZ"/>
              </w:rPr>
            </w:pPr>
            <w:r>
              <w:rPr>
                <w:lang w:eastAsia="cs-CZ"/>
              </w:rPr>
              <w:t>R</w:t>
            </w:r>
            <w:r w:rsidRPr="00280267" w:rsidR="00280267">
              <w:rPr>
                <w:lang w:eastAsia="cs-CZ"/>
              </w:rPr>
              <w:t>ozhodnout dle toho, co nastane dříve</w:t>
            </w:r>
          </w:p>
        </w:tc>
      </w:tr>
      <w:tr w:rsidRPr="00280267" w:rsidR="00280267" w:rsidTr="004E6CA2" w14:paraId="1526C8C9"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280267" w:rsidR="00280267" w:rsidP="00280267" w:rsidRDefault="00280267" w14:paraId="4D29D982" w14:textId="77777777">
            <w:pPr>
              <w:spacing w:after="0" w:line="240" w:lineRule="auto"/>
              <w:rPr>
                <w:lang w:eastAsia="cs-CZ"/>
              </w:rPr>
            </w:pPr>
            <w:r w:rsidRPr="00280267">
              <w:rPr>
                <w:lang w:eastAsia="cs-CZ"/>
              </w:rPr>
              <w:t>Váha odpadu</w:t>
            </w:r>
          </w:p>
        </w:tc>
        <w:tc>
          <w:tcPr>
            <w:tcW w:w="0" w:type="auto"/>
            <w:hideMark/>
          </w:tcPr>
          <w:p w:rsidRPr="00280267" w:rsidR="00280267" w:rsidP="00280267" w:rsidRDefault="00280267" w14:paraId="598A2A5D" w14:textId="070EC275">
            <w:pPr>
              <w:spacing w:after="0" w:line="240" w:lineRule="auto"/>
              <w:cnfStyle w:val="000000000000" w:firstRow="0" w:lastRow="0" w:firstColumn="0" w:lastColumn="0" w:oddVBand="0" w:evenVBand="0" w:oddHBand="0" w:evenHBand="0" w:firstRowFirstColumn="0" w:firstRowLastColumn="0" w:lastRowFirstColumn="0" w:lastRowLastColumn="0"/>
              <w:rPr>
                <w:lang w:eastAsia="cs-CZ"/>
              </w:rPr>
            </w:pPr>
            <w:r w:rsidRPr="00280267">
              <w:rPr>
                <w:lang w:eastAsia="cs-CZ"/>
              </w:rPr>
              <w:t>Pokud celková váha odpadu nádob v</w:t>
            </w:r>
            <w:r w:rsidR="00654E0E">
              <w:rPr>
                <w:lang w:eastAsia="cs-CZ"/>
              </w:rPr>
              <w:t> </w:t>
            </w:r>
            <w:r w:rsidRPr="00280267">
              <w:rPr>
                <w:lang w:eastAsia="cs-CZ"/>
              </w:rPr>
              <w:t>okruhu</w:t>
            </w:r>
            <w:r w:rsidR="00654E0E">
              <w:rPr>
                <w:lang w:eastAsia="cs-CZ"/>
              </w:rPr>
              <w:t xml:space="preserve"> </w:t>
            </w:r>
            <w:r w:rsidRPr="00280267">
              <w:rPr>
                <w:lang w:eastAsia="cs-CZ"/>
              </w:rPr>
              <w:t>&gt; Nosnost vozidla</w:t>
            </w:r>
          </w:p>
        </w:tc>
        <w:tc>
          <w:tcPr>
            <w:tcW w:w="0" w:type="auto"/>
            <w:vMerge/>
            <w:hideMark/>
          </w:tcPr>
          <w:p w:rsidRPr="00280267" w:rsidR="00280267" w:rsidP="00280267" w:rsidRDefault="00280267" w14:paraId="24881F55" w14:textId="77777777">
            <w:pPr>
              <w:spacing w:after="0" w:line="240" w:lineRule="auto"/>
              <w:cnfStyle w:val="000000000000" w:firstRow="0" w:lastRow="0" w:firstColumn="0" w:lastColumn="0" w:oddVBand="0" w:evenVBand="0" w:oddHBand="0" w:evenHBand="0" w:firstRowFirstColumn="0" w:firstRowLastColumn="0" w:lastRowFirstColumn="0" w:lastRowLastColumn="0"/>
              <w:rPr>
                <w:lang w:eastAsia="cs-CZ"/>
              </w:rPr>
            </w:pPr>
          </w:p>
        </w:tc>
      </w:tr>
      <w:tr w:rsidRPr="00280267" w:rsidR="007D2DEA" w:rsidTr="004E6CA2" w14:paraId="7FA6F48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280267" w:rsidR="00280267" w:rsidP="00280267" w:rsidRDefault="00280267" w14:paraId="0BF196BF" w14:textId="77777777">
            <w:pPr>
              <w:spacing w:after="0" w:line="240" w:lineRule="auto"/>
              <w:rPr>
                <w:lang w:eastAsia="cs-CZ"/>
              </w:rPr>
            </w:pPr>
            <w:r w:rsidRPr="00280267">
              <w:rPr>
                <w:lang w:eastAsia="cs-CZ"/>
              </w:rPr>
              <w:t>Objem odpadu</w:t>
            </w:r>
          </w:p>
        </w:tc>
        <w:tc>
          <w:tcPr>
            <w:tcW w:w="0" w:type="auto"/>
            <w:hideMark/>
          </w:tcPr>
          <w:p w:rsidRPr="00280267" w:rsidR="00280267" w:rsidP="00280267" w:rsidRDefault="00280267" w14:paraId="4E30DB0D" w14:textId="5C46C51D">
            <w:pPr>
              <w:spacing w:after="0" w:line="240" w:lineRule="auto"/>
              <w:cnfStyle w:val="000000100000" w:firstRow="0" w:lastRow="0" w:firstColumn="0" w:lastColumn="0" w:oddVBand="0" w:evenVBand="0" w:oddHBand="1" w:evenHBand="0" w:firstRowFirstColumn="0" w:firstRowLastColumn="0" w:lastRowFirstColumn="0" w:lastRowLastColumn="0"/>
              <w:rPr>
                <w:lang w:eastAsia="cs-CZ"/>
              </w:rPr>
            </w:pPr>
            <w:r w:rsidRPr="00280267">
              <w:rPr>
                <w:lang w:eastAsia="cs-CZ"/>
              </w:rPr>
              <w:t>Pokud celkový objem odpadu nádob v</w:t>
            </w:r>
            <w:r w:rsidR="00654E0E">
              <w:rPr>
                <w:lang w:eastAsia="cs-CZ"/>
              </w:rPr>
              <w:t> </w:t>
            </w:r>
            <w:r w:rsidRPr="00280267">
              <w:rPr>
                <w:lang w:eastAsia="cs-CZ"/>
              </w:rPr>
              <w:t>okruhu</w:t>
            </w:r>
            <w:r w:rsidR="00654E0E">
              <w:rPr>
                <w:lang w:eastAsia="cs-CZ"/>
              </w:rPr>
              <w:t xml:space="preserve"> </w:t>
            </w:r>
            <w:r w:rsidRPr="00280267">
              <w:rPr>
                <w:lang w:eastAsia="cs-CZ"/>
              </w:rPr>
              <w:t>&gt; Objem nástavby</w:t>
            </w:r>
          </w:p>
        </w:tc>
        <w:tc>
          <w:tcPr>
            <w:tcW w:w="0" w:type="auto"/>
            <w:vMerge/>
            <w:hideMark/>
          </w:tcPr>
          <w:p w:rsidRPr="00280267" w:rsidR="00280267" w:rsidP="00280267" w:rsidRDefault="00280267" w14:paraId="43506E5E" w14:textId="77777777">
            <w:pPr>
              <w:spacing w:after="0" w:line="240" w:lineRule="auto"/>
              <w:cnfStyle w:val="000000100000" w:firstRow="0" w:lastRow="0" w:firstColumn="0" w:lastColumn="0" w:oddVBand="0" w:evenVBand="0" w:oddHBand="1" w:evenHBand="0" w:firstRowFirstColumn="0" w:firstRowLastColumn="0" w:lastRowFirstColumn="0" w:lastRowLastColumn="0"/>
              <w:rPr>
                <w:lang w:eastAsia="cs-CZ"/>
              </w:rPr>
            </w:pPr>
          </w:p>
        </w:tc>
      </w:tr>
    </w:tbl>
    <w:p w:rsidR="008237CF" w:rsidP="005229CE" w:rsidRDefault="008237CF" w14:paraId="6F801CD1" w14:textId="77777777">
      <w:pPr>
        <w:spacing w:after="0" w:line="240" w:lineRule="auto"/>
        <w:rPr>
          <w:lang w:eastAsia="cs-CZ"/>
        </w:rPr>
      </w:pPr>
    </w:p>
    <w:p w:rsidR="00927209" w:rsidRDefault="00927209" w14:paraId="08A7ABE4" w14:textId="2204D5BC">
      <w:pPr>
        <w:spacing w:after="0" w:line="240" w:lineRule="auto"/>
        <w:rPr>
          <w:lang w:eastAsia="cs-CZ"/>
        </w:rPr>
      </w:pPr>
    </w:p>
    <w:p w:rsidR="0066451E" w:rsidP="009D6CBF" w:rsidRDefault="008E07FE" w14:paraId="4A57ACF9" w14:textId="01D9E334">
      <w:pPr>
        <w:pStyle w:val="Nadpis4"/>
        <w:rPr>
          <w:lang w:eastAsia="cs-CZ"/>
        </w:rPr>
      </w:pPr>
      <w:bookmarkStart w:name="_Toc208482743" w:id="355"/>
      <w:r>
        <w:rPr>
          <w:lang w:eastAsia="cs-CZ"/>
        </w:rPr>
        <w:t>Hlavní optimalizační kritérium</w:t>
      </w:r>
      <w:bookmarkEnd w:id="355"/>
    </w:p>
    <w:p w:rsidR="00CE0F79" w:rsidP="00CE0F79" w:rsidRDefault="00CE0F79" w14:paraId="18A520A4" w14:textId="656813D2">
      <w:pPr>
        <w:rPr>
          <w:lang w:eastAsia="cs-CZ"/>
        </w:rPr>
      </w:pPr>
      <w:r>
        <w:rPr>
          <w:lang w:eastAsia="cs-CZ"/>
        </w:rPr>
        <w:t xml:space="preserve">Optimalizační algoritmus </w:t>
      </w:r>
      <w:r w:rsidR="00E868FF">
        <w:rPr>
          <w:lang w:eastAsia="cs-CZ"/>
        </w:rPr>
        <w:t xml:space="preserve">bude </w:t>
      </w:r>
      <w:r>
        <w:rPr>
          <w:lang w:eastAsia="cs-CZ"/>
        </w:rPr>
        <w:t>nastaven na jedno hlavní kritérium, podle kterého bude hledat optimální řešení návrhu zadaného svozu.</w:t>
      </w:r>
    </w:p>
    <w:p w:rsidR="00CE0F79" w:rsidP="00CE0F79" w:rsidRDefault="00CE0F79" w14:paraId="11E1F272" w14:textId="14564235">
      <w:pPr>
        <w:rPr>
          <w:lang w:eastAsia="cs-CZ"/>
        </w:rPr>
      </w:pPr>
      <w:r>
        <w:rPr>
          <w:lang w:eastAsia="cs-CZ"/>
        </w:rPr>
        <w:t xml:space="preserve">V případě </w:t>
      </w:r>
      <w:r w:rsidR="00FA0EBC">
        <w:rPr>
          <w:lang w:eastAsia="cs-CZ"/>
        </w:rPr>
        <w:t xml:space="preserve">cyklického svozu nádob </w:t>
      </w:r>
      <w:r w:rsidR="003D2D6C">
        <w:rPr>
          <w:lang w:eastAsia="cs-CZ"/>
        </w:rPr>
        <w:t>bude</w:t>
      </w:r>
      <w:r>
        <w:rPr>
          <w:lang w:eastAsia="cs-CZ"/>
        </w:rPr>
        <w:t xml:space="preserve"> hlavním kritériem </w:t>
      </w:r>
      <w:r w:rsidRPr="00CF3A0E">
        <w:rPr>
          <w:b/>
          <w:bCs/>
          <w:lang w:eastAsia="cs-CZ"/>
        </w:rPr>
        <w:t>čas</w:t>
      </w:r>
      <w:r>
        <w:rPr>
          <w:lang w:eastAsia="cs-CZ"/>
        </w:rPr>
        <w:t>, což znamená, že algoritmus bude hledat takovou sadu okruhů a jejich obsah</w:t>
      </w:r>
      <w:r w:rsidR="003D2D6C">
        <w:rPr>
          <w:lang w:eastAsia="cs-CZ"/>
        </w:rPr>
        <w:t xml:space="preserve"> tak</w:t>
      </w:r>
      <w:r>
        <w:rPr>
          <w:lang w:eastAsia="cs-CZ"/>
        </w:rPr>
        <w:t xml:space="preserve">, aby celková doba strávená vozidly při obsluze nádob byla </w:t>
      </w:r>
      <w:r w:rsidRPr="003D2D6C">
        <w:rPr>
          <w:b/>
          <w:bCs/>
          <w:lang w:eastAsia="cs-CZ"/>
        </w:rPr>
        <w:t>minimální</w:t>
      </w:r>
      <w:r>
        <w:rPr>
          <w:lang w:eastAsia="cs-CZ"/>
        </w:rPr>
        <w:t>.</w:t>
      </w:r>
    </w:p>
    <w:p w:rsidR="000E31EF" w:rsidP="00CE0F79" w:rsidRDefault="00CE0F79" w14:paraId="435EB9E4" w14:textId="6289446A">
      <w:pPr>
        <w:rPr>
          <w:lang w:eastAsia="cs-CZ"/>
        </w:rPr>
      </w:pPr>
      <w:r>
        <w:rPr>
          <w:lang w:eastAsia="cs-CZ"/>
        </w:rPr>
        <w:t>K výpočtu využije heuristické metody, které umožňují postupné vylepšování řešení</w:t>
      </w:r>
      <w:r w:rsidR="00764B11">
        <w:rPr>
          <w:lang w:eastAsia="cs-CZ"/>
        </w:rPr>
        <w:t>. Z</w:t>
      </w:r>
      <w:r>
        <w:rPr>
          <w:lang w:eastAsia="cs-CZ"/>
        </w:rPr>
        <w:t xml:space="preserve">ároveň bude pracovat s dopravní sítí a distanční maticí, která </w:t>
      </w:r>
      <w:r w:rsidR="00764B11">
        <w:rPr>
          <w:lang w:eastAsia="cs-CZ"/>
        </w:rPr>
        <w:t>bude</w:t>
      </w:r>
      <w:r>
        <w:rPr>
          <w:lang w:eastAsia="cs-CZ"/>
        </w:rPr>
        <w:t xml:space="preserve"> připravena tak, aby bylo možné přesně určit čas přejezdu mezi jednotlivými </w:t>
      </w:r>
      <w:r w:rsidR="008D0D26">
        <w:rPr>
          <w:lang w:eastAsia="cs-CZ"/>
        </w:rPr>
        <w:t>místy realizace (</w:t>
      </w:r>
      <w:r>
        <w:rPr>
          <w:lang w:eastAsia="cs-CZ"/>
        </w:rPr>
        <w:t>stanovišti</w:t>
      </w:r>
      <w:r w:rsidR="008D0D26">
        <w:rPr>
          <w:lang w:eastAsia="cs-CZ"/>
        </w:rPr>
        <w:t>)</w:t>
      </w:r>
      <w:r w:rsidR="00A66A04">
        <w:rPr>
          <w:lang w:eastAsia="cs-CZ"/>
        </w:rPr>
        <w:t xml:space="preserve"> – viz. kapitola </w:t>
      </w:r>
      <w:r w:rsidR="008643E9">
        <w:rPr>
          <w:lang w:eastAsia="cs-CZ"/>
        </w:rPr>
        <w:t>8.4.6</w:t>
      </w:r>
      <w:r>
        <w:rPr>
          <w:lang w:eastAsia="cs-CZ"/>
        </w:rPr>
        <w:t>.</w:t>
      </w:r>
    </w:p>
    <w:p w:rsidRPr="008412D5" w:rsidR="00E03830" w:rsidP="008412D5" w:rsidRDefault="00E03830" w14:paraId="2C73C8B1" w14:textId="49AB5768">
      <w:pPr>
        <w:rPr>
          <w:lang w:eastAsia="cs-CZ"/>
        </w:rPr>
      </w:pPr>
      <w:r>
        <w:rPr>
          <w:lang w:eastAsia="cs-CZ"/>
        </w:rPr>
        <w:t xml:space="preserve">Zároveň </w:t>
      </w:r>
      <w:r w:rsidR="00104538">
        <w:rPr>
          <w:lang w:eastAsia="cs-CZ"/>
        </w:rPr>
        <w:t xml:space="preserve">bude algoritmus respektovat omezení </w:t>
      </w:r>
      <w:r w:rsidR="00363637">
        <w:rPr>
          <w:lang w:eastAsia="cs-CZ"/>
        </w:rPr>
        <w:t>definovan</w:t>
      </w:r>
      <w:r w:rsidR="00067CEC">
        <w:rPr>
          <w:lang w:eastAsia="cs-CZ"/>
        </w:rPr>
        <w:t>é v</w:t>
      </w:r>
      <w:r w:rsidR="0081650E">
        <w:rPr>
          <w:lang w:eastAsia="cs-CZ"/>
        </w:rPr>
        <w:t xml:space="preserve"> kapitolách </w:t>
      </w:r>
      <w:r w:rsidR="00B67970">
        <w:rPr>
          <w:lang w:eastAsia="cs-CZ"/>
        </w:rPr>
        <w:t>8.4.1 a 8.4.2.</w:t>
      </w:r>
    </w:p>
    <w:p w:rsidRPr="00AB6CAE" w:rsidR="00AB6CAE" w:rsidP="009D6CBF" w:rsidRDefault="00AB6CAE" w14:paraId="26B1EA33" w14:textId="79E46731">
      <w:pPr>
        <w:pStyle w:val="Nadpis4"/>
        <w:rPr>
          <w:lang w:eastAsia="cs-CZ"/>
        </w:rPr>
      </w:pPr>
      <w:bookmarkStart w:name="_Toc208482744" w:id="356"/>
      <w:r w:rsidRPr="00AB6CAE">
        <w:rPr>
          <w:lang w:eastAsia="cs-CZ"/>
        </w:rPr>
        <w:t>Metodika pro respektování frekvence svozu</w:t>
      </w:r>
      <w:bookmarkEnd w:id="356"/>
    </w:p>
    <w:p w:rsidRPr="00AB6CAE" w:rsidR="00AB6CAE" w:rsidP="009D6CBF" w:rsidRDefault="00AB6CAE" w14:paraId="12725BCE" w14:textId="77777777">
      <w:pPr>
        <w:spacing w:before="120" w:after="120" w:line="240" w:lineRule="auto"/>
        <w:rPr>
          <w:lang w:eastAsia="cs-CZ"/>
        </w:rPr>
      </w:pPr>
      <w:r w:rsidRPr="00AB6CAE">
        <w:rPr>
          <w:lang w:eastAsia="cs-CZ"/>
        </w:rPr>
        <w:t>Pro strategické plánování bude vybudována funkčnost, která bude generovat z RPO strategické objednané služby (dále jen SOS).</w:t>
      </w:r>
    </w:p>
    <w:p w:rsidRPr="00AB6CAE" w:rsidR="00AB6CAE" w:rsidP="009D6CBF" w:rsidRDefault="00AB6CAE" w14:paraId="4838A6EE" w14:textId="77777777">
      <w:pPr>
        <w:spacing w:before="120" w:after="120" w:line="240" w:lineRule="auto"/>
        <w:rPr>
          <w:lang w:eastAsia="cs-CZ"/>
        </w:rPr>
      </w:pPr>
      <w:r w:rsidRPr="00AB6CAE">
        <w:rPr>
          <w:lang w:eastAsia="cs-CZ"/>
        </w:rPr>
        <w:t>V rámci řešení se využije přístup k plánování svozu odpadu, který zohledňuje různou frekvenci vývozu jednotlivých nádob. Frekvence může být nastavena na 1× týdně, 2× až 5× týdně, 1× za 14 dní nebo 1× měsíčně.</w:t>
      </w:r>
    </w:p>
    <w:p w:rsidR="00AB6CAE" w:rsidP="009D6CBF" w:rsidRDefault="00AB6CAE" w14:paraId="4068E209" w14:textId="77777777">
      <w:pPr>
        <w:spacing w:before="120" w:after="120" w:line="240" w:lineRule="auto"/>
        <w:rPr>
          <w:lang w:eastAsia="cs-CZ"/>
        </w:rPr>
      </w:pPr>
      <w:r w:rsidRPr="00AB6CAE">
        <w:rPr>
          <w:lang w:eastAsia="cs-CZ"/>
        </w:rPr>
        <w:t>Cílem je minimalizovat celkové logistické náklady, dodržet požadované frekvence vývozu a efektivně využít kapacity vozidel a svozových tras.</w:t>
      </w:r>
    </w:p>
    <w:p w:rsidRPr="00AB6CAE" w:rsidR="00AB6CAE" w:rsidP="00AB6CAE" w:rsidRDefault="00AB6CAE" w14:paraId="39EFF3C3" w14:textId="77777777">
      <w:pPr>
        <w:spacing w:after="0" w:line="240" w:lineRule="auto"/>
        <w:rPr>
          <w:lang w:eastAsia="cs-CZ"/>
        </w:rPr>
      </w:pPr>
    </w:p>
    <w:p w:rsidRPr="00AB6CAE" w:rsidR="00AB6CAE" w:rsidP="009D6CBF" w:rsidRDefault="00AB6CAE" w14:paraId="12B44A7D" w14:textId="77777777">
      <w:pPr>
        <w:rPr>
          <w:lang w:eastAsia="cs-CZ"/>
        </w:rPr>
      </w:pPr>
      <w:r w:rsidRPr="00AB6CAE">
        <w:rPr>
          <w:lang w:eastAsia="cs-CZ"/>
        </w:rPr>
        <w:t>Příklad rozložení svozových dnů podle frekvence vývozu</w:t>
      </w:r>
    </w:p>
    <w:tbl>
      <w:tblPr>
        <w:tblStyle w:val="Tabulkasmkou4zvraznn3"/>
        <w:tblW w:w="0" w:type="auto"/>
        <w:tblLook w:val="04A0" w:firstRow="1" w:lastRow="0" w:firstColumn="1" w:lastColumn="0" w:noHBand="0" w:noVBand="1"/>
      </w:tblPr>
      <w:tblGrid>
        <w:gridCol w:w="1834"/>
        <w:gridCol w:w="1873"/>
        <w:gridCol w:w="2809"/>
      </w:tblGrid>
      <w:tr w:rsidRPr="00AB6CAE" w:rsidR="007D2DEA" w:rsidTr="004E6CA2" w14:paraId="62BE668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AB6CAE" w:rsidR="00AB6CAE" w:rsidP="00AB6CAE" w:rsidRDefault="00AB6CAE" w14:paraId="299A615F" w14:textId="77777777">
            <w:pPr>
              <w:spacing w:after="0" w:line="240" w:lineRule="auto"/>
              <w:rPr>
                <w:lang w:eastAsia="cs-CZ"/>
              </w:rPr>
            </w:pPr>
            <w:r w:rsidRPr="00AB6CAE">
              <w:rPr>
                <w:lang w:eastAsia="cs-CZ"/>
              </w:rPr>
              <w:t>Frekvence vývozu</w:t>
            </w:r>
          </w:p>
        </w:tc>
        <w:tc>
          <w:tcPr>
            <w:tcW w:w="0" w:type="auto"/>
            <w:hideMark/>
          </w:tcPr>
          <w:p w:rsidRPr="00AB6CAE" w:rsidR="00AB6CAE" w:rsidP="00AB6CAE" w:rsidRDefault="00AB6CAE" w14:paraId="229649B0" w14:textId="77777777">
            <w:pPr>
              <w:spacing w:after="0" w:line="240" w:lineRule="auto"/>
              <w:cnfStyle w:val="100000000000" w:firstRow="1" w:lastRow="0" w:firstColumn="0" w:lastColumn="0" w:oddVBand="0" w:evenVBand="0" w:oddHBand="0" w:evenHBand="0" w:firstRowFirstColumn="0" w:firstRowLastColumn="0" w:lastRowFirstColumn="0" w:lastRowLastColumn="0"/>
              <w:rPr>
                <w:lang w:eastAsia="cs-CZ"/>
              </w:rPr>
            </w:pPr>
            <w:r w:rsidRPr="00AB6CAE">
              <w:rPr>
                <w:lang w:eastAsia="cs-CZ"/>
              </w:rPr>
              <w:t>Počet svozů týdně</w:t>
            </w:r>
          </w:p>
        </w:tc>
        <w:tc>
          <w:tcPr>
            <w:tcW w:w="0" w:type="auto"/>
            <w:hideMark/>
          </w:tcPr>
          <w:p w:rsidRPr="00AB6CAE" w:rsidR="00AB6CAE" w:rsidP="00AB6CAE" w:rsidRDefault="00AB6CAE" w14:paraId="7A95A60C" w14:textId="77777777">
            <w:pPr>
              <w:spacing w:after="0" w:line="240" w:lineRule="auto"/>
              <w:cnfStyle w:val="100000000000" w:firstRow="1" w:lastRow="0" w:firstColumn="0" w:lastColumn="0" w:oddVBand="0" w:evenVBand="0" w:oddHBand="0" w:evenHBand="0" w:firstRowFirstColumn="0" w:firstRowLastColumn="0" w:lastRowFirstColumn="0" w:lastRowLastColumn="0"/>
              <w:rPr>
                <w:lang w:eastAsia="cs-CZ"/>
              </w:rPr>
            </w:pPr>
            <w:r w:rsidRPr="00AB6CAE">
              <w:rPr>
                <w:lang w:eastAsia="cs-CZ"/>
              </w:rPr>
              <w:t>Příklad svozových dnů</w:t>
            </w:r>
          </w:p>
        </w:tc>
      </w:tr>
      <w:tr w:rsidRPr="00AB6CAE" w:rsidR="003C22C9" w:rsidTr="004E6CA2" w14:paraId="1E63541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2569C4" w:rsidR="00AB6CAE" w:rsidP="00AB6CAE" w:rsidRDefault="00AB6CAE" w14:paraId="09CB0A94" w14:textId="77777777">
            <w:pPr>
              <w:spacing w:after="0" w:line="240" w:lineRule="auto"/>
              <w:rPr>
                <w:b w:val="0"/>
                <w:lang w:eastAsia="cs-CZ"/>
              </w:rPr>
            </w:pPr>
            <w:r w:rsidRPr="002569C4">
              <w:rPr>
                <w:b w:val="0"/>
                <w:lang w:eastAsia="cs-CZ"/>
              </w:rPr>
              <w:t>1× týdně</w:t>
            </w:r>
          </w:p>
        </w:tc>
        <w:tc>
          <w:tcPr>
            <w:tcW w:w="0" w:type="auto"/>
            <w:hideMark/>
          </w:tcPr>
          <w:p w:rsidRPr="00AB6CAE" w:rsidR="00AB6CAE" w:rsidP="00AB6CAE" w:rsidRDefault="00AB6CAE" w14:paraId="4D618065" w14:textId="77777777">
            <w:pPr>
              <w:spacing w:after="0" w:line="240" w:lineRule="auto"/>
              <w:cnfStyle w:val="000000100000" w:firstRow="0" w:lastRow="0" w:firstColumn="0" w:lastColumn="0" w:oddVBand="0" w:evenVBand="0" w:oddHBand="1" w:evenHBand="0" w:firstRowFirstColumn="0" w:firstRowLastColumn="0" w:lastRowFirstColumn="0" w:lastRowLastColumn="0"/>
              <w:rPr>
                <w:lang w:eastAsia="cs-CZ"/>
              </w:rPr>
            </w:pPr>
            <w:r w:rsidRPr="00AB6CAE">
              <w:rPr>
                <w:lang w:eastAsia="cs-CZ"/>
              </w:rPr>
              <w:t>1</w:t>
            </w:r>
          </w:p>
        </w:tc>
        <w:tc>
          <w:tcPr>
            <w:tcW w:w="0" w:type="auto"/>
            <w:hideMark/>
          </w:tcPr>
          <w:p w:rsidRPr="00AB6CAE" w:rsidR="00AB6CAE" w:rsidP="00AB6CAE" w:rsidRDefault="00AB6CAE" w14:paraId="3087781C" w14:textId="77777777">
            <w:pPr>
              <w:spacing w:after="0" w:line="240" w:lineRule="auto"/>
              <w:cnfStyle w:val="000000100000" w:firstRow="0" w:lastRow="0" w:firstColumn="0" w:lastColumn="0" w:oddVBand="0" w:evenVBand="0" w:oddHBand="1" w:evenHBand="0" w:firstRowFirstColumn="0" w:firstRowLastColumn="0" w:lastRowFirstColumn="0" w:lastRowLastColumn="0"/>
              <w:rPr>
                <w:lang w:eastAsia="cs-CZ"/>
              </w:rPr>
            </w:pPr>
            <w:r w:rsidRPr="00AB6CAE">
              <w:rPr>
                <w:lang w:eastAsia="cs-CZ"/>
              </w:rPr>
              <w:t>středa</w:t>
            </w:r>
          </w:p>
        </w:tc>
      </w:tr>
      <w:tr w:rsidRPr="00AB6CAE" w:rsidR="00AB6CAE" w:rsidTr="004E6CA2" w14:paraId="63DE8219"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2569C4" w:rsidR="00AB6CAE" w:rsidP="00AB6CAE" w:rsidRDefault="00AB6CAE" w14:paraId="639E6E4B" w14:textId="77777777">
            <w:pPr>
              <w:spacing w:after="0" w:line="240" w:lineRule="auto"/>
              <w:rPr>
                <w:b w:val="0"/>
                <w:lang w:eastAsia="cs-CZ"/>
              </w:rPr>
            </w:pPr>
            <w:r w:rsidRPr="002569C4">
              <w:rPr>
                <w:b w:val="0"/>
                <w:lang w:eastAsia="cs-CZ"/>
              </w:rPr>
              <w:t>2× týdně</w:t>
            </w:r>
          </w:p>
        </w:tc>
        <w:tc>
          <w:tcPr>
            <w:tcW w:w="0" w:type="auto"/>
            <w:hideMark/>
          </w:tcPr>
          <w:p w:rsidRPr="00AB6CAE" w:rsidR="00AB6CAE" w:rsidP="00AB6CAE" w:rsidRDefault="00AB6CAE" w14:paraId="4FFA0EF5" w14:textId="77777777">
            <w:pPr>
              <w:spacing w:after="0" w:line="240" w:lineRule="auto"/>
              <w:cnfStyle w:val="000000000000" w:firstRow="0" w:lastRow="0" w:firstColumn="0" w:lastColumn="0" w:oddVBand="0" w:evenVBand="0" w:oddHBand="0" w:evenHBand="0" w:firstRowFirstColumn="0" w:firstRowLastColumn="0" w:lastRowFirstColumn="0" w:lastRowLastColumn="0"/>
              <w:rPr>
                <w:lang w:eastAsia="cs-CZ"/>
              </w:rPr>
            </w:pPr>
            <w:r w:rsidRPr="00AB6CAE">
              <w:rPr>
                <w:lang w:eastAsia="cs-CZ"/>
              </w:rPr>
              <w:t>2</w:t>
            </w:r>
          </w:p>
        </w:tc>
        <w:tc>
          <w:tcPr>
            <w:tcW w:w="0" w:type="auto"/>
            <w:hideMark/>
          </w:tcPr>
          <w:p w:rsidRPr="00AB6CAE" w:rsidR="00AB6CAE" w:rsidP="00AB6CAE" w:rsidRDefault="00AB6CAE" w14:paraId="471CB36E" w14:textId="77777777">
            <w:pPr>
              <w:spacing w:after="0" w:line="240" w:lineRule="auto"/>
              <w:cnfStyle w:val="000000000000" w:firstRow="0" w:lastRow="0" w:firstColumn="0" w:lastColumn="0" w:oddVBand="0" w:evenVBand="0" w:oddHBand="0" w:evenHBand="0" w:firstRowFirstColumn="0" w:firstRowLastColumn="0" w:lastRowFirstColumn="0" w:lastRowLastColumn="0"/>
              <w:rPr>
                <w:lang w:eastAsia="cs-CZ"/>
              </w:rPr>
            </w:pPr>
            <w:r w:rsidRPr="00AB6CAE">
              <w:rPr>
                <w:lang w:eastAsia="cs-CZ"/>
              </w:rPr>
              <w:t>pondělí, čtvrtek</w:t>
            </w:r>
          </w:p>
        </w:tc>
      </w:tr>
      <w:tr w:rsidRPr="00AB6CAE" w:rsidR="003C22C9" w:rsidTr="004E6CA2" w14:paraId="4D10004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2569C4" w:rsidR="00AB6CAE" w:rsidP="00AB6CAE" w:rsidRDefault="00AB6CAE" w14:paraId="6A31DFE2" w14:textId="77777777">
            <w:pPr>
              <w:spacing w:after="0" w:line="240" w:lineRule="auto"/>
              <w:rPr>
                <w:b w:val="0"/>
                <w:lang w:eastAsia="cs-CZ"/>
              </w:rPr>
            </w:pPr>
            <w:r w:rsidRPr="002569C4">
              <w:rPr>
                <w:b w:val="0"/>
                <w:lang w:eastAsia="cs-CZ"/>
              </w:rPr>
              <w:t>3× týdně</w:t>
            </w:r>
          </w:p>
        </w:tc>
        <w:tc>
          <w:tcPr>
            <w:tcW w:w="0" w:type="auto"/>
            <w:hideMark/>
          </w:tcPr>
          <w:p w:rsidRPr="00AB6CAE" w:rsidR="00AB6CAE" w:rsidP="00AB6CAE" w:rsidRDefault="00AB6CAE" w14:paraId="1666C309" w14:textId="77777777">
            <w:pPr>
              <w:spacing w:after="0" w:line="240" w:lineRule="auto"/>
              <w:cnfStyle w:val="000000100000" w:firstRow="0" w:lastRow="0" w:firstColumn="0" w:lastColumn="0" w:oddVBand="0" w:evenVBand="0" w:oddHBand="1" w:evenHBand="0" w:firstRowFirstColumn="0" w:firstRowLastColumn="0" w:lastRowFirstColumn="0" w:lastRowLastColumn="0"/>
              <w:rPr>
                <w:lang w:eastAsia="cs-CZ"/>
              </w:rPr>
            </w:pPr>
            <w:r w:rsidRPr="00AB6CAE">
              <w:rPr>
                <w:lang w:eastAsia="cs-CZ"/>
              </w:rPr>
              <w:t>3</w:t>
            </w:r>
          </w:p>
        </w:tc>
        <w:tc>
          <w:tcPr>
            <w:tcW w:w="0" w:type="auto"/>
            <w:hideMark/>
          </w:tcPr>
          <w:p w:rsidRPr="00AB6CAE" w:rsidR="00AB6CAE" w:rsidP="00AB6CAE" w:rsidRDefault="00AB6CAE" w14:paraId="7F54F340" w14:textId="77777777">
            <w:pPr>
              <w:spacing w:after="0" w:line="240" w:lineRule="auto"/>
              <w:cnfStyle w:val="000000100000" w:firstRow="0" w:lastRow="0" w:firstColumn="0" w:lastColumn="0" w:oddVBand="0" w:evenVBand="0" w:oddHBand="1" w:evenHBand="0" w:firstRowFirstColumn="0" w:firstRowLastColumn="0" w:lastRowFirstColumn="0" w:lastRowLastColumn="0"/>
              <w:rPr>
                <w:lang w:eastAsia="cs-CZ"/>
              </w:rPr>
            </w:pPr>
            <w:r w:rsidRPr="00AB6CAE">
              <w:rPr>
                <w:lang w:eastAsia="cs-CZ"/>
              </w:rPr>
              <w:t>pondělí, středa, pátek</w:t>
            </w:r>
          </w:p>
        </w:tc>
      </w:tr>
      <w:tr w:rsidRPr="00AB6CAE" w:rsidR="00AB6CAE" w:rsidTr="004E6CA2" w14:paraId="7562BA6E"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2569C4" w:rsidR="00AB6CAE" w:rsidP="00AB6CAE" w:rsidRDefault="00AB6CAE" w14:paraId="79E7A03F" w14:textId="77777777">
            <w:pPr>
              <w:spacing w:after="0" w:line="240" w:lineRule="auto"/>
              <w:rPr>
                <w:b w:val="0"/>
                <w:lang w:eastAsia="cs-CZ"/>
              </w:rPr>
            </w:pPr>
            <w:r w:rsidRPr="002569C4">
              <w:rPr>
                <w:b w:val="0"/>
                <w:lang w:eastAsia="cs-CZ"/>
              </w:rPr>
              <w:t>4× týdně</w:t>
            </w:r>
          </w:p>
        </w:tc>
        <w:tc>
          <w:tcPr>
            <w:tcW w:w="0" w:type="auto"/>
            <w:hideMark/>
          </w:tcPr>
          <w:p w:rsidRPr="00AB6CAE" w:rsidR="00AB6CAE" w:rsidP="00AB6CAE" w:rsidRDefault="00AB6CAE" w14:paraId="45FB85C6" w14:textId="77777777">
            <w:pPr>
              <w:spacing w:after="0" w:line="240" w:lineRule="auto"/>
              <w:cnfStyle w:val="000000000000" w:firstRow="0" w:lastRow="0" w:firstColumn="0" w:lastColumn="0" w:oddVBand="0" w:evenVBand="0" w:oddHBand="0" w:evenHBand="0" w:firstRowFirstColumn="0" w:firstRowLastColumn="0" w:lastRowFirstColumn="0" w:lastRowLastColumn="0"/>
              <w:rPr>
                <w:lang w:eastAsia="cs-CZ"/>
              </w:rPr>
            </w:pPr>
            <w:r w:rsidRPr="00AB6CAE">
              <w:rPr>
                <w:lang w:eastAsia="cs-CZ"/>
              </w:rPr>
              <w:t>4</w:t>
            </w:r>
          </w:p>
        </w:tc>
        <w:tc>
          <w:tcPr>
            <w:tcW w:w="0" w:type="auto"/>
            <w:hideMark/>
          </w:tcPr>
          <w:p w:rsidRPr="00AB6CAE" w:rsidR="00AB6CAE" w:rsidP="00AB6CAE" w:rsidRDefault="00AB6CAE" w14:paraId="5D47E48E" w14:textId="77777777">
            <w:pPr>
              <w:spacing w:after="0" w:line="240" w:lineRule="auto"/>
              <w:cnfStyle w:val="000000000000" w:firstRow="0" w:lastRow="0" w:firstColumn="0" w:lastColumn="0" w:oddVBand="0" w:evenVBand="0" w:oddHBand="0" w:evenHBand="0" w:firstRowFirstColumn="0" w:firstRowLastColumn="0" w:lastRowFirstColumn="0" w:lastRowLastColumn="0"/>
              <w:rPr>
                <w:lang w:eastAsia="cs-CZ"/>
              </w:rPr>
            </w:pPr>
            <w:r w:rsidRPr="00AB6CAE">
              <w:rPr>
                <w:lang w:eastAsia="cs-CZ"/>
              </w:rPr>
              <w:t>pondělí, úterý, čtvrtek, pátek</w:t>
            </w:r>
          </w:p>
        </w:tc>
      </w:tr>
      <w:tr w:rsidRPr="00AB6CAE" w:rsidR="003C22C9" w:rsidTr="004E6CA2" w14:paraId="0EDFE06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2569C4" w:rsidR="00AB6CAE" w:rsidP="00AB6CAE" w:rsidRDefault="00AB6CAE" w14:paraId="6796FAC1" w14:textId="77777777">
            <w:pPr>
              <w:spacing w:after="0" w:line="240" w:lineRule="auto"/>
              <w:rPr>
                <w:b w:val="0"/>
                <w:lang w:eastAsia="cs-CZ"/>
              </w:rPr>
            </w:pPr>
            <w:r w:rsidRPr="002569C4">
              <w:rPr>
                <w:b w:val="0"/>
                <w:lang w:eastAsia="cs-CZ"/>
              </w:rPr>
              <w:t>5× týdně</w:t>
            </w:r>
          </w:p>
        </w:tc>
        <w:tc>
          <w:tcPr>
            <w:tcW w:w="0" w:type="auto"/>
            <w:hideMark/>
          </w:tcPr>
          <w:p w:rsidRPr="00AB6CAE" w:rsidR="00AB6CAE" w:rsidP="00AB6CAE" w:rsidRDefault="00AB6CAE" w14:paraId="261EB46D" w14:textId="77777777">
            <w:pPr>
              <w:spacing w:after="0" w:line="240" w:lineRule="auto"/>
              <w:cnfStyle w:val="000000100000" w:firstRow="0" w:lastRow="0" w:firstColumn="0" w:lastColumn="0" w:oddVBand="0" w:evenVBand="0" w:oddHBand="1" w:evenHBand="0" w:firstRowFirstColumn="0" w:firstRowLastColumn="0" w:lastRowFirstColumn="0" w:lastRowLastColumn="0"/>
              <w:rPr>
                <w:lang w:eastAsia="cs-CZ"/>
              </w:rPr>
            </w:pPr>
            <w:r w:rsidRPr="00AB6CAE">
              <w:rPr>
                <w:lang w:eastAsia="cs-CZ"/>
              </w:rPr>
              <w:t>5</w:t>
            </w:r>
          </w:p>
        </w:tc>
        <w:tc>
          <w:tcPr>
            <w:tcW w:w="0" w:type="auto"/>
            <w:hideMark/>
          </w:tcPr>
          <w:p w:rsidRPr="00AB6CAE" w:rsidR="00AB6CAE" w:rsidP="00AB6CAE" w:rsidRDefault="00AB6CAE" w14:paraId="02FC8C2C" w14:textId="77777777">
            <w:pPr>
              <w:spacing w:after="0" w:line="240" w:lineRule="auto"/>
              <w:cnfStyle w:val="000000100000" w:firstRow="0" w:lastRow="0" w:firstColumn="0" w:lastColumn="0" w:oddVBand="0" w:evenVBand="0" w:oddHBand="1" w:evenHBand="0" w:firstRowFirstColumn="0" w:firstRowLastColumn="0" w:lastRowFirstColumn="0" w:lastRowLastColumn="0"/>
              <w:rPr>
                <w:lang w:eastAsia="cs-CZ"/>
              </w:rPr>
            </w:pPr>
            <w:r w:rsidRPr="00AB6CAE">
              <w:rPr>
                <w:lang w:eastAsia="cs-CZ"/>
              </w:rPr>
              <w:t>pondělí až pátek</w:t>
            </w:r>
          </w:p>
        </w:tc>
      </w:tr>
      <w:tr w:rsidRPr="00AB6CAE" w:rsidR="00AB6CAE" w:rsidTr="004E6CA2" w14:paraId="34199656"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2569C4" w:rsidR="00AB6CAE" w:rsidP="00AB6CAE" w:rsidRDefault="00AB6CAE" w14:paraId="3DB1501F" w14:textId="77777777">
            <w:pPr>
              <w:spacing w:after="0" w:line="240" w:lineRule="auto"/>
              <w:rPr>
                <w:b w:val="0"/>
                <w:lang w:eastAsia="cs-CZ"/>
              </w:rPr>
            </w:pPr>
            <w:r w:rsidRPr="002569C4">
              <w:rPr>
                <w:b w:val="0"/>
                <w:lang w:eastAsia="cs-CZ"/>
              </w:rPr>
              <w:t>1× za 14 dní</w:t>
            </w:r>
          </w:p>
        </w:tc>
        <w:tc>
          <w:tcPr>
            <w:tcW w:w="0" w:type="auto"/>
            <w:hideMark/>
          </w:tcPr>
          <w:p w:rsidRPr="00AB6CAE" w:rsidR="00AB6CAE" w:rsidP="00AB6CAE" w:rsidRDefault="00AB6CAE" w14:paraId="565B9AA3" w14:textId="77777777">
            <w:pPr>
              <w:spacing w:after="0" w:line="240" w:lineRule="auto"/>
              <w:cnfStyle w:val="000000000000" w:firstRow="0" w:lastRow="0" w:firstColumn="0" w:lastColumn="0" w:oddVBand="0" w:evenVBand="0" w:oddHBand="0" w:evenHBand="0" w:firstRowFirstColumn="0" w:firstRowLastColumn="0" w:lastRowFirstColumn="0" w:lastRowLastColumn="0"/>
              <w:rPr>
                <w:lang w:eastAsia="cs-CZ"/>
              </w:rPr>
            </w:pPr>
            <w:r w:rsidRPr="00AB6CAE">
              <w:rPr>
                <w:lang w:eastAsia="cs-CZ"/>
              </w:rPr>
              <w:t>0.5 týdně</w:t>
            </w:r>
          </w:p>
        </w:tc>
        <w:tc>
          <w:tcPr>
            <w:tcW w:w="0" w:type="auto"/>
            <w:hideMark/>
          </w:tcPr>
          <w:p w:rsidRPr="00AB6CAE" w:rsidR="00AB6CAE" w:rsidP="00AB6CAE" w:rsidRDefault="00AB6CAE" w14:paraId="13485634" w14:textId="77777777">
            <w:pPr>
              <w:spacing w:after="0" w:line="240" w:lineRule="auto"/>
              <w:cnfStyle w:val="000000000000" w:firstRow="0" w:lastRow="0" w:firstColumn="0" w:lastColumn="0" w:oddVBand="0" w:evenVBand="0" w:oddHBand="0" w:evenHBand="0" w:firstRowFirstColumn="0" w:firstRowLastColumn="0" w:lastRowFirstColumn="0" w:lastRowLastColumn="0"/>
              <w:rPr>
                <w:lang w:eastAsia="cs-CZ"/>
              </w:rPr>
            </w:pPr>
            <w:r w:rsidRPr="00AB6CAE">
              <w:rPr>
                <w:lang w:eastAsia="cs-CZ"/>
              </w:rPr>
              <w:t>středa (každý druhý týden)</w:t>
            </w:r>
          </w:p>
        </w:tc>
      </w:tr>
      <w:tr w:rsidRPr="00AB6CAE" w:rsidR="003C22C9" w:rsidTr="004E6CA2" w14:paraId="0C4CD08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2569C4" w:rsidR="00AB6CAE" w:rsidP="00AB6CAE" w:rsidRDefault="00AB6CAE" w14:paraId="54A927C0" w14:textId="77777777">
            <w:pPr>
              <w:spacing w:after="0" w:line="240" w:lineRule="auto"/>
              <w:rPr>
                <w:b w:val="0"/>
                <w:lang w:eastAsia="cs-CZ"/>
              </w:rPr>
            </w:pPr>
            <w:r w:rsidRPr="002569C4">
              <w:rPr>
                <w:b w:val="0"/>
                <w:lang w:eastAsia="cs-CZ"/>
              </w:rPr>
              <w:t>1× měsíčně</w:t>
            </w:r>
          </w:p>
        </w:tc>
        <w:tc>
          <w:tcPr>
            <w:tcW w:w="0" w:type="auto"/>
            <w:hideMark/>
          </w:tcPr>
          <w:p w:rsidRPr="00AB6CAE" w:rsidR="00AB6CAE" w:rsidP="00AB6CAE" w:rsidRDefault="00AB6CAE" w14:paraId="7866C7AA" w14:textId="77777777">
            <w:pPr>
              <w:spacing w:after="0" w:line="240" w:lineRule="auto"/>
              <w:cnfStyle w:val="000000100000" w:firstRow="0" w:lastRow="0" w:firstColumn="0" w:lastColumn="0" w:oddVBand="0" w:evenVBand="0" w:oddHBand="1" w:evenHBand="0" w:firstRowFirstColumn="0" w:firstRowLastColumn="0" w:lastRowFirstColumn="0" w:lastRowLastColumn="0"/>
              <w:rPr>
                <w:lang w:eastAsia="cs-CZ"/>
              </w:rPr>
            </w:pPr>
            <w:r w:rsidRPr="00AB6CAE">
              <w:rPr>
                <w:lang w:eastAsia="cs-CZ"/>
              </w:rPr>
              <w:t>~0.25 týdně</w:t>
            </w:r>
          </w:p>
        </w:tc>
        <w:tc>
          <w:tcPr>
            <w:tcW w:w="0" w:type="auto"/>
            <w:hideMark/>
          </w:tcPr>
          <w:p w:rsidRPr="00AB6CAE" w:rsidR="00AB6CAE" w:rsidP="00AB6CAE" w:rsidRDefault="00AB6CAE" w14:paraId="1A06B993" w14:textId="77777777">
            <w:pPr>
              <w:spacing w:after="0" w:line="240" w:lineRule="auto"/>
              <w:cnfStyle w:val="000000100000" w:firstRow="0" w:lastRow="0" w:firstColumn="0" w:lastColumn="0" w:oddVBand="0" w:evenVBand="0" w:oddHBand="1" w:evenHBand="0" w:firstRowFirstColumn="0" w:firstRowLastColumn="0" w:lastRowFirstColumn="0" w:lastRowLastColumn="0"/>
              <w:rPr>
                <w:lang w:eastAsia="cs-CZ"/>
              </w:rPr>
            </w:pPr>
            <w:r w:rsidRPr="00AB6CAE">
              <w:rPr>
                <w:lang w:eastAsia="cs-CZ"/>
              </w:rPr>
              <w:t>první středa v měsíci</w:t>
            </w:r>
          </w:p>
        </w:tc>
      </w:tr>
    </w:tbl>
    <w:p w:rsidR="00966ACE" w:rsidP="005229CE" w:rsidRDefault="00966ACE" w14:paraId="75513358" w14:textId="77777777">
      <w:pPr>
        <w:spacing w:after="0" w:line="240" w:lineRule="auto"/>
        <w:rPr>
          <w:lang w:eastAsia="cs-CZ"/>
        </w:rPr>
      </w:pPr>
    </w:p>
    <w:p w:rsidRPr="0047740D" w:rsidR="0047740D" w:rsidP="009D6CBF" w:rsidRDefault="0047740D" w14:paraId="74098637" w14:textId="77777777">
      <w:pPr>
        <w:pStyle w:val="Nadpis4"/>
        <w:rPr>
          <w:lang w:eastAsia="cs-CZ"/>
        </w:rPr>
      </w:pPr>
      <w:bookmarkStart w:name="_Toc208482745" w:id="357"/>
      <w:r w:rsidRPr="0047740D">
        <w:rPr>
          <w:lang w:eastAsia="cs-CZ"/>
        </w:rPr>
        <w:t>Generování strategických objednaných služeb (SOS)</w:t>
      </w:r>
      <w:bookmarkEnd w:id="357"/>
    </w:p>
    <w:p w:rsidRPr="0047740D" w:rsidR="0047740D" w:rsidP="009D6CBF" w:rsidRDefault="0047740D" w14:paraId="2C6ED601" w14:textId="77777777">
      <w:pPr>
        <w:spacing w:before="120" w:after="120" w:line="240" w:lineRule="auto"/>
        <w:rPr>
          <w:lang w:eastAsia="cs-CZ"/>
        </w:rPr>
      </w:pPr>
      <w:r w:rsidRPr="0047740D">
        <w:rPr>
          <w:lang w:eastAsia="cs-CZ"/>
        </w:rPr>
        <w:t>Výše uvedená metodika následně bude aplikována do funkčnosti generován SOS.</w:t>
      </w:r>
    </w:p>
    <w:p w:rsidRPr="0047740D" w:rsidR="0047740D" w:rsidP="009D6CBF" w:rsidRDefault="0047740D" w14:paraId="3314BF1A" w14:textId="77777777">
      <w:pPr>
        <w:spacing w:before="120" w:after="120" w:line="240" w:lineRule="auto"/>
        <w:rPr>
          <w:lang w:eastAsia="cs-CZ"/>
        </w:rPr>
      </w:pPr>
      <w:r w:rsidRPr="0047740D">
        <w:rPr>
          <w:lang w:eastAsia="cs-CZ"/>
        </w:rPr>
        <w:t>Uživatel bude pracovat v nových obrazovkách RP, které:</w:t>
      </w:r>
    </w:p>
    <w:p w:rsidRPr="0047740D" w:rsidR="0047740D" w:rsidP="00A43239" w:rsidRDefault="0047740D" w14:paraId="3DF42103" w14:textId="77777777">
      <w:pPr>
        <w:numPr>
          <w:ilvl w:val="0"/>
          <w:numId w:val="36"/>
        </w:numPr>
        <w:spacing w:before="120" w:after="120" w:line="240" w:lineRule="auto"/>
        <w:rPr>
          <w:lang w:eastAsia="cs-CZ"/>
        </w:rPr>
      </w:pPr>
      <w:r w:rsidRPr="0047740D">
        <w:rPr>
          <w:lang w:eastAsia="cs-CZ"/>
        </w:rPr>
        <w:t>strategické objednané služby</w:t>
      </w:r>
    </w:p>
    <w:p w:rsidRPr="0047740D" w:rsidR="0047740D" w:rsidP="00A43239" w:rsidRDefault="0047740D" w14:paraId="59A33E63" w14:textId="5C148BC9">
      <w:pPr>
        <w:numPr>
          <w:ilvl w:val="0"/>
          <w:numId w:val="36"/>
        </w:numPr>
        <w:spacing w:before="120" w:after="120" w:line="240" w:lineRule="auto"/>
        <w:rPr>
          <w:lang w:eastAsia="cs-CZ"/>
        </w:rPr>
      </w:pPr>
      <w:r w:rsidRPr="0047740D">
        <w:rPr>
          <w:lang w:eastAsia="cs-CZ"/>
        </w:rPr>
        <w:t>prostředí pro umístění vypočtených SOD a místo pro jejich editaci</w:t>
      </w:r>
    </w:p>
    <w:p w:rsidRPr="0047740D" w:rsidR="0047740D" w:rsidP="009D6CBF" w:rsidRDefault="0047740D" w14:paraId="669D550C" w14:textId="77777777">
      <w:pPr>
        <w:spacing w:before="120" w:after="120" w:line="240" w:lineRule="auto"/>
        <w:rPr>
          <w:lang w:eastAsia="cs-CZ"/>
        </w:rPr>
      </w:pPr>
      <w:r w:rsidRPr="0047740D">
        <w:rPr>
          <w:lang w:eastAsia="cs-CZ"/>
        </w:rPr>
        <w:t>Jednotlivé sady SOD budou škálovány po provozovnách a jednotlivých verzí strategického plánování.</w:t>
      </w:r>
    </w:p>
    <w:p w:rsidRPr="0047740D" w:rsidR="0047740D" w:rsidP="009D6CBF" w:rsidRDefault="0047740D" w14:paraId="3CD49B94" w14:textId="77777777">
      <w:pPr>
        <w:spacing w:before="120" w:after="120" w:line="240" w:lineRule="auto"/>
        <w:rPr>
          <w:lang w:eastAsia="cs-CZ"/>
        </w:rPr>
      </w:pPr>
      <w:r w:rsidRPr="0047740D">
        <w:rPr>
          <w:lang w:eastAsia="cs-CZ"/>
        </w:rPr>
        <w:t>Verzí strategického plánování jsou myšleny výsledky jednoho spuštění optimalizačního výpočtu.</w:t>
      </w:r>
    </w:p>
    <w:p w:rsidRPr="0047740D" w:rsidR="0047740D" w:rsidP="009D6CBF" w:rsidRDefault="0047740D" w14:paraId="43615E06" w14:textId="77777777">
      <w:pPr>
        <w:pStyle w:val="Nadpis4"/>
        <w:rPr>
          <w:lang w:eastAsia="cs-CZ"/>
        </w:rPr>
      </w:pPr>
      <w:bookmarkStart w:name="_Toc208482746" w:id="358"/>
      <w:r w:rsidRPr="0047740D">
        <w:rPr>
          <w:lang w:eastAsia="cs-CZ"/>
        </w:rPr>
        <w:t>Dopravní síť a distanční matice</w:t>
      </w:r>
      <w:bookmarkEnd w:id="358"/>
    </w:p>
    <w:p w:rsidRPr="0047740D" w:rsidR="0047740D" w:rsidP="009D6CBF" w:rsidRDefault="0047740D" w14:paraId="0960DD2E" w14:textId="1CEC416E">
      <w:pPr>
        <w:rPr>
          <w:lang w:eastAsia="cs-CZ"/>
        </w:rPr>
      </w:pPr>
      <w:r w:rsidRPr="0047740D">
        <w:rPr>
          <w:lang w:eastAsia="cs-CZ"/>
        </w:rPr>
        <w:t>Optimalizační algoritmy pracují s dopravní sítí, která je modelována jako graf míst realizací, stanovišť, likvidačních míst a dep. Vzdálenosti mezi jednotlivými místy jsou vyjádřeny pomocí distanční matice, která obsahuje buď reálné vzdálenosti nebo náklady na přejezd mezi uzly. Tato matice je klíčovým vstupem pro výpočet tras, protože přímo ovlivňuje optimalizaci nákladů, délky tras a využití kapacit vozidel.</w:t>
      </w:r>
    </w:p>
    <w:p w:rsidRPr="0047740D" w:rsidR="0047740D" w:rsidP="009D6CBF" w:rsidRDefault="0047740D" w14:paraId="6411EEBF" w14:textId="77777777">
      <w:pPr>
        <w:rPr>
          <w:lang w:eastAsia="cs-CZ"/>
        </w:rPr>
      </w:pPr>
      <w:r w:rsidRPr="0047740D">
        <w:rPr>
          <w:lang w:eastAsia="cs-CZ"/>
        </w:rPr>
        <w:t>Dopravní síť je modelována jako soubor uzlů a hran. Na místě uzlů budou umístěny místa realizace a stanoviště. Hrany definují vzdálenosti mezi uzly.</w:t>
      </w:r>
    </w:p>
    <w:p w:rsidRPr="0047740D" w:rsidR="0047740D" w:rsidP="009D6CBF" w:rsidRDefault="0047740D" w14:paraId="1F0108B4" w14:textId="11A76429">
      <w:pPr>
        <w:rPr>
          <w:lang w:eastAsia="cs-CZ"/>
        </w:rPr>
      </w:pPr>
      <w:r w:rsidRPr="0047740D">
        <w:rPr>
          <w:lang w:eastAsia="cs-CZ"/>
        </w:rPr>
        <w:t>Distanční matice počítá vzdálenost nebo čas</w:t>
      </w:r>
      <w:r w:rsidRPr="0047740D" w:rsidR="002D0080">
        <w:rPr>
          <w:lang w:eastAsia="cs-CZ"/>
        </w:rPr>
        <w:t>,</w:t>
      </w:r>
      <w:r w:rsidRPr="0047740D">
        <w:rPr>
          <w:lang w:eastAsia="cs-CZ"/>
        </w:rPr>
        <w:t xml:space="preserve"> popř. náklady na přemístění mezi uzly s místy realizace.</w:t>
      </w:r>
    </w:p>
    <w:p w:rsidRPr="0047740D" w:rsidR="0047740D" w:rsidP="009D6CBF" w:rsidRDefault="0047740D" w14:paraId="05B7A9C6" w14:textId="583F3597">
      <w:pPr>
        <w:rPr>
          <w:lang w:eastAsia="cs-CZ"/>
        </w:rPr>
      </w:pPr>
      <w:r w:rsidRPr="0047740D">
        <w:rPr>
          <w:lang w:eastAsia="cs-CZ"/>
        </w:rPr>
        <w:t>Naší snahou bude optimalizovat počet uzlů v distanční matici pomocí různých clusterů (popř. zón)</w:t>
      </w:r>
      <w:r w:rsidR="002D0080">
        <w:rPr>
          <w:lang w:eastAsia="cs-CZ"/>
        </w:rPr>
        <w:t>.</w:t>
      </w:r>
    </w:p>
    <w:p w:rsidRPr="0047740D" w:rsidR="0047740D" w:rsidP="009D6CBF" w:rsidRDefault="0047740D" w14:paraId="71F8D63C" w14:textId="77777777">
      <w:pPr>
        <w:rPr>
          <w:lang w:eastAsia="cs-CZ"/>
        </w:rPr>
      </w:pPr>
      <w:r w:rsidRPr="0047740D">
        <w:rPr>
          <w:lang w:eastAsia="cs-CZ"/>
        </w:rPr>
        <w:t>Správa dopravní sítě a distanční matice bude na straně dodavatele. </w:t>
      </w:r>
    </w:p>
    <w:p w:rsidRPr="0047740D" w:rsidR="0047740D" w:rsidP="009D6CBF" w:rsidRDefault="0047740D" w14:paraId="723FBCAC" w14:textId="77777777">
      <w:pPr>
        <w:rPr>
          <w:lang w:eastAsia="cs-CZ"/>
        </w:rPr>
      </w:pPr>
      <w:r w:rsidRPr="0047740D">
        <w:rPr>
          <w:lang w:eastAsia="cs-CZ"/>
        </w:rPr>
        <w:t>Na straně zákazníka bude správa míst vstupujících do distanční matice.</w:t>
      </w:r>
    </w:p>
    <w:p w:rsidR="00AB6CAE" w:rsidP="009D6CBF" w:rsidRDefault="0047740D" w14:paraId="2F6A01CF" w14:textId="1235FC83">
      <w:pPr>
        <w:rPr>
          <w:lang w:eastAsia="cs-CZ"/>
        </w:rPr>
      </w:pPr>
      <w:r w:rsidRPr="0047740D">
        <w:rPr>
          <w:lang w:eastAsia="cs-CZ"/>
        </w:rPr>
        <w:t>Až detailní analýza navrhne využití dopravní sítě a distanční matice.</w:t>
      </w:r>
    </w:p>
    <w:p w:rsidR="00966ACE" w:rsidP="005229CE" w:rsidRDefault="00966ACE" w14:paraId="5DCAA929" w14:textId="77777777">
      <w:pPr>
        <w:spacing w:after="0" w:line="240" w:lineRule="auto"/>
        <w:rPr>
          <w:lang w:eastAsia="cs-CZ"/>
        </w:rPr>
      </w:pPr>
    </w:p>
    <w:p w:rsidR="007466AB" w:rsidP="009D6CBF" w:rsidRDefault="007466AB" w14:paraId="10409AC3" w14:textId="42401D13">
      <w:pPr>
        <w:pStyle w:val="Nadpis3"/>
        <w:rPr>
          <w:lang w:eastAsia="cs-CZ"/>
        </w:rPr>
      </w:pPr>
      <w:bookmarkStart w:name="_Toc208482747" w:id="359"/>
      <w:r w:rsidRPr="007466AB">
        <w:rPr>
          <w:lang w:eastAsia="cs-CZ"/>
        </w:rPr>
        <w:t>Výpočet sady okruhů dne – verze optimalizace</w:t>
      </w:r>
      <w:bookmarkEnd w:id="359"/>
    </w:p>
    <w:p w:rsidRPr="00EE7CF6" w:rsidR="00EE7CF6" w:rsidP="00EE7CF6" w:rsidRDefault="00EE7CF6" w14:paraId="0CF4FF9F" w14:textId="34D7C562">
      <w:pPr>
        <w:rPr>
          <w:smallCaps/>
          <w:color w:val="7E7E7E" w:themeColor="text1" w:themeTint="A5"/>
        </w:rPr>
      </w:pPr>
      <w:r w:rsidRPr="00AA1355">
        <w:rPr>
          <w:rStyle w:val="Odkazjemn"/>
        </w:rPr>
        <w:t>Tagy: #</w:t>
      </w:r>
      <w:r>
        <w:rPr>
          <w:rStyle w:val="Odkazjemn"/>
        </w:rPr>
        <w:t>Balicek3</w:t>
      </w:r>
      <w:r w:rsidRPr="00AA1355">
        <w:rPr>
          <w:rStyle w:val="Odkazjemn"/>
        </w:rPr>
        <w:t>, #</w:t>
      </w:r>
      <w:r>
        <w:rPr>
          <w:rStyle w:val="Odkazjemn"/>
        </w:rPr>
        <w:t>SP PLT 1</w:t>
      </w:r>
    </w:p>
    <w:p w:rsidRPr="007466AB" w:rsidR="007466AB" w:rsidP="009D6CBF" w:rsidRDefault="007466AB" w14:paraId="197DD746" w14:textId="77777777">
      <w:pPr>
        <w:spacing w:before="120" w:after="120" w:line="240" w:lineRule="auto"/>
        <w:rPr>
          <w:lang w:eastAsia="cs-CZ"/>
        </w:rPr>
      </w:pPr>
      <w:r w:rsidRPr="007466AB">
        <w:rPr>
          <w:lang w:eastAsia="cs-CZ"/>
        </w:rPr>
        <w:t>Zde se již nacházíme v části procesu využití optimalizačních algoritmů.</w:t>
      </w:r>
    </w:p>
    <w:p w:rsidRPr="007466AB" w:rsidR="007466AB" w:rsidP="009D6CBF" w:rsidRDefault="007466AB" w14:paraId="0BB86742" w14:textId="77777777">
      <w:pPr>
        <w:spacing w:before="120" w:after="120" w:line="240" w:lineRule="auto"/>
        <w:rPr>
          <w:lang w:eastAsia="cs-CZ"/>
        </w:rPr>
      </w:pPr>
      <w:r w:rsidRPr="007466AB">
        <w:rPr>
          <w:lang w:eastAsia="cs-CZ"/>
        </w:rPr>
        <w:t>V době zpracování konceptu se nám otvírá několik možností spolupráce s dodavateli těchto nástrojů. Jejich analýza bude dále pokračovat i v etapách předcházející realizaci strategického plánování.</w:t>
      </w:r>
    </w:p>
    <w:p w:rsidR="007466AB" w:rsidP="00D53019" w:rsidRDefault="007466AB" w14:paraId="3C5E05C0" w14:textId="62F40C7C">
      <w:pPr>
        <w:spacing w:before="120" w:after="120" w:line="240" w:lineRule="auto"/>
        <w:rPr>
          <w:lang w:eastAsia="cs-CZ"/>
        </w:rPr>
      </w:pPr>
      <w:r w:rsidRPr="007466AB">
        <w:rPr>
          <w:lang w:eastAsia="cs-CZ"/>
        </w:rPr>
        <w:t xml:space="preserve">Obecně lze deklarovat, že </w:t>
      </w:r>
      <w:r w:rsidR="00D365B1">
        <w:rPr>
          <w:lang w:eastAsia="cs-CZ"/>
        </w:rPr>
        <w:t xml:space="preserve">využitelné </w:t>
      </w:r>
      <w:r w:rsidRPr="007466AB">
        <w:rPr>
          <w:lang w:eastAsia="cs-CZ"/>
        </w:rPr>
        <w:t xml:space="preserve">algoritmy </w:t>
      </w:r>
      <w:r w:rsidR="00D365B1">
        <w:rPr>
          <w:lang w:eastAsia="cs-CZ"/>
        </w:rPr>
        <w:t xml:space="preserve">a nástroje </w:t>
      </w:r>
      <w:r w:rsidRPr="007466AB">
        <w:rPr>
          <w:lang w:eastAsia="cs-CZ"/>
        </w:rPr>
        <w:t xml:space="preserve">existují a je nutné </w:t>
      </w:r>
      <w:r w:rsidR="00B2188E">
        <w:rPr>
          <w:lang w:eastAsia="cs-CZ"/>
        </w:rPr>
        <w:t xml:space="preserve">je </w:t>
      </w:r>
      <w:r w:rsidRPr="007466AB">
        <w:rPr>
          <w:lang w:eastAsia="cs-CZ"/>
        </w:rPr>
        <w:t>ověřit a</w:t>
      </w:r>
      <w:r w:rsidR="00B2188E">
        <w:rPr>
          <w:lang w:eastAsia="cs-CZ"/>
        </w:rPr>
        <w:t xml:space="preserve"> následně</w:t>
      </w:r>
      <w:r w:rsidRPr="007466AB">
        <w:rPr>
          <w:lang w:eastAsia="cs-CZ"/>
        </w:rPr>
        <w:t xml:space="preserve"> implementovat.</w:t>
      </w:r>
      <w:r w:rsidR="00211111">
        <w:rPr>
          <w:lang w:eastAsia="cs-CZ"/>
        </w:rPr>
        <w:t xml:space="preserve"> </w:t>
      </w:r>
    </w:p>
    <w:p w:rsidRPr="007466AB" w:rsidR="00211111" w:rsidP="009D6CBF" w:rsidRDefault="00211111" w14:paraId="631C40FD" w14:textId="0F6A117B">
      <w:pPr>
        <w:spacing w:before="120" w:after="120" w:line="240" w:lineRule="auto"/>
        <w:rPr>
          <w:lang w:eastAsia="cs-CZ"/>
        </w:rPr>
      </w:pPr>
      <w:r>
        <w:rPr>
          <w:lang w:eastAsia="cs-CZ"/>
        </w:rPr>
        <w:t xml:space="preserve">Níže je </w:t>
      </w:r>
      <w:r w:rsidR="00247DCD">
        <w:rPr>
          <w:lang w:eastAsia="cs-CZ"/>
        </w:rPr>
        <w:t>popsán jeden z</w:t>
      </w:r>
      <w:r w:rsidR="00C52605">
        <w:rPr>
          <w:lang w:eastAsia="cs-CZ"/>
        </w:rPr>
        <w:t> používaných principů optimalizačního algoritmu.</w:t>
      </w:r>
    </w:p>
    <w:p w:rsidRPr="007466AB" w:rsidR="007466AB" w:rsidP="009D6CBF" w:rsidRDefault="007466AB" w14:paraId="7E0F681E" w14:textId="36B35D7E">
      <w:pPr>
        <w:spacing w:before="120" w:after="120" w:line="240" w:lineRule="auto"/>
        <w:rPr>
          <w:b/>
          <w:bCs/>
          <w:lang w:eastAsia="cs-CZ"/>
        </w:rPr>
      </w:pPr>
      <w:r w:rsidRPr="007466AB">
        <w:rPr>
          <w:b/>
          <w:bCs/>
          <w:lang w:eastAsia="cs-CZ"/>
        </w:rPr>
        <w:t>Jak algoritmus pracuje</w:t>
      </w:r>
      <w:r w:rsidR="0009660B">
        <w:rPr>
          <w:b/>
          <w:bCs/>
          <w:lang w:eastAsia="cs-CZ"/>
        </w:rPr>
        <w:t>:</w:t>
      </w:r>
    </w:p>
    <w:p w:rsidRPr="007466AB" w:rsidR="007466AB" w:rsidP="00A43239" w:rsidRDefault="007466AB" w14:paraId="7CA7B0DC" w14:textId="4A32DE94">
      <w:pPr>
        <w:numPr>
          <w:ilvl w:val="0"/>
          <w:numId w:val="37"/>
        </w:numPr>
        <w:spacing w:before="120" w:after="120" w:line="240" w:lineRule="auto"/>
        <w:rPr>
          <w:lang w:eastAsia="cs-CZ"/>
        </w:rPr>
      </w:pPr>
      <w:r w:rsidRPr="007466AB">
        <w:rPr>
          <w:lang w:eastAsia="cs-CZ"/>
        </w:rPr>
        <w:t>Vstupní data</w:t>
      </w:r>
      <w:r w:rsidR="00C733B1">
        <w:rPr>
          <w:lang w:eastAsia="cs-CZ"/>
        </w:rPr>
        <w:t xml:space="preserve">: </w:t>
      </w:r>
      <w:r w:rsidRPr="007466AB">
        <w:rPr>
          <w:lang w:eastAsia="cs-CZ"/>
        </w:rPr>
        <w:t>Algoritmus pracuje s informacemi o nádobách, jejich frekvenci vývozu, typu odpadu, kapacitě, dostupných svozových dnech, kapacitě vozidel a dalších provozních omezeních.</w:t>
      </w:r>
    </w:p>
    <w:p w:rsidRPr="007466AB" w:rsidR="007466AB" w:rsidP="00A43239" w:rsidRDefault="007466AB" w14:paraId="48E3542B" w14:textId="530160A8">
      <w:pPr>
        <w:numPr>
          <w:ilvl w:val="0"/>
          <w:numId w:val="37"/>
        </w:numPr>
        <w:spacing w:before="120" w:after="120" w:line="240" w:lineRule="auto"/>
        <w:rPr>
          <w:lang w:eastAsia="cs-CZ"/>
        </w:rPr>
      </w:pPr>
      <w:r w:rsidRPr="007466AB">
        <w:rPr>
          <w:lang w:eastAsia="cs-CZ"/>
        </w:rPr>
        <w:t>Generování kalendáře svozů</w:t>
      </w:r>
      <w:r w:rsidR="00C733B1">
        <w:rPr>
          <w:lang w:eastAsia="cs-CZ"/>
        </w:rPr>
        <w:t xml:space="preserve">: </w:t>
      </w:r>
      <w:r w:rsidRPr="007466AB">
        <w:rPr>
          <w:lang w:eastAsia="cs-CZ"/>
        </w:rPr>
        <w:t>Na základě frekvence vývozu algoritmus přiřadí každé nádobě konkrétní svozové dny. Například nádoba s frekvencí 3× týdně bude zařazena na pondělí, středu a pátek. Nádoby s frekvencí 1× měsíčně budou rozloženy rovnoměrně do jednotlivých týdnů měsíce.</w:t>
      </w:r>
    </w:p>
    <w:p w:rsidRPr="007466AB" w:rsidR="007466AB" w:rsidP="00A43239" w:rsidRDefault="007466AB" w14:paraId="0BBABCE9" w14:textId="799BFE4D">
      <w:pPr>
        <w:numPr>
          <w:ilvl w:val="0"/>
          <w:numId w:val="37"/>
        </w:numPr>
        <w:spacing w:before="120" w:after="120" w:line="240" w:lineRule="auto"/>
        <w:rPr>
          <w:lang w:eastAsia="cs-CZ"/>
        </w:rPr>
      </w:pPr>
      <w:r w:rsidRPr="007466AB">
        <w:rPr>
          <w:lang w:eastAsia="cs-CZ"/>
        </w:rPr>
        <w:t>Tvorba svozových tras</w:t>
      </w:r>
      <w:r w:rsidR="00C733B1">
        <w:rPr>
          <w:lang w:eastAsia="cs-CZ"/>
        </w:rPr>
        <w:t xml:space="preserve">: </w:t>
      </w:r>
      <w:r w:rsidRPr="007466AB">
        <w:rPr>
          <w:lang w:eastAsia="cs-CZ"/>
        </w:rPr>
        <w:t>Pro každý svozový den algoritmus sesbírá nádoby určené k vývozu, rozdělí je do tras podle geografické blízkosti a kapacity vozidel, a optimalizuje pořadí návštěv.</w:t>
      </w:r>
    </w:p>
    <w:p w:rsidRPr="007466AB" w:rsidR="007466AB" w:rsidP="00A43239" w:rsidRDefault="007466AB" w14:paraId="64524C63" w14:textId="3DDDDCB4">
      <w:pPr>
        <w:numPr>
          <w:ilvl w:val="0"/>
          <w:numId w:val="37"/>
        </w:numPr>
        <w:spacing w:before="120" w:after="120" w:line="240" w:lineRule="auto"/>
        <w:rPr>
          <w:lang w:eastAsia="cs-CZ"/>
        </w:rPr>
      </w:pPr>
      <w:r w:rsidRPr="007466AB">
        <w:rPr>
          <w:lang w:eastAsia="cs-CZ"/>
        </w:rPr>
        <w:t>Optimalizace a vyvažování</w:t>
      </w:r>
      <w:r w:rsidR="00C733B1">
        <w:rPr>
          <w:lang w:eastAsia="cs-CZ"/>
        </w:rPr>
        <w:t xml:space="preserve">: </w:t>
      </w:r>
      <w:r w:rsidRPr="007466AB">
        <w:rPr>
          <w:lang w:eastAsia="cs-CZ"/>
        </w:rPr>
        <w:t>Algoritmus provádí opakované úpravy tras, přesuny nádob mezi dny a vozidly, vyvažování zatížení a zohlednění provozních omezení.</w:t>
      </w:r>
    </w:p>
    <w:p w:rsidRPr="007466AB" w:rsidR="007466AB" w:rsidP="00A43239" w:rsidRDefault="007466AB" w14:paraId="4E3269E0" w14:textId="2A0205D1">
      <w:pPr>
        <w:numPr>
          <w:ilvl w:val="0"/>
          <w:numId w:val="37"/>
        </w:numPr>
        <w:spacing w:before="120" w:after="120" w:line="240" w:lineRule="auto"/>
        <w:rPr>
          <w:lang w:eastAsia="cs-CZ"/>
        </w:rPr>
      </w:pPr>
      <w:r w:rsidRPr="007466AB">
        <w:rPr>
          <w:lang w:eastAsia="cs-CZ"/>
        </w:rPr>
        <w:t>Výstup</w:t>
      </w:r>
      <w:r w:rsidR="00C733B1">
        <w:rPr>
          <w:lang w:eastAsia="cs-CZ"/>
        </w:rPr>
        <w:t xml:space="preserve">: </w:t>
      </w:r>
      <w:r w:rsidRPr="007466AB">
        <w:rPr>
          <w:lang w:eastAsia="cs-CZ"/>
        </w:rPr>
        <w:t>Výsledkem je plán svozů pro každý den, trasy pro jednotlivá vozidla, harmonogram vývozu pro každou nádobu a možnost exportu do mapy nebo dispečerského systému.</w:t>
      </w:r>
    </w:p>
    <w:p w:rsidRPr="007466AB" w:rsidR="007466AB" w:rsidP="009D6CBF" w:rsidRDefault="007466AB" w14:paraId="7F1485CC" w14:textId="77777777">
      <w:pPr>
        <w:spacing w:before="120" w:after="120" w:line="240" w:lineRule="auto"/>
        <w:rPr>
          <w:b/>
          <w:bCs/>
          <w:lang w:eastAsia="cs-CZ"/>
        </w:rPr>
      </w:pPr>
      <w:r w:rsidRPr="007466AB">
        <w:rPr>
          <w:b/>
          <w:bCs/>
          <w:lang w:eastAsia="cs-CZ"/>
        </w:rPr>
        <w:t>Nádoby s frekvencí 1× týdně</w:t>
      </w:r>
    </w:p>
    <w:p w:rsidRPr="007466AB" w:rsidR="007466AB" w:rsidP="009D6CBF" w:rsidRDefault="007466AB" w14:paraId="515DD1A1" w14:textId="77777777">
      <w:pPr>
        <w:spacing w:before="120" w:after="120" w:line="240" w:lineRule="auto"/>
        <w:rPr>
          <w:lang w:eastAsia="cs-CZ"/>
        </w:rPr>
      </w:pPr>
      <w:r w:rsidRPr="007466AB">
        <w:rPr>
          <w:lang w:eastAsia="cs-CZ"/>
        </w:rPr>
        <w:t>Každé nádobě je přiřazen jeden konkrétní den v týdnu, kdy bude pravidelně vyvážena. Tento den může být fixní nebo dynamicky určený algoritmem. Nádoby jsou zařazeny do tras podle blízkosti a kapacity vozidel. Vývoz probíhá stabilně každý týden.</w:t>
      </w:r>
    </w:p>
    <w:p w:rsidRPr="007466AB" w:rsidR="007466AB" w:rsidP="009D6CBF" w:rsidRDefault="007466AB" w14:paraId="173FE455" w14:textId="77777777">
      <w:pPr>
        <w:spacing w:before="120" w:after="120" w:line="240" w:lineRule="auto"/>
        <w:rPr>
          <w:b/>
          <w:bCs/>
          <w:lang w:eastAsia="cs-CZ"/>
        </w:rPr>
      </w:pPr>
      <w:r w:rsidRPr="007466AB">
        <w:rPr>
          <w:b/>
          <w:bCs/>
          <w:lang w:eastAsia="cs-CZ"/>
        </w:rPr>
        <w:t>Nádoby s frekvencí 1× měsíčně</w:t>
      </w:r>
    </w:p>
    <w:p w:rsidRPr="007466AB" w:rsidR="007466AB" w:rsidP="009D6CBF" w:rsidRDefault="007466AB" w14:paraId="0927585D" w14:textId="77777777">
      <w:pPr>
        <w:spacing w:before="120" w:after="120" w:line="240" w:lineRule="auto"/>
        <w:rPr>
          <w:lang w:eastAsia="cs-CZ"/>
        </w:rPr>
      </w:pPr>
      <w:r w:rsidRPr="007466AB">
        <w:rPr>
          <w:lang w:eastAsia="cs-CZ"/>
        </w:rPr>
        <w:t>Nádoby s měsíční frekvencí jsou zařazeny do konkrétního týdne v měsíci (např. první středa). Týden svozu lze vyčíst z plánovacího výstupu podle data nebo čísla týdne. Algoritmus zajišťuje rovnoměrné rozložení svozů a optimalizaci tras.</w:t>
      </w:r>
    </w:p>
    <w:p w:rsidRPr="007466AB" w:rsidR="007466AB" w:rsidP="009D6CBF" w:rsidRDefault="007466AB" w14:paraId="4575A633" w14:textId="77777777">
      <w:pPr>
        <w:spacing w:before="120" w:after="120" w:line="240" w:lineRule="auto"/>
        <w:rPr>
          <w:b/>
          <w:bCs/>
          <w:lang w:eastAsia="cs-CZ"/>
        </w:rPr>
      </w:pPr>
      <w:r w:rsidRPr="007466AB">
        <w:rPr>
          <w:b/>
          <w:bCs/>
          <w:lang w:eastAsia="cs-CZ"/>
        </w:rPr>
        <w:t>Jak algoritmus pracuje s lokalitou nádob:</w:t>
      </w:r>
    </w:p>
    <w:p w:rsidRPr="007466AB" w:rsidR="007466AB" w:rsidP="00A43239" w:rsidRDefault="007466AB" w14:paraId="4D75D821" w14:textId="6DAC4CE1">
      <w:pPr>
        <w:numPr>
          <w:ilvl w:val="0"/>
          <w:numId w:val="38"/>
        </w:numPr>
        <w:spacing w:before="120" w:after="120" w:line="240" w:lineRule="auto"/>
        <w:rPr>
          <w:lang w:eastAsia="cs-CZ"/>
        </w:rPr>
      </w:pPr>
      <w:r w:rsidRPr="007466AB">
        <w:rPr>
          <w:lang w:eastAsia="cs-CZ"/>
        </w:rPr>
        <w:t>Geografická poloha jako vstup</w:t>
      </w:r>
    </w:p>
    <w:p w:rsidRPr="007466AB" w:rsidR="007466AB" w:rsidP="00A43239" w:rsidRDefault="007466AB" w14:paraId="3CF14F84" w14:textId="5E61E0C0">
      <w:pPr>
        <w:numPr>
          <w:ilvl w:val="1"/>
          <w:numId w:val="38"/>
        </w:numPr>
        <w:spacing w:before="120" w:after="120" w:line="240" w:lineRule="auto"/>
        <w:rPr>
          <w:lang w:eastAsia="cs-CZ"/>
        </w:rPr>
      </w:pPr>
      <w:r w:rsidRPr="007466AB">
        <w:rPr>
          <w:lang w:eastAsia="cs-CZ"/>
        </w:rPr>
        <w:t>algoritmus pracuje s souřadnicemi nádob (např. GPS nebo XY pozice) a využívá vzdálenost pro výpočet nákladů na přepravu.</w:t>
      </w:r>
    </w:p>
    <w:p w:rsidRPr="007466AB" w:rsidR="007466AB" w:rsidP="00A43239" w:rsidRDefault="007466AB" w14:paraId="5E1E0E5F" w14:textId="7FC6793F">
      <w:pPr>
        <w:numPr>
          <w:ilvl w:val="1"/>
          <w:numId w:val="38"/>
        </w:numPr>
        <w:spacing w:before="120" w:after="120" w:line="240" w:lineRule="auto"/>
        <w:rPr>
          <w:lang w:eastAsia="cs-CZ"/>
        </w:rPr>
      </w:pPr>
      <w:r w:rsidRPr="007466AB">
        <w:rPr>
          <w:lang w:eastAsia="cs-CZ"/>
        </w:rPr>
        <w:t>Tato poloha je klíčová pro:</w:t>
      </w:r>
    </w:p>
    <w:p w:rsidRPr="007466AB" w:rsidR="007466AB" w:rsidP="00A43239" w:rsidRDefault="007466AB" w14:paraId="421A3857" w14:textId="77777777">
      <w:pPr>
        <w:numPr>
          <w:ilvl w:val="2"/>
          <w:numId w:val="38"/>
        </w:numPr>
        <w:spacing w:before="120" w:after="120" w:line="240" w:lineRule="auto"/>
        <w:rPr>
          <w:lang w:eastAsia="cs-CZ"/>
        </w:rPr>
      </w:pPr>
      <w:r w:rsidRPr="007466AB">
        <w:rPr>
          <w:lang w:eastAsia="cs-CZ"/>
        </w:rPr>
        <w:t>přiřazení nádoby ke svozovému dnu,</w:t>
      </w:r>
    </w:p>
    <w:p w:rsidRPr="007466AB" w:rsidR="007466AB" w:rsidP="00A43239" w:rsidRDefault="007466AB" w14:paraId="02F035AE" w14:textId="77777777">
      <w:pPr>
        <w:numPr>
          <w:ilvl w:val="2"/>
          <w:numId w:val="38"/>
        </w:numPr>
        <w:spacing w:before="120" w:after="120" w:line="240" w:lineRule="auto"/>
        <w:rPr>
          <w:lang w:eastAsia="cs-CZ"/>
        </w:rPr>
      </w:pPr>
      <w:r w:rsidRPr="007466AB">
        <w:rPr>
          <w:lang w:eastAsia="cs-CZ"/>
        </w:rPr>
        <w:t>rozdělení nádob do tras,</w:t>
      </w:r>
    </w:p>
    <w:p w:rsidRPr="007466AB" w:rsidR="007466AB" w:rsidP="00A43239" w:rsidRDefault="007466AB" w14:paraId="5448000B" w14:textId="77777777">
      <w:pPr>
        <w:numPr>
          <w:ilvl w:val="0"/>
          <w:numId w:val="38"/>
        </w:numPr>
        <w:spacing w:before="120" w:after="120" w:line="240" w:lineRule="auto"/>
        <w:rPr>
          <w:lang w:eastAsia="cs-CZ"/>
        </w:rPr>
      </w:pPr>
      <w:r w:rsidRPr="007466AB">
        <w:rPr>
          <w:lang w:eastAsia="cs-CZ"/>
        </w:rPr>
        <w:t>Tvorba tras podle blízkosti</w:t>
      </w:r>
    </w:p>
    <w:p w:rsidRPr="007466AB" w:rsidR="007466AB" w:rsidP="00A43239" w:rsidRDefault="007466AB" w14:paraId="693689CD" w14:textId="77777777">
      <w:pPr>
        <w:numPr>
          <w:ilvl w:val="1"/>
          <w:numId w:val="38"/>
        </w:numPr>
        <w:spacing w:before="120" w:after="120" w:line="240" w:lineRule="auto"/>
        <w:rPr>
          <w:lang w:eastAsia="cs-CZ"/>
        </w:rPr>
      </w:pPr>
      <w:r w:rsidRPr="007466AB">
        <w:rPr>
          <w:lang w:eastAsia="cs-CZ"/>
        </w:rPr>
        <w:t>Algoritmus seskupuje nádoby do tras na základě jejich prostorové blízkosti.</w:t>
      </w:r>
    </w:p>
    <w:p w:rsidRPr="007466AB" w:rsidR="007466AB" w:rsidP="00A43239" w:rsidRDefault="007466AB" w14:paraId="0AB165A8" w14:textId="77777777">
      <w:pPr>
        <w:numPr>
          <w:ilvl w:val="0"/>
          <w:numId w:val="38"/>
        </w:numPr>
        <w:spacing w:before="120" w:after="120" w:line="240" w:lineRule="auto"/>
        <w:rPr>
          <w:lang w:eastAsia="cs-CZ"/>
        </w:rPr>
      </w:pPr>
      <w:r w:rsidRPr="007466AB">
        <w:rPr>
          <w:lang w:eastAsia="cs-CZ"/>
        </w:rPr>
        <w:t>Optimalizace pořadí návštěv</w:t>
      </w:r>
    </w:p>
    <w:p w:rsidRPr="007466AB" w:rsidR="007466AB" w:rsidP="00A43239" w:rsidRDefault="007466AB" w14:paraId="52959241" w14:textId="77777777">
      <w:pPr>
        <w:numPr>
          <w:ilvl w:val="1"/>
          <w:numId w:val="38"/>
        </w:numPr>
        <w:spacing w:before="120" w:after="120" w:line="240" w:lineRule="auto"/>
        <w:rPr>
          <w:lang w:eastAsia="cs-CZ"/>
        </w:rPr>
      </w:pPr>
      <w:r w:rsidRPr="007466AB">
        <w:rPr>
          <w:lang w:eastAsia="cs-CZ"/>
        </w:rPr>
        <w:t>Pořadí, v jakém jsou nádoby obsluhovány, je určeno tak, aby se minimalizovala vzdálenost nebo čas mezi nimi.</w:t>
      </w:r>
    </w:p>
    <w:p w:rsidRPr="007466AB" w:rsidR="007466AB" w:rsidP="00A43239" w:rsidRDefault="007466AB" w14:paraId="4F18B89B" w14:textId="7FC79660">
      <w:pPr>
        <w:numPr>
          <w:ilvl w:val="1"/>
          <w:numId w:val="38"/>
        </w:numPr>
        <w:spacing w:before="120" w:after="120" w:line="240" w:lineRule="auto"/>
        <w:rPr>
          <w:lang w:eastAsia="cs-CZ"/>
        </w:rPr>
      </w:pPr>
      <w:r w:rsidRPr="007466AB">
        <w:rPr>
          <w:lang w:eastAsia="cs-CZ"/>
        </w:rPr>
        <w:t>Používají se heuristiky pro výběr další nádoby v trase.</w:t>
      </w:r>
    </w:p>
    <w:p w:rsidRPr="007466AB" w:rsidR="007466AB" w:rsidP="009D6CBF" w:rsidRDefault="007466AB" w14:paraId="1D83D186" w14:textId="77777777">
      <w:pPr>
        <w:spacing w:before="120" w:after="120" w:line="240" w:lineRule="auto"/>
        <w:rPr>
          <w:lang w:eastAsia="cs-CZ"/>
        </w:rPr>
      </w:pPr>
      <w:r w:rsidRPr="007466AB">
        <w:rPr>
          <w:lang w:eastAsia="cs-CZ"/>
        </w:rPr>
        <w:t> </w:t>
      </w:r>
    </w:p>
    <w:p w:rsidRPr="007466AB" w:rsidR="007466AB" w:rsidP="009D6CBF" w:rsidRDefault="007466AB" w14:paraId="6509D66C" w14:textId="77777777">
      <w:pPr>
        <w:pStyle w:val="Nadpis4"/>
        <w:keepNext/>
        <w:ind w:left="1225" w:hanging="505"/>
        <w:rPr>
          <w:lang w:eastAsia="cs-CZ"/>
        </w:rPr>
      </w:pPr>
      <w:bookmarkStart w:name="_Toc208482748" w:id="360"/>
      <w:r w:rsidRPr="007466AB">
        <w:rPr>
          <w:lang w:eastAsia="cs-CZ"/>
        </w:rPr>
        <w:t>Shrnutí</w:t>
      </w:r>
      <w:bookmarkEnd w:id="360"/>
    </w:p>
    <w:p w:rsidRPr="007466AB" w:rsidR="007466AB" w:rsidP="009D6CBF" w:rsidRDefault="007466AB" w14:paraId="4573D7C8" w14:textId="77777777">
      <w:pPr>
        <w:spacing w:before="120" w:after="120" w:line="240" w:lineRule="auto"/>
        <w:rPr>
          <w:lang w:eastAsia="cs-CZ"/>
        </w:rPr>
      </w:pPr>
      <w:r w:rsidRPr="007466AB">
        <w:rPr>
          <w:lang w:eastAsia="cs-CZ"/>
        </w:rPr>
        <w:t>Algoritmus bere v úvahu přesnou polohu každé nádoby a na jejím základě vytváří efektivní svozové trasy. Nádoby jsou seskupovány podle geografické blízkosti, což umožňuje minimalizovat ujetou vzdálenost, optimalizovat využití vozidel a přiřadit trasy k nejbližšímu dostupnému depu.</w:t>
      </w:r>
    </w:p>
    <w:p w:rsidRPr="007466AB" w:rsidR="007466AB" w:rsidP="009D6CBF" w:rsidRDefault="007466AB" w14:paraId="0829F8BD" w14:textId="676E1CDE">
      <w:pPr>
        <w:spacing w:before="120" w:after="120" w:line="240" w:lineRule="auto"/>
        <w:rPr>
          <w:lang w:eastAsia="cs-CZ"/>
        </w:rPr>
      </w:pPr>
      <w:r w:rsidRPr="007466AB">
        <w:rPr>
          <w:lang w:eastAsia="cs-CZ"/>
        </w:rPr>
        <w:t xml:space="preserve">Jak uvedeno výše, tak probíhá výběr dodavatele optimalizačních služeb, což v čase zpracování </w:t>
      </w:r>
      <w:r w:rsidR="00CA01A4">
        <w:rPr>
          <w:lang w:eastAsia="cs-CZ"/>
        </w:rPr>
        <w:t xml:space="preserve">konceptu </w:t>
      </w:r>
      <w:r w:rsidRPr="007466AB">
        <w:rPr>
          <w:lang w:eastAsia="cs-CZ"/>
        </w:rPr>
        <w:t>nebylo možné dokončit.</w:t>
      </w:r>
    </w:p>
    <w:p w:rsidRPr="007466AB" w:rsidR="007466AB" w:rsidP="009D6CBF" w:rsidRDefault="007466AB" w14:paraId="4D381F69" w14:textId="77777777">
      <w:pPr>
        <w:spacing w:before="120" w:after="120" w:line="240" w:lineRule="auto"/>
        <w:rPr>
          <w:lang w:eastAsia="cs-CZ"/>
        </w:rPr>
      </w:pPr>
      <w:r w:rsidRPr="007466AB">
        <w:rPr>
          <w:lang w:eastAsia="cs-CZ"/>
        </w:rPr>
        <w:t>Výsledkem bude sada SOD, které v dalším kroku bude uživatel tyto SOD dále zpřesňovat.</w:t>
      </w:r>
    </w:p>
    <w:p w:rsidRPr="009D6CBF" w:rsidR="007466AB" w:rsidP="009D6CBF" w:rsidRDefault="007466AB" w14:paraId="7D19D42F" w14:textId="22716E01">
      <w:pPr>
        <w:spacing w:before="120" w:after="120" w:line="240" w:lineRule="auto"/>
        <w:rPr>
          <w:lang w:eastAsia="cs-CZ"/>
        </w:rPr>
      </w:pPr>
      <w:r w:rsidRPr="009D6CBF">
        <w:rPr>
          <w:lang w:eastAsia="cs-CZ"/>
        </w:rPr>
        <w:t xml:space="preserve">V průběhu testování </w:t>
      </w:r>
      <w:r w:rsidR="00BE293A">
        <w:rPr>
          <w:lang w:eastAsia="cs-CZ"/>
        </w:rPr>
        <w:t xml:space="preserve">je zapotřebí </w:t>
      </w:r>
      <w:r w:rsidRPr="009D6CBF">
        <w:rPr>
          <w:lang w:eastAsia="cs-CZ"/>
        </w:rPr>
        <w:t>řešit optimální nastavení algoritmu, abychom minimalizovali pracnost následujícího kroku strategického plánování.</w:t>
      </w:r>
    </w:p>
    <w:p w:rsidRPr="007466AB" w:rsidR="00CF352F" w:rsidP="009D6CBF" w:rsidRDefault="00CF352F" w14:paraId="69DD2A80" w14:textId="77777777">
      <w:pPr>
        <w:spacing w:before="120" w:after="120" w:line="240" w:lineRule="auto"/>
        <w:rPr>
          <w:lang w:eastAsia="cs-CZ"/>
        </w:rPr>
      </w:pPr>
    </w:p>
    <w:p w:rsidR="00CF352F" w:rsidP="009D6CBF" w:rsidRDefault="00CF352F" w14:paraId="40B34BB5" w14:textId="77777777">
      <w:pPr>
        <w:pStyle w:val="Nadpis3"/>
        <w:rPr>
          <w:lang w:eastAsia="cs-CZ"/>
        </w:rPr>
      </w:pPr>
      <w:bookmarkStart w:name="_Toc208482749" w:id="361"/>
      <w:r w:rsidRPr="00CF352F">
        <w:rPr>
          <w:lang w:eastAsia="cs-CZ"/>
        </w:rPr>
        <w:t>Kontrola a manuální editace navržených okruhů dne</w:t>
      </w:r>
      <w:bookmarkEnd w:id="361"/>
    </w:p>
    <w:p w:rsidRPr="00757FBD" w:rsidR="00757FBD" w:rsidP="00757FBD" w:rsidRDefault="00757FBD" w14:paraId="615194F4" w14:textId="392EBAA6">
      <w:pPr>
        <w:rPr>
          <w:smallCaps/>
          <w:color w:val="7E7E7E" w:themeColor="text1" w:themeTint="A5"/>
        </w:rPr>
      </w:pPr>
      <w:r w:rsidRPr="00AA1355">
        <w:rPr>
          <w:rStyle w:val="Odkazjemn"/>
        </w:rPr>
        <w:t>Tagy: #</w:t>
      </w:r>
      <w:r>
        <w:rPr>
          <w:rStyle w:val="Odkazjemn"/>
        </w:rPr>
        <w:t>Balicek4</w:t>
      </w:r>
      <w:r w:rsidRPr="00AA1355">
        <w:rPr>
          <w:rStyle w:val="Odkazjemn"/>
        </w:rPr>
        <w:t>, #</w:t>
      </w:r>
      <w:r>
        <w:rPr>
          <w:rStyle w:val="Odkazjemn"/>
        </w:rPr>
        <w:t>SP RP 2</w:t>
      </w:r>
      <w:r w:rsidR="00917169">
        <w:rPr>
          <w:rStyle w:val="Odkazjemn"/>
        </w:rPr>
        <w:t xml:space="preserve">, </w:t>
      </w:r>
      <w:r w:rsidRPr="00AA1355" w:rsidR="00917169">
        <w:rPr>
          <w:rStyle w:val="Odkazjemn"/>
        </w:rPr>
        <w:t>#</w:t>
      </w:r>
      <w:r w:rsidR="00917169">
        <w:rPr>
          <w:rStyle w:val="Odkazjemn"/>
        </w:rPr>
        <w:t>SP PLT 2</w:t>
      </w:r>
    </w:p>
    <w:p w:rsidRPr="003B7007" w:rsidR="003B7007" w:rsidP="003B7007" w:rsidRDefault="003B7007" w14:paraId="123D5384" w14:textId="6E530E5D">
      <w:pPr>
        <w:spacing w:before="120" w:after="120" w:line="240" w:lineRule="auto"/>
        <w:rPr>
          <w:lang w:eastAsia="cs-CZ"/>
        </w:rPr>
      </w:pPr>
      <w:r w:rsidRPr="003B7007">
        <w:rPr>
          <w:lang w:eastAsia="cs-CZ"/>
        </w:rPr>
        <w:t xml:space="preserve">Tento krok strategické optimalizace je </w:t>
      </w:r>
      <w:r w:rsidR="00CA01A4">
        <w:rPr>
          <w:lang w:eastAsia="cs-CZ"/>
        </w:rPr>
        <w:t xml:space="preserve">podobně </w:t>
      </w:r>
      <w:r w:rsidRPr="003B7007">
        <w:rPr>
          <w:lang w:eastAsia="cs-CZ"/>
        </w:rPr>
        <w:t>důležit</w:t>
      </w:r>
      <w:r>
        <w:rPr>
          <w:lang w:eastAsia="cs-CZ"/>
        </w:rPr>
        <w:t>ý jako vlastní</w:t>
      </w:r>
      <w:r w:rsidRPr="003B7007">
        <w:rPr>
          <w:lang w:eastAsia="cs-CZ"/>
        </w:rPr>
        <w:t xml:space="preserve"> výpočty.</w:t>
      </w:r>
    </w:p>
    <w:p w:rsidRPr="003B7007" w:rsidR="003B7007" w:rsidP="003B7007" w:rsidRDefault="003B7007" w14:paraId="55B998D7" w14:textId="545AFF98">
      <w:pPr>
        <w:spacing w:before="120" w:after="120" w:line="240" w:lineRule="auto"/>
        <w:rPr>
          <w:lang w:eastAsia="cs-CZ"/>
        </w:rPr>
      </w:pPr>
      <w:r w:rsidRPr="003B7007">
        <w:rPr>
          <w:lang w:eastAsia="cs-CZ"/>
        </w:rPr>
        <w:t>Každý algoritmus pracuje s</w:t>
      </w:r>
      <w:r w:rsidR="003211CB">
        <w:rPr>
          <w:lang w:eastAsia="cs-CZ"/>
        </w:rPr>
        <w:t xml:space="preserve"> určitými </w:t>
      </w:r>
      <w:r w:rsidRPr="003B7007">
        <w:rPr>
          <w:lang w:eastAsia="cs-CZ"/>
        </w:rPr>
        <w:t>limity, které nemůže překonat a vyplývají z nastavení algoritmu a</w:t>
      </w:r>
      <w:r w:rsidR="003211CB">
        <w:rPr>
          <w:lang w:eastAsia="cs-CZ"/>
        </w:rPr>
        <w:t> </w:t>
      </w:r>
      <w:r w:rsidRPr="003B7007">
        <w:rPr>
          <w:lang w:eastAsia="cs-CZ"/>
        </w:rPr>
        <w:t>ze zadaných vstupních parametrů. Tyto zadání simulují reálný provoz a jsou tzv. suboptimální.</w:t>
      </w:r>
    </w:p>
    <w:p w:rsidRPr="003B7007" w:rsidR="003B7007" w:rsidP="003B7007" w:rsidRDefault="003B7007" w14:paraId="4C294F30" w14:textId="77777777">
      <w:pPr>
        <w:spacing w:before="120" w:after="120" w:line="240" w:lineRule="auto"/>
        <w:rPr>
          <w:lang w:eastAsia="cs-CZ"/>
        </w:rPr>
      </w:pPr>
      <w:r w:rsidRPr="003B7007">
        <w:rPr>
          <w:lang w:eastAsia="cs-CZ"/>
        </w:rPr>
        <w:t>Dispečer bude mít k dispozici pohled na tyto SOD, kde je bude:</w:t>
      </w:r>
    </w:p>
    <w:p w:rsidRPr="003B7007" w:rsidR="003B7007" w:rsidP="00A43239" w:rsidRDefault="003B7007" w14:paraId="67CFD188" w14:textId="77777777">
      <w:pPr>
        <w:numPr>
          <w:ilvl w:val="0"/>
          <w:numId w:val="39"/>
        </w:numPr>
        <w:spacing w:before="120" w:after="120" w:line="240" w:lineRule="auto"/>
        <w:rPr>
          <w:lang w:eastAsia="cs-CZ"/>
        </w:rPr>
      </w:pPr>
      <w:r w:rsidRPr="003B7007">
        <w:rPr>
          <w:lang w:eastAsia="cs-CZ"/>
        </w:rPr>
        <w:t>slučovat a dělit SOD</w:t>
      </w:r>
    </w:p>
    <w:p w:rsidRPr="003B7007" w:rsidR="003B7007" w:rsidP="00A43239" w:rsidRDefault="003B7007" w14:paraId="2AA63A3B" w14:textId="77777777">
      <w:pPr>
        <w:numPr>
          <w:ilvl w:val="0"/>
          <w:numId w:val="39"/>
        </w:numPr>
        <w:spacing w:before="120" w:after="120" w:line="240" w:lineRule="auto"/>
        <w:rPr>
          <w:lang w:eastAsia="cs-CZ"/>
        </w:rPr>
      </w:pPr>
      <w:r w:rsidRPr="003B7007">
        <w:rPr>
          <w:lang w:eastAsia="cs-CZ"/>
        </w:rPr>
        <w:t>přesouvat některé SOS</w:t>
      </w:r>
    </w:p>
    <w:p w:rsidRPr="003B7007" w:rsidR="003B7007" w:rsidP="00A43239" w:rsidRDefault="003B7007" w14:paraId="4614AB85" w14:textId="77777777">
      <w:pPr>
        <w:numPr>
          <w:ilvl w:val="0"/>
          <w:numId w:val="39"/>
        </w:numPr>
        <w:spacing w:before="120" w:after="120" w:line="240" w:lineRule="auto"/>
        <w:rPr>
          <w:lang w:eastAsia="cs-CZ"/>
        </w:rPr>
      </w:pPr>
      <w:r w:rsidRPr="003B7007">
        <w:rPr>
          <w:lang w:eastAsia="cs-CZ"/>
        </w:rPr>
        <w:t>bude do SOD řadit SOS, které nebyly zahrnuty do výpočtů</w:t>
      </w:r>
    </w:p>
    <w:p w:rsidRPr="003B7007" w:rsidR="003B7007" w:rsidP="00A43239" w:rsidRDefault="003B7007" w14:paraId="2204EF1A" w14:textId="77777777">
      <w:pPr>
        <w:numPr>
          <w:ilvl w:val="0"/>
          <w:numId w:val="39"/>
        </w:numPr>
        <w:spacing w:before="120" w:after="120" w:line="240" w:lineRule="auto"/>
        <w:rPr>
          <w:lang w:eastAsia="cs-CZ"/>
        </w:rPr>
      </w:pPr>
      <w:r w:rsidRPr="003B7007">
        <w:rPr>
          <w:lang w:eastAsia="cs-CZ"/>
        </w:rPr>
        <w:t>konkretizovat místa výjezdu vozidel a likvidační místa</w:t>
      </w:r>
    </w:p>
    <w:p w:rsidRPr="003B7007" w:rsidR="003B7007" w:rsidP="00A43239" w:rsidRDefault="003B7007" w14:paraId="32556D7F" w14:textId="77777777">
      <w:pPr>
        <w:numPr>
          <w:ilvl w:val="0"/>
          <w:numId w:val="39"/>
        </w:numPr>
        <w:spacing w:before="120" w:after="120" w:line="240" w:lineRule="auto"/>
        <w:rPr>
          <w:lang w:eastAsia="cs-CZ"/>
        </w:rPr>
      </w:pPr>
      <w:r w:rsidRPr="003B7007">
        <w:rPr>
          <w:lang w:eastAsia="cs-CZ"/>
        </w:rPr>
        <w:t>vkládá další zkušenosti dispečera</w:t>
      </w:r>
    </w:p>
    <w:p w:rsidRPr="003B7007" w:rsidR="003B7007" w:rsidP="003B7007" w:rsidRDefault="003B7007" w14:paraId="12566BB2" w14:textId="77777777">
      <w:pPr>
        <w:spacing w:before="120" w:after="120" w:line="240" w:lineRule="auto"/>
        <w:rPr>
          <w:lang w:eastAsia="cs-CZ"/>
        </w:rPr>
      </w:pPr>
      <w:r w:rsidRPr="003B7007">
        <w:rPr>
          <w:lang w:eastAsia="cs-CZ"/>
        </w:rPr>
        <w:t>Rozhodovací kritéria:</w:t>
      </w:r>
    </w:p>
    <w:p w:rsidRPr="003B7007" w:rsidR="003B7007" w:rsidP="00A43239" w:rsidRDefault="003B7007" w14:paraId="186E34E1" w14:textId="77777777">
      <w:pPr>
        <w:numPr>
          <w:ilvl w:val="0"/>
          <w:numId w:val="40"/>
        </w:numPr>
        <w:spacing w:before="120" w:after="120" w:line="240" w:lineRule="auto"/>
        <w:rPr>
          <w:lang w:eastAsia="cs-CZ"/>
        </w:rPr>
      </w:pPr>
      <w:r w:rsidRPr="003B7007">
        <w:rPr>
          <w:lang w:eastAsia="cs-CZ"/>
        </w:rPr>
        <w:t>pracovní čas</w:t>
      </w:r>
    </w:p>
    <w:p w:rsidRPr="003B7007" w:rsidR="003B7007" w:rsidP="00A43239" w:rsidRDefault="003B7007" w14:paraId="56EF4B77" w14:textId="780C6823">
      <w:pPr>
        <w:numPr>
          <w:ilvl w:val="0"/>
          <w:numId w:val="40"/>
        </w:numPr>
        <w:spacing w:before="120" w:after="120" w:line="240" w:lineRule="auto"/>
        <w:rPr>
          <w:lang w:eastAsia="cs-CZ"/>
        </w:rPr>
      </w:pPr>
      <w:r w:rsidRPr="003B7007">
        <w:rPr>
          <w:lang w:eastAsia="cs-CZ"/>
        </w:rPr>
        <w:t xml:space="preserve">zaplněnost vozidla </w:t>
      </w:r>
      <w:r w:rsidRPr="003B7007" w:rsidR="00CF352F">
        <w:rPr>
          <w:lang w:eastAsia="cs-CZ"/>
        </w:rPr>
        <w:t>–</w:t>
      </w:r>
      <w:r w:rsidRPr="003B7007">
        <w:rPr>
          <w:lang w:eastAsia="cs-CZ"/>
        </w:rPr>
        <w:t xml:space="preserve"> zde nebude limitován překročení zaplněnosti</w:t>
      </w:r>
    </w:p>
    <w:p w:rsidRPr="003B7007" w:rsidR="003B7007" w:rsidP="003B7007" w:rsidRDefault="003B7007" w14:paraId="352F091F" w14:textId="77777777">
      <w:pPr>
        <w:spacing w:before="120" w:after="120" w:line="240" w:lineRule="auto"/>
        <w:rPr>
          <w:lang w:eastAsia="cs-CZ"/>
        </w:rPr>
      </w:pPr>
      <w:r w:rsidRPr="003B7007">
        <w:rPr>
          <w:lang w:eastAsia="cs-CZ"/>
        </w:rPr>
        <w:t>Uživatel uvidí a daných kritériích za SOD nebo celou verzi optimalizace, jaký efekt jeho zásah měl. Např. sledování celkového času SOD ve verzi optimalizace.</w:t>
      </w:r>
    </w:p>
    <w:p w:rsidRPr="003B7007" w:rsidR="003B7007" w:rsidP="003B7007" w:rsidRDefault="003B7007" w14:paraId="687DAB86" w14:textId="77777777">
      <w:pPr>
        <w:spacing w:before="120" w:after="120" w:line="240" w:lineRule="auto"/>
        <w:rPr>
          <w:lang w:eastAsia="cs-CZ"/>
        </w:rPr>
      </w:pPr>
      <w:r w:rsidRPr="003B7007">
        <w:rPr>
          <w:lang w:eastAsia="cs-CZ"/>
        </w:rPr>
        <w:t>Výsledkem může být, že uživatel verzi opustí a spustí nový výpočet SOD a vznikne nová verze SP.</w:t>
      </w:r>
    </w:p>
    <w:p w:rsidRPr="003B7007" w:rsidR="003B7007" w:rsidP="009D6CBF" w:rsidRDefault="003B7007" w14:paraId="382A1589" w14:textId="77777777">
      <w:pPr>
        <w:pStyle w:val="Nadpis4"/>
        <w:rPr>
          <w:lang w:eastAsia="cs-CZ"/>
        </w:rPr>
      </w:pPr>
      <w:bookmarkStart w:name="_Toc208482750" w:id="362"/>
      <w:r w:rsidRPr="003B7007">
        <w:rPr>
          <w:lang w:eastAsia="cs-CZ"/>
        </w:rPr>
        <w:t>Evidence nových okruhů a řazení RPO do nových okruhů</w:t>
      </w:r>
      <w:bookmarkEnd w:id="362"/>
    </w:p>
    <w:p w:rsidRPr="003B7007" w:rsidR="003B7007" w:rsidP="003B7007" w:rsidRDefault="003B7007" w14:paraId="41890B27" w14:textId="77777777">
      <w:pPr>
        <w:spacing w:before="120" w:after="120" w:line="240" w:lineRule="auto"/>
        <w:rPr>
          <w:lang w:eastAsia="cs-CZ"/>
        </w:rPr>
      </w:pPr>
      <w:r w:rsidRPr="003B7007">
        <w:rPr>
          <w:lang w:eastAsia="cs-CZ"/>
        </w:rPr>
        <w:t>Po výpočtu tras algoritmem bude cílem tohoto kroku seskupit SOD do provozně stabilních okruhů, které respektují frekvence vývozu. Tyto okruhy slouží jako šablony pro operativní plánování. Nedílnou součástí bude i změna rozvrhů na položkách objednávek.</w:t>
      </w:r>
    </w:p>
    <w:p w:rsidRPr="003B7007" w:rsidR="003B7007" w:rsidP="003B7007" w:rsidRDefault="003B7007" w14:paraId="417D9D9A" w14:textId="77777777">
      <w:pPr>
        <w:spacing w:before="120" w:after="120" w:line="240" w:lineRule="auto"/>
        <w:rPr>
          <w:lang w:eastAsia="cs-CZ"/>
        </w:rPr>
      </w:pPr>
      <w:r w:rsidRPr="003B7007">
        <w:rPr>
          <w:lang w:eastAsia="cs-CZ"/>
        </w:rPr>
        <w:t> Jinak řečeno v tomto kroku nás čeká výsledek SP převést do modelu standardních okruhů, zařazení položek objednávek do nových okruhů a úprava rozvrhů položek objednávek.</w:t>
      </w:r>
    </w:p>
    <w:p w:rsidRPr="003B7007" w:rsidR="003B7007" w:rsidP="003B7007" w:rsidRDefault="003B7007" w14:paraId="0B13ECE6" w14:textId="77777777">
      <w:pPr>
        <w:spacing w:before="120" w:after="120" w:line="240" w:lineRule="auto"/>
        <w:rPr>
          <w:lang w:eastAsia="cs-CZ"/>
        </w:rPr>
      </w:pPr>
      <w:r w:rsidRPr="003B7007">
        <w:rPr>
          <w:lang w:eastAsia="cs-CZ"/>
        </w:rPr>
        <w:t>Tento krok procesu bude obsahovat:</w:t>
      </w:r>
    </w:p>
    <w:p w:rsidRPr="003B7007" w:rsidR="003B7007" w:rsidP="00A43239" w:rsidRDefault="003B7007" w14:paraId="1673DFC4" w14:textId="77777777">
      <w:pPr>
        <w:numPr>
          <w:ilvl w:val="0"/>
          <w:numId w:val="41"/>
        </w:numPr>
        <w:spacing w:before="120" w:after="120" w:line="240" w:lineRule="auto"/>
        <w:rPr>
          <w:lang w:eastAsia="cs-CZ"/>
        </w:rPr>
      </w:pPr>
      <w:r w:rsidRPr="003B7007">
        <w:rPr>
          <w:lang w:eastAsia="cs-CZ"/>
        </w:rPr>
        <w:t>založení nových okruhů v PP</w:t>
      </w:r>
    </w:p>
    <w:p w:rsidRPr="003B7007" w:rsidR="003B7007" w:rsidP="00A43239" w:rsidRDefault="003B7007" w14:paraId="765C1C1F" w14:textId="77777777">
      <w:pPr>
        <w:numPr>
          <w:ilvl w:val="0"/>
          <w:numId w:val="41"/>
        </w:numPr>
        <w:spacing w:before="120" w:after="120" w:line="240" w:lineRule="auto"/>
        <w:rPr>
          <w:lang w:eastAsia="cs-CZ"/>
        </w:rPr>
      </w:pPr>
      <w:r w:rsidRPr="003B7007">
        <w:rPr>
          <w:lang w:eastAsia="cs-CZ"/>
        </w:rPr>
        <w:t>mapování SOD na nové okruhy</w:t>
      </w:r>
    </w:p>
    <w:p w:rsidRPr="003B7007" w:rsidR="003B7007" w:rsidP="00A43239" w:rsidRDefault="003B7007" w14:paraId="46AFBAC3" w14:textId="77777777">
      <w:pPr>
        <w:numPr>
          <w:ilvl w:val="0"/>
          <w:numId w:val="41"/>
        </w:numPr>
        <w:spacing w:before="120" w:after="120" w:line="240" w:lineRule="auto"/>
        <w:rPr>
          <w:lang w:eastAsia="cs-CZ"/>
        </w:rPr>
      </w:pPr>
      <w:r w:rsidRPr="003B7007">
        <w:rPr>
          <w:lang w:eastAsia="cs-CZ"/>
        </w:rPr>
        <w:t>zařazení položek objednávek do nových okruhů a odpovídajících rozvrhů</w:t>
      </w:r>
    </w:p>
    <w:p w:rsidRPr="003B7007" w:rsidR="003B7007" w:rsidP="003B7007" w:rsidRDefault="00EA1DAC" w14:paraId="5E9C9B16" w14:textId="6633A149">
      <w:pPr>
        <w:spacing w:before="120" w:after="120" w:line="240" w:lineRule="auto"/>
        <w:rPr>
          <w:lang w:eastAsia="cs-CZ"/>
        </w:rPr>
      </w:pPr>
      <w:r>
        <w:rPr>
          <w:lang w:eastAsia="cs-CZ"/>
        </w:rPr>
        <w:t>V</w:t>
      </w:r>
      <w:r w:rsidRPr="003B7007" w:rsidR="003B7007">
        <w:rPr>
          <w:lang w:eastAsia="cs-CZ"/>
        </w:rPr>
        <w:t xml:space="preserve"> tuto chvíli </w:t>
      </w:r>
      <w:r w:rsidR="00303DC3">
        <w:rPr>
          <w:lang w:eastAsia="cs-CZ"/>
        </w:rPr>
        <w:t xml:space="preserve">je nemožné </w:t>
      </w:r>
      <w:r w:rsidRPr="003B7007" w:rsidR="003B7007">
        <w:rPr>
          <w:lang w:eastAsia="cs-CZ"/>
        </w:rPr>
        <w:t>detailně popsat konkrétní řešení, a to z důvodu velkého množství neznámých, které jsou na straně výsledku optimalizace.</w:t>
      </w:r>
    </w:p>
    <w:p w:rsidRPr="003B7007" w:rsidR="003B7007" w:rsidP="003B7007" w:rsidRDefault="003B7007" w14:paraId="38F68970" w14:textId="66D752C5">
      <w:pPr>
        <w:spacing w:before="120" w:after="120" w:line="240" w:lineRule="auto"/>
        <w:rPr>
          <w:lang w:eastAsia="cs-CZ"/>
        </w:rPr>
      </w:pPr>
      <w:r w:rsidRPr="003B7007">
        <w:rPr>
          <w:lang w:eastAsia="cs-CZ"/>
        </w:rPr>
        <w:t xml:space="preserve">Lze </w:t>
      </w:r>
      <w:r w:rsidR="00492E83">
        <w:rPr>
          <w:lang w:eastAsia="cs-CZ"/>
        </w:rPr>
        <w:t xml:space="preserve">ale </w:t>
      </w:r>
      <w:r w:rsidRPr="003B7007">
        <w:rPr>
          <w:lang w:eastAsia="cs-CZ"/>
        </w:rPr>
        <w:t>deklarovat, že tento proces jednoznačně bude snaha automatizovat. S ohledem na to, že půjde o jednorázová akce optimalizace provozovny, tak nejlevnějším řešením mohou být jednoúčelové skripty odpovídající výsledkům a požadavkům konkrétní provozovny.</w:t>
      </w:r>
    </w:p>
    <w:p w:rsidRPr="003B7007" w:rsidR="003B7007" w:rsidP="003B7007" w:rsidRDefault="003B7007" w14:paraId="65035D7C" w14:textId="77777777">
      <w:pPr>
        <w:spacing w:before="120" w:after="120" w:line="240" w:lineRule="auto"/>
        <w:rPr>
          <w:lang w:eastAsia="cs-CZ"/>
        </w:rPr>
      </w:pPr>
    </w:p>
    <w:p w:rsidR="003B7007" w:rsidP="009D6CBF" w:rsidRDefault="003B7007" w14:paraId="4D26490B" w14:textId="5106D109">
      <w:pPr>
        <w:pStyle w:val="Nadpis3"/>
        <w:rPr>
          <w:lang w:eastAsia="cs-CZ"/>
        </w:rPr>
      </w:pPr>
      <w:bookmarkStart w:name="_Toc208482751" w:id="363"/>
      <w:r w:rsidRPr="003B7007">
        <w:rPr>
          <w:lang w:eastAsia="cs-CZ"/>
        </w:rPr>
        <w:t xml:space="preserve">Přenos nastavení okruhů </w:t>
      </w:r>
      <w:r w:rsidRPr="003B7007" w:rsidR="00CF352F">
        <w:rPr>
          <w:lang w:eastAsia="cs-CZ"/>
        </w:rPr>
        <w:t>DO</w:t>
      </w:r>
      <w:r w:rsidRPr="003B7007">
        <w:rPr>
          <w:lang w:eastAsia="cs-CZ"/>
        </w:rPr>
        <w:t xml:space="preserve"> HEN</w:t>
      </w:r>
      <w:bookmarkEnd w:id="363"/>
    </w:p>
    <w:p w:rsidRPr="00757FBD" w:rsidR="00757FBD" w:rsidP="00757FBD" w:rsidRDefault="00757FBD" w14:paraId="36DB03CB" w14:textId="0FF935B4">
      <w:pPr>
        <w:rPr>
          <w:smallCaps/>
          <w:color w:val="7E7E7E" w:themeColor="text1" w:themeTint="A5"/>
        </w:rPr>
      </w:pPr>
      <w:r w:rsidRPr="00AA1355">
        <w:rPr>
          <w:rStyle w:val="Odkazjemn"/>
        </w:rPr>
        <w:t>Tagy: #</w:t>
      </w:r>
      <w:r>
        <w:rPr>
          <w:rStyle w:val="Odkazjemn"/>
        </w:rPr>
        <w:t>Balicek4</w:t>
      </w:r>
      <w:r w:rsidRPr="00AA1355">
        <w:rPr>
          <w:rStyle w:val="Odkazjemn"/>
        </w:rPr>
        <w:t>, #</w:t>
      </w:r>
      <w:r>
        <w:rPr>
          <w:rStyle w:val="Odkazjemn"/>
        </w:rPr>
        <w:t>SP RP 2</w:t>
      </w:r>
    </w:p>
    <w:p w:rsidRPr="003B7007" w:rsidR="003B7007" w:rsidP="003B7007" w:rsidRDefault="003B7007" w14:paraId="50CD1385" w14:textId="77777777">
      <w:pPr>
        <w:spacing w:before="120" w:after="120" w:line="240" w:lineRule="auto"/>
        <w:rPr>
          <w:lang w:eastAsia="cs-CZ"/>
        </w:rPr>
      </w:pPr>
      <w:r w:rsidRPr="003B7007">
        <w:rPr>
          <w:lang w:eastAsia="cs-CZ"/>
        </w:rPr>
        <w:t>Samozřejmě důležitým a posledním krokem SP je celý výsledek, tzn., nové okruhy, nové vazba položek objednávek synchronizovat s HEN.</w:t>
      </w:r>
    </w:p>
    <w:p w:rsidRPr="003B7007" w:rsidR="003B7007" w:rsidP="003B7007" w:rsidRDefault="003B7007" w14:paraId="6672BE10" w14:textId="516F0BDE">
      <w:pPr>
        <w:spacing w:before="120" w:after="120" w:line="240" w:lineRule="auto"/>
        <w:rPr>
          <w:lang w:eastAsia="cs-CZ"/>
        </w:rPr>
      </w:pPr>
      <w:r w:rsidRPr="003B7007">
        <w:rPr>
          <w:lang w:eastAsia="cs-CZ"/>
        </w:rPr>
        <w:t>Protože v předchozích etapách budeme řešit manuální změny vazeb položek objednávek v PP a</w:t>
      </w:r>
      <w:r w:rsidR="008C0824">
        <w:rPr>
          <w:lang w:eastAsia="cs-CZ"/>
        </w:rPr>
        <w:t> </w:t>
      </w:r>
      <w:r w:rsidRPr="003B7007">
        <w:rPr>
          <w:lang w:eastAsia="cs-CZ"/>
        </w:rPr>
        <w:t>zároveň bude PP zdrojem pravdy pro okruhy a vazby položek objednávek na okruhy a rozvrhy, tak:</w:t>
      </w:r>
    </w:p>
    <w:p w:rsidRPr="003B7007" w:rsidR="003B7007" w:rsidP="00A43239" w:rsidRDefault="003B7007" w14:paraId="5AF26977" w14:textId="77777777">
      <w:pPr>
        <w:numPr>
          <w:ilvl w:val="0"/>
          <w:numId w:val="42"/>
        </w:numPr>
        <w:spacing w:before="120" w:after="120" w:line="240" w:lineRule="auto"/>
        <w:rPr>
          <w:lang w:eastAsia="cs-CZ"/>
        </w:rPr>
      </w:pPr>
      <w:r w:rsidRPr="003B7007">
        <w:rPr>
          <w:lang w:eastAsia="cs-CZ"/>
        </w:rPr>
        <w:t>po založení nových okruhů pro další období budou tyto okruhy synchronizovány s HEN automaticky,</w:t>
      </w:r>
    </w:p>
    <w:p w:rsidRPr="003B7007" w:rsidR="003B7007" w:rsidP="00A43239" w:rsidRDefault="003B7007" w14:paraId="20C4EB86" w14:textId="77777777">
      <w:pPr>
        <w:numPr>
          <w:ilvl w:val="0"/>
          <w:numId w:val="42"/>
        </w:numPr>
        <w:spacing w:before="120" w:after="120" w:line="240" w:lineRule="auto"/>
        <w:rPr>
          <w:lang w:eastAsia="cs-CZ"/>
        </w:rPr>
      </w:pPr>
      <w:r w:rsidRPr="003B7007">
        <w:rPr>
          <w:lang w:eastAsia="cs-CZ"/>
        </w:rPr>
        <w:t>doplněním nových vazeb položek objednávek i tato synchronizace proběhne automaticky.</w:t>
      </w:r>
    </w:p>
    <w:p w:rsidRPr="003B7007" w:rsidR="003B7007" w:rsidP="003B7007" w:rsidRDefault="003B7007" w14:paraId="4875D0C9" w14:textId="3DA9DB9D">
      <w:pPr>
        <w:spacing w:before="120" w:after="120" w:line="240" w:lineRule="auto"/>
        <w:rPr>
          <w:lang w:eastAsia="cs-CZ"/>
        </w:rPr>
      </w:pPr>
      <w:r w:rsidRPr="003B7007">
        <w:rPr>
          <w:lang w:eastAsia="cs-CZ"/>
        </w:rPr>
        <w:t> </w:t>
      </w:r>
    </w:p>
    <w:p w:rsidRPr="003B7007" w:rsidR="003B7007" w:rsidP="009D6CBF" w:rsidRDefault="003B7007" w14:paraId="6AD77F6A" w14:textId="77777777">
      <w:pPr>
        <w:pStyle w:val="Nadpis3"/>
        <w:rPr>
          <w:lang w:eastAsia="cs-CZ"/>
        </w:rPr>
      </w:pPr>
      <w:bookmarkStart w:name="_Toc208482752" w:id="364"/>
      <w:r w:rsidRPr="003B7007">
        <w:rPr>
          <w:lang w:eastAsia="cs-CZ"/>
        </w:rPr>
        <w:t>Závěr k strategickému plánování</w:t>
      </w:r>
      <w:bookmarkEnd w:id="364"/>
    </w:p>
    <w:p w:rsidRPr="003B7007" w:rsidR="003B7007" w:rsidP="003B7007" w:rsidRDefault="003B7007" w14:paraId="684001E3" w14:textId="77777777">
      <w:pPr>
        <w:spacing w:before="120" w:after="120" w:line="240" w:lineRule="auto"/>
        <w:rPr>
          <w:lang w:eastAsia="cs-CZ"/>
        </w:rPr>
      </w:pPr>
      <w:r w:rsidRPr="003B7007">
        <w:rPr>
          <w:lang w:eastAsia="cs-CZ"/>
        </w:rPr>
        <w:t>Navržené řešení optimalizace svozu odpadu představuje řízený přístup k plánování svozových tras, který respektuje frekvence vývozu, kapacitní omezení vozidel, typy odpadu i provozní realitu.</w:t>
      </w:r>
    </w:p>
    <w:p w:rsidRPr="003B7007" w:rsidR="003B7007" w:rsidP="003B7007" w:rsidRDefault="003B7007" w14:paraId="7A954F62" w14:textId="77777777">
      <w:pPr>
        <w:spacing w:before="120" w:after="120" w:line="240" w:lineRule="auto"/>
        <w:rPr>
          <w:lang w:eastAsia="cs-CZ"/>
        </w:rPr>
      </w:pPr>
      <w:r w:rsidRPr="003B7007">
        <w:rPr>
          <w:lang w:eastAsia="cs-CZ"/>
        </w:rPr>
        <w:t>Využitím algoritmického plánování a následným zpracováním SOD do provozně stabilních okruhů získáte:</w:t>
      </w:r>
    </w:p>
    <w:p w:rsidRPr="003B7007" w:rsidR="003B7007" w:rsidP="00A43239" w:rsidRDefault="003B7007" w14:paraId="4D134E59" w14:textId="77777777">
      <w:pPr>
        <w:numPr>
          <w:ilvl w:val="0"/>
          <w:numId w:val="43"/>
        </w:numPr>
        <w:spacing w:before="120" w:after="120" w:line="240" w:lineRule="auto"/>
        <w:rPr>
          <w:lang w:eastAsia="cs-CZ"/>
        </w:rPr>
      </w:pPr>
      <w:r w:rsidRPr="003B7007">
        <w:rPr>
          <w:lang w:eastAsia="cs-CZ"/>
        </w:rPr>
        <w:t>Přesný a opakovatelný plán svozu.</w:t>
      </w:r>
    </w:p>
    <w:p w:rsidRPr="003B7007" w:rsidR="003B7007" w:rsidP="00A43239" w:rsidRDefault="003B7007" w14:paraId="78B18DF6" w14:textId="77777777">
      <w:pPr>
        <w:numPr>
          <w:ilvl w:val="0"/>
          <w:numId w:val="43"/>
        </w:numPr>
        <w:spacing w:before="120" w:after="120" w:line="240" w:lineRule="auto"/>
        <w:rPr>
          <w:lang w:eastAsia="cs-CZ"/>
        </w:rPr>
      </w:pPr>
      <w:r w:rsidRPr="003B7007">
        <w:rPr>
          <w:lang w:eastAsia="cs-CZ"/>
        </w:rPr>
        <w:t>Efektivní využití vozidel, které zohledňuje lisování odpadu, objemovou i hmotnostní kapacitu.</w:t>
      </w:r>
    </w:p>
    <w:p w:rsidRPr="003B7007" w:rsidR="003B7007" w:rsidP="00A43239" w:rsidRDefault="003B7007" w14:paraId="4EA00A35" w14:textId="77777777">
      <w:pPr>
        <w:numPr>
          <w:ilvl w:val="0"/>
          <w:numId w:val="43"/>
        </w:numPr>
        <w:spacing w:before="120" w:after="120" w:line="240" w:lineRule="auto"/>
        <w:rPr>
          <w:lang w:eastAsia="cs-CZ"/>
        </w:rPr>
      </w:pPr>
      <w:r w:rsidRPr="003B7007">
        <w:rPr>
          <w:lang w:eastAsia="cs-CZ"/>
        </w:rPr>
        <w:t>Transparentní kalendář obsluhy, který lze komunikovat zákazníkům i dispečinku.</w:t>
      </w:r>
    </w:p>
    <w:p w:rsidRPr="003B7007" w:rsidR="003B7007" w:rsidP="00A43239" w:rsidRDefault="003B7007" w14:paraId="6CB46632" w14:textId="77777777">
      <w:pPr>
        <w:numPr>
          <w:ilvl w:val="0"/>
          <w:numId w:val="43"/>
        </w:numPr>
        <w:spacing w:before="120" w:after="120" w:line="240" w:lineRule="auto"/>
        <w:rPr>
          <w:lang w:eastAsia="cs-CZ"/>
        </w:rPr>
      </w:pPr>
      <w:r w:rsidRPr="003B7007">
        <w:rPr>
          <w:lang w:eastAsia="cs-CZ"/>
        </w:rPr>
        <w:t>Možnost exportu do ERP systému, kde plán slouží jako základ pro realizaci svozu.</w:t>
      </w:r>
    </w:p>
    <w:p w:rsidRPr="003B7007" w:rsidR="003B7007" w:rsidP="003B7007" w:rsidRDefault="003B7007" w14:paraId="5FC18F49" w14:textId="77777777">
      <w:pPr>
        <w:spacing w:before="120" w:after="120" w:line="240" w:lineRule="auto"/>
        <w:rPr>
          <w:lang w:eastAsia="cs-CZ"/>
        </w:rPr>
      </w:pPr>
      <w:r w:rsidRPr="003B7007">
        <w:rPr>
          <w:lang w:eastAsia="cs-CZ"/>
        </w:rPr>
        <w:t>V navrženém řešení a v celém životním cyklu se promítá nasbíraná zkušenost s provozem našich řešení u zákazníka, postupné budování jednotlivých aplikací, ale v tomto strategickém plánování i reálná a praktická zkušenost s optimalizací svozu odpadu. Snahou nebylo postavit vzdušný zámek, ale konkretizovat jednotlivé kroky celého procesu.</w:t>
      </w:r>
    </w:p>
    <w:p w:rsidR="00CF352F" w:rsidP="003B7007" w:rsidRDefault="008C0824" w14:paraId="186327EF" w14:textId="5275380A">
      <w:pPr>
        <w:spacing w:before="120" w:after="120" w:line="240" w:lineRule="auto"/>
        <w:rPr>
          <w:lang w:eastAsia="cs-CZ"/>
        </w:rPr>
      </w:pPr>
      <w:r>
        <w:rPr>
          <w:lang w:eastAsia="cs-CZ"/>
        </w:rPr>
        <w:t>P</w:t>
      </w:r>
      <w:r w:rsidRPr="003B7007" w:rsidR="003B7007">
        <w:rPr>
          <w:lang w:eastAsia="cs-CZ"/>
        </w:rPr>
        <w:t>osledním a žádoucím krokem bude uvedení nových okruhů do provozu, což znamená využití nových okruhů v operativním plánování.</w:t>
      </w:r>
    </w:p>
    <w:p w:rsidR="00546A05" w:rsidRDefault="00546A05" w14:paraId="5D2C96BC" w14:textId="0DDF096F">
      <w:pPr>
        <w:spacing w:after="0" w:line="240" w:lineRule="auto"/>
        <w:rPr>
          <w:lang w:eastAsia="cs-CZ"/>
        </w:rPr>
      </w:pPr>
      <w:r>
        <w:rPr>
          <w:lang w:eastAsia="cs-CZ"/>
        </w:rPr>
        <w:br w:type="page"/>
      </w:r>
    </w:p>
    <w:p w:rsidR="009147F6" w:rsidP="009D6CBF" w:rsidRDefault="009147F6" w14:paraId="55300DBC" w14:textId="3D8F4302">
      <w:pPr>
        <w:pStyle w:val="Nadpis2"/>
        <w:rPr>
          <w:lang w:eastAsia="cs-CZ"/>
        </w:rPr>
      </w:pPr>
      <w:bookmarkStart w:name="_Toc207528522" w:id="365"/>
      <w:bookmarkStart w:name="_Toc207528629" w:id="366"/>
      <w:bookmarkStart w:name="_Toc207546536" w:id="367"/>
      <w:bookmarkStart w:name="_Toc207561300" w:id="368"/>
      <w:bookmarkStart w:name="_Toc207566343" w:id="369"/>
      <w:bookmarkStart w:name="_Toc207569080" w:id="370"/>
      <w:bookmarkStart w:name="_Toc207571689" w:id="371"/>
      <w:bookmarkStart w:name="_Toc207571773" w:id="372"/>
      <w:bookmarkStart w:name="_Toc207600305" w:id="373"/>
      <w:bookmarkStart w:name="_Toc207603625" w:id="374"/>
      <w:bookmarkStart w:name="_Toc207605924" w:id="375"/>
      <w:bookmarkStart w:name="_Toc207607556" w:id="376"/>
      <w:bookmarkStart w:name="_Toc207608427" w:id="377"/>
      <w:bookmarkStart w:name="_Toc207611296" w:id="378"/>
      <w:bookmarkStart w:name="_Toc207613263" w:id="379"/>
      <w:bookmarkStart w:name="_Toc207613419" w:id="380"/>
      <w:bookmarkStart w:name="_Toc207571690" w:id="381"/>
      <w:bookmarkStart w:name="_Toc207571774" w:id="382"/>
      <w:bookmarkStart w:name="_Toc207600306" w:id="383"/>
      <w:bookmarkStart w:name="_Toc207603626" w:id="384"/>
      <w:bookmarkStart w:name="_Toc207605925" w:id="385"/>
      <w:bookmarkStart w:name="_Toc207607557" w:id="386"/>
      <w:bookmarkStart w:name="_Toc207608428" w:id="387"/>
      <w:bookmarkStart w:name="_Toc207611297" w:id="388"/>
      <w:bookmarkStart w:name="_Toc207613264" w:id="389"/>
      <w:bookmarkStart w:name="_Toc207613420" w:id="390"/>
      <w:bookmarkStart w:name="_Toc208482753" w:id="391"/>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r>
        <w:rPr>
          <w:lang w:eastAsia="cs-CZ"/>
        </w:rPr>
        <w:t>Dopady na architekturu řešení</w:t>
      </w:r>
      <w:bookmarkEnd w:id="391"/>
    </w:p>
    <w:p w:rsidR="00C130C6" w:rsidP="00B74300" w:rsidRDefault="00C130C6" w14:paraId="19208C26" w14:textId="2461C0D9">
      <w:pPr>
        <w:rPr>
          <w:lang w:eastAsia="cs-CZ"/>
        </w:rPr>
      </w:pPr>
      <w:r>
        <w:rPr>
          <w:lang w:eastAsia="cs-CZ"/>
        </w:rPr>
        <w:t xml:space="preserve">Jelikož se jedná o rozšíření existujících </w:t>
      </w:r>
      <w:r w:rsidR="002B7C5A">
        <w:rPr>
          <w:lang w:eastAsia="cs-CZ"/>
        </w:rPr>
        <w:t xml:space="preserve">aplikací, </w:t>
      </w:r>
      <w:r w:rsidR="00A07AE0">
        <w:rPr>
          <w:lang w:eastAsia="cs-CZ"/>
        </w:rPr>
        <w:t xml:space="preserve">vycházíme pochopitelně ze </w:t>
      </w:r>
      <w:r w:rsidRPr="009D6CBF" w:rsidR="00A07AE0">
        <w:rPr>
          <w:b/>
          <w:bCs/>
          <w:lang w:eastAsia="cs-CZ"/>
        </w:rPr>
        <w:t xml:space="preserve">stávající </w:t>
      </w:r>
      <w:r w:rsidRPr="009D6CBF" w:rsidR="002B7C5A">
        <w:rPr>
          <w:b/>
          <w:bCs/>
          <w:lang w:eastAsia="cs-CZ"/>
        </w:rPr>
        <w:t>architektur</w:t>
      </w:r>
      <w:r w:rsidRPr="009D6CBF" w:rsidR="00A07AE0">
        <w:rPr>
          <w:b/>
          <w:bCs/>
          <w:lang w:eastAsia="cs-CZ"/>
        </w:rPr>
        <w:t>y</w:t>
      </w:r>
      <w:r w:rsidRPr="009D6CBF" w:rsidR="002B7C5A">
        <w:rPr>
          <w:b/>
          <w:bCs/>
          <w:lang w:eastAsia="cs-CZ"/>
        </w:rPr>
        <w:t xml:space="preserve"> řešení a použit</w:t>
      </w:r>
      <w:r w:rsidRPr="009D6CBF" w:rsidR="00A07AE0">
        <w:rPr>
          <w:b/>
          <w:bCs/>
          <w:lang w:eastAsia="cs-CZ"/>
        </w:rPr>
        <w:t>ých</w:t>
      </w:r>
      <w:r w:rsidRPr="009D6CBF" w:rsidR="002B7C5A">
        <w:rPr>
          <w:b/>
          <w:bCs/>
          <w:lang w:eastAsia="cs-CZ"/>
        </w:rPr>
        <w:t xml:space="preserve"> technologi</w:t>
      </w:r>
      <w:r w:rsidRPr="009D6CBF" w:rsidR="00A07AE0">
        <w:rPr>
          <w:b/>
          <w:bCs/>
          <w:lang w:eastAsia="cs-CZ"/>
        </w:rPr>
        <w:t>í</w:t>
      </w:r>
      <w:r w:rsidR="00A07AE0">
        <w:rPr>
          <w:lang w:eastAsia="cs-CZ"/>
        </w:rPr>
        <w:t>.</w:t>
      </w:r>
      <w:r w:rsidR="00C82DC1">
        <w:rPr>
          <w:lang w:eastAsia="cs-CZ"/>
        </w:rPr>
        <w:t xml:space="preserve"> Řešení je průběžně modernizováno, </w:t>
      </w:r>
      <w:r w:rsidR="009D2AA2">
        <w:rPr>
          <w:lang w:eastAsia="cs-CZ"/>
        </w:rPr>
        <w:t>jsou povyšovány verze použitých knihoven a komponent. Na stávajícím řešení j</w:t>
      </w:r>
      <w:r w:rsidR="00E070D1">
        <w:rPr>
          <w:lang w:eastAsia="cs-CZ"/>
        </w:rPr>
        <w:t>e tak možné nadále stavět.</w:t>
      </w:r>
      <w:r w:rsidR="002B7C5A">
        <w:rPr>
          <w:lang w:eastAsia="cs-CZ"/>
        </w:rPr>
        <w:t xml:space="preserve"> </w:t>
      </w:r>
    </w:p>
    <w:p w:rsidRPr="0044227B" w:rsidR="0044227B" w:rsidP="009D6CBF" w:rsidRDefault="0044227B" w14:paraId="1EE46AD5" w14:textId="311BF8B2">
      <w:pPr>
        <w:rPr>
          <w:lang w:eastAsia="cs-CZ"/>
        </w:rPr>
      </w:pPr>
      <w:r w:rsidRPr="0044227B">
        <w:rPr>
          <w:lang w:eastAsia="cs-CZ"/>
        </w:rPr>
        <w:t>V současné době jsou aplikace RoadPlan a Pasport vzájemně nezávislé, neexistuje mezi nimi přímá komunikace. Obě aplikace používají stejné externí zdroje dat:</w:t>
      </w:r>
    </w:p>
    <w:p w:rsidRPr="0044227B" w:rsidR="0044227B" w:rsidP="00A43239" w:rsidRDefault="0044227B" w14:paraId="3BE32E91" w14:textId="5F516188">
      <w:pPr>
        <w:pStyle w:val="Odstavecseseznamem"/>
        <w:numPr>
          <w:ilvl w:val="0"/>
          <w:numId w:val="69"/>
        </w:numPr>
        <w:rPr>
          <w:lang w:eastAsia="cs-CZ"/>
        </w:rPr>
      </w:pPr>
      <w:r w:rsidRPr="0044227B">
        <w:rPr>
          <w:lang w:eastAsia="cs-CZ"/>
        </w:rPr>
        <w:t>Fleetware: Vystupuje jako autentizační / autorizační provider a dále jako zdroj pozičních dat a údajů o vozidlech a zaměst</w:t>
      </w:r>
      <w:r w:rsidR="00F4083E">
        <w:rPr>
          <w:lang w:eastAsia="cs-CZ"/>
        </w:rPr>
        <w:t>n</w:t>
      </w:r>
      <w:r w:rsidRPr="0044227B">
        <w:rPr>
          <w:lang w:eastAsia="cs-CZ"/>
        </w:rPr>
        <w:t>ancích.</w:t>
      </w:r>
    </w:p>
    <w:p w:rsidRPr="0044227B" w:rsidR="000A4367" w:rsidP="00A43239" w:rsidRDefault="0044227B" w14:paraId="157E4B91" w14:textId="77777777">
      <w:pPr>
        <w:pStyle w:val="Odstavecseseznamem"/>
        <w:numPr>
          <w:ilvl w:val="0"/>
          <w:numId w:val="69"/>
        </w:numPr>
        <w:rPr>
          <w:lang w:eastAsia="cs-CZ"/>
        </w:rPr>
      </w:pPr>
      <w:r w:rsidRPr="0044227B">
        <w:rPr>
          <w:lang w:eastAsia="cs-CZ"/>
        </w:rPr>
        <w:t>ERP: Vystupuje jako zdroj údajů o smlouvách a souvisejících navázaných entitách (např. likvidační místa) a číselníkových údajích (např. typy nádob).</w:t>
      </w:r>
    </w:p>
    <w:p w:rsidR="0044227B" w:rsidP="00A43239" w:rsidRDefault="0044227B" w14:paraId="2925B9D1" w14:textId="0E1AE416">
      <w:pPr>
        <w:pStyle w:val="Odstavecseseznamem"/>
        <w:numPr>
          <w:ilvl w:val="1"/>
          <w:numId w:val="69"/>
        </w:numPr>
        <w:rPr>
          <w:lang w:eastAsia="cs-CZ"/>
        </w:rPr>
      </w:pPr>
      <w:r w:rsidRPr="0044227B">
        <w:rPr>
          <w:lang w:eastAsia="cs-CZ"/>
        </w:rPr>
        <w:t xml:space="preserve">Konkrétně se jedná o </w:t>
      </w:r>
      <w:r w:rsidR="00F4083E">
        <w:rPr>
          <w:lang w:eastAsia="cs-CZ"/>
        </w:rPr>
        <w:t xml:space="preserve">ERP </w:t>
      </w:r>
      <w:r w:rsidRPr="0044227B">
        <w:rPr>
          <w:lang w:eastAsia="cs-CZ"/>
        </w:rPr>
        <w:t xml:space="preserve">Helios a </w:t>
      </w:r>
      <w:r w:rsidR="00F4083E">
        <w:rPr>
          <w:lang w:eastAsia="cs-CZ"/>
        </w:rPr>
        <w:t xml:space="preserve">postupně opouštěný ERP systém </w:t>
      </w:r>
      <w:r w:rsidRPr="0044227B">
        <w:rPr>
          <w:lang w:eastAsia="cs-CZ"/>
        </w:rPr>
        <w:t>WinyX.</w:t>
      </w:r>
    </w:p>
    <w:p w:rsidRPr="0044227B" w:rsidR="0044227B" w:rsidP="009D6CBF" w:rsidRDefault="0044227B" w14:paraId="27564CFC" w14:textId="77777777">
      <w:pPr>
        <w:rPr>
          <w:lang w:eastAsia="cs-CZ"/>
        </w:rPr>
      </w:pPr>
      <w:r w:rsidRPr="0044227B">
        <w:rPr>
          <w:lang w:eastAsia="cs-CZ"/>
        </w:rPr>
        <w:t>Po zavedení funkčnosti plánování tras cyklického svozu dochází ke značnému přiblížení aplikací Pasport a RoadPlan:</w:t>
      </w:r>
    </w:p>
    <w:tbl>
      <w:tblPr>
        <w:tblW w:w="0" w:type="auto"/>
        <w:tblLook w:val="04A0" w:firstRow="1" w:lastRow="0" w:firstColumn="1" w:lastColumn="0" w:noHBand="0" w:noVBand="1"/>
      </w:tblPr>
      <w:tblGrid>
        <w:gridCol w:w="1299"/>
        <w:gridCol w:w="4103"/>
        <w:gridCol w:w="3670"/>
      </w:tblGrid>
      <w:tr w:rsidRPr="0044227B" w:rsidR="00564AAB" w:rsidTr="00800573" w14:paraId="314987D2" w14:textId="77777777">
        <w:tc>
          <w:tcPr>
            <w:tcW w:w="0" w:type="auto"/>
            <w:hideMark/>
          </w:tcPr>
          <w:p w:rsidRPr="0044227B" w:rsidR="0044227B" w:rsidP="0044227B" w:rsidRDefault="0044227B" w14:paraId="34D43305" w14:textId="77777777">
            <w:pPr>
              <w:spacing w:after="0" w:line="240" w:lineRule="auto"/>
              <w:rPr>
                <w:lang w:eastAsia="cs-CZ"/>
              </w:rPr>
            </w:pPr>
            <w:r w:rsidRPr="0044227B">
              <w:rPr>
                <w:lang w:eastAsia="cs-CZ"/>
              </w:rPr>
              <w:t> </w:t>
            </w:r>
          </w:p>
        </w:tc>
        <w:tc>
          <w:tcPr>
            <w:tcW w:w="0" w:type="auto"/>
            <w:hideMark/>
          </w:tcPr>
          <w:p w:rsidRPr="0044227B" w:rsidR="0044227B" w:rsidP="0044227B" w:rsidRDefault="0044227B" w14:paraId="4BB607A1" w14:textId="77777777">
            <w:pPr>
              <w:spacing w:after="0" w:line="240" w:lineRule="auto"/>
              <w:rPr>
                <w:lang w:eastAsia="cs-CZ"/>
              </w:rPr>
            </w:pPr>
            <w:r w:rsidRPr="0044227B">
              <w:rPr>
                <w:lang w:eastAsia="cs-CZ"/>
              </w:rPr>
              <w:t>RoadPlan</w:t>
            </w:r>
          </w:p>
        </w:tc>
        <w:tc>
          <w:tcPr>
            <w:tcW w:w="0" w:type="auto"/>
            <w:hideMark/>
          </w:tcPr>
          <w:p w:rsidRPr="0044227B" w:rsidR="0044227B" w:rsidP="0044227B" w:rsidRDefault="0044227B" w14:paraId="214F89E6" w14:textId="77777777">
            <w:pPr>
              <w:spacing w:after="0" w:line="240" w:lineRule="auto"/>
              <w:rPr>
                <w:lang w:eastAsia="cs-CZ"/>
              </w:rPr>
            </w:pPr>
            <w:r w:rsidRPr="0044227B">
              <w:rPr>
                <w:lang w:eastAsia="cs-CZ"/>
              </w:rPr>
              <w:t>Pasport</w:t>
            </w:r>
          </w:p>
        </w:tc>
      </w:tr>
      <w:tr w:rsidRPr="0044227B" w:rsidR="00564AAB" w:rsidTr="009D6CBF" w14:paraId="4D5A0510" w14:textId="77777777">
        <w:tc>
          <w:tcPr>
            <w:tcW w:w="0" w:type="auto"/>
            <w:vMerge w:val="restart"/>
            <w:hideMark/>
          </w:tcPr>
          <w:p w:rsidRPr="0044227B" w:rsidR="0044227B" w:rsidP="0044227B" w:rsidRDefault="0044227B" w14:paraId="17267B29" w14:textId="77777777">
            <w:pPr>
              <w:spacing w:after="0" w:line="240" w:lineRule="auto"/>
              <w:rPr>
                <w:lang w:eastAsia="cs-CZ"/>
              </w:rPr>
            </w:pPr>
            <w:r w:rsidRPr="0044227B">
              <w:rPr>
                <w:lang w:eastAsia="cs-CZ"/>
              </w:rPr>
              <w:t>Původní stav</w:t>
            </w:r>
          </w:p>
        </w:tc>
        <w:tc>
          <w:tcPr>
            <w:tcW w:w="0" w:type="auto"/>
            <w:hideMark/>
          </w:tcPr>
          <w:p w:rsidRPr="0044227B" w:rsidR="0044227B" w:rsidP="0044227B" w:rsidRDefault="0044227B" w14:paraId="3A4F929C" w14:textId="77777777">
            <w:pPr>
              <w:spacing w:after="0" w:line="240" w:lineRule="auto"/>
              <w:rPr>
                <w:lang w:eastAsia="cs-CZ"/>
              </w:rPr>
            </w:pPr>
            <w:r w:rsidRPr="0044227B">
              <w:rPr>
                <w:lang w:eastAsia="cs-CZ"/>
              </w:rPr>
              <w:t>Doménou je především nepravidelná doprava - velkoobjemové kontejnery.</w:t>
            </w:r>
          </w:p>
        </w:tc>
        <w:tc>
          <w:tcPr>
            <w:tcW w:w="0" w:type="auto"/>
            <w:hideMark/>
          </w:tcPr>
          <w:p w:rsidRPr="0044227B" w:rsidR="0044227B" w:rsidP="009D6CBF" w:rsidRDefault="0044227B" w14:paraId="19B845CA" w14:textId="77777777">
            <w:pPr>
              <w:rPr>
                <w:lang w:eastAsia="cs-CZ"/>
              </w:rPr>
            </w:pPr>
            <w:r w:rsidRPr="0044227B">
              <w:rPr>
                <w:lang w:eastAsia="cs-CZ"/>
              </w:rPr>
              <w:t>Řeší evidenci malých nádob na komunální a tříděný odpad, které jsou vyváženy v rámci cyklických svozů.</w:t>
            </w:r>
          </w:p>
        </w:tc>
      </w:tr>
      <w:tr w:rsidRPr="0044227B" w:rsidR="00CB389E" w:rsidTr="009D6CBF" w14:paraId="221807B2" w14:textId="77777777">
        <w:tc>
          <w:tcPr>
            <w:tcW w:w="0" w:type="auto"/>
            <w:vMerge/>
            <w:hideMark/>
          </w:tcPr>
          <w:p w:rsidRPr="0044227B" w:rsidR="0044227B" w:rsidP="0044227B" w:rsidRDefault="0044227B" w14:paraId="118116E0" w14:textId="77777777">
            <w:pPr>
              <w:spacing w:after="0" w:line="240" w:lineRule="auto"/>
              <w:rPr>
                <w:lang w:eastAsia="cs-CZ"/>
              </w:rPr>
            </w:pPr>
          </w:p>
        </w:tc>
        <w:tc>
          <w:tcPr>
            <w:tcW w:w="0" w:type="auto"/>
            <w:hideMark/>
          </w:tcPr>
          <w:p w:rsidRPr="0044227B" w:rsidR="0044227B" w:rsidP="009D6CBF" w:rsidRDefault="0044227B" w14:paraId="20573D9C" w14:textId="322A9428">
            <w:pPr>
              <w:rPr>
                <w:lang w:eastAsia="cs-CZ"/>
              </w:rPr>
            </w:pPr>
            <w:r w:rsidRPr="0044227B">
              <w:rPr>
                <w:lang w:eastAsia="cs-CZ"/>
              </w:rPr>
              <w:t xml:space="preserve">Objednávky vznikají v RoadPlan. </w:t>
            </w:r>
            <w:r w:rsidRPr="0044227B">
              <w:rPr>
                <w:lang w:eastAsia="cs-CZ"/>
              </w:rPr>
              <w:br/>
            </w:r>
            <w:r w:rsidRPr="0044227B">
              <w:rPr>
                <w:lang w:eastAsia="cs-CZ"/>
              </w:rPr>
              <w:t>Mohou vznikat na základě rámcové smlouvy importované z ERP.</w:t>
            </w:r>
            <w:r w:rsidR="00800573">
              <w:rPr>
                <w:lang w:eastAsia="cs-CZ"/>
              </w:rPr>
              <w:t xml:space="preserve"> </w:t>
            </w:r>
            <w:r w:rsidRPr="0044227B">
              <w:rPr>
                <w:lang w:eastAsia="cs-CZ"/>
              </w:rPr>
              <w:t>Z ERP není importována úroveň předmětů smluv.</w:t>
            </w:r>
          </w:p>
        </w:tc>
        <w:tc>
          <w:tcPr>
            <w:tcW w:w="0" w:type="auto"/>
            <w:hideMark/>
          </w:tcPr>
          <w:p w:rsidRPr="0044227B" w:rsidR="0044227B" w:rsidP="009D6CBF" w:rsidRDefault="0044227B" w14:paraId="4DE33FEB" w14:textId="77777777">
            <w:pPr>
              <w:rPr>
                <w:lang w:eastAsia="cs-CZ"/>
              </w:rPr>
            </w:pPr>
            <w:r w:rsidRPr="0044227B">
              <w:rPr>
                <w:lang w:eastAsia="cs-CZ"/>
              </w:rPr>
              <w:t>Z ERP importovány smlouvy a jejich položkový rozpad na předměty smluv.</w:t>
            </w:r>
          </w:p>
        </w:tc>
      </w:tr>
      <w:tr w:rsidRPr="0044227B" w:rsidR="00564AAB" w:rsidTr="009D6CBF" w14:paraId="063F24BA" w14:textId="77777777">
        <w:tc>
          <w:tcPr>
            <w:tcW w:w="0" w:type="auto"/>
            <w:vMerge w:val="restart"/>
            <w:hideMark/>
          </w:tcPr>
          <w:p w:rsidRPr="0044227B" w:rsidR="0044227B" w:rsidP="0044227B" w:rsidRDefault="0044227B" w14:paraId="0EEBEBAB" w14:textId="77777777">
            <w:pPr>
              <w:spacing w:after="0" w:line="240" w:lineRule="auto"/>
              <w:rPr>
                <w:lang w:eastAsia="cs-CZ"/>
              </w:rPr>
            </w:pPr>
            <w:r w:rsidRPr="0044227B">
              <w:rPr>
                <w:lang w:eastAsia="cs-CZ"/>
              </w:rPr>
              <w:t>Nový stav</w:t>
            </w:r>
            <w:r w:rsidRPr="0044227B">
              <w:rPr>
                <w:lang w:eastAsia="cs-CZ"/>
              </w:rPr>
              <w:br/>
            </w:r>
            <w:r w:rsidRPr="0044227B">
              <w:rPr>
                <w:lang w:eastAsia="cs-CZ"/>
              </w:rPr>
              <w:br/>
            </w:r>
            <w:r w:rsidRPr="0044227B">
              <w:rPr>
                <w:lang w:eastAsia="cs-CZ"/>
              </w:rPr>
              <w:t>(Rozšíření o CS)</w:t>
            </w:r>
          </w:p>
        </w:tc>
        <w:tc>
          <w:tcPr>
            <w:tcW w:w="0" w:type="auto"/>
            <w:hideMark/>
          </w:tcPr>
          <w:p w:rsidRPr="0044227B" w:rsidR="0044227B" w:rsidP="009D6CBF" w:rsidRDefault="0044227B" w14:paraId="0BBCB4D9" w14:textId="66FAAC1D">
            <w:pPr>
              <w:rPr>
                <w:lang w:eastAsia="cs-CZ"/>
              </w:rPr>
            </w:pPr>
            <w:r w:rsidRPr="0044227B">
              <w:rPr>
                <w:lang w:eastAsia="cs-CZ"/>
              </w:rPr>
              <w:t>Plánována pravidelná doprava - cyklické svozy malých nádob.</w:t>
            </w:r>
            <w:r w:rsidR="0012587F">
              <w:rPr>
                <w:lang w:eastAsia="cs-CZ"/>
              </w:rPr>
              <w:t xml:space="preserve"> </w:t>
            </w:r>
            <w:r w:rsidR="0079191B">
              <w:rPr>
                <w:lang w:eastAsia="cs-CZ"/>
              </w:rPr>
              <w:t>Jedná se o řádově větší množství objednaných služeb.</w:t>
            </w:r>
          </w:p>
        </w:tc>
        <w:tc>
          <w:tcPr>
            <w:tcW w:w="0" w:type="auto"/>
            <w:vMerge w:val="restart"/>
            <w:hideMark/>
          </w:tcPr>
          <w:p w:rsidRPr="0044227B" w:rsidR="0044227B" w:rsidP="009D6CBF" w:rsidRDefault="0044227B" w14:paraId="6172A55F" w14:textId="77777777">
            <w:pPr>
              <w:rPr>
                <w:lang w:eastAsia="cs-CZ"/>
              </w:rPr>
            </w:pPr>
            <w:r w:rsidRPr="0044227B">
              <w:rPr>
                <w:lang w:eastAsia="cs-CZ"/>
              </w:rPr>
              <w:t>Poskytována funkčnost práce s okruhy (vizualizace nad mapou, sestava okruhů).</w:t>
            </w:r>
          </w:p>
        </w:tc>
      </w:tr>
      <w:tr w:rsidRPr="0044227B" w:rsidR="00CB389E" w:rsidTr="009D6CBF" w14:paraId="44484DD2" w14:textId="77777777">
        <w:tc>
          <w:tcPr>
            <w:tcW w:w="0" w:type="auto"/>
            <w:vMerge/>
            <w:hideMark/>
          </w:tcPr>
          <w:p w:rsidRPr="0044227B" w:rsidR="0044227B" w:rsidP="0044227B" w:rsidRDefault="0044227B" w14:paraId="3F70A6AC" w14:textId="77777777">
            <w:pPr>
              <w:spacing w:after="0" w:line="240" w:lineRule="auto"/>
              <w:rPr>
                <w:lang w:eastAsia="cs-CZ"/>
              </w:rPr>
            </w:pPr>
          </w:p>
        </w:tc>
        <w:tc>
          <w:tcPr>
            <w:tcW w:w="0" w:type="auto"/>
            <w:hideMark/>
          </w:tcPr>
          <w:p w:rsidRPr="0044227B" w:rsidR="0044227B" w:rsidP="009D6CBF" w:rsidRDefault="0044227B" w14:paraId="5FB6E9AD" w14:textId="10CEDA98">
            <w:pPr>
              <w:rPr>
                <w:lang w:eastAsia="cs-CZ"/>
              </w:rPr>
            </w:pPr>
            <w:r w:rsidRPr="0044227B">
              <w:rPr>
                <w:lang w:eastAsia="cs-CZ"/>
              </w:rPr>
              <w:t>Pro naplánování tras jsou mj. zapotřebí detailní údaje z předmětů smluv.</w:t>
            </w:r>
            <w:r w:rsidR="00800573">
              <w:rPr>
                <w:lang w:eastAsia="cs-CZ"/>
              </w:rPr>
              <w:t xml:space="preserve"> </w:t>
            </w:r>
            <w:r w:rsidRPr="0044227B">
              <w:rPr>
                <w:lang w:eastAsia="cs-CZ"/>
              </w:rPr>
              <w:t>Těmito údaji již disponuje aplikace Pasport.</w:t>
            </w:r>
          </w:p>
        </w:tc>
        <w:tc>
          <w:tcPr>
            <w:tcW w:w="0" w:type="auto"/>
            <w:vMerge/>
            <w:hideMark/>
          </w:tcPr>
          <w:p w:rsidRPr="0044227B" w:rsidR="0044227B" w:rsidP="0044227B" w:rsidRDefault="0044227B" w14:paraId="072F7FD9" w14:textId="77777777">
            <w:pPr>
              <w:spacing w:after="0" w:line="240" w:lineRule="auto"/>
              <w:rPr>
                <w:lang w:eastAsia="cs-CZ"/>
              </w:rPr>
            </w:pPr>
          </w:p>
        </w:tc>
      </w:tr>
    </w:tbl>
    <w:p w:rsidR="00800573" w:rsidP="0044227B" w:rsidRDefault="00800573" w14:paraId="7B4C9A00" w14:textId="77777777">
      <w:pPr>
        <w:spacing w:after="0" w:line="240" w:lineRule="auto"/>
        <w:rPr>
          <w:lang w:eastAsia="cs-CZ"/>
        </w:rPr>
      </w:pPr>
    </w:p>
    <w:p w:rsidRPr="0044227B" w:rsidR="00B74300" w:rsidP="009D6CBF" w:rsidRDefault="0044227B" w14:paraId="453A2849" w14:textId="7E9095EF">
      <w:pPr>
        <w:rPr>
          <w:lang w:eastAsia="cs-CZ"/>
        </w:rPr>
      </w:pPr>
      <w:r w:rsidRPr="0044227B">
        <w:rPr>
          <w:lang w:eastAsia="cs-CZ"/>
        </w:rPr>
        <w:t>Aplikace tak budou u určitých UC pracovat se stejnými daty a v rámci svých workflow na sebe navazovat.</w:t>
      </w:r>
    </w:p>
    <w:p w:rsidRPr="0044227B" w:rsidR="0044227B" w:rsidP="009D6CBF" w:rsidRDefault="0044227B" w14:paraId="7F7C1C94" w14:textId="09A8EA2D">
      <w:pPr>
        <w:rPr>
          <w:lang w:eastAsia="cs-CZ"/>
        </w:rPr>
      </w:pPr>
      <w:r w:rsidRPr="0044227B">
        <w:rPr>
          <w:lang w:eastAsia="cs-CZ"/>
        </w:rPr>
        <w:t xml:space="preserve">Tyto skutečnosti vyžadují </w:t>
      </w:r>
      <w:r w:rsidR="003C7AC2">
        <w:rPr>
          <w:lang w:eastAsia="cs-CZ"/>
        </w:rPr>
        <w:t>vy</w:t>
      </w:r>
      <w:r w:rsidRPr="0044227B">
        <w:rPr>
          <w:lang w:eastAsia="cs-CZ"/>
        </w:rPr>
        <w:t>řešení následujících oblastí:</w:t>
      </w:r>
    </w:p>
    <w:p w:rsidRPr="0044227B" w:rsidR="0044227B" w:rsidP="00A43239" w:rsidRDefault="0044227B" w14:paraId="576157A5" w14:textId="07059EFD">
      <w:pPr>
        <w:numPr>
          <w:ilvl w:val="0"/>
          <w:numId w:val="68"/>
        </w:numPr>
        <w:spacing w:after="0" w:line="240" w:lineRule="auto"/>
        <w:rPr>
          <w:lang w:eastAsia="cs-CZ"/>
        </w:rPr>
      </w:pPr>
      <w:r w:rsidRPr="009D6CBF">
        <w:rPr>
          <w:b/>
          <w:bCs/>
          <w:lang w:eastAsia="cs-CZ"/>
        </w:rPr>
        <w:t>Zavedení komunikačního rozhraní</w:t>
      </w:r>
      <w:r w:rsidRPr="0044227B">
        <w:rPr>
          <w:lang w:eastAsia="cs-CZ"/>
        </w:rPr>
        <w:t xml:space="preserve"> mezi aplikacemi RoadPlan a Pasport. </w:t>
      </w:r>
      <w:r w:rsidR="000757E8">
        <w:rPr>
          <w:lang w:eastAsia="cs-CZ"/>
        </w:rPr>
        <w:t xml:space="preserve">Viz </w:t>
      </w:r>
      <w:r w:rsidR="000757E8">
        <w:rPr>
          <w:lang w:eastAsia="cs-CZ"/>
        </w:rPr>
        <w:fldChar w:fldCharType="begin"/>
      </w:r>
      <w:r w:rsidR="000757E8">
        <w:rPr>
          <w:lang w:eastAsia="cs-CZ"/>
        </w:rPr>
        <w:instrText xml:space="preserve"> REF _Ref207309011 \h </w:instrText>
      </w:r>
      <w:r w:rsidR="000757E8">
        <w:rPr>
          <w:lang w:eastAsia="cs-CZ"/>
        </w:rPr>
      </w:r>
      <w:r w:rsidR="000757E8">
        <w:rPr>
          <w:lang w:eastAsia="cs-CZ"/>
        </w:rPr>
        <w:fldChar w:fldCharType="separate"/>
      </w:r>
      <w:r w:rsidR="00652068">
        <w:rPr>
          <w:lang w:eastAsia="cs-CZ"/>
        </w:rPr>
        <w:t>Komunikace mezi systémy</w:t>
      </w:r>
      <w:r w:rsidR="000757E8">
        <w:rPr>
          <w:lang w:eastAsia="cs-CZ"/>
        </w:rPr>
        <w:fldChar w:fldCharType="end"/>
      </w:r>
      <w:r w:rsidR="000757E8">
        <w:rPr>
          <w:lang w:eastAsia="cs-CZ"/>
        </w:rPr>
        <w:t>.</w:t>
      </w:r>
    </w:p>
    <w:p w:rsidR="0044227B" w:rsidP="00A43239" w:rsidRDefault="0044227B" w14:paraId="4C6C34C6" w14:textId="7365F363">
      <w:pPr>
        <w:numPr>
          <w:ilvl w:val="0"/>
          <w:numId w:val="68"/>
        </w:numPr>
        <w:spacing w:after="0" w:line="240" w:lineRule="auto"/>
        <w:rPr>
          <w:lang w:eastAsia="cs-CZ"/>
        </w:rPr>
      </w:pPr>
      <w:r w:rsidRPr="0044227B">
        <w:rPr>
          <w:lang w:eastAsia="cs-CZ"/>
        </w:rPr>
        <w:t xml:space="preserve">Odpovídající </w:t>
      </w:r>
      <w:r w:rsidRPr="009D6CBF">
        <w:rPr>
          <w:b/>
          <w:bCs/>
          <w:lang w:eastAsia="cs-CZ"/>
        </w:rPr>
        <w:t>rozšíření datových modelů</w:t>
      </w:r>
      <w:r w:rsidRPr="0044227B">
        <w:rPr>
          <w:lang w:eastAsia="cs-CZ"/>
        </w:rPr>
        <w:t xml:space="preserve"> obou aplikací. Viz </w:t>
      </w:r>
      <w:r w:rsidR="000757E8">
        <w:rPr>
          <w:lang w:eastAsia="cs-CZ"/>
        </w:rPr>
        <w:t xml:space="preserve">také </w:t>
      </w:r>
      <w:r w:rsidR="000757E8">
        <w:rPr>
          <w:lang w:eastAsia="cs-CZ"/>
        </w:rPr>
        <w:fldChar w:fldCharType="begin"/>
      </w:r>
      <w:r w:rsidR="000757E8">
        <w:rPr>
          <w:lang w:eastAsia="cs-CZ"/>
        </w:rPr>
        <w:instrText xml:space="preserve"> REF _Ref207278907 \h </w:instrText>
      </w:r>
      <w:r w:rsidR="000757E8">
        <w:rPr>
          <w:lang w:eastAsia="cs-CZ"/>
        </w:rPr>
      </w:r>
      <w:r w:rsidR="000757E8">
        <w:rPr>
          <w:lang w:eastAsia="cs-CZ"/>
        </w:rPr>
        <w:fldChar w:fldCharType="separate"/>
      </w:r>
      <w:r w:rsidR="00652068">
        <w:rPr>
          <w:lang w:eastAsia="cs-CZ"/>
        </w:rPr>
        <w:t>Doménový model</w:t>
      </w:r>
      <w:r w:rsidR="000757E8">
        <w:rPr>
          <w:lang w:eastAsia="cs-CZ"/>
        </w:rPr>
        <w:fldChar w:fldCharType="end"/>
      </w:r>
      <w:r w:rsidR="000757E8">
        <w:rPr>
          <w:lang w:eastAsia="cs-CZ"/>
        </w:rPr>
        <w:t>.</w:t>
      </w:r>
    </w:p>
    <w:p w:rsidRPr="0044227B" w:rsidR="0012587F" w:rsidP="00A43239" w:rsidRDefault="0079191B" w14:paraId="09265A65" w14:textId="02CA47D3">
      <w:pPr>
        <w:numPr>
          <w:ilvl w:val="0"/>
          <w:numId w:val="68"/>
        </w:numPr>
        <w:spacing w:after="0" w:line="240" w:lineRule="auto"/>
        <w:rPr>
          <w:lang w:eastAsia="cs-CZ"/>
        </w:rPr>
      </w:pPr>
      <w:r>
        <w:rPr>
          <w:lang w:eastAsia="cs-CZ"/>
        </w:rPr>
        <w:t xml:space="preserve">Příprava aplikací (zejména RoadPlanu) na </w:t>
      </w:r>
      <w:r w:rsidR="004511E1">
        <w:rPr>
          <w:lang w:eastAsia="cs-CZ"/>
        </w:rPr>
        <w:t xml:space="preserve">mnohem </w:t>
      </w:r>
      <w:r w:rsidRPr="009D6CBF" w:rsidR="004511E1">
        <w:rPr>
          <w:b/>
          <w:bCs/>
          <w:lang w:eastAsia="cs-CZ"/>
        </w:rPr>
        <w:t>větší datové objemy a s tím související výkonové nároky</w:t>
      </w:r>
      <w:r w:rsidR="004511E1">
        <w:rPr>
          <w:lang w:eastAsia="cs-CZ"/>
        </w:rPr>
        <w:t>.</w:t>
      </w:r>
    </w:p>
    <w:p w:rsidR="00AD2C2F" w:rsidP="00AD2C2F" w:rsidRDefault="00AD2C2F" w14:paraId="4F3B5A8E" w14:textId="77777777">
      <w:pPr>
        <w:rPr>
          <w:lang w:eastAsia="cs-CZ"/>
        </w:rPr>
      </w:pPr>
    </w:p>
    <w:p w:rsidRPr="00320F7A" w:rsidR="0044227B" w:rsidP="009D6CBF" w:rsidRDefault="00320F7A" w14:paraId="6E3175FB" w14:textId="1D050F0A">
      <w:pPr>
        <w:pStyle w:val="Nadpis3"/>
        <w:rPr>
          <w:lang w:eastAsia="cs-CZ"/>
        </w:rPr>
      </w:pPr>
      <w:bookmarkStart w:name="_Ref207723654" w:id="392"/>
      <w:bookmarkStart w:name="_Toc208482754" w:id="393"/>
      <w:r>
        <w:rPr>
          <w:lang w:eastAsia="cs-CZ"/>
        </w:rPr>
        <w:t>Uplatňované a</w:t>
      </w:r>
      <w:r w:rsidRPr="00320F7A" w:rsidR="0044227B">
        <w:rPr>
          <w:lang w:eastAsia="cs-CZ"/>
        </w:rPr>
        <w:t>rchitektonické principy</w:t>
      </w:r>
      <w:bookmarkEnd w:id="392"/>
      <w:bookmarkEnd w:id="393"/>
    </w:p>
    <w:tbl>
      <w:tblPr>
        <w:tblStyle w:val="Tabulkasmkou4zvraznn3"/>
        <w:tblW w:w="0" w:type="auto"/>
        <w:tblLook w:val="04A0" w:firstRow="1" w:lastRow="0" w:firstColumn="1" w:lastColumn="0" w:noHBand="0" w:noVBand="1"/>
      </w:tblPr>
      <w:tblGrid>
        <w:gridCol w:w="2910"/>
        <w:gridCol w:w="6152"/>
      </w:tblGrid>
      <w:tr w:rsidRPr="0044227B" w:rsidR="00CF52E4" w:rsidTr="004E6CA2" w14:paraId="5123755E" w14:textId="7777777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hideMark/>
          </w:tcPr>
          <w:p w:rsidRPr="0044227B" w:rsidR="0044227B" w:rsidP="0044227B" w:rsidRDefault="0044227B" w14:paraId="7A880728" w14:textId="77777777">
            <w:pPr>
              <w:spacing w:after="0" w:line="240" w:lineRule="auto"/>
              <w:rPr>
                <w:lang w:eastAsia="cs-CZ"/>
              </w:rPr>
            </w:pPr>
            <w:r w:rsidRPr="0044227B">
              <w:rPr>
                <w:lang w:eastAsia="cs-CZ"/>
              </w:rPr>
              <w:t>Princip</w:t>
            </w:r>
          </w:p>
        </w:tc>
        <w:tc>
          <w:tcPr>
            <w:tcW w:w="0" w:type="auto"/>
            <w:hideMark/>
          </w:tcPr>
          <w:p w:rsidRPr="0044227B" w:rsidR="0044227B" w:rsidP="0044227B" w:rsidRDefault="0044227B" w14:paraId="4F8775CD" w14:textId="77777777">
            <w:pPr>
              <w:spacing w:after="0" w:line="240" w:lineRule="auto"/>
              <w:cnfStyle w:val="100000000000" w:firstRow="1" w:lastRow="0" w:firstColumn="0" w:lastColumn="0" w:oddVBand="0" w:evenVBand="0" w:oddHBand="0" w:evenHBand="0" w:firstRowFirstColumn="0" w:firstRowLastColumn="0" w:lastRowFirstColumn="0" w:lastRowLastColumn="0"/>
              <w:rPr>
                <w:lang w:eastAsia="cs-CZ"/>
              </w:rPr>
            </w:pPr>
            <w:r w:rsidRPr="0044227B">
              <w:rPr>
                <w:lang w:eastAsia="cs-CZ"/>
              </w:rPr>
              <w:t>Jak bude naplněno</w:t>
            </w:r>
          </w:p>
        </w:tc>
      </w:tr>
      <w:tr w:rsidRPr="0044227B" w:rsidR="005F56BF" w:rsidTr="004E6CA2" w14:paraId="2D23DA4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4E6CA2" w:rsidR="0044227B" w:rsidP="0044227B" w:rsidRDefault="0044227B" w14:paraId="320C5670" w14:textId="77777777">
            <w:pPr>
              <w:spacing w:after="0" w:line="240" w:lineRule="auto"/>
              <w:rPr>
                <w:b w:val="0"/>
                <w:bCs w:val="0"/>
                <w:lang w:eastAsia="cs-CZ"/>
              </w:rPr>
            </w:pPr>
            <w:r w:rsidRPr="004E6CA2">
              <w:rPr>
                <w:b w:val="0"/>
                <w:bCs w:val="0"/>
                <w:lang w:eastAsia="cs-CZ"/>
              </w:rPr>
              <w:t>Jasně dané vlastnictví dat (jeden zdroj pravdy) a ohraničený kontext obou aplikací.</w:t>
            </w:r>
          </w:p>
        </w:tc>
        <w:tc>
          <w:tcPr>
            <w:tcW w:w="0" w:type="auto"/>
            <w:hideMark/>
          </w:tcPr>
          <w:p w:rsidRPr="0044227B" w:rsidR="0044227B" w:rsidP="0044227B" w:rsidRDefault="0044227B" w14:paraId="1E5CE03B" w14:textId="77777777">
            <w:pPr>
              <w:spacing w:after="0" w:line="240" w:lineRule="auto"/>
              <w:cnfStyle w:val="000000100000" w:firstRow="0" w:lastRow="0" w:firstColumn="0" w:lastColumn="0" w:oddVBand="0" w:evenVBand="0" w:oddHBand="1" w:evenHBand="0" w:firstRowFirstColumn="0" w:firstRowLastColumn="0" w:lastRowFirstColumn="0" w:lastRowLastColumn="0"/>
              <w:rPr>
                <w:lang w:eastAsia="cs-CZ"/>
              </w:rPr>
            </w:pPr>
            <w:r w:rsidRPr="0044227B">
              <w:rPr>
                <w:lang w:eastAsia="cs-CZ"/>
              </w:rPr>
              <w:t>Pasport je primárním zdrojem detailních dat ze smluv.</w:t>
            </w:r>
          </w:p>
          <w:p w:rsidRPr="0044227B" w:rsidR="0044227B" w:rsidP="0044227B" w:rsidRDefault="0044227B" w14:paraId="6C12ED3B" w14:textId="77777777">
            <w:pPr>
              <w:spacing w:after="0" w:line="240" w:lineRule="auto"/>
              <w:cnfStyle w:val="000000100000" w:firstRow="0" w:lastRow="0" w:firstColumn="0" w:lastColumn="0" w:oddVBand="0" w:evenVBand="0" w:oddHBand="1" w:evenHBand="0" w:firstRowFirstColumn="0" w:firstRowLastColumn="0" w:lastRowFirstColumn="0" w:lastRowLastColumn="0"/>
              <w:rPr>
                <w:lang w:eastAsia="cs-CZ"/>
              </w:rPr>
            </w:pPr>
            <w:r w:rsidRPr="0044227B">
              <w:rPr>
                <w:lang w:eastAsia="cs-CZ"/>
              </w:rPr>
              <w:t>RoadPlan na základě těchto dat vytváří trasy / denní plány a tato data vlastní.</w:t>
            </w:r>
          </w:p>
        </w:tc>
      </w:tr>
      <w:tr w:rsidRPr="0044227B" w:rsidR="00360DD9" w:rsidTr="004E6CA2" w14:paraId="219A6605" w14:textId="77777777">
        <w:tc>
          <w:tcPr>
            <w:cnfStyle w:val="001000000000" w:firstRow="0" w:lastRow="0" w:firstColumn="1" w:lastColumn="0" w:oddVBand="0" w:evenVBand="0" w:oddHBand="0" w:evenHBand="0" w:firstRowFirstColumn="0" w:firstRowLastColumn="0" w:lastRowFirstColumn="0" w:lastRowLastColumn="0"/>
            <w:tcW w:w="0" w:type="auto"/>
          </w:tcPr>
          <w:p w:rsidRPr="004E6CA2" w:rsidR="00C130C6" w:rsidP="0044227B" w:rsidRDefault="00C130C6" w14:paraId="4765EF4A" w14:textId="26ABE973">
            <w:pPr>
              <w:spacing w:after="0" w:line="240" w:lineRule="auto"/>
              <w:rPr>
                <w:b w:val="0"/>
                <w:bCs w:val="0"/>
                <w:lang w:eastAsia="cs-CZ"/>
              </w:rPr>
            </w:pPr>
            <w:r w:rsidRPr="004E6CA2">
              <w:rPr>
                <w:b w:val="0"/>
                <w:bCs w:val="0"/>
                <w:lang w:eastAsia="cs-CZ"/>
              </w:rPr>
              <w:t>Preference jednosměrných synchronizací.</w:t>
            </w:r>
          </w:p>
        </w:tc>
        <w:tc>
          <w:tcPr>
            <w:tcW w:w="0" w:type="auto"/>
          </w:tcPr>
          <w:p w:rsidRPr="0044227B" w:rsidR="00C130C6" w:rsidP="0044227B" w:rsidRDefault="00211C55" w14:paraId="2C99C153" w14:textId="00ABCB5D">
            <w:pPr>
              <w:spacing w:after="0" w:line="240" w:lineRule="auto"/>
              <w:cnfStyle w:val="000000000000" w:firstRow="0" w:lastRow="0" w:firstColumn="0" w:lastColumn="0" w:oddVBand="0" w:evenVBand="0" w:oddHBand="0" w:evenHBand="0" w:firstRowFirstColumn="0" w:firstRowLastColumn="0" w:lastRowFirstColumn="0" w:lastRowLastColumn="0"/>
              <w:rPr>
                <w:lang w:eastAsia="cs-CZ"/>
              </w:rPr>
            </w:pPr>
            <w:r>
              <w:rPr>
                <w:lang w:eastAsia="cs-CZ"/>
              </w:rPr>
              <w:t>Souvisí s předchozím bodem</w:t>
            </w:r>
            <w:r w:rsidR="003C2410">
              <w:rPr>
                <w:lang w:eastAsia="cs-CZ"/>
              </w:rPr>
              <w:t>. Pokud možno by měl existovat jeden zdroj pravdy</w:t>
            </w:r>
            <w:r w:rsidR="00413A54">
              <w:rPr>
                <w:lang w:eastAsia="cs-CZ"/>
              </w:rPr>
              <w:t xml:space="preserve">, který je zdrojem dat pro ostatní systémy. Výjimku z toho principu lze udělat pouze ve výjimečných případech, kdy existuje velmi dobrý důvod a </w:t>
            </w:r>
            <w:r w:rsidR="004866CB">
              <w:rPr>
                <w:lang w:eastAsia="cs-CZ"/>
              </w:rPr>
              <w:t>nepodaří se najít jiné funkční řešení.</w:t>
            </w:r>
          </w:p>
        </w:tc>
      </w:tr>
      <w:tr w:rsidRPr="0044227B" w:rsidR="005F56BF" w:rsidTr="004E6CA2" w14:paraId="5DAA544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4E6CA2" w:rsidR="0044227B" w:rsidP="0044227B" w:rsidRDefault="0044227B" w14:paraId="537AD580" w14:textId="77777777">
            <w:pPr>
              <w:spacing w:after="0" w:line="240" w:lineRule="auto"/>
              <w:rPr>
                <w:b w:val="0"/>
                <w:bCs w:val="0"/>
                <w:lang w:eastAsia="cs-CZ"/>
              </w:rPr>
            </w:pPr>
            <w:r w:rsidRPr="004E6CA2">
              <w:rPr>
                <w:b w:val="0"/>
                <w:bCs w:val="0"/>
                <w:lang w:eastAsia="cs-CZ"/>
              </w:rPr>
              <w:t>Centralizace logiky, která nebude duplikována.</w:t>
            </w:r>
          </w:p>
        </w:tc>
        <w:tc>
          <w:tcPr>
            <w:tcW w:w="0" w:type="auto"/>
            <w:hideMark/>
          </w:tcPr>
          <w:p w:rsidRPr="0044227B" w:rsidR="0044227B" w:rsidP="0044227B" w:rsidRDefault="0044227B" w14:paraId="2A5D704F" w14:textId="07774816">
            <w:pPr>
              <w:spacing w:after="0" w:line="240" w:lineRule="auto"/>
              <w:cnfStyle w:val="000000100000" w:firstRow="0" w:lastRow="0" w:firstColumn="0" w:lastColumn="0" w:oddVBand="0" w:evenVBand="0" w:oddHBand="1" w:evenHBand="0" w:firstRowFirstColumn="0" w:firstRowLastColumn="0" w:lastRowFirstColumn="0" w:lastRowLastColumn="0"/>
              <w:rPr>
                <w:lang w:eastAsia="cs-CZ"/>
              </w:rPr>
            </w:pPr>
            <w:r w:rsidRPr="0044227B">
              <w:rPr>
                <w:lang w:eastAsia="cs-CZ"/>
              </w:rPr>
              <w:t xml:space="preserve">Např. generování </w:t>
            </w:r>
            <w:r w:rsidR="0070124B">
              <w:rPr>
                <w:lang w:eastAsia="cs-CZ"/>
              </w:rPr>
              <w:t>objednaných služeb</w:t>
            </w:r>
            <w:r w:rsidRPr="0044227B">
              <w:rPr>
                <w:lang w:eastAsia="cs-CZ"/>
              </w:rPr>
              <w:t xml:space="preserve"> bude řešit jedna z aplikací. Pokud s výstup</w:t>
            </w:r>
            <w:r w:rsidR="0070124B">
              <w:rPr>
                <w:lang w:eastAsia="cs-CZ"/>
              </w:rPr>
              <w:t>y</w:t>
            </w:r>
            <w:r w:rsidRPr="0044227B">
              <w:rPr>
                <w:lang w:eastAsia="cs-CZ"/>
              </w:rPr>
              <w:t xml:space="preserve"> potřebují pracovat obě aplikace, data si předají.</w:t>
            </w:r>
          </w:p>
        </w:tc>
      </w:tr>
      <w:tr w:rsidRPr="0044227B" w:rsidR="004866CB" w:rsidTr="004E6CA2" w14:paraId="32C78D0B"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4E6CA2" w:rsidR="0044227B" w:rsidP="0044227B" w:rsidRDefault="0044227B" w14:paraId="6A6EF503" w14:textId="77777777">
            <w:pPr>
              <w:spacing w:after="0" w:line="240" w:lineRule="auto"/>
              <w:rPr>
                <w:b w:val="0"/>
                <w:bCs w:val="0"/>
                <w:lang w:eastAsia="cs-CZ"/>
              </w:rPr>
            </w:pPr>
            <w:r w:rsidRPr="004E6CA2">
              <w:rPr>
                <w:b w:val="0"/>
                <w:bCs w:val="0"/>
                <w:lang w:eastAsia="cs-CZ"/>
              </w:rPr>
              <w:t>Synchronizovat pouze data, která aplikace nutně potřebuje ke své funkčnosti.</w:t>
            </w:r>
          </w:p>
        </w:tc>
        <w:tc>
          <w:tcPr>
            <w:tcW w:w="0" w:type="auto"/>
            <w:hideMark/>
          </w:tcPr>
          <w:p w:rsidRPr="0044227B" w:rsidR="0044227B" w:rsidP="0044227B" w:rsidRDefault="0044227B" w14:paraId="3DBA6528" w14:textId="694E4760">
            <w:pPr>
              <w:spacing w:after="0" w:line="240" w:lineRule="auto"/>
              <w:cnfStyle w:val="000000000000" w:firstRow="0" w:lastRow="0" w:firstColumn="0" w:lastColumn="0" w:oddVBand="0" w:evenVBand="0" w:oddHBand="0" w:evenHBand="0" w:firstRowFirstColumn="0" w:firstRowLastColumn="0" w:lastRowFirstColumn="0" w:lastRowLastColumn="0"/>
              <w:rPr>
                <w:lang w:eastAsia="cs-CZ"/>
              </w:rPr>
            </w:pPr>
            <w:r w:rsidRPr="0044227B">
              <w:rPr>
                <w:lang w:eastAsia="cs-CZ"/>
              </w:rPr>
              <w:t>Např. RoadPlan pracuje pouze s podmnožinou dat relevantní pro plánování a přímo související funkčnosti. Nepotřebuje kompletní objednávku se všemi detaily a kompletní údaje o pasportizaci nádoby</w:t>
            </w:r>
            <w:r w:rsidR="000757E8">
              <w:rPr>
                <w:lang w:eastAsia="cs-CZ"/>
              </w:rPr>
              <w:t xml:space="preserve"> apod</w:t>
            </w:r>
            <w:r w:rsidRPr="0044227B">
              <w:rPr>
                <w:lang w:eastAsia="cs-CZ"/>
              </w:rPr>
              <w:t>.</w:t>
            </w:r>
          </w:p>
        </w:tc>
      </w:tr>
      <w:tr w:rsidRPr="0044227B" w:rsidR="005F56BF" w:rsidTr="004E6CA2" w14:paraId="421F943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4E6CA2" w:rsidR="0044227B" w:rsidP="0044227B" w:rsidRDefault="0044227B" w14:paraId="2C7AACD9" w14:textId="77777777">
            <w:pPr>
              <w:spacing w:after="0" w:line="240" w:lineRule="auto"/>
              <w:rPr>
                <w:b w:val="0"/>
                <w:bCs w:val="0"/>
                <w:lang w:eastAsia="cs-CZ"/>
              </w:rPr>
            </w:pPr>
            <w:r w:rsidRPr="004E6CA2">
              <w:rPr>
                <w:b w:val="0"/>
                <w:bCs w:val="0"/>
                <w:lang w:eastAsia="cs-CZ"/>
              </w:rPr>
              <w:t>Volná vazba mezi aplikacemi - prostřednictvím k tomu určených API.</w:t>
            </w:r>
          </w:p>
        </w:tc>
        <w:tc>
          <w:tcPr>
            <w:tcW w:w="0" w:type="auto"/>
            <w:hideMark/>
          </w:tcPr>
          <w:p w:rsidRPr="0044227B" w:rsidR="0044227B" w:rsidP="0044227B" w:rsidRDefault="0044227B" w14:paraId="7945D01A" w14:textId="77777777">
            <w:pPr>
              <w:spacing w:after="0" w:line="240" w:lineRule="auto"/>
              <w:cnfStyle w:val="000000100000" w:firstRow="0" w:lastRow="0" w:firstColumn="0" w:lastColumn="0" w:oddVBand="0" w:evenVBand="0" w:oddHBand="1" w:evenHBand="0" w:firstRowFirstColumn="0" w:firstRowLastColumn="0" w:lastRowFirstColumn="0" w:lastRowLastColumn="0"/>
              <w:rPr>
                <w:lang w:eastAsia="cs-CZ"/>
              </w:rPr>
            </w:pPr>
            <w:r w:rsidRPr="0044227B">
              <w:rPr>
                <w:lang w:eastAsia="cs-CZ"/>
              </w:rPr>
              <w:t>Pro potřeby sdílení nezbytných dat aplikace zveřejňují dedikovaná API pro čtení či zápis takových dat.</w:t>
            </w:r>
          </w:p>
          <w:p w:rsidRPr="0044227B" w:rsidR="0044227B" w:rsidP="0044227B" w:rsidRDefault="0044227B" w14:paraId="064D7C65" w14:textId="77777777">
            <w:pPr>
              <w:spacing w:after="0" w:line="240" w:lineRule="auto"/>
              <w:cnfStyle w:val="000000100000" w:firstRow="0" w:lastRow="0" w:firstColumn="0" w:lastColumn="0" w:oddVBand="0" w:evenVBand="0" w:oddHBand="1" w:evenHBand="0" w:firstRowFirstColumn="0" w:firstRowLastColumn="0" w:lastRowFirstColumn="0" w:lastRowLastColumn="0"/>
              <w:rPr>
                <w:lang w:eastAsia="cs-CZ"/>
              </w:rPr>
            </w:pPr>
            <w:r w:rsidRPr="0044227B">
              <w:rPr>
                <w:lang w:eastAsia="cs-CZ"/>
              </w:rPr>
              <w:t>Nepřijatelné je např. přímé čtení z databáze jiné aplikace.</w:t>
            </w:r>
          </w:p>
          <w:p w:rsidRPr="0044227B" w:rsidR="0044227B" w:rsidP="0044227B" w:rsidRDefault="0044227B" w14:paraId="65A9E769" w14:textId="77777777">
            <w:pPr>
              <w:spacing w:after="0" w:line="240" w:lineRule="auto"/>
              <w:cnfStyle w:val="000000100000" w:firstRow="0" w:lastRow="0" w:firstColumn="0" w:lastColumn="0" w:oddVBand="0" w:evenVBand="0" w:oddHBand="1" w:evenHBand="0" w:firstRowFirstColumn="0" w:firstRowLastColumn="0" w:lastRowFirstColumn="0" w:lastRowLastColumn="0"/>
              <w:rPr>
                <w:lang w:eastAsia="cs-CZ"/>
              </w:rPr>
            </w:pPr>
            <w:r w:rsidRPr="0044227B">
              <w:rPr>
                <w:lang w:eastAsia="cs-CZ"/>
              </w:rPr>
              <w:t>Pokud to bude z uživatelského hlediska přínosné, je možné použití deep linkingu řízeného ze strany API.</w:t>
            </w:r>
          </w:p>
        </w:tc>
      </w:tr>
      <w:tr w:rsidRPr="0044227B" w:rsidR="00360DD9" w:rsidTr="004E6CA2" w14:paraId="5C811CC7" w14:textId="77777777">
        <w:tc>
          <w:tcPr>
            <w:cnfStyle w:val="001000000000" w:firstRow="0" w:lastRow="0" w:firstColumn="1" w:lastColumn="0" w:oddVBand="0" w:evenVBand="0" w:oddHBand="0" w:evenHBand="0" w:firstRowFirstColumn="0" w:firstRowLastColumn="0" w:lastRowFirstColumn="0" w:lastRowLastColumn="0"/>
            <w:tcW w:w="0" w:type="auto"/>
          </w:tcPr>
          <w:p w:rsidRPr="004E6CA2" w:rsidR="00AD221C" w:rsidP="0044227B" w:rsidRDefault="00AD221C" w14:paraId="65F59115" w14:textId="30ED8EDA">
            <w:pPr>
              <w:spacing w:after="0" w:line="240" w:lineRule="auto"/>
              <w:rPr>
                <w:b w:val="0"/>
                <w:bCs w:val="0"/>
                <w:lang w:eastAsia="cs-CZ"/>
              </w:rPr>
            </w:pPr>
            <w:r w:rsidRPr="004E6CA2">
              <w:rPr>
                <w:b w:val="0"/>
                <w:bCs w:val="0"/>
                <w:lang w:eastAsia="cs-CZ"/>
              </w:rPr>
              <w:t>Přístup MVP („minimální životaschopný produkt“).</w:t>
            </w:r>
          </w:p>
        </w:tc>
        <w:tc>
          <w:tcPr>
            <w:tcW w:w="0" w:type="auto"/>
          </w:tcPr>
          <w:p w:rsidRPr="0044227B" w:rsidR="00AD221C" w:rsidP="0044227B" w:rsidRDefault="00AD221C" w14:paraId="18CBC63F" w14:textId="0301CFA8">
            <w:pPr>
              <w:spacing w:after="0" w:line="240" w:lineRule="auto"/>
              <w:cnfStyle w:val="000000000000" w:firstRow="0" w:lastRow="0" w:firstColumn="0" w:lastColumn="0" w:oddVBand="0" w:evenVBand="0" w:oddHBand="0" w:evenHBand="0" w:firstRowFirstColumn="0" w:firstRowLastColumn="0" w:lastRowFirstColumn="0" w:lastRowLastColumn="0"/>
              <w:rPr>
                <w:lang w:eastAsia="cs-CZ"/>
              </w:rPr>
            </w:pPr>
            <w:r>
              <w:rPr>
                <w:lang w:eastAsia="cs-CZ"/>
              </w:rPr>
              <w:t>Dodat nejprve základní funcionalitu, iterativně vylepšovat na základě zpětné vazby z reálného používání.</w:t>
            </w:r>
          </w:p>
        </w:tc>
      </w:tr>
    </w:tbl>
    <w:p w:rsidR="0044227B" w:rsidP="00DE156B" w:rsidRDefault="0044227B" w14:paraId="28BD9F48" w14:textId="77777777">
      <w:pPr>
        <w:spacing w:after="0" w:line="240" w:lineRule="auto"/>
        <w:rPr>
          <w:lang w:eastAsia="cs-CZ"/>
        </w:rPr>
      </w:pPr>
    </w:p>
    <w:p w:rsidR="00AA244A" w:rsidP="00DE156B" w:rsidRDefault="00AA244A" w14:paraId="6B24BF9D" w14:textId="3771EDD4">
      <w:pPr>
        <w:spacing w:after="0" w:line="240" w:lineRule="auto"/>
        <w:rPr>
          <w:lang w:eastAsia="cs-CZ"/>
        </w:rPr>
      </w:pPr>
      <w:r>
        <w:rPr>
          <w:lang w:eastAsia="cs-CZ"/>
        </w:rPr>
        <w:br w:type="page"/>
      </w:r>
    </w:p>
    <w:p w:rsidRPr="009D6CBF" w:rsidR="006D021A" w:rsidP="00AA244A" w:rsidRDefault="00AA244A" w14:paraId="389272D4" w14:textId="77777777">
      <w:pPr>
        <w:pStyle w:val="Nadpis2"/>
        <w:rPr>
          <w:bCs/>
          <w:sz w:val="28"/>
          <w:szCs w:val="32"/>
          <w:lang w:eastAsia="cs-CZ"/>
        </w:rPr>
      </w:pPr>
      <w:bookmarkStart w:name="_Ref207601102" w:id="394"/>
      <w:bookmarkStart w:name="_Toc208482755" w:id="395"/>
      <w:r>
        <w:rPr>
          <w:lang w:eastAsia="cs-CZ"/>
        </w:rPr>
        <w:t>Nefunkcionální požadavky</w:t>
      </w:r>
      <w:bookmarkEnd w:id="394"/>
      <w:bookmarkEnd w:id="395"/>
    </w:p>
    <w:p w:rsidR="001E5693" w:rsidP="004E0DE8" w:rsidRDefault="00A04E59" w14:paraId="36E2BBE5" w14:textId="6751D5C4">
      <w:pPr>
        <w:rPr>
          <w:lang w:eastAsia="cs-CZ"/>
        </w:rPr>
      </w:pPr>
      <w:r>
        <w:rPr>
          <w:lang w:eastAsia="cs-CZ"/>
        </w:rPr>
        <w:t xml:space="preserve">Nově vyvíjené </w:t>
      </w:r>
      <w:r w:rsidR="00A62555">
        <w:rPr>
          <w:lang w:eastAsia="cs-CZ"/>
        </w:rPr>
        <w:t xml:space="preserve">moduly a rozšíření aplikací budou připravovány tak, aby </w:t>
      </w:r>
      <w:r w:rsidR="001B48C2">
        <w:rPr>
          <w:lang w:eastAsia="cs-CZ"/>
        </w:rPr>
        <w:t>zapojené</w:t>
      </w:r>
      <w:r w:rsidR="001107F3">
        <w:rPr>
          <w:lang w:eastAsia="cs-CZ"/>
        </w:rPr>
        <w:t xml:space="preserve"> systémy </w:t>
      </w:r>
      <w:r w:rsidR="001B48C2">
        <w:rPr>
          <w:lang w:eastAsia="cs-CZ"/>
        </w:rPr>
        <w:t xml:space="preserve">splňovaly </w:t>
      </w:r>
      <w:r w:rsidR="00821DCD">
        <w:rPr>
          <w:lang w:eastAsia="cs-CZ"/>
        </w:rPr>
        <w:t>níže uveden</w:t>
      </w:r>
      <w:r w:rsidR="0077117F">
        <w:rPr>
          <w:lang w:eastAsia="cs-CZ"/>
        </w:rPr>
        <w:t>é</w:t>
      </w:r>
      <w:r w:rsidR="00821DCD">
        <w:rPr>
          <w:lang w:eastAsia="cs-CZ"/>
        </w:rPr>
        <w:t xml:space="preserve"> </w:t>
      </w:r>
      <w:r w:rsidR="00A65100">
        <w:rPr>
          <w:lang w:eastAsia="cs-CZ"/>
        </w:rPr>
        <w:t>požadavk</w:t>
      </w:r>
      <w:r w:rsidR="001B48C2">
        <w:rPr>
          <w:lang w:eastAsia="cs-CZ"/>
        </w:rPr>
        <w:t>y</w:t>
      </w:r>
      <w:r w:rsidR="00886070">
        <w:rPr>
          <w:lang w:eastAsia="cs-CZ"/>
        </w:rPr>
        <w:t xml:space="preserve"> </w:t>
      </w:r>
      <w:r w:rsidR="00856041">
        <w:rPr>
          <w:lang w:eastAsia="cs-CZ"/>
        </w:rPr>
        <w:t xml:space="preserve">a umožnily tak </w:t>
      </w:r>
      <w:r w:rsidR="009F6C88">
        <w:rPr>
          <w:lang w:eastAsia="cs-CZ"/>
        </w:rPr>
        <w:t>splnit běžné nároky na použitelnost a kvalitu</w:t>
      </w:r>
      <w:r w:rsidR="00A65100">
        <w:rPr>
          <w:lang w:eastAsia="cs-CZ"/>
        </w:rPr>
        <w:t>.</w:t>
      </w:r>
    </w:p>
    <w:p w:rsidRPr="009D6CBF" w:rsidR="00B3755B" w:rsidP="001E5693" w:rsidRDefault="00B3755B" w14:paraId="1F5F3EA9" w14:textId="682B27EE">
      <w:pPr>
        <w:rPr>
          <w:b/>
          <w:bCs/>
          <w:lang w:eastAsia="cs-CZ"/>
        </w:rPr>
      </w:pPr>
      <w:r w:rsidRPr="009D6CBF">
        <w:rPr>
          <w:b/>
          <w:bCs/>
          <w:lang w:eastAsia="cs-CZ"/>
        </w:rPr>
        <w:t>Výkon a škálovatelnost</w:t>
      </w:r>
    </w:p>
    <w:p w:rsidR="00B3755B" w:rsidP="00A43239" w:rsidRDefault="00B3755B" w14:paraId="23F3AF0A" w14:textId="6C707BC9">
      <w:pPr>
        <w:numPr>
          <w:ilvl w:val="0"/>
          <w:numId w:val="63"/>
        </w:numPr>
        <w:rPr>
          <w:lang w:eastAsia="cs-CZ"/>
        </w:rPr>
      </w:pPr>
      <w:r w:rsidRPr="00B3755B">
        <w:rPr>
          <w:b/>
          <w:bCs/>
          <w:lang w:eastAsia="cs-CZ"/>
        </w:rPr>
        <w:t>Doba odezvy:</w:t>
      </w:r>
      <w:r w:rsidRPr="00B3755B">
        <w:rPr>
          <w:lang w:eastAsia="cs-CZ"/>
        </w:rPr>
        <w:t xml:space="preserve"> Aplikace </w:t>
      </w:r>
      <w:r w:rsidR="0077117F">
        <w:rPr>
          <w:lang w:eastAsia="cs-CZ"/>
        </w:rPr>
        <w:t xml:space="preserve">bude mít </w:t>
      </w:r>
      <w:r w:rsidR="00105A0C">
        <w:rPr>
          <w:lang w:eastAsia="cs-CZ"/>
        </w:rPr>
        <w:t xml:space="preserve">dostatečně </w:t>
      </w:r>
      <w:r w:rsidRPr="00B3755B">
        <w:rPr>
          <w:lang w:eastAsia="cs-CZ"/>
        </w:rPr>
        <w:t>rychlou odezvu</w:t>
      </w:r>
      <w:r w:rsidR="0066514C">
        <w:rPr>
          <w:lang w:eastAsia="cs-CZ"/>
        </w:rPr>
        <w:t xml:space="preserve">. Obvykle </w:t>
      </w:r>
      <w:r w:rsidR="00D920FC">
        <w:rPr>
          <w:lang w:eastAsia="cs-CZ"/>
        </w:rPr>
        <w:t>prováděné</w:t>
      </w:r>
      <w:r w:rsidR="0066514C">
        <w:rPr>
          <w:lang w:eastAsia="cs-CZ"/>
        </w:rPr>
        <w:t xml:space="preserve"> operace</w:t>
      </w:r>
      <w:r w:rsidRPr="00B3755B">
        <w:rPr>
          <w:lang w:eastAsia="cs-CZ"/>
        </w:rPr>
        <w:t xml:space="preserve"> (např. načtení stránky</w:t>
      </w:r>
      <w:r w:rsidR="009118B2">
        <w:rPr>
          <w:lang w:eastAsia="cs-CZ"/>
        </w:rPr>
        <w:t xml:space="preserve"> </w:t>
      </w:r>
      <w:r w:rsidR="008F5C76">
        <w:rPr>
          <w:lang w:eastAsia="cs-CZ"/>
        </w:rPr>
        <w:t>synchronního UC</w:t>
      </w:r>
      <w:r w:rsidRPr="00B3755B">
        <w:rPr>
          <w:lang w:eastAsia="cs-CZ"/>
        </w:rPr>
        <w:t xml:space="preserve">, odeslání formuláře) </w:t>
      </w:r>
      <w:r w:rsidR="009118B2">
        <w:rPr>
          <w:lang w:eastAsia="cs-CZ"/>
        </w:rPr>
        <w:t xml:space="preserve">jsou </w:t>
      </w:r>
      <w:r w:rsidRPr="00B3755B">
        <w:rPr>
          <w:lang w:eastAsia="cs-CZ"/>
        </w:rPr>
        <w:t>proved</w:t>
      </w:r>
      <w:r w:rsidR="009118B2">
        <w:rPr>
          <w:lang w:eastAsia="cs-CZ"/>
        </w:rPr>
        <w:t xml:space="preserve">eny v jednotkách </w:t>
      </w:r>
      <w:r w:rsidRPr="00B3755B">
        <w:rPr>
          <w:lang w:eastAsia="cs-CZ"/>
        </w:rPr>
        <w:t>sekund při běžném zatížení.</w:t>
      </w:r>
    </w:p>
    <w:p w:rsidRPr="00B3755B" w:rsidR="00B3755B" w:rsidP="00A43239" w:rsidRDefault="00B3755B" w14:paraId="568EDDB6" w14:textId="06C93CF4">
      <w:pPr>
        <w:numPr>
          <w:ilvl w:val="0"/>
          <w:numId w:val="63"/>
        </w:numPr>
        <w:rPr>
          <w:lang w:eastAsia="cs-CZ"/>
        </w:rPr>
      </w:pPr>
      <w:r w:rsidRPr="00B3755B">
        <w:rPr>
          <w:b/>
          <w:bCs/>
          <w:lang w:eastAsia="cs-CZ"/>
        </w:rPr>
        <w:t>Propustnost:</w:t>
      </w:r>
      <w:r w:rsidRPr="00B3755B">
        <w:rPr>
          <w:lang w:eastAsia="cs-CZ"/>
        </w:rPr>
        <w:t xml:space="preserve"> Systém musí zvládat </w:t>
      </w:r>
      <w:r w:rsidR="00E45055">
        <w:rPr>
          <w:lang w:eastAsia="cs-CZ"/>
        </w:rPr>
        <w:t xml:space="preserve">požadovaný </w:t>
      </w:r>
      <w:r w:rsidRPr="00B3755B">
        <w:rPr>
          <w:lang w:eastAsia="cs-CZ"/>
        </w:rPr>
        <w:t>počet současných uživatelů a transakcí za minutu, aniž by došlo k degradaci výkonu.</w:t>
      </w:r>
      <w:r w:rsidR="0054127E">
        <w:rPr>
          <w:lang w:eastAsia="cs-CZ"/>
        </w:rPr>
        <w:t xml:space="preserve"> </w:t>
      </w:r>
      <w:r w:rsidR="00CC5603">
        <w:rPr>
          <w:lang w:eastAsia="cs-CZ"/>
        </w:rPr>
        <w:t>Musí počítat s</w:t>
      </w:r>
      <w:r w:rsidR="00D36C61">
        <w:rPr>
          <w:lang w:eastAsia="cs-CZ"/>
        </w:rPr>
        <w:t> </w:t>
      </w:r>
      <w:r w:rsidR="00CC5603">
        <w:rPr>
          <w:lang w:eastAsia="cs-CZ"/>
        </w:rPr>
        <w:t>předpoklád</w:t>
      </w:r>
      <w:r w:rsidR="00D36C61">
        <w:rPr>
          <w:lang w:eastAsia="cs-CZ"/>
        </w:rPr>
        <w:t xml:space="preserve">aným objemem dat – </w:t>
      </w:r>
      <w:r w:rsidRPr="00333E39" w:rsidR="00D36C61">
        <w:rPr>
          <w:b/>
          <w:bCs/>
          <w:lang w:eastAsia="cs-CZ"/>
        </w:rPr>
        <w:t>počtem vozidel</w:t>
      </w:r>
      <w:r w:rsidR="00D36C61">
        <w:rPr>
          <w:lang w:eastAsia="cs-CZ"/>
        </w:rPr>
        <w:t>, na která se plánuje</w:t>
      </w:r>
      <w:r w:rsidR="006B6A81">
        <w:rPr>
          <w:lang w:eastAsia="cs-CZ"/>
        </w:rPr>
        <w:t xml:space="preserve"> (cca </w:t>
      </w:r>
      <w:r w:rsidR="004034E3">
        <w:rPr>
          <w:lang w:eastAsia="cs-CZ"/>
        </w:rPr>
        <w:t>150</w:t>
      </w:r>
      <w:r w:rsidR="006B6A81">
        <w:rPr>
          <w:lang w:eastAsia="cs-CZ"/>
        </w:rPr>
        <w:t>)</w:t>
      </w:r>
      <w:r w:rsidR="00D36C61">
        <w:rPr>
          <w:lang w:eastAsia="cs-CZ"/>
        </w:rPr>
        <w:t xml:space="preserve">, a </w:t>
      </w:r>
      <w:r w:rsidRPr="00333E39" w:rsidR="00D36C61">
        <w:rPr>
          <w:b/>
          <w:bCs/>
          <w:lang w:eastAsia="cs-CZ"/>
        </w:rPr>
        <w:t>počtem objednaných služeb</w:t>
      </w:r>
      <w:r w:rsidR="00D36C61">
        <w:rPr>
          <w:lang w:eastAsia="cs-CZ"/>
        </w:rPr>
        <w:t xml:space="preserve"> (</w:t>
      </w:r>
      <w:r w:rsidR="00BD01D9">
        <w:rPr>
          <w:lang w:eastAsia="cs-CZ"/>
        </w:rPr>
        <w:t>cca</w:t>
      </w:r>
      <w:r w:rsidR="00924FE3">
        <w:rPr>
          <w:lang w:eastAsia="cs-CZ"/>
        </w:rPr>
        <w:t xml:space="preserve"> 600 na jeden denní výkon</w:t>
      </w:r>
      <w:r w:rsidR="00D36C61">
        <w:rPr>
          <w:lang w:eastAsia="cs-CZ"/>
        </w:rPr>
        <w:t>)</w:t>
      </w:r>
      <w:r w:rsidR="00924FE3">
        <w:rPr>
          <w:lang w:eastAsia="cs-CZ"/>
        </w:rPr>
        <w:t>.</w:t>
      </w:r>
    </w:p>
    <w:p w:rsidRPr="00B3755B" w:rsidR="00B3755B" w:rsidP="00A43239" w:rsidRDefault="00B3755B" w14:paraId="41DC691B" w14:textId="77777777">
      <w:pPr>
        <w:numPr>
          <w:ilvl w:val="0"/>
          <w:numId w:val="63"/>
        </w:numPr>
        <w:rPr>
          <w:lang w:eastAsia="cs-CZ"/>
        </w:rPr>
      </w:pPr>
      <w:r w:rsidRPr="00B3755B">
        <w:rPr>
          <w:b/>
          <w:bCs/>
          <w:lang w:eastAsia="cs-CZ"/>
        </w:rPr>
        <w:t>Škálovatelnost:</w:t>
      </w:r>
      <w:r w:rsidRPr="00B3755B">
        <w:rPr>
          <w:lang w:eastAsia="cs-CZ"/>
        </w:rPr>
        <w:t xml:space="preserve"> Aplikace by měla být schopna růst s počtem uživatelů a dat. To zahrnuje jak horizontální (přidávání dalších serverů), tak vertikální (navýšení výkonu stávajících serverů) škálovatelnost.</w:t>
      </w:r>
    </w:p>
    <w:p w:rsidRPr="009D6CBF" w:rsidR="00B3755B" w:rsidP="009D6CBF" w:rsidRDefault="00B3755B" w14:paraId="3FB9106B" w14:textId="77777777">
      <w:pPr>
        <w:rPr>
          <w:b/>
          <w:bCs/>
          <w:lang w:eastAsia="cs-CZ"/>
        </w:rPr>
      </w:pPr>
      <w:r w:rsidRPr="009D6CBF">
        <w:rPr>
          <w:b/>
          <w:bCs/>
          <w:lang w:eastAsia="cs-CZ"/>
        </w:rPr>
        <w:t>Spolehlivost a dostupnost</w:t>
      </w:r>
    </w:p>
    <w:p w:rsidRPr="00B3755B" w:rsidR="00B3755B" w:rsidP="00A43239" w:rsidRDefault="00B3755B" w14:paraId="560250CA" w14:textId="1316D8E7">
      <w:pPr>
        <w:numPr>
          <w:ilvl w:val="0"/>
          <w:numId w:val="64"/>
        </w:numPr>
        <w:rPr>
          <w:lang w:eastAsia="cs-CZ"/>
        </w:rPr>
      </w:pPr>
      <w:r w:rsidRPr="00B3755B">
        <w:rPr>
          <w:b/>
          <w:bCs/>
          <w:lang w:eastAsia="cs-CZ"/>
        </w:rPr>
        <w:t>Dostupnost:</w:t>
      </w:r>
      <w:r w:rsidRPr="00B3755B">
        <w:rPr>
          <w:lang w:eastAsia="cs-CZ"/>
        </w:rPr>
        <w:t xml:space="preserve"> </w:t>
      </w:r>
      <w:r w:rsidR="00E45055">
        <w:rPr>
          <w:lang w:eastAsia="cs-CZ"/>
        </w:rPr>
        <w:t xml:space="preserve">Aplikace jsou poskytovány v režimu </w:t>
      </w:r>
      <w:r w:rsidRPr="00B3755B">
        <w:rPr>
          <w:lang w:eastAsia="cs-CZ"/>
        </w:rPr>
        <w:t>SaaS</w:t>
      </w:r>
      <w:r w:rsidR="00E45055">
        <w:rPr>
          <w:lang w:eastAsia="cs-CZ"/>
        </w:rPr>
        <w:t xml:space="preserve"> dle dostupnosti určené v SLA smlouvě</w:t>
      </w:r>
      <w:r w:rsidRPr="00B3755B">
        <w:rPr>
          <w:lang w:eastAsia="cs-CZ"/>
        </w:rPr>
        <w:t>.</w:t>
      </w:r>
    </w:p>
    <w:p w:rsidRPr="00B3755B" w:rsidR="00B3755B" w:rsidP="00A43239" w:rsidRDefault="00B3755B" w14:paraId="31E24075" w14:textId="3BC7CF97">
      <w:pPr>
        <w:numPr>
          <w:ilvl w:val="0"/>
          <w:numId w:val="64"/>
        </w:numPr>
        <w:rPr>
          <w:lang w:eastAsia="cs-CZ"/>
        </w:rPr>
      </w:pPr>
      <w:r w:rsidRPr="00B3755B">
        <w:rPr>
          <w:b/>
          <w:bCs/>
          <w:lang w:eastAsia="cs-CZ"/>
        </w:rPr>
        <w:t>Obnova po havárii:</w:t>
      </w:r>
      <w:r w:rsidRPr="00B3755B">
        <w:rPr>
          <w:lang w:eastAsia="cs-CZ"/>
        </w:rPr>
        <w:t xml:space="preserve"> </w:t>
      </w:r>
      <w:r w:rsidR="00AD19D9">
        <w:rPr>
          <w:lang w:eastAsia="cs-CZ"/>
        </w:rPr>
        <w:t xml:space="preserve">Existuje </w:t>
      </w:r>
      <w:r w:rsidRPr="00B3755B">
        <w:rPr>
          <w:lang w:eastAsia="cs-CZ"/>
        </w:rPr>
        <w:t xml:space="preserve">plán pro obnovu dat a služeb v případě závažného selhání (např. výpadek datového centra). </w:t>
      </w:r>
      <w:r w:rsidR="00AD19D9">
        <w:rPr>
          <w:lang w:eastAsia="cs-CZ"/>
        </w:rPr>
        <w:t xml:space="preserve">Budou stanoveny odpovídající čas </w:t>
      </w:r>
      <w:r w:rsidRPr="00B3755B">
        <w:rPr>
          <w:lang w:eastAsia="cs-CZ"/>
        </w:rPr>
        <w:t>RPO (Recovery Point Objective - jak stará mohou být data po obnově) a RTO (Recovery Time Objective - za jak dlouho bude služba obnovena).</w:t>
      </w:r>
    </w:p>
    <w:p w:rsidRPr="009D6CBF" w:rsidR="00B3755B" w:rsidP="009D6CBF" w:rsidRDefault="00B3755B" w14:paraId="4FCF91A2" w14:textId="77777777">
      <w:pPr>
        <w:rPr>
          <w:b/>
          <w:bCs/>
          <w:lang w:eastAsia="cs-CZ"/>
        </w:rPr>
      </w:pPr>
      <w:r w:rsidRPr="009D6CBF">
        <w:rPr>
          <w:b/>
          <w:bCs/>
          <w:lang w:eastAsia="cs-CZ"/>
        </w:rPr>
        <w:t>Bezpečnost</w:t>
      </w:r>
    </w:p>
    <w:p w:rsidRPr="00B3755B" w:rsidR="00B3755B" w:rsidP="00A43239" w:rsidRDefault="00B3755B" w14:paraId="1307BE5A" w14:textId="2E800BE4">
      <w:pPr>
        <w:numPr>
          <w:ilvl w:val="0"/>
          <w:numId w:val="65"/>
        </w:numPr>
        <w:rPr>
          <w:lang w:eastAsia="cs-CZ"/>
        </w:rPr>
      </w:pPr>
      <w:r w:rsidRPr="00B3755B">
        <w:rPr>
          <w:b/>
          <w:bCs/>
          <w:lang w:eastAsia="cs-CZ"/>
        </w:rPr>
        <w:t>Autentizace a autorizace:</w:t>
      </w:r>
      <w:r w:rsidRPr="00B3755B">
        <w:rPr>
          <w:lang w:eastAsia="cs-CZ"/>
        </w:rPr>
        <w:t xml:space="preserve"> Aplikace </w:t>
      </w:r>
      <w:r w:rsidR="00AD19D9">
        <w:rPr>
          <w:lang w:eastAsia="cs-CZ"/>
        </w:rPr>
        <w:t xml:space="preserve">zajišťuje </w:t>
      </w:r>
      <w:r w:rsidRPr="00B3755B">
        <w:rPr>
          <w:lang w:eastAsia="cs-CZ"/>
        </w:rPr>
        <w:t>bezpečné přihlášení uživatelůa správu přístupových práv, aby uživatelé měli přístup pouze k datům, ke kterým jsou oprávněni.</w:t>
      </w:r>
    </w:p>
    <w:p w:rsidRPr="00B3755B" w:rsidR="00B3755B" w:rsidP="00A43239" w:rsidRDefault="00C76406" w14:paraId="2B1E4A1B" w14:textId="1DC98ACE">
      <w:pPr>
        <w:numPr>
          <w:ilvl w:val="0"/>
          <w:numId w:val="65"/>
        </w:numPr>
        <w:rPr>
          <w:lang w:eastAsia="cs-CZ"/>
        </w:rPr>
      </w:pPr>
      <w:r>
        <w:rPr>
          <w:b/>
          <w:bCs/>
          <w:lang w:eastAsia="cs-CZ"/>
        </w:rPr>
        <w:t>Zabezpečení a š</w:t>
      </w:r>
      <w:r w:rsidRPr="00B3755B" w:rsidR="00B3755B">
        <w:rPr>
          <w:b/>
          <w:bCs/>
          <w:lang w:eastAsia="cs-CZ"/>
        </w:rPr>
        <w:t>ifrování dat:</w:t>
      </w:r>
      <w:r w:rsidRPr="00B3755B" w:rsidR="00B3755B">
        <w:rPr>
          <w:lang w:eastAsia="cs-CZ"/>
        </w:rPr>
        <w:t xml:space="preserve"> Všechna citlivá data </w:t>
      </w:r>
      <w:r w:rsidR="00853EA8">
        <w:rPr>
          <w:lang w:eastAsia="cs-CZ"/>
        </w:rPr>
        <w:t>jsou</w:t>
      </w:r>
      <w:r>
        <w:rPr>
          <w:lang w:eastAsia="cs-CZ"/>
        </w:rPr>
        <w:t xml:space="preserve"> </w:t>
      </w:r>
      <w:r w:rsidR="005F5C47">
        <w:rPr>
          <w:lang w:eastAsia="cs-CZ"/>
        </w:rPr>
        <w:t xml:space="preserve">dostatečně </w:t>
      </w:r>
      <w:r>
        <w:rPr>
          <w:lang w:eastAsia="cs-CZ"/>
        </w:rPr>
        <w:t xml:space="preserve">zabezpečena </w:t>
      </w:r>
      <w:r w:rsidRPr="00B3755B" w:rsidR="00B3755B">
        <w:rPr>
          <w:lang w:eastAsia="cs-CZ"/>
        </w:rPr>
        <w:t xml:space="preserve">jak </w:t>
      </w:r>
      <w:r w:rsidRPr="00B3755B" w:rsidR="00B3755B">
        <w:rPr>
          <w:b/>
          <w:bCs/>
          <w:lang w:eastAsia="cs-CZ"/>
        </w:rPr>
        <w:t>při přenosu</w:t>
      </w:r>
      <w:r w:rsidRPr="00B3755B" w:rsidR="00B3755B">
        <w:rPr>
          <w:lang w:eastAsia="cs-CZ"/>
        </w:rPr>
        <w:t xml:space="preserve"> (TLS/SSL), tak </w:t>
      </w:r>
      <w:r w:rsidRPr="00B3755B" w:rsidR="00B3755B">
        <w:rPr>
          <w:b/>
          <w:bCs/>
          <w:lang w:eastAsia="cs-CZ"/>
        </w:rPr>
        <w:t>v klidu</w:t>
      </w:r>
      <w:r w:rsidRPr="00B3755B" w:rsidR="00B3755B">
        <w:rPr>
          <w:lang w:eastAsia="cs-CZ"/>
        </w:rPr>
        <w:t xml:space="preserve"> (databáze, soubor</w:t>
      </w:r>
      <w:r>
        <w:rPr>
          <w:lang w:eastAsia="cs-CZ"/>
        </w:rPr>
        <w:t>y</w:t>
      </w:r>
      <w:r w:rsidRPr="00B3755B" w:rsidR="00B3755B">
        <w:rPr>
          <w:lang w:eastAsia="cs-CZ"/>
        </w:rPr>
        <w:t>).</w:t>
      </w:r>
    </w:p>
    <w:p w:rsidRPr="00B3755B" w:rsidR="00B3755B" w:rsidP="00A43239" w:rsidRDefault="00B3755B" w14:paraId="440DA541" w14:textId="57DECCD0">
      <w:pPr>
        <w:numPr>
          <w:ilvl w:val="0"/>
          <w:numId w:val="65"/>
        </w:numPr>
        <w:rPr>
          <w:lang w:eastAsia="cs-CZ"/>
        </w:rPr>
      </w:pPr>
      <w:r w:rsidRPr="00B3755B">
        <w:rPr>
          <w:b/>
          <w:bCs/>
          <w:lang w:eastAsia="cs-CZ"/>
        </w:rPr>
        <w:t>Ochrana proti útokům:</w:t>
      </w:r>
      <w:r w:rsidRPr="00B3755B">
        <w:rPr>
          <w:lang w:eastAsia="cs-CZ"/>
        </w:rPr>
        <w:t xml:space="preserve"> Systém</w:t>
      </w:r>
      <w:r w:rsidR="005F5C47">
        <w:rPr>
          <w:lang w:eastAsia="cs-CZ"/>
        </w:rPr>
        <w:t>y</w:t>
      </w:r>
      <w:r w:rsidRPr="00B3755B">
        <w:rPr>
          <w:lang w:eastAsia="cs-CZ"/>
        </w:rPr>
        <w:t xml:space="preserve"> </w:t>
      </w:r>
      <w:r w:rsidR="005F5C47">
        <w:rPr>
          <w:lang w:eastAsia="cs-CZ"/>
        </w:rPr>
        <w:t xml:space="preserve">jsou </w:t>
      </w:r>
      <w:r w:rsidRPr="00B3755B">
        <w:rPr>
          <w:lang w:eastAsia="cs-CZ"/>
        </w:rPr>
        <w:t>chráněn</w:t>
      </w:r>
      <w:r w:rsidR="005F5C47">
        <w:rPr>
          <w:lang w:eastAsia="cs-CZ"/>
        </w:rPr>
        <w:t>y</w:t>
      </w:r>
      <w:r w:rsidRPr="00B3755B">
        <w:rPr>
          <w:lang w:eastAsia="cs-CZ"/>
        </w:rPr>
        <w:t xml:space="preserve"> proti běžným kybernetickým útokům, jako jsou SQL injection, Cross-Site Scripting (XSS) a DDoS útoky.</w:t>
      </w:r>
    </w:p>
    <w:p w:rsidRPr="009D6CBF" w:rsidR="00B3755B" w:rsidP="009D6CBF" w:rsidRDefault="00B3755B" w14:paraId="26F48376" w14:textId="77777777">
      <w:pPr>
        <w:rPr>
          <w:b/>
          <w:bCs/>
          <w:lang w:eastAsia="cs-CZ"/>
        </w:rPr>
      </w:pPr>
      <w:r w:rsidRPr="009D6CBF">
        <w:rPr>
          <w:b/>
          <w:bCs/>
          <w:lang w:eastAsia="cs-CZ"/>
        </w:rPr>
        <w:t>Použitelnost a přístupnost</w:t>
      </w:r>
    </w:p>
    <w:p w:rsidRPr="00B3755B" w:rsidR="00B3755B" w:rsidP="00A43239" w:rsidRDefault="00B3755B" w14:paraId="5A6A04C5" w14:textId="19642873">
      <w:pPr>
        <w:numPr>
          <w:ilvl w:val="0"/>
          <w:numId w:val="66"/>
        </w:numPr>
        <w:rPr>
          <w:lang w:eastAsia="cs-CZ"/>
        </w:rPr>
      </w:pPr>
      <w:r w:rsidRPr="00B3755B">
        <w:rPr>
          <w:b/>
          <w:bCs/>
          <w:lang w:eastAsia="cs-CZ"/>
        </w:rPr>
        <w:t>Uživatelská přívětivost:</w:t>
      </w:r>
      <w:r w:rsidRPr="00B3755B">
        <w:rPr>
          <w:lang w:eastAsia="cs-CZ"/>
        </w:rPr>
        <w:t xml:space="preserve"> Rozhraní by mělo být intuitivní a snadno se ovládat.</w:t>
      </w:r>
    </w:p>
    <w:p w:rsidRPr="00B3755B" w:rsidR="00B3755B" w:rsidP="00A43239" w:rsidRDefault="00B3755B" w14:paraId="06389B81" w14:textId="17B732A1">
      <w:pPr>
        <w:numPr>
          <w:ilvl w:val="0"/>
          <w:numId w:val="66"/>
        </w:numPr>
        <w:rPr>
          <w:lang w:eastAsia="cs-CZ"/>
        </w:rPr>
      </w:pPr>
      <w:r w:rsidRPr="00B3755B">
        <w:rPr>
          <w:b/>
          <w:bCs/>
          <w:lang w:eastAsia="cs-CZ"/>
        </w:rPr>
        <w:t>Kompatibilita:</w:t>
      </w:r>
      <w:r w:rsidRPr="00B3755B">
        <w:rPr>
          <w:lang w:eastAsia="cs-CZ"/>
        </w:rPr>
        <w:t xml:space="preserve"> Aplikace musí správně fungovat na různých zařízeních, </w:t>
      </w:r>
      <w:r w:rsidR="0098730E">
        <w:rPr>
          <w:lang w:eastAsia="cs-CZ"/>
        </w:rPr>
        <w:t xml:space="preserve">podporovaných </w:t>
      </w:r>
      <w:r w:rsidRPr="00B3755B">
        <w:rPr>
          <w:lang w:eastAsia="cs-CZ"/>
        </w:rPr>
        <w:t xml:space="preserve">operačních systémech a webových prohlížečích (např. Chrome, Firefox, Safari) a na </w:t>
      </w:r>
      <w:r w:rsidR="0098730E">
        <w:rPr>
          <w:lang w:eastAsia="cs-CZ"/>
        </w:rPr>
        <w:t xml:space="preserve">podporovaných </w:t>
      </w:r>
      <w:r w:rsidRPr="00B3755B">
        <w:rPr>
          <w:lang w:eastAsia="cs-CZ"/>
        </w:rPr>
        <w:t>velikostech obrazovek (desktop,</w:t>
      </w:r>
      <w:r w:rsidR="0098730E">
        <w:rPr>
          <w:lang w:eastAsia="cs-CZ"/>
        </w:rPr>
        <w:t xml:space="preserve"> laptop</w:t>
      </w:r>
      <w:r w:rsidRPr="00B3755B">
        <w:rPr>
          <w:lang w:eastAsia="cs-CZ"/>
        </w:rPr>
        <w:t>).</w:t>
      </w:r>
    </w:p>
    <w:p w:rsidRPr="009D6CBF" w:rsidR="00B3755B" w:rsidP="009D6CBF" w:rsidRDefault="00B3755B" w14:paraId="44B24A74" w14:textId="77777777">
      <w:pPr>
        <w:rPr>
          <w:b/>
          <w:bCs/>
          <w:lang w:eastAsia="cs-CZ"/>
        </w:rPr>
      </w:pPr>
      <w:r w:rsidRPr="009D6CBF">
        <w:rPr>
          <w:b/>
          <w:bCs/>
          <w:lang w:eastAsia="cs-CZ"/>
        </w:rPr>
        <w:t>Údržba a podpora</w:t>
      </w:r>
    </w:p>
    <w:p w:rsidRPr="00B3755B" w:rsidR="00B3755B" w:rsidP="00A43239" w:rsidRDefault="00B3755B" w14:paraId="35F035FD" w14:textId="1E39E0A9">
      <w:pPr>
        <w:numPr>
          <w:ilvl w:val="0"/>
          <w:numId w:val="67"/>
        </w:numPr>
        <w:rPr>
          <w:lang w:eastAsia="cs-CZ"/>
        </w:rPr>
      </w:pPr>
      <w:r w:rsidRPr="00B3755B">
        <w:rPr>
          <w:b/>
          <w:bCs/>
          <w:lang w:eastAsia="cs-CZ"/>
        </w:rPr>
        <w:t>Údržba a monitorování:</w:t>
      </w:r>
      <w:r w:rsidRPr="00B3755B">
        <w:rPr>
          <w:lang w:eastAsia="cs-CZ"/>
        </w:rPr>
        <w:t xml:space="preserve"> Systém </w:t>
      </w:r>
      <w:r w:rsidR="00095430">
        <w:rPr>
          <w:lang w:eastAsia="cs-CZ"/>
        </w:rPr>
        <w:t xml:space="preserve">je </w:t>
      </w:r>
      <w:r w:rsidRPr="00B3755B">
        <w:rPr>
          <w:lang w:eastAsia="cs-CZ"/>
        </w:rPr>
        <w:t>udržovatelný</w:t>
      </w:r>
      <w:r w:rsidR="00095430">
        <w:rPr>
          <w:lang w:eastAsia="cs-CZ"/>
        </w:rPr>
        <w:t xml:space="preserve">, je </w:t>
      </w:r>
      <w:r w:rsidRPr="00B3755B">
        <w:rPr>
          <w:lang w:eastAsia="cs-CZ"/>
        </w:rPr>
        <w:t>implementována nástrojová podpora pro monitorování výkonu, chyb a bezpečnosti</w:t>
      </w:r>
      <w:r w:rsidR="00095430">
        <w:rPr>
          <w:lang w:eastAsia="cs-CZ"/>
        </w:rPr>
        <w:t xml:space="preserve"> (</w:t>
      </w:r>
      <w:r w:rsidR="00FE002F">
        <w:rPr>
          <w:lang w:eastAsia="cs-CZ"/>
        </w:rPr>
        <w:t>primárně stack ELK</w:t>
      </w:r>
      <w:r w:rsidR="00095430">
        <w:rPr>
          <w:lang w:eastAsia="cs-CZ"/>
        </w:rPr>
        <w:t>)</w:t>
      </w:r>
      <w:r w:rsidRPr="00B3755B">
        <w:rPr>
          <w:lang w:eastAsia="cs-CZ"/>
        </w:rPr>
        <w:t>.</w:t>
      </w:r>
    </w:p>
    <w:p w:rsidRPr="00B3755B" w:rsidR="00B3755B" w:rsidP="00A43239" w:rsidRDefault="00B3755B" w14:paraId="5B54056C" w14:textId="34513810">
      <w:pPr>
        <w:numPr>
          <w:ilvl w:val="0"/>
          <w:numId w:val="67"/>
        </w:numPr>
        <w:rPr>
          <w:lang w:eastAsia="cs-CZ"/>
        </w:rPr>
      </w:pPr>
      <w:r w:rsidRPr="00B3755B">
        <w:rPr>
          <w:b/>
          <w:bCs/>
          <w:lang w:eastAsia="cs-CZ"/>
        </w:rPr>
        <w:t>Logování a audit:</w:t>
      </w:r>
      <w:r w:rsidRPr="00B3755B">
        <w:rPr>
          <w:lang w:eastAsia="cs-CZ"/>
        </w:rPr>
        <w:t xml:space="preserve"> Aplikace zaznamenáv</w:t>
      </w:r>
      <w:r w:rsidR="00A15BF2">
        <w:rPr>
          <w:lang w:eastAsia="cs-CZ"/>
        </w:rPr>
        <w:t>á</w:t>
      </w:r>
      <w:r w:rsidRPr="00B3755B">
        <w:rPr>
          <w:lang w:eastAsia="cs-CZ"/>
        </w:rPr>
        <w:t xml:space="preserve"> důležité události (např. přihlášení, změny dat) pro účely auditu a řešení problémů.</w:t>
      </w:r>
    </w:p>
    <w:p w:rsidR="000A7B53" w:rsidP="00A43239" w:rsidRDefault="00B3755B" w14:paraId="1C29B0A9" w14:textId="02639328">
      <w:pPr>
        <w:numPr>
          <w:ilvl w:val="0"/>
          <w:numId w:val="67"/>
        </w:numPr>
        <w:rPr>
          <w:lang w:eastAsia="cs-CZ"/>
        </w:rPr>
      </w:pPr>
      <w:r w:rsidRPr="00B3755B">
        <w:rPr>
          <w:b/>
          <w:bCs/>
          <w:lang w:eastAsia="cs-CZ"/>
        </w:rPr>
        <w:t>Podpora:</w:t>
      </w:r>
      <w:r w:rsidRPr="00B3755B">
        <w:rPr>
          <w:lang w:eastAsia="cs-CZ"/>
        </w:rPr>
        <w:t xml:space="preserve"> </w:t>
      </w:r>
      <w:r w:rsidR="00A15BF2">
        <w:rPr>
          <w:lang w:eastAsia="cs-CZ"/>
        </w:rPr>
        <w:t xml:space="preserve">Jsou </w:t>
      </w:r>
      <w:r w:rsidRPr="00B3755B">
        <w:rPr>
          <w:lang w:eastAsia="cs-CZ"/>
        </w:rPr>
        <w:t>definovány úrovně podpory a SLA (Service Level Agreement) pro odezvu na požadavky zákazníků.</w:t>
      </w:r>
    </w:p>
    <w:p w:rsidR="004E6E33" w:rsidP="009D6CBF" w:rsidRDefault="004E6E33" w14:paraId="0ADD0C07" w14:textId="0DBC45BA">
      <w:pPr>
        <w:rPr>
          <w:sz w:val="28"/>
          <w:szCs w:val="32"/>
          <w:lang w:eastAsia="cs-CZ"/>
        </w:rPr>
      </w:pPr>
      <w:r>
        <w:rPr>
          <w:lang w:eastAsia="cs-CZ"/>
        </w:rPr>
        <w:br w:type="page"/>
      </w:r>
    </w:p>
    <w:p w:rsidR="004E6E33" w:rsidP="004E6E33" w:rsidRDefault="004E6E33" w14:paraId="71344513" w14:textId="685D756D">
      <w:pPr>
        <w:pStyle w:val="Nadpis2"/>
        <w:rPr>
          <w:lang w:eastAsia="cs-CZ"/>
        </w:rPr>
      </w:pPr>
      <w:bookmarkStart w:name="_Ref207601116" w:id="396"/>
      <w:bookmarkStart w:name="_Toc208482756" w:id="397"/>
      <w:r>
        <w:rPr>
          <w:lang w:eastAsia="cs-CZ"/>
        </w:rPr>
        <w:t>Identifikovaná rizika</w:t>
      </w:r>
      <w:bookmarkEnd w:id="396"/>
      <w:bookmarkEnd w:id="397"/>
    </w:p>
    <w:p w:rsidR="00D56777" w:rsidP="00D56777" w:rsidRDefault="00D56777" w14:paraId="2947A0B3" w14:textId="77777777">
      <w:pPr>
        <w:rPr>
          <w:lang w:eastAsia="cs-CZ"/>
        </w:rPr>
      </w:pPr>
      <w:r w:rsidRPr="00D56777">
        <w:rPr>
          <w:lang w:eastAsia="cs-CZ"/>
        </w:rPr>
        <w:t>Hodnocení rizik je nezbytnou součástí přípravy projektu, protože umožňuje proaktivně identifikovat a</w:t>
      </w:r>
      <w:r>
        <w:rPr>
          <w:lang w:eastAsia="cs-CZ"/>
        </w:rPr>
        <w:t> </w:t>
      </w:r>
      <w:r w:rsidRPr="00D56777">
        <w:rPr>
          <w:lang w:eastAsia="cs-CZ"/>
        </w:rPr>
        <w:t xml:space="preserve">analyzovat potenciální hrozby, které by mohly ovlivnit jeho úspěch. </w:t>
      </w:r>
    </w:p>
    <w:p w:rsidR="006F630D" w:rsidP="00D56777" w:rsidRDefault="006F630D" w14:paraId="3F5E1446" w14:textId="77777777">
      <w:pPr>
        <w:rPr>
          <w:lang w:eastAsia="cs-CZ"/>
        </w:rPr>
      </w:pPr>
      <w:r>
        <w:rPr>
          <w:lang w:eastAsia="cs-CZ"/>
        </w:rPr>
        <w:t>Identifikace rizik</w:t>
      </w:r>
      <w:r w:rsidRPr="00D56777" w:rsidR="00D56777">
        <w:rPr>
          <w:lang w:eastAsia="cs-CZ"/>
        </w:rPr>
        <w:t xml:space="preserve"> poskytuje přehled o možných překážkách a pomáhá odhadnout jejich dopad na</w:t>
      </w:r>
      <w:r>
        <w:rPr>
          <w:lang w:eastAsia="cs-CZ"/>
        </w:rPr>
        <w:t> </w:t>
      </w:r>
      <w:r w:rsidRPr="00D56777" w:rsidR="00D56777">
        <w:rPr>
          <w:lang w:eastAsia="cs-CZ"/>
        </w:rPr>
        <w:t xml:space="preserve">kvalitu výstupů. </w:t>
      </w:r>
    </w:p>
    <w:p w:rsidR="009E2F99" w:rsidP="004E6CA2" w:rsidRDefault="00D56777" w14:paraId="310C86C5" w14:textId="567C7FBB">
      <w:pPr>
        <w:rPr>
          <w:lang w:eastAsia="cs-CZ"/>
        </w:rPr>
      </w:pPr>
      <w:r w:rsidRPr="00D56777">
        <w:rPr>
          <w:lang w:eastAsia="cs-CZ"/>
        </w:rPr>
        <w:t xml:space="preserve">Díky tomu je možné včas připravit mitigační strategie, které minimalizují negativní důsledky a zvyšují šanci na splnění stanovených cílů. Ignorování rizik by naopak mohlo vést k nečekaným problémům, prodloužení projektu, překročení rozpočtu nebo dokonce k jeho selhání. </w:t>
      </w:r>
    </w:p>
    <w:tbl>
      <w:tblPr>
        <w:tblStyle w:val="Tabulkasmkou4zvraznn3"/>
        <w:tblW w:w="0" w:type="auto"/>
        <w:tblLook w:val="04A0" w:firstRow="1" w:lastRow="0" w:firstColumn="1" w:lastColumn="0" w:noHBand="0" w:noVBand="1"/>
      </w:tblPr>
      <w:tblGrid>
        <w:gridCol w:w="4106"/>
        <w:gridCol w:w="4956"/>
      </w:tblGrid>
      <w:tr w:rsidR="00387F20" w:rsidTr="00387F20" w14:paraId="0A1F2B3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rsidR="00B96917" w:rsidRDefault="00B96917" w14:paraId="170E8960" w14:textId="73AE4C8D">
            <w:pPr>
              <w:spacing w:after="0" w:line="240" w:lineRule="auto"/>
              <w:rPr>
                <w:lang w:eastAsia="cs-CZ"/>
              </w:rPr>
            </w:pPr>
            <w:r>
              <w:rPr>
                <w:lang w:eastAsia="cs-CZ"/>
              </w:rPr>
              <w:t>Riziko</w:t>
            </w:r>
          </w:p>
        </w:tc>
        <w:tc>
          <w:tcPr>
            <w:tcW w:w="4956" w:type="dxa"/>
          </w:tcPr>
          <w:p w:rsidR="00B96917" w:rsidRDefault="00B96917" w14:paraId="23B8F86D" w14:textId="42A7543C">
            <w:pPr>
              <w:spacing w:after="0" w:line="240" w:lineRule="auto"/>
              <w:cnfStyle w:val="100000000000" w:firstRow="1" w:lastRow="0" w:firstColumn="0" w:lastColumn="0" w:oddVBand="0" w:evenVBand="0" w:oddHBand="0" w:evenHBand="0" w:firstRowFirstColumn="0" w:firstRowLastColumn="0" w:lastRowFirstColumn="0" w:lastRowLastColumn="0"/>
              <w:rPr>
                <w:lang w:eastAsia="cs-CZ"/>
              </w:rPr>
            </w:pPr>
            <w:r>
              <w:rPr>
                <w:lang w:eastAsia="cs-CZ"/>
              </w:rPr>
              <w:t>Způsob mitigace</w:t>
            </w:r>
          </w:p>
        </w:tc>
      </w:tr>
      <w:tr w:rsidR="00387F20" w:rsidTr="00387F20" w14:paraId="3E87045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rsidRPr="00373330" w:rsidR="00B96917" w:rsidP="00216D34" w:rsidRDefault="00AF4AFC" w14:paraId="6E032083" w14:textId="77777777">
            <w:pPr>
              <w:rPr>
                <w:lang w:eastAsia="cs-CZ"/>
              </w:rPr>
            </w:pPr>
            <w:r w:rsidRPr="00373330">
              <w:rPr>
                <w:lang w:eastAsia="cs-CZ"/>
              </w:rPr>
              <w:t>Zpomalení systémů</w:t>
            </w:r>
          </w:p>
          <w:p w:rsidRPr="004E6CA2" w:rsidR="00AF4AFC" w:rsidP="00216D34" w:rsidRDefault="00064A31" w14:paraId="68C8B61D" w14:textId="0E8C09F9">
            <w:pPr>
              <w:rPr>
                <w:b w:val="0"/>
                <w:bCs w:val="0"/>
                <w:lang w:eastAsia="cs-CZ"/>
              </w:rPr>
            </w:pPr>
            <w:r w:rsidRPr="004E6CA2">
              <w:rPr>
                <w:b w:val="0"/>
                <w:bCs w:val="0"/>
                <w:lang w:eastAsia="cs-CZ"/>
              </w:rPr>
              <w:t xml:space="preserve">Se zavedením CS souvisí značný nárůst </w:t>
            </w:r>
            <w:r w:rsidRPr="004E6CA2" w:rsidR="0079363B">
              <w:rPr>
                <w:b w:val="0"/>
                <w:bCs w:val="0"/>
                <w:lang w:eastAsia="cs-CZ"/>
              </w:rPr>
              <w:t>objemu dat, zejména v aplikaci RP</w:t>
            </w:r>
            <w:r w:rsidRPr="004E6CA2" w:rsidR="009F3593">
              <w:rPr>
                <w:b w:val="0"/>
                <w:bCs w:val="0"/>
                <w:lang w:eastAsia="cs-CZ"/>
              </w:rPr>
              <w:t xml:space="preserve">. To může </w:t>
            </w:r>
            <w:r w:rsidRPr="004E6CA2" w:rsidR="0056415B">
              <w:rPr>
                <w:b w:val="0"/>
                <w:bCs w:val="0"/>
                <w:lang w:eastAsia="cs-CZ"/>
              </w:rPr>
              <w:t xml:space="preserve">dále zhoršit </w:t>
            </w:r>
            <w:r w:rsidRPr="004E6CA2" w:rsidR="009F3593">
              <w:rPr>
                <w:b w:val="0"/>
                <w:bCs w:val="0"/>
                <w:lang w:eastAsia="cs-CZ"/>
              </w:rPr>
              <w:t>výkonnostní problém</w:t>
            </w:r>
            <w:r w:rsidRPr="004E6CA2" w:rsidR="0056415B">
              <w:rPr>
                <w:b w:val="0"/>
                <w:bCs w:val="0"/>
                <w:lang w:eastAsia="cs-CZ"/>
              </w:rPr>
              <w:t>y, se kterými se aplikace RP a PP potýkají již nyní</w:t>
            </w:r>
            <w:r w:rsidRPr="004E6CA2" w:rsidR="009F3593">
              <w:rPr>
                <w:b w:val="0"/>
                <w:bCs w:val="0"/>
                <w:lang w:eastAsia="cs-CZ"/>
              </w:rPr>
              <w:t>.</w:t>
            </w:r>
          </w:p>
        </w:tc>
        <w:tc>
          <w:tcPr>
            <w:tcW w:w="4956" w:type="dxa"/>
          </w:tcPr>
          <w:p w:rsidR="00B96917" w:rsidP="00216D34" w:rsidRDefault="0046155A" w14:paraId="16A91AEB" w14:textId="77777777">
            <w:pPr>
              <w:cnfStyle w:val="000000100000" w:firstRow="0" w:lastRow="0" w:firstColumn="0" w:lastColumn="0" w:oddVBand="0" w:evenVBand="0" w:oddHBand="1" w:evenHBand="0" w:firstRowFirstColumn="0" w:firstRowLastColumn="0" w:lastRowFirstColumn="0" w:lastRowLastColumn="0"/>
              <w:rPr>
                <w:lang w:eastAsia="cs-CZ"/>
              </w:rPr>
            </w:pPr>
            <w:r>
              <w:rPr>
                <w:lang w:eastAsia="cs-CZ"/>
              </w:rPr>
              <w:t xml:space="preserve">Od </w:t>
            </w:r>
            <w:r w:rsidR="00F41658">
              <w:rPr>
                <w:lang w:eastAsia="cs-CZ"/>
              </w:rPr>
              <w:t>po</w:t>
            </w:r>
            <w:r>
              <w:rPr>
                <w:lang w:eastAsia="cs-CZ"/>
              </w:rPr>
              <w:t xml:space="preserve">čátku projektu je počítáno </w:t>
            </w:r>
            <w:r w:rsidR="00F41658">
              <w:rPr>
                <w:lang w:eastAsia="cs-CZ"/>
              </w:rPr>
              <w:t>s nutností optimalizovat výkon aplikací a způsob práce s načítáním dat</w:t>
            </w:r>
            <w:r w:rsidR="001676BE">
              <w:rPr>
                <w:lang w:eastAsia="cs-CZ"/>
              </w:rPr>
              <w:t xml:space="preserve">. Byla vytipována sada </w:t>
            </w:r>
            <w:r w:rsidR="00771B62">
              <w:rPr>
                <w:lang w:eastAsia="cs-CZ"/>
              </w:rPr>
              <w:t xml:space="preserve">vhodných </w:t>
            </w:r>
            <w:r w:rsidR="009D210C">
              <w:rPr>
                <w:lang w:eastAsia="cs-CZ"/>
              </w:rPr>
              <w:t xml:space="preserve">technických </w:t>
            </w:r>
            <w:r w:rsidR="001676BE">
              <w:rPr>
                <w:lang w:eastAsia="cs-CZ"/>
              </w:rPr>
              <w:t xml:space="preserve">opatření a </w:t>
            </w:r>
            <w:r w:rsidR="00EC269D">
              <w:rPr>
                <w:lang w:eastAsia="cs-CZ"/>
              </w:rPr>
              <w:t xml:space="preserve">empiricky </w:t>
            </w:r>
            <w:r w:rsidR="001676BE">
              <w:rPr>
                <w:lang w:eastAsia="cs-CZ"/>
              </w:rPr>
              <w:t xml:space="preserve">bude </w:t>
            </w:r>
            <w:r w:rsidR="00EC269D">
              <w:rPr>
                <w:lang w:eastAsia="cs-CZ"/>
              </w:rPr>
              <w:t>ověřována jejich účinnost</w:t>
            </w:r>
            <w:r w:rsidR="00771B62">
              <w:rPr>
                <w:lang w:eastAsia="cs-CZ"/>
              </w:rPr>
              <w:t xml:space="preserve"> formou PoC (Proof of Concept)</w:t>
            </w:r>
            <w:r w:rsidR="00EC269D">
              <w:rPr>
                <w:lang w:eastAsia="cs-CZ"/>
              </w:rPr>
              <w:t>.</w:t>
            </w:r>
            <w:r w:rsidR="00771B62">
              <w:rPr>
                <w:lang w:eastAsia="cs-CZ"/>
              </w:rPr>
              <w:t xml:space="preserve"> </w:t>
            </w:r>
            <w:r w:rsidR="009D210C">
              <w:rPr>
                <w:lang w:eastAsia="cs-CZ"/>
              </w:rPr>
              <w:t>Následně budou vhodná opatření aplikována.</w:t>
            </w:r>
          </w:p>
          <w:p w:rsidR="00896CB2" w:rsidP="00216D34" w:rsidRDefault="00896CB2" w14:paraId="76FF6307" w14:textId="202EE80E">
            <w:pPr>
              <w:cnfStyle w:val="000000100000" w:firstRow="0" w:lastRow="0" w:firstColumn="0" w:lastColumn="0" w:oddVBand="0" w:evenVBand="0" w:oddHBand="1" w:evenHBand="0" w:firstRowFirstColumn="0" w:firstRowLastColumn="0" w:lastRowFirstColumn="0" w:lastRowLastColumn="0"/>
              <w:rPr>
                <w:lang w:eastAsia="cs-CZ"/>
              </w:rPr>
            </w:pPr>
            <w:r>
              <w:rPr>
                <w:lang w:eastAsia="cs-CZ"/>
              </w:rPr>
              <w:t xml:space="preserve">Zvážit </w:t>
            </w:r>
            <w:r w:rsidR="005D0238">
              <w:rPr>
                <w:lang w:eastAsia="cs-CZ"/>
              </w:rPr>
              <w:t xml:space="preserve">také </w:t>
            </w:r>
            <w:r>
              <w:rPr>
                <w:lang w:eastAsia="cs-CZ"/>
              </w:rPr>
              <w:t xml:space="preserve">zapojení archivace dat, omezení </w:t>
            </w:r>
            <w:r w:rsidR="005D0238">
              <w:rPr>
                <w:lang w:eastAsia="cs-CZ"/>
              </w:rPr>
              <w:t>„živých“ dat určených pro aktivní práci v systému.</w:t>
            </w:r>
          </w:p>
        </w:tc>
      </w:tr>
      <w:tr w:rsidR="00B96917" w:rsidTr="00333E39" w14:paraId="1CD371D9" w14:textId="77777777">
        <w:tc>
          <w:tcPr>
            <w:cnfStyle w:val="001000000000" w:firstRow="0" w:lastRow="0" w:firstColumn="1" w:lastColumn="0" w:oddVBand="0" w:evenVBand="0" w:oddHBand="0" w:evenHBand="0" w:firstRowFirstColumn="0" w:firstRowLastColumn="0" w:lastRowFirstColumn="0" w:lastRowLastColumn="0"/>
            <w:tcW w:w="0" w:type="dxa"/>
          </w:tcPr>
          <w:p w:rsidRPr="00373330" w:rsidR="00B96917" w:rsidP="00216D34" w:rsidRDefault="00A70D35" w14:paraId="3DD5102A" w14:textId="48FEAEB9">
            <w:pPr>
              <w:rPr>
                <w:lang w:eastAsia="cs-CZ"/>
              </w:rPr>
            </w:pPr>
            <w:r w:rsidRPr="00373330">
              <w:rPr>
                <w:lang w:eastAsia="cs-CZ"/>
              </w:rPr>
              <w:t>Překročení rozsahu (</w:t>
            </w:r>
            <w:r w:rsidRPr="00373330" w:rsidR="00C7044D">
              <w:rPr>
                <w:lang w:eastAsia="cs-CZ"/>
              </w:rPr>
              <w:t>Overscoping</w:t>
            </w:r>
            <w:r w:rsidRPr="00373330">
              <w:rPr>
                <w:lang w:eastAsia="cs-CZ"/>
              </w:rPr>
              <w:t>)</w:t>
            </w:r>
          </w:p>
          <w:p w:rsidRPr="004E6CA2" w:rsidR="00C7044D" w:rsidP="00216D34" w:rsidRDefault="00E00CA0" w14:paraId="5CBE8719" w14:textId="50760315">
            <w:pPr>
              <w:rPr>
                <w:b w:val="0"/>
                <w:bCs w:val="0"/>
                <w:lang w:eastAsia="cs-CZ"/>
              </w:rPr>
            </w:pPr>
            <w:r w:rsidRPr="004E6CA2">
              <w:rPr>
                <w:b w:val="0"/>
                <w:bCs w:val="0"/>
                <w:lang w:eastAsia="cs-CZ"/>
              </w:rPr>
              <w:t xml:space="preserve">Přidávání </w:t>
            </w:r>
            <w:r w:rsidRPr="004E6CA2" w:rsidR="00B15E28">
              <w:rPr>
                <w:b w:val="0"/>
                <w:bCs w:val="0"/>
                <w:lang w:eastAsia="cs-CZ"/>
              </w:rPr>
              <w:t>další</w:t>
            </w:r>
            <w:r w:rsidRPr="004E6CA2">
              <w:rPr>
                <w:b w:val="0"/>
                <w:bCs w:val="0"/>
                <w:lang w:eastAsia="cs-CZ"/>
              </w:rPr>
              <w:t>ch</w:t>
            </w:r>
            <w:r w:rsidRPr="004E6CA2" w:rsidR="00B15E28">
              <w:rPr>
                <w:b w:val="0"/>
                <w:bCs w:val="0"/>
                <w:lang w:eastAsia="cs-CZ"/>
              </w:rPr>
              <w:t xml:space="preserve"> požadavk</w:t>
            </w:r>
            <w:r w:rsidRPr="004E6CA2">
              <w:rPr>
                <w:b w:val="0"/>
                <w:bCs w:val="0"/>
                <w:lang w:eastAsia="cs-CZ"/>
              </w:rPr>
              <w:t>ů</w:t>
            </w:r>
            <w:r w:rsidRPr="004E6CA2" w:rsidR="00B15E28">
              <w:rPr>
                <w:b w:val="0"/>
                <w:bCs w:val="0"/>
                <w:lang w:eastAsia="cs-CZ"/>
              </w:rPr>
              <w:t xml:space="preserve"> a funkc</w:t>
            </w:r>
            <w:r w:rsidRPr="004E6CA2">
              <w:rPr>
                <w:b w:val="0"/>
                <w:bCs w:val="0"/>
                <w:lang w:eastAsia="cs-CZ"/>
              </w:rPr>
              <w:t>í</w:t>
            </w:r>
            <w:r w:rsidRPr="004E6CA2" w:rsidR="00B15E28">
              <w:rPr>
                <w:b w:val="0"/>
                <w:bCs w:val="0"/>
                <w:lang w:eastAsia="cs-CZ"/>
              </w:rPr>
              <w:t xml:space="preserve"> nad rámec původně </w:t>
            </w:r>
            <w:r w:rsidRPr="004E6CA2" w:rsidR="001A2803">
              <w:rPr>
                <w:b w:val="0"/>
                <w:bCs w:val="0"/>
                <w:lang w:eastAsia="cs-CZ"/>
              </w:rPr>
              <w:t xml:space="preserve">zamýšleného </w:t>
            </w:r>
            <w:r w:rsidRPr="004E6CA2" w:rsidR="00B15E28">
              <w:rPr>
                <w:b w:val="0"/>
                <w:bCs w:val="0"/>
                <w:lang w:eastAsia="cs-CZ"/>
              </w:rPr>
              <w:t>rozsahu</w:t>
            </w:r>
            <w:r w:rsidRPr="004E6CA2" w:rsidR="001A2803">
              <w:rPr>
                <w:b w:val="0"/>
                <w:bCs w:val="0"/>
                <w:lang w:eastAsia="cs-CZ"/>
              </w:rPr>
              <w:t xml:space="preserve">. V důsledku toho dochází k oddalování </w:t>
            </w:r>
            <w:r w:rsidRPr="004E6CA2" w:rsidR="00543540">
              <w:rPr>
                <w:b w:val="0"/>
                <w:bCs w:val="0"/>
                <w:lang w:eastAsia="cs-CZ"/>
              </w:rPr>
              <w:t xml:space="preserve">okamžiku reálného používání </w:t>
            </w:r>
            <w:r w:rsidRPr="004E6CA2" w:rsidR="00A46C57">
              <w:rPr>
                <w:b w:val="0"/>
                <w:bCs w:val="0"/>
                <w:lang w:eastAsia="cs-CZ"/>
              </w:rPr>
              <w:t xml:space="preserve">produktu </w:t>
            </w:r>
            <w:r w:rsidRPr="004E6CA2" w:rsidR="001A2803">
              <w:rPr>
                <w:b w:val="0"/>
                <w:bCs w:val="0"/>
                <w:lang w:eastAsia="cs-CZ"/>
              </w:rPr>
              <w:t>a jeho prodražování.</w:t>
            </w:r>
          </w:p>
        </w:tc>
        <w:tc>
          <w:tcPr>
            <w:tcW w:w="0" w:type="dxa"/>
          </w:tcPr>
          <w:p w:rsidR="00B96917" w:rsidP="00216D34" w:rsidRDefault="00CB409B" w14:paraId="1451AFD6" w14:textId="3AC60079">
            <w:pPr>
              <w:cnfStyle w:val="000000000000" w:firstRow="0" w:lastRow="0" w:firstColumn="0" w:lastColumn="0" w:oddVBand="0" w:evenVBand="0" w:oddHBand="0" w:evenHBand="0" w:firstRowFirstColumn="0" w:firstRowLastColumn="0" w:lastRowFirstColumn="0" w:lastRowLastColumn="0"/>
              <w:rPr>
                <w:lang w:eastAsia="cs-CZ"/>
              </w:rPr>
            </w:pPr>
            <w:r>
              <w:rPr>
                <w:lang w:eastAsia="cs-CZ"/>
              </w:rPr>
              <w:t>P</w:t>
            </w:r>
            <w:r w:rsidRPr="00CB409B">
              <w:rPr>
                <w:lang w:eastAsia="cs-CZ"/>
              </w:rPr>
              <w:t xml:space="preserve">oužít přístup MVP (Minimum Viable Product). </w:t>
            </w:r>
            <w:r w:rsidR="00C86318">
              <w:rPr>
                <w:lang w:eastAsia="cs-CZ"/>
              </w:rPr>
              <w:t xml:space="preserve">Tj. </w:t>
            </w:r>
            <w:r w:rsidRPr="00CB409B">
              <w:rPr>
                <w:lang w:eastAsia="cs-CZ"/>
              </w:rPr>
              <w:t xml:space="preserve">nejprve </w:t>
            </w:r>
            <w:r w:rsidR="00C86318">
              <w:rPr>
                <w:lang w:eastAsia="cs-CZ"/>
              </w:rPr>
              <w:t xml:space="preserve">je </w:t>
            </w:r>
            <w:r w:rsidRPr="00CB409B">
              <w:rPr>
                <w:lang w:eastAsia="cs-CZ"/>
              </w:rPr>
              <w:t>vytvoř</w:t>
            </w:r>
            <w:r w:rsidR="00C86318">
              <w:rPr>
                <w:lang w:eastAsia="cs-CZ"/>
              </w:rPr>
              <w:t>ena</w:t>
            </w:r>
            <w:r w:rsidRPr="00CB409B">
              <w:rPr>
                <w:lang w:eastAsia="cs-CZ"/>
              </w:rPr>
              <w:t xml:space="preserve"> základní verze produktu s minimem funkcí, která je ale použitelná</w:t>
            </w:r>
            <w:r w:rsidR="008F4D85">
              <w:rPr>
                <w:lang w:eastAsia="cs-CZ"/>
              </w:rPr>
              <w:t xml:space="preserve"> a užitečná</w:t>
            </w:r>
            <w:r w:rsidRPr="00CB409B">
              <w:rPr>
                <w:lang w:eastAsia="cs-CZ"/>
              </w:rPr>
              <w:t>. Až po spuštění MVP a získání zpětné vazby se pak přidávají další funkce. Tento přístup brání rozšiřování rozsahu projektu, protože se soustředí jen na klíčové prvky</w:t>
            </w:r>
            <w:r w:rsidR="00C86318">
              <w:rPr>
                <w:lang w:eastAsia="cs-CZ"/>
              </w:rPr>
              <w:t xml:space="preserve"> v jednotlivých jeho etapách</w:t>
            </w:r>
            <w:r w:rsidRPr="00CB409B">
              <w:rPr>
                <w:lang w:eastAsia="cs-CZ"/>
              </w:rPr>
              <w:t>.</w:t>
            </w:r>
          </w:p>
        </w:tc>
      </w:tr>
      <w:tr w:rsidR="00387F20" w:rsidTr="00387F20" w14:paraId="4154DA1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rsidRPr="004E6CA2" w:rsidR="00B96917" w:rsidP="00216D34" w:rsidRDefault="005E377B" w14:paraId="76C341C8" w14:textId="4597E546">
            <w:pPr>
              <w:rPr>
                <w:b w:val="0"/>
                <w:bCs w:val="0"/>
                <w:lang w:eastAsia="cs-CZ"/>
              </w:rPr>
            </w:pPr>
            <w:r w:rsidRPr="00373330">
              <w:rPr>
                <w:lang w:eastAsia="cs-CZ"/>
              </w:rPr>
              <w:t xml:space="preserve">Součinnost s třetími stranami (d2B, </w:t>
            </w:r>
            <w:r w:rsidRPr="00373330" w:rsidR="002F59BC">
              <w:rPr>
                <w:lang w:eastAsia="cs-CZ"/>
              </w:rPr>
              <w:t>potenciální dodavatel optimalizace</w:t>
            </w:r>
            <w:r w:rsidRPr="00373330">
              <w:rPr>
                <w:lang w:eastAsia="cs-CZ"/>
              </w:rPr>
              <w:t>)</w:t>
            </w:r>
            <w:r w:rsidRPr="004E6CA2" w:rsidR="002F59BC">
              <w:rPr>
                <w:b w:val="0"/>
                <w:bCs w:val="0"/>
                <w:lang w:eastAsia="cs-CZ"/>
              </w:rPr>
              <w:br/>
            </w:r>
            <w:r w:rsidRPr="004E6CA2" w:rsidR="002F59BC">
              <w:rPr>
                <w:b w:val="0"/>
                <w:bCs w:val="0"/>
                <w:lang w:eastAsia="cs-CZ"/>
              </w:rPr>
              <w:t>Problémy mohou vznikat kvůli nedostatečné komunikaci, nejasným kompetencím nebo rozdílným standardům.</w:t>
            </w:r>
          </w:p>
        </w:tc>
        <w:tc>
          <w:tcPr>
            <w:tcW w:w="4956" w:type="dxa"/>
          </w:tcPr>
          <w:p w:rsidRPr="004370EC" w:rsidR="00874B15" w:rsidP="00216D34" w:rsidRDefault="00A90EB5" w14:paraId="48EA5E05" w14:textId="257A748B">
            <w:pPr>
              <w:cnfStyle w:val="000000100000" w:firstRow="0" w:lastRow="0" w:firstColumn="0" w:lastColumn="0" w:oddVBand="0" w:evenVBand="0" w:oddHBand="1" w:evenHBand="0" w:firstRowFirstColumn="0" w:firstRowLastColumn="0" w:lastRowFirstColumn="0" w:lastRowLastColumn="0"/>
              <w:rPr>
                <w:lang w:eastAsia="cs-CZ"/>
              </w:rPr>
            </w:pPr>
            <w:r w:rsidRPr="004370EC">
              <w:rPr>
                <w:lang w:eastAsia="cs-CZ"/>
              </w:rPr>
              <w:t xml:space="preserve">Prověření možností partnera před zahájením projektu, jasná domluva </w:t>
            </w:r>
            <w:r w:rsidRPr="004370EC" w:rsidR="0041091E">
              <w:rPr>
                <w:lang w:eastAsia="cs-CZ"/>
              </w:rPr>
              <w:t>ohledně rozdělení kompetencí. O</w:t>
            </w:r>
            <w:r w:rsidRPr="004370EC" w:rsidR="00BA7123">
              <w:rPr>
                <w:lang w:eastAsia="cs-CZ"/>
              </w:rPr>
              <w:t xml:space="preserve">bě strany </w:t>
            </w:r>
            <w:r w:rsidR="004370EC">
              <w:rPr>
                <w:lang w:eastAsia="cs-CZ"/>
              </w:rPr>
              <w:t xml:space="preserve">tak </w:t>
            </w:r>
            <w:r w:rsidRPr="004370EC" w:rsidR="00BA7123">
              <w:rPr>
                <w:lang w:eastAsia="cs-CZ"/>
              </w:rPr>
              <w:t>přesně vědí, co se očekává.</w:t>
            </w:r>
          </w:p>
          <w:p w:rsidRPr="004370EC" w:rsidR="00B96917" w:rsidP="00216D34" w:rsidRDefault="00BA7123" w14:paraId="3BBF9F73" w14:textId="2F05B1E0">
            <w:pPr>
              <w:cnfStyle w:val="000000100000" w:firstRow="0" w:lastRow="0" w:firstColumn="0" w:lastColumn="0" w:oddVBand="0" w:evenVBand="0" w:oddHBand="1" w:evenHBand="0" w:firstRowFirstColumn="0" w:firstRowLastColumn="0" w:lastRowFirstColumn="0" w:lastRowLastColumn="0"/>
              <w:rPr>
                <w:lang w:eastAsia="cs-CZ"/>
              </w:rPr>
            </w:pPr>
            <w:r w:rsidRPr="004370EC">
              <w:rPr>
                <w:lang w:eastAsia="cs-CZ"/>
              </w:rPr>
              <w:t>Pravidelná komunikace</w:t>
            </w:r>
            <w:r w:rsidRPr="004370EC" w:rsidR="00874B15">
              <w:rPr>
                <w:lang w:eastAsia="cs-CZ"/>
              </w:rPr>
              <w:t xml:space="preserve">. </w:t>
            </w:r>
            <w:r w:rsidRPr="004370EC">
              <w:rPr>
                <w:lang w:eastAsia="cs-CZ"/>
              </w:rPr>
              <w:t>Nastav</w:t>
            </w:r>
            <w:r w:rsidRPr="004370EC" w:rsidR="00874B15">
              <w:rPr>
                <w:lang w:eastAsia="cs-CZ"/>
              </w:rPr>
              <w:t>ení</w:t>
            </w:r>
            <w:r w:rsidRPr="004370EC">
              <w:rPr>
                <w:lang w:eastAsia="cs-CZ"/>
              </w:rPr>
              <w:t xml:space="preserve"> schůz</w:t>
            </w:r>
            <w:r w:rsidRPr="004370EC" w:rsidR="00874B15">
              <w:rPr>
                <w:lang w:eastAsia="cs-CZ"/>
              </w:rPr>
              <w:t>e</w:t>
            </w:r>
            <w:r w:rsidRPr="004370EC">
              <w:rPr>
                <w:lang w:eastAsia="cs-CZ"/>
              </w:rPr>
              <w:t>k a report</w:t>
            </w:r>
            <w:r w:rsidRPr="004370EC" w:rsidR="00874B15">
              <w:rPr>
                <w:lang w:eastAsia="cs-CZ"/>
              </w:rPr>
              <w:t>ů -</w:t>
            </w:r>
            <w:r w:rsidRPr="004370EC">
              <w:rPr>
                <w:lang w:eastAsia="cs-CZ"/>
              </w:rPr>
              <w:t xml:space="preserve"> přehled o stavu projektu</w:t>
            </w:r>
            <w:r w:rsidRPr="004370EC" w:rsidR="00874B15">
              <w:rPr>
                <w:lang w:eastAsia="cs-CZ"/>
              </w:rPr>
              <w:t xml:space="preserve">, </w:t>
            </w:r>
            <w:r w:rsidRPr="004370EC">
              <w:rPr>
                <w:lang w:eastAsia="cs-CZ"/>
              </w:rPr>
              <w:t>včas</w:t>
            </w:r>
            <w:r w:rsidRPr="004370EC" w:rsidR="00874B15">
              <w:rPr>
                <w:lang w:eastAsia="cs-CZ"/>
              </w:rPr>
              <w:t>né</w:t>
            </w:r>
            <w:r w:rsidRPr="004370EC">
              <w:rPr>
                <w:lang w:eastAsia="cs-CZ"/>
              </w:rPr>
              <w:t xml:space="preserve"> řeš</w:t>
            </w:r>
            <w:r w:rsidRPr="004370EC" w:rsidR="00874B15">
              <w:rPr>
                <w:lang w:eastAsia="cs-CZ"/>
              </w:rPr>
              <w:t>ení</w:t>
            </w:r>
            <w:r w:rsidRPr="004370EC">
              <w:rPr>
                <w:lang w:eastAsia="cs-CZ"/>
              </w:rPr>
              <w:t xml:space="preserve"> případn</w:t>
            </w:r>
            <w:r w:rsidRPr="004370EC" w:rsidR="00874B15">
              <w:rPr>
                <w:lang w:eastAsia="cs-CZ"/>
              </w:rPr>
              <w:t>ých</w:t>
            </w:r>
            <w:r w:rsidRPr="004370EC">
              <w:rPr>
                <w:lang w:eastAsia="cs-CZ"/>
              </w:rPr>
              <w:t xml:space="preserve"> problém</w:t>
            </w:r>
            <w:r w:rsidRPr="004370EC" w:rsidR="00874B15">
              <w:rPr>
                <w:lang w:eastAsia="cs-CZ"/>
              </w:rPr>
              <w:t>ů</w:t>
            </w:r>
            <w:r w:rsidRPr="004370EC">
              <w:rPr>
                <w:lang w:eastAsia="cs-CZ"/>
              </w:rPr>
              <w:t>.</w:t>
            </w:r>
          </w:p>
        </w:tc>
      </w:tr>
      <w:tr w:rsidR="00B96917" w:rsidTr="00333E39" w14:paraId="1A412AD2" w14:textId="77777777">
        <w:tc>
          <w:tcPr>
            <w:cnfStyle w:val="001000000000" w:firstRow="0" w:lastRow="0" w:firstColumn="1" w:lastColumn="0" w:oddVBand="0" w:evenVBand="0" w:oddHBand="0" w:evenHBand="0" w:firstRowFirstColumn="0" w:firstRowLastColumn="0" w:lastRowFirstColumn="0" w:lastRowLastColumn="0"/>
            <w:tcW w:w="0" w:type="dxa"/>
          </w:tcPr>
          <w:p w:rsidRPr="00373330" w:rsidR="00B96917" w:rsidP="00216D34" w:rsidRDefault="005D0238" w14:paraId="2791A7C1" w14:textId="77777777">
            <w:pPr>
              <w:rPr>
                <w:lang w:eastAsia="cs-CZ"/>
              </w:rPr>
            </w:pPr>
            <w:r w:rsidRPr="00373330">
              <w:rPr>
                <w:lang w:eastAsia="cs-CZ"/>
              </w:rPr>
              <w:t>Strategická optimalizace</w:t>
            </w:r>
          </w:p>
          <w:p w:rsidRPr="004E6CA2" w:rsidR="005D0238" w:rsidP="00216D34" w:rsidRDefault="006E69DB" w14:paraId="6F40747B" w14:textId="166B3952">
            <w:pPr>
              <w:rPr>
                <w:b w:val="0"/>
                <w:bCs w:val="0"/>
                <w:lang w:eastAsia="cs-CZ"/>
              </w:rPr>
            </w:pPr>
            <w:r w:rsidRPr="004E6CA2">
              <w:rPr>
                <w:b w:val="0"/>
                <w:bCs w:val="0"/>
                <w:lang w:eastAsia="cs-CZ"/>
              </w:rPr>
              <w:t xml:space="preserve">Jedná se o sadu funkčností velkého rozsahu, </w:t>
            </w:r>
            <w:r w:rsidRPr="004E6CA2" w:rsidR="00761A95">
              <w:rPr>
                <w:b w:val="0"/>
                <w:bCs w:val="0"/>
                <w:lang w:eastAsia="cs-CZ"/>
              </w:rPr>
              <w:t xml:space="preserve">řešení </w:t>
            </w:r>
            <w:r w:rsidRPr="004E6CA2" w:rsidR="00C073E1">
              <w:rPr>
                <w:b w:val="0"/>
                <w:bCs w:val="0"/>
                <w:lang w:eastAsia="cs-CZ"/>
              </w:rPr>
              <w:t xml:space="preserve">komplexních optimalizačních problémů. Riziko </w:t>
            </w:r>
            <w:r w:rsidRPr="004E6CA2" w:rsidR="005D182A">
              <w:rPr>
                <w:b w:val="0"/>
                <w:bCs w:val="0"/>
                <w:lang w:eastAsia="cs-CZ"/>
              </w:rPr>
              <w:t>nekvalitních výstupů, obtížné integrace algoritmů, nepřijetí ze strany uživatelů</w:t>
            </w:r>
            <w:r w:rsidRPr="004E6CA2" w:rsidR="00B74459">
              <w:rPr>
                <w:b w:val="0"/>
                <w:bCs w:val="0"/>
                <w:lang w:eastAsia="cs-CZ"/>
              </w:rPr>
              <w:t>.</w:t>
            </w:r>
          </w:p>
        </w:tc>
        <w:tc>
          <w:tcPr>
            <w:tcW w:w="0" w:type="dxa"/>
          </w:tcPr>
          <w:p w:rsidR="004E1845" w:rsidP="00216D34" w:rsidRDefault="004E1845" w14:paraId="4875E695" w14:textId="5CAC67E1">
            <w:pPr>
              <w:cnfStyle w:val="000000000000" w:firstRow="0" w:lastRow="0" w:firstColumn="0" w:lastColumn="0" w:oddVBand="0" w:evenVBand="0" w:oddHBand="0" w:evenHBand="0" w:firstRowFirstColumn="0" w:firstRowLastColumn="0" w:lastRowFirstColumn="0" w:lastRowLastColumn="0"/>
              <w:rPr>
                <w:lang w:eastAsia="cs-CZ"/>
              </w:rPr>
            </w:pPr>
            <w:r>
              <w:rPr>
                <w:lang w:eastAsia="cs-CZ"/>
              </w:rPr>
              <w:t>D</w:t>
            </w:r>
            <w:r w:rsidRPr="004E1845">
              <w:rPr>
                <w:lang w:eastAsia="cs-CZ"/>
              </w:rPr>
              <w:t>ůkladn</w:t>
            </w:r>
            <w:r>
              <w:rPr>
                <w:lang w:eastAsia="cs-CZ"/>
              </w:rPr>
              <w:t xml:space="preserve">á předimplementační </w:t>
            </w:r>
            <w:r w:rsidRPr="004E1845">
              <w:rPr>
                <w:lang w:eastAsia="cs-CZ"/>
              </w:rPr>
              <w:t>anal</w:t>
            </w:r>
            <w:r>
              <w:rPr>
                <w:lang w:eastAsia="cs-CZ"/>
              </w:rPr>
              <w:t xml:space="preserve">ýza </w:t>
            </w:r>
            <w:r w:rsidRPr="004E1845">
              <w:rPr>
                <w:lang w:eastAsia="cs-CZ"/>
              </w:rPr>
              <w:t xml:space="preserve">a </w:t>
            </w:r>
            <w:r>
              <w:rPr>
                <w:lang w:eastAsia="cs-CZ"/>
              </w:rPr>
              <w:t>Proof of Concept</w:t>
            </w:r>
            <w:r w:rsidRPr="004E1845">
              <w:rPr>
                <w:lang w:eastAsia="cs-CZ"/>
              </w:rPr>
              <w:t>, který ověří reálnou efektivitu nástroje.</w:t>
            </w:r>
            <w:r>
              <w:rPr>
                <w:lang w:eastAsia="cs-CZ"/>
              </w:rPr>
              <w:br/>
            </w:r>
            <w:r>
              <w:rPr>
                <w:lang w:eastAsia="cs-CZ"/>
              </w:rPr>
              <w:t>Výběr spolehlivé</w:t>
            </w:r>
            <w:r w:rsidR="00B74459">
              <w:rPr>
                <w:lang w:eastAsia="cs-CZ"/>
              </w:rPr>
              <w:t>ho</w:t>
            </w:r>
            <w:r>
              <w:rPr>
                <w:lang w:eastAsia="cs-CZ"/>
              </w:rPr>
              <w:t xml:space="preserve"> </w:t>
            </w:r>
            <w:r w:rsidR="00946393">
              <w:rPr>
                <w:lang w:eastAsia="cs-CZ"/>
              </w:rPr>
              <w:t>dodavatele řešení třetí strany, smluvní ošetření spolupráce.</w:t>
            </w:r>
          </w:p>
          <w:p w:rsidR="00B96917" w:rsidP="00216D34" w:rsidRDefault="00515F9C" w14:paraId="16C18CBF" w14:textId="07DF1214">
            <w:pPr>
              <w:cnfStyle w:val="000000000000" w:firstRow="0" w:lastRow="0" w:firstColumn="0" w:lastColumn="0" w:oddVBand="0" w:evenVBand="0" w:oddHBand="0" w:evenHBand="0" w:firstRowFirstColumn="0" w:firstRowLastColumn="0" w:lastRowFirstColumn="0" w:lastRowLastColumn="0"/>
              <w:rPr>
                <w:lang w:eastAsia="cs-CZ"/>
              </w:rPr>
            </w:pPr>
            <w:r>
              <w:rPr>
                <w:lang w:eastAsia="cs-CZ"/>
              </w:rPr>
              <w:t>Z</w:t>
            </w:r>
            <w:r w:rsidRPr="004E1845" w:rsidR="004E1845">
              <w:rPr>
                <w:lang w:eastAsia="cs-CZ"/>
              </w:rPr>
              <w:t xml:space="preserve">aškolení a </w:t>
            </w:r>
            <w:r w:rsidR="00946393">
              <w:rPr>
                <w:lang w:eastAsia="cs-CZ"/>
              </w:rPr>
              <w:t xml:space="preserve">správná </w:t>
            </w:r>
            <w:r w:rsidRPr="004E1845" w:rsidR="004E1845">
              <w:rPr>
                <w:lang w:eastAsia="cs-CZ"/>
              </w:rPr>
              <w:t xml:space="preserve">motivace </w:t>
            </w:r>
            <w:r w:rsidR="00946393">
              <w:rPr>
                <w:lang w:eastAsia="cs-CZ"/>
              </w:rPr>
              <w:t>uživatelů</w:t>
            </w:r>
            <w:r w:rsidRPr="004E1845" w:rsidR="004E1845">
              <w:rPr>
                <w:lang w:eastAsia="cs-CZ"/>
              </w:rPr>
              <w:t xml:space="preserve"> a výběr řešení s kvalitní podporou</w:t>
            </w:r>
            <w:r w:rsidR="00843E09">
              <w:rPr>
                <w:lang w:eastAsia="cs-CZ"/>
              </w:rPr>
              <w:t xml:space="preserve"> v</w:t>
            </w:r>
            <w:r>
              <w:rPr>
                <w:lang w:eastAsia="cs-CZ"/>
              </w:rPr>
              <w:t> </w:t>
            </w:r>
            <w:r w:rsidR="00843E09">
              <w:rPr>
                <w:lang w:eastAsia="cs-CZ"/>
              </w:rPr>
              <w:t>průběhu</w:t>
            </w:r>
            <w:r>
              <w:rPr>
                <w:lang w:eastAsia="cs-CZ"/>
              </w:rPr>
              <w:t xml:space="preserve"> provozu daného řešení</w:t>
            </w:r>
            <w:r w:rsidR="00946393">
              <w:rPr>
                <w:lang w:eastAsia="cs-CZ"/>
              </w:rPr>
              <w:t>.</w:t>
            </w:r>
          </w:p>
        </w:tc>
      </w:tr>
    </w:tbl>
    <w:p w:rsidR="005F4EA8" w:rsidRDefault="005F4EA8" w14:paraId="74685EDF" w14:textId="6D78D922">
      <w:pPr>
        <w:spacing w:after="0" w:line="240" w:lineRule="auto"/>
        <w:rPr>
          <w:lang w:eastAsia="cs-CZ"/>
        </w:rPr>
      </w:pPr>
      <w:r>
        <w:rPr>
          <w:lang w:eastAsia="cs-CZ"/>
        </w:rPr>
        <w:br w:type="page"/>
      </w:r>
    </w:p>
    <w:p w:rsidR="005F4EA8" w:rsidP="005F4EA8" w:rsidRDefault="005F4EA8" w14:paraId="247CA0BF" w14:textId="7A285320">
      <w:pPr>
        <w:pStyle w:val="Nadpis2"/>
        <w:rPr>
          <w:lang w:eastAsia="cs-CZ"/>
        </w:rPr>
      </w:pPr>
      <w:bookmarkStart w:name="_Ref207601132" w:id="398"/>
      <w:bookmarkStart w:name="_Toc208482757" w:id="399"/>
      <w:r>
        <w:rPr>
          <w:lang w:eastAsia="cs-CZ"/>
        </w:rPr>
        <w:t>Harmonogram dalšího postupu</w:t>
      </w:r>
      <w:bookmarkEnd w:id="398"/>
      <w:bookmarkEnd w:id="399"/>
    </w:p>
    <w:p w:rsidRPr="004E6CA2" w:rsidR="00A94A44" w:rsidP="00A94A44" w:rsidRDefault="00A94A44" w14:paraId="4990A2F6" w14:textId="72022F3A">
      <w:pPr>
        <w:rPr>
          <w:i/>
          <w:iCs/>
          <w:lang w:eastAsia="cs-CZ"/>
        </w:rPr>
      </w:pPr>
      <w:r w:rsidRPr="004E6CA2">
        <w:rPr>
          <w:i/>
          <w:iCs/>
          <w:lang w:eastAsia="cs-CZ"/>
        </w:rPr>
        <w:t xml:space="preserve">Níže uvedený harmonogram bude dále zpřesňován na základě </w:t>
      </w:r>
      <w:r w:rsidRPr="004E6CA2" w:rsidR="004D15C6">
        <w:rPr>
          <w:i/>
          <w:iCs/>
          <w:lang w:eastAsia="cs-CZ"/>
        </w:rPr>
        <w:t xml:space="preserve">dalšího </w:t>
      </w:r>
      <w:r w:rsidRPr="004E6CA2" w:rsidR="00046519">
        <w:rPr>
          <w:i/>
          <w:iCs/>
          <w:lang w:eastAsia="cs-CZ"/>
        </w:rPr>
        <w:t>průběhu projektu.</w:t>
      </w:r>
    </w:p>
    <w:p w:rsidRPr="004E6CA2" w:rsidR="004D15C6" w:rsidP="004E6CA2" w:rsidRDefault="004D15C6" w14:paraId="5F1B224A" w14:textId="6C5FBF16">
      <w:pPr>
        <w:rPr>
          <w:i/>
          <w:iCs/>
          <w:lang w:eastAsia="cs-CZ"/>
        </w:rPr>
      </w:pPr>
      <w:r w:rsidRPr="004E6CA2">
        <w:rPr>
          <w:i/>
          <w:iCs/>
          <w:lang w:eastAsia="cs-CZ"/>
        </w:rPr>
        <w:t>Zatím zahrnuje v současnosti známé / předpokládané kroky.</w:t>
      </w:r>
    </w:p>
    <w:tbl>
      <w:tblPr>
        <w:tblStyle w:val="Tabulkasmkou4zvraznn3"/>
        <w:tblW w:w="0" w:type="auto"/>
        <w:tblLook w:val="04A0" w:firstRow="1" w:lastRow="0" w:firstColumn="1" w:lastColumn="0" w:noHBand="0" w:noVBand="1"/>
      </w:tblPr>
      <w:tblGrid>
        <w:gridCol w:w="1924"/>
        <w:gridCol w:w="2351"/>
        <w:gridCol w:w="1303"/>
        <w:gridCol w:w="609"/>
        <w:gridCol w:w="2875"/>
      </w:tblGrid>
      <w:tr w:rsidR="00876BA2" w:rsidTr="00CF52E4" w14:paraId="24F5BBE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AA158A" w:rsidRDefault="00AA158A" w14:paraId="62868DC8" w14:textId="77777777">
            <w:pPr>
              <w:jc w:val="center"/>
              <w:rPr>
                <w:rFonts w:eastAsia="Times New Roman" w:cs="Arial"/>
              </w:rPr>
            </w:pPr>
            <w:r>
              <w:rPr>
                <w:rFonts w:eastAsia="Times New Roman" w:cs="Arial"/>
              </w:rPr>
              <w:t>Název</w:t>
            </w:r>
          </w:p>
        </w:tc>
        <w:tc>
          <w:tcPr>
            <w:tcW w:w="0" w:type="auto"/>
            <w:hideMark/>
          </w:tcPr>
          <w:p w:rsidR="00AA158A" w:rsidRDefault="00AA158A" w14:paraId="5EFA1C6D"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s="Arial"/>
              </w:rPr>
            </w:pPr>
            <w:r>
              <w:rPr>
                <w:rFonts w:eastAsia="Times New Roman" w:cs="Arial"/>
              </w:rPr>
              <w:t>Popis</w:t>
            </w:r>
          </w:p>
        </w:tc>
        <w:tc>
          <w:tcPr>
            <w:tcW w:w="0" w:type="auto"/>
            <w:hideMark/>
          </w:tcPr>
          <w:p w:rsidR="00AA158A" w:rsidRDefault="00AA158A" w14:paraId="3C217B95"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s="Arial"/>
              </w:rPr>
            </w:pPr>
            <w:r>
              <w:rPr>
                <w:rFonts w:eastAsia="Times New Roman" w:cs="Arial"/>
              </w:rPr>
              <w:t>Termín realizace</w:t>
            </w:r>
          </w:p>
        </w:tc>
        <w:tc>
          <w:tcPr>
            <w:tcW w:w="0" w:type="auto"/>
            <w:hideMark/>
          </w:tcPr>
          <w:p w:rsidR="00AA158A" w:rsidRDefault="00AA158A" w14:paraId="6B8ED1E0"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s="Arial"/>
              </w:rPr>
            </w:pPr>
            <w:r>
              <w:rPr>
                <w:rFonts w:eastAsia="Times New Roman" w:cs="Arial"/>
              </w:rPr>
              <w:t>Stav</w:t>
            </w:r>
          </w:p>
        </w:tc>
        <w:tc>
          <w:tcPr>
            <w:tcW w:w="0" w:type="auto"/>
            <w:hideMark/>
          </w:tcPr>
          <w:p w:rsidR="00AA158A" w:rsidRDefault="00AA158A" w14:paraId="61167AE7" w14:textId="77777777">
            <w:pPr>
              <w:jc w:val="center"/>
              <w:cnfStyle w:val="100000000000" w:firstRow="1" w:lastRow="0" w:firstColumn="0" w:lastColumn="0" w:oddVBand="0" w:evenVBand="0" w:oddHBand="0" w:evenHBand="0" w:firstRowFirstColumn="0" w:firstRowLastColumn="0" w:lastRowFirstColumn="0" w:lastRowLastColumn="0"/>
              <w:rPr>
                <w:rFonts w:eastAsia="Times New Roman" w:cs="Arial"/>
              </w:rPr>
            </w:pPr>
            <w:r>
              <w:rPr>
                <w:rFonts w:eastAsia="Times New Roman" w:cs="Arial"/>
              </w:rPr>
              <w:t>Komentář ke stavu</w:t>
            </w:r>
          </w:p>
        </w:tc>
      </w:tr>
      <w:tr w:rsidR="00A470E2" w:rsidTr="00CF52E4" w14:paraId="6110CCC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4E6CA2" w:rsidR="00AA158A" w:rsidP="00AA158A" w:rsidRDefault="00AA158A" w14:paraId="74143B14" w14:textId="77777777">
            <w:pPr>
              <w:rPr>
                <w:b w:val="0"/>
                <w:bCs w:val="0"/>
              </w:rPr>
            </w:pPr>
            <w:r w:rsidRPr="004E6CA2">
              <w:rPr>
                <w:b w:val="0"/>
                <w:bCs w:val="0"/>
              </w:rPr>
              <w:t>Schůzky k funkčním požadavkům</w:t>
            </w:r>
          </w:p>
          <w:p w:rsidRPr="004E6CA2" w:rsidR="00A94A44" w:rsidP="00AA158A" w:rsidRDefault="00A94A44" w14:paraId="64E8AE2D" w14:textId="64B827AF">
            <w:pPr>
              <w:rPr>
                <w:b w:val="0"/>
                <w:bCs w:val="0"/>
              </w:rPr>
            </w:pPr>
            <w:r w:rsidRPr="004E6CA2">
              <w:rPr>
                <w:b w:val="0"/>
                <w:bCs w:val="0"/>
              </w:rPr>
              <w:t>(RAD, MP SK)</w:t>
            </w:r>
          </w:p>
        </w:tc>
        <w:tc>
          <w:tcPr>
            <w:tcW w:w="0" w:type="auto"/>
            <w:hideMark/>
          </w:tcPr>
          <w:p w:rsidR="00AA158A" w:rsidP="00AA158A" w:rsidRDefault="00AA158A" w14:paraId="4D6ECE56" w14:textId="77777777">
            <w:pPr>
              <w:cnfStyle w:val="000000100000" w:firstRow="0" w:lastRow="0" w:firstColumn="0" w:lastColumn="0" w:oddVBand="0" w:evenVBand="0" w:oddHBand="1" w:evenHBand="0" w:firstRowFirstColumn="0" w:firstRowLastColumn="0" w:lastRowFirstColumn="0" w:lastRowLastColumn="0"/>
            </w:pPr>
            <w:r>
              <w:t>WS / mítinky k vyjasnění funkčních požadavků na CS</w:t>
            </w:r>
          </w:p>
        </w:tc>
        <w:tc>
          <w:tcPr>
            <w:tcW w:w="0" w:type="auto"/>
            <w:hideMark/>
          </w:tcPr>
          <w:p w:rsidR="00AA158A" w:rsidP="00AA158A" w:rsidRDefault="00A94A44" w14:paraId="2EEE98DA" w14:textId="32A13D4C">
            <w:pPr>
              <w:cnfStyle w:val="000000100000" w:firstRow="0" w:lastRow="0" w:firstColumn="0" w:lastColumn="0" w:oddVBand="0" w:evenVBand="0" w:oddHBand="1" w:evenHBand="0" w:firstRowFirstColumn="0" w:firstRowLastColumn="0" w:lastRowFirstColumn="0" w:lastRowLastColumn="0"/>
            </w:pPr>
            <w:r>
              <w:t>06 / 2025</w:t>
            </w:r>
          </w:p>
        </w:tc>
        <w:tc>
          <w:tcPr>
            <w:tcW w:w="0" w:type="auto"/>
            <w:hideMark/>
          </w:tcPr>
          <w:p w:rsidR="00AA158A" w:rsidP="00AA158A" w:rsidRDefault="00AA158A" w14:paraId="126AB459" w14:textId="36E0F84E">
            <w:pPr>
              <w:cnfStyle w:val="000000100000" w:firstRow="0" w:lastRow="0" w:firstColumn="0" w:lastColumn="0" w:oddVBand="0" w:evenVBand="0" w:oddHBand="1" w:evenHBand="0" w:firstRowFirstColumn="0" w:firstRowLastColumn="0" w:lastRowFirstColumn="0" w:lastRowLastColumn="0"/>
            </w:pPr>
            <w:r w:rsidRPr="004E6CA2">
              <w:rPr>
                <w:rFonts w:ascii="Wingdings" w:hAnsi="Wingdings" w:eastAsia="Wingdings" w:cs="Wingdings"/>
                <w:color w:val="00B050"/>
              </w:rPr>
              <w:t>ü</w:t>
            </w:r>
          </w:p>
        </w:tc>
        <w:tc>
          <w:tcPr>
            <w:tcW w:w="0" w:type="auto"/>
            <w:hideMark/>
          </w:tcPr>
          <w:p w:rsidR="00AA158A" w:rsidP="00AA158A" w:rsidRDefault="00AA158A" w14:paraId="229562F2" w14:textId="77777777">
            <w:pPr>
              <w:cnfStyle w:val="000000100000" w:firstRow="0" w:lastRow="0" w:firstColumn="0" w:lastColumn="0" w:oddVBand="0" w:evenVBand="0" w:oddHBand="1" w:evenHBand="0" w:firstRowFirstColumn="0" w:firstRowLastColumn="0" w:lastRowFirstColumn="0" w:lastRowLastColumn="0"/>
            </w:pPr>
            <w:r>
              <w:t> </w:t>
            </w:r>
          </w:p>
        </w:tc>
      </w:tr>
      <w:tr w:rsidR="00AA158A" w:rsidTr="004E6CA2" w14:paraId="57B41E89"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4E6CA2" w:rsidR="00A94A44" w:rsidP="00AA158A" w:rsidRDefault="00AA158A" w14:paraId="44FDCC36" w14:textId="77777777">
            <w:pPr>
              <w:rPr>
                <w:b w:val="0"/>
                <w:bCs w:val="0"/>
              </w:rPr>
            </w:pPr>
            <w:r w:rsidRPr="004E6CA2">
              <w:rPr>
                <w:b w:val="0"/>
                <w:bCs w:val="0"/>
              </w:rPr>
              <w:t>Schválení funkčních požadavků</w:t>
            </w:r>
            <w:r w:rsidRPr="004E6CA2" w:rsidR="00A94A44">
              <w:rPr>
                <w:b w:val="0"/>
                <w:bCs w:val="0"/>
              </w:rPr>
              <w:t xml:space="preserve"> </w:t>
            </w:r>
          </w:p>
          <w:p w:rsidRPr="004E6CA2" w:rsidR="00AA158A" w:rsidP="00AA158A" w:rsidRDefault="00A94A44" w14:paraId="51C89D41" w14:textId="3790EC32">
            <w:pPr>
              <w:rPr>
                <w:b w:val="0"/>
                <w:bCs w:val="0"/>
              </w:rPr>
            </w:pPr>
            <w:r w:rsidRPr="004E6CA2">
              <w:rPr>
                <w:b w:val="0"/>
                <w:bCs w:val="0"/>
              </w:rPr>
              <w:t>(MP SK)</w:t>
            </w:r>
          </w:p>
        </w:tc>
        <w:tc>
          <w:tcPr>
            <w:tcW w:w="0" w:type="auto"/>
            <w:hideMark/>
          </w:tcPr>
          <w:p w:rsidR="00AA158A" w:rsidP="00AA158A" w:rsidRDefault="00AA158A" w14:paraId="1845AB3F" w14:textId="77777777">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AA158A" w:rsidP="00AA158A" w:rsidRDefault="00AA158A" w14:paraId="43C74131" w14:textId="77777777">
            <w:pPr>
              <w:cnfStyle w:val="000000000000" w:firstRow="0" w:lastRow="0" w:firstColumn="0" w:lastColumn="0" w:oddVBand="0" w:evenVBand="0" w:oddHBand="0" w:evenHBand="0" w:firstRowFirstColumn="0" w:firstRowLastColumn="0" w:lastRowFirstColumn="0" w:lastRowLastColumn="0"/>
            </w:pPr>
            <w:r>
              <w:t>9.7.2025</w:t>
            </w:r>
          </w:p>
        </w:tc>
        <w:tc>
          <w:tcPr>
            <w:tcW w:w="0" w:type="auto"/>
            <w:hideMark/>
          </w:tcPr>
          <w:p w:rsidR="00AA158A" w:rsidP="00AA158A" w:rsidRDefault="00AA158A" w14:paraId="4E1CBC35" w14:textId="731F7D85">
            <w:pPr>
              <w:cnfStyle w:val="000000000000" w:firstRow="0" w:lastRow="0" w:firstColumn="0" w:lastColumn="0" w:oddVBand="0" w:evenVBand="0" w:oddHBand="0" w:evenHBand="0" w:firstRowFirstColumn="0" w:firstRowLastColumn="0" w:lastRowFirstColumn="0" w:lastRowLastColumn="0"/>
            </w:pPr>
            <w:r w:rsidRPr="00960FBE">
              <w:rPr>
                <w:rFonts w:ascii="Wingdings" w:hAnsi="Wingdings" w:eastAsia="Wingdings" w:cs="Wingdings"/>
                <w:color w:val="00B050"/>
              </w:rPr>
              <w:t>ü</w:t>
            </w:r>
          </w:p>
        </w:tc>
        <w:tc>
          <w:tcPr>
            <w:tcW w:w="0" w:type="auto"/>
            <w:hideMark/>
          </w:tcPr>
          <w:p w:rsidR="00AA158A" w:rsidP="00AA158A" w:rsidRDefault="00AA158A" w14:paraId="3F6D1B11" w14:textId="77777777">
            <w:pPr>
              <w:cnfStyle w:val="000000000000" w:firstRow="0" w:lastRow="0" w:firstColumn="0" w:lastColumn="0" w:oddVBand="0" w:evenVBand="0" w:oddHBand="0" w:evenHBand="0" w:firstRowFirstColumn="0" w:firstRowLastColumn="0" w:lastRowFirstColumn="0" w:lastRowLastColumn="0"/>
            </w:pPr>
            <w:r>
              <w:t>Schváleno ze strany MPG bez připomínek - mail p. Stiksa 8.7. 10:42.</w:t>
            </w:r>
          </w:p>
        </w:tc>
      </w:tr>
      <w:tr w:rsidR="00A470E2" w:rsidTr="00CF52E4" w14:paraId="5F96844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4E6CA2" w:rsidR="00AA158A" w:rsidP="00AA158A" w:rsidRDefault="00AA158A" w14:paraId="340452EC" w14:textId="77777777">
            <w:pPr>
              <w:rPr>
                <w:b w:val="0"/>
                <w:bCs w:val="0"/>
              </w:rPr>
            </w:pPr>
            <w:r w:rsidRPr="004E6CA2">
              <w:rPr>
                <w:b w:val="0"/>
                <w:bCs w:val="0"/>
              </w:rPr>
              <w:t>Příprava konceptu a fází řešení</w:t>
            </w:r>
          </w:p>
        </w:tc>
        <w:tc>
          <w:tcPr>
            <w:tcW w:w="0" w:type="auto"/>
            <w:hideMark/>
          </w:tcPr>
          <w:p w:rsidR="00AA158A" w:rsidRDefault="00AA158A" w14:paraId="24EE09D1" w14:textId="77777777">
            <w:pPr>
              <w:cnfStyle w:val="000000100000" w:firstRow="0" w:lastRow="0" w:firstColumn="0" w:lastColumn="0" w:oddVBand="0" w:evenVBand="0" w:oddHBand="1" w:evenHBand="0" w:firstRowFirstColumn="0" w:firstRowLastColumn="0" w:lastRowFirstColumn="0" w:lastRowLastColumn="0"/>
              <w:rPr>
                <w:rFonts w:eastAsiaTheme="minorEastAsia"/>
              </w:rPr>
            </w:pPr>
            <w:r>
              <w:t>Příprava konceptu návrhu řešení</w:t>
            </w:r>
          </w:p>
          <w:p w:rsidR="00AA158A" w:rsidRDefault="00AA158A" w14:paraId="5AFB67D9" w14:textId="77777777">
            <w:pPr>
              <w:cnfStyle w:val="000000100000" w:firstRow="0" w:lastRow="0" w:firstColumn="0" w:lastColumn="0" w:oddVBand="0" w:evenVBand="0" w:oddHBand="1" w:evenHBand="0" w:firstRowFirstColumn="0" w:firstRowLastColumn="0" w:lastRowFirstColumn="0" w:lastRowLastColumn="0"/>
            </w:pPr>
            <w:r>
              <w:t>Návrh fází</w:t>
            </w:r>
          </w:p>
          <w:p w:rsidR="00AA158A" w:rsidRDefault="00AA158A" w14:paraId="79CBD043" w14:textId="77777777">
            <w:pPr>
              <w:cnfStyle w:val="000000100000" w:firstRow="0" w:lastRow="0" w:firstColumn="0" w:lastColumn="0" w:oddVBand="0" w:evenVBand="0" w:oddHBand="1" w:evenHBand="0" w:firstRowFirstColumn="0" w:firstRowLastColumn="0" w:lastRowFirstColumn="0" w:lastRowLastColumn="0"/>
            </w:pPr>
            <w:r>
              <w:t>Podklad pro hrubé odhady</w:t>
            </w:r>
          </w:p>
        </w:tc>
        <w:tc>
          <w:tcPr>
            <w:tcW w:w="0" w:type="auto"/>
            <w:hideMark/>
          </w:tcPr>
          <w:p w:rsidR="00AA158A" w:rsidP="00AA158A" w:rsidRDefault="00AA158A" w14:paraId="1B0191C7" w14:textId="77777777">
            <w:pPr>
              <w:cnfStyle w:val="000000100000" w:firstRow="0" w:lastRow="0" w:firstColumn="0" w:lastColumn="0" w:oddVBand="0" w:evenVBand="0" w:oddHBand="1" w:evenHBand="0" w:firstRowFirstColumn="0" w:firstRowLastColumn="0" w:lastRowFirstColumn="0" w:lastRowLastColumn="0"/>
            </w:pPr>
            <w:r>
              <w:t>29.8.2025</w:t>
            </w:r>
          </w:p>
        </w:tc>
        <w:tc>
          <w:tcPr>
            <w:tcW w:w="0" w:type="auto"/>
            <w:hideMark/>
          </w:tcPr>
          <w:p w:rsidR="00AA158A" w:rsidP="00AA158A" w:rsidRDefault="00AA158A" w14:paraId="26424773" w14:textId="77777777">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AA158A" w:rsidP="00AA158A" w:rsidRDefault="00AA158A" w14:paraId="57BBDD8B" w14:textId="699E3F51">
            <w:pPr>
              <w:cnfStyle w:val="000000100000" w:firstRow="0" w:lastRow="0" w:firstColumn="0" w:lastColumn="0" w:oddVBand="0" w:evenVBand="0" w:oddHBand="1" w:evenHBand="0" w:firstRowFirstColumn="0" w:firstRowLastColumn="0" w:lastRowFirstColumn="0" w:lastRowLastColumn="0"/>
            </w:pPr>
            <w:r>
              <w:t>Připraveno k prezentaci zákazníkovi dne 4.9. 2025</w:t>
            </w:r>
          </w:p>
        </w:tc>
      </w:tr>
      <w:tr w:rsidR="00AA158A" w:rsidTr="004E6CA2" w14:paraId="2179BA77"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4E6CA2" w:rsidR="00AA158A" w:rsidP="00AA158A" w:rsidRDefault="00AA158A" w14:paraId="6FC79969" w14:textId="77777777">
            <w:pPr>
              <w:rPr>
                <w:b w:val="0"/>
                <w:bCs w:val="0"/>
              </w:rPr>
            </w:pPr>
            <w:r w:rsidRPr="004E6CA2">
              <w:rPr>
                <w:b w:val="0"/>
                <w:bCs w:val="0"/>
              </w:rPr>
              <w:t>Schválení konceptu</w:t>
            </w:r>
          </w:p>
        </w:tc>
        <w:tc>
          <w:tcPr>
            <w:tcW w:w="0" w:type="auto"/>
            <w:hideMark/>
          </w:tcPr>
          <w:p w:rsidR="00AA158A" w:rsidP="00AA158A" w:rsidRDefault="00AA158A" w14:paraId="5755365F" w14:textId="77777777">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AA158A" w:rsidP="00AA158A" w:rsidRDefault="00AA158A" w14:paraId="7B13C3A2" w14:textId="77777777">
            <w:pPr>
              <w:cnfStyle w:val="000000000000" w:firstRow="0" w:lastRow="0" w:firstColumn="0" w:lastColumn="0" w:oddVBand="0" w:evenVBand="0" w:oddHBand="0" w:evenHBand="0" w:firstRowFirstColumn="0" w:firstRowLastColumn="0" w:lastRowFirstColumn="0" w:lastRowLastColumn="0"/>
            </w:pPr>
            <w:r>
              <w:t>11.9.2025</w:t>
            </w:r>
          </w:p>
        </w:tc>
        <w:tc>
          <w:tcPr>
            <w:tcW w:w="0" w:type="auto"/>
            <w:hideMark/>
          </w:tcPr>
          <w:p w:rsidR="00AA158A" w:rsidP="00AA158A" w:rsidRDefault="00AA158A" w14:paraId="404517FC" w14:textId="77777777">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AA158A" w:rsidP="00AA158A" w:rsidRDefault="00AA158A" w14:paraId="35B5FB62" w14:textId="77777777">
            <w:pPr>
              <w:cnfStyle w:val="000000000000" w:firstRow="0" w:lastRow="0" w:firstColumn="0" w:lastColumn="0" w:oddVBand="0" w:evenVBand="0" w:oddHBand="0" w:evenHBand="0" w:firstRowFirstColumn="0" w:firstRowLastColumn="0" w:lastRowFirstColumn="0" w:lastRowLastColumn="0"/>
            </w:pPr>
            <w:r>
              <w:t> </w:t>
            </w:r>
          </w:p>
        </w:tc>
      </w:tr>
      <w:tr w:rsidR="00A470E2" w:rsidTr="00CF52E4" w14:paraId="2CF955E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4E6CA2" w:rsidR="00AA158A" w:rsidP="00AA158A" w:rsidRDefault="00191BBC" w14:paraId="68507A9E" w14:textId="0214DA15">
            <w:pPr>
              <w:rPr>
                <w:b w:val="0"/>
                <w:bCs w:val="0"/>
              </w:rPr>
            </w:pPr>
            <w:r w:rsidRPr="004E6CA2">
              <w:rPr>
                <w:b w:val="0"/>
                <w:bCs w:val="0"/>
              </w:rPr>
              <w:t>Podání nabídky</w:t>
            </w:r>
          </w:p>
        </w:tc>
        <w:tc>
          <w:tcPr>
            <w:tcW w:w="0" w:type="auto"/>
            <w:hideMark/>
          </w:tcPr>
          <w:p w:rsidR="00AA158A" w:rsidP="00AA158A" w:rsidRDefault="00AA158A" w14:paraId="727CE30D" w14:textId="77777777">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AA158A" w:rsidP="00AA158A" w:rsidRDefault="00AA158A" w14:paraId="3C1F59E4" w14:textId="77777777">
            <w:pPr>
              <w:cnfStyle w:val="000000100000" w:firstRow="0" w:lastRow="0" w:firstColumn="0" w:lastColumn="0" w:oddVBand="0" w:evenVBand="0" w:oddHBand="1" w:evenHBand="0" w:firstRowFirstColumn="0" w:firstRowLastColumn="0" w:lastRowFirstColumn="0" w:lastRowLastColumn="0"/>
            </w:pPr>
            <w:r>
              <w:t>6.10.2025</w:t>
            </w:r>
          </w:p>
        </w:tc>
        <w:tc>
          <w:tcPr>
            <w:tcW w:w="0" w:type="auto"/>
            <w:hideMark/>
          </w:tcPr>
          <w:p w:rsidR="00AA158A" w:rsidP="00AA158A" w:rsidRDefault="00AA158A" w14:paraId="19C85686" w14:textId="77777777">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AA158A" w:rsidP="00AA158A" w:rsidRDefault="00AA158A" w14:paraId="35AC0C3A" w14:textId="77777777">
            <w:pPr>
              <w:cnfStyle w:val="000000100000" w:firstRow="0" w:lastRow="0" w:firstColumn="0" w:lastColumn="0" w:oddVBand="0" w:evenVBand="0" w:oddHBand="1" w:evenHBand="0" w:firstRowFirstColumn="0" w:firstRowLastColumn="0" w:lastRowFirstColumn="0" w:lastRowLastColumn="0"/>
            </w:pPr>
            <w:r>
              <w:t> </w:t>
            </w:r>
          </w:p>
        </w:tc>
      </w:tr>
      <w:tr w:rsidR="00AA158A" w:rsidTr="004E6CA2" w14:paraId="2908C8B8"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4E6CA2" w:rsidR="00AA158A" w:rsidP="00AA158A" w:rsidRDefault="00AA158A" w14:paraId="5A23923E" w14:textId="77777777">
            <w:pPr>
              <w:rPr>
                <w:b w:val="0"/>
                <w:bCs w:val="0"/>
              </w:rPr>
            </w:pPr>
            <w:r w:rsidRPr="004E6CA2">
              <w:rPr>
                <w:b w:val="0"/>
                <w:bCs w:val="0"/>
              </w:rPr>
              <w:t>Návrh řešení I. fáze</w:t>
            </w:r>
          </w:p>
        </w:tc>
        <w:tc>
          <w:tcPr>
            <w:tcW w:w="0" w:type="auto"/>
            <w:hideMark/>
          </w:tcPr>
          <w:p w:rsidR="00AA158A" w:rsidRDefault="00AA158A" w14:paraId="21AE3376" w14:textId="77777777">
            <w:pPr>
              <w:cnfStyle w:val="000000000000" w:firstRow="0" w:lastRow="0" w:firstColumn="0" w:lastColumn="0" w:oddVBand="0" w:evenVBand="0" w:oddHBand="0" w:evenHBand="0" w:firstRowFirstColumn="0" w:firstRowLastColumn="0" w:lastRowFirstColumn="0" w:lastRowLastColumn="0"/>
              <w:rPr>
                <w:rFonts w:eastAsiaTheme="minorEastAsia"/>
              </w:rPr>
            </w:pPr>
            <w:r>
              <w:t> </w:t>
            </w:r>
          </w:p>
        </w:tc>
        <w:tc>
          <w:tcPr>
            <w:tcW w:w="0" w:type="auto"/>
            <w:hideMark/>
          </w:tcPr>
          <w:p w:rsidR="00AA158A" w:rsidP="00AA158A" w:rsidRDefault="00A94A44" w14:paraId="32F8EEAA" w14:textId="75CD24CA">
            <w:pPr>
              <w:cnfStyle w:val="000000000000" w:firstRow="0" w:lastRow="0" w:firstColumn="0" w:lastColumn="0" w:oddVBand="0" w:evenVBand="0" w:oddHBand="0" w:evenHBand="0" w:firstRowFirstColumn="0" w:firstRowLastColumn="0" w:lastRowFirstColumn="0" w:lastRowLastColumn="0"/>
            </w:pPr>
            <w:r>
              <w:t>12/2025</w:t>
            </w:r>
          </w:p>
        </w:tc>
        <w:tc>
          <w:tcPr>
            <w:tcW w:w="0" w:type="auto"/>
            <w:hideMark/>
          </w:tcPr>
          <w:p w:rsidR="00AA158A" w:rsidP="00AA158A" w:rsidRDefault="00AA158A" w14:paraId="12E8BD76" w14:textId="77777777">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AA158A" w:rsidP="00AA158A" w:rsidRDefault="00AA158A" w14:paraId="05B91935" w14:textId="77777777">
            <w:pPr>
              <w:cnfStyle w:val="000000000000" w:firstRow="0" w:lastRow="0" w:firstColumn="0" w:lastColumn="0" w:oddVBand="0" w:evenVBand="0" w:oddHBand="0" w:evenHBand="0" w:firstRowFirstColumn="0" w:firstRowLastColumn="0" w:lastRowFirstColumn="0" w:lastRowLastColumn="0"/>
            </w:pPr>
            <w:r>
              <w:t> </w:t>
            </w:r>
          </w:p>
        </w:tc>
      </w:tr>
      <w:tr w:rsidR="00A470E2" w:rsidTr="00CF52E4" w14:paraId="1A95461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CB389E" w:rsidR="00AA158A" w:rsidP="00AA158A" w:rsidRDefault="00AA158A" w14:paraId="5108F2BD" w14:textId="77777777">
            <w:r w:rsidRPr="00AA158A">
              <w:t> </w:t>
            </w:r>
          </w:p>
        </w:tc>
        <w:tc>
          <w:tcPr>
            <w:tcW w:w="0" w:type="auto"/>
            <w:hideMark/>
          </w:tcPr>
          <w:p w:rsidR="00AA158A" w:rsidP="00AA158A" w:rsidRDefault="00AA158A" w14:paraId="5F5529D4" w14:textId="77777777">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AA158A" w:rsidP="00AA158A" w:rsidRDefault="00AA158A" w14:paraId="61329CCE" w14:textId="77777777">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AA158A" w:rsidP="00AA158A" w:rsidRDefault="00AA158A" w14:paraId="6DB66F2A" w14:textId="77777777">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AA158A" w:rsidP="00AA158A" w:rsidRDefault="00AA158A" w14:paraId="0AD3806B" w14:textId="77777777">
            <w:pPr>
              <w:cnfStyle w:val="000000100000" w:firstRow="0" w:lastRow="0" w:firstColumn="0" w:lastColumn="0" w:oddVBand="0" w:evenVBand="0" w:oddHBand="1" w:evenHBand="0" w:firstRowFirstColumn="0" w:firstRowLastColumn="0" w:lastRowFirstColumn="0" w:lastRowLastColumn="0"/>
            </w:pPr>
            <w:r>
              <w:t> </w:t>
            </w:r>
          </w:p>
        </w:tc>
      </w:tr>
      <w:tr w:rsidR="00AA158A" w:rsidTr="004E6CA2" w14:paraId="1C0FE7F8"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CB389E" w:rsidR="00AA158A" w:rsidP="00AA158A" w:rsidRDefault="00AA158A" w14:paraId="5DBCF71B" w14:textId="77777777">
            <w:r w:rsidRPr="00AA158A">
              <w:t> </w:t>
            </w:r>
          </w:p>
        </w:tc>
        <w:tc>
          <w:tcPr>
            <w:tcW w:w="0" w:type="auto"/>
            <w:hideMark/>
          </w:tcPr>
          <w:p w:rsidR="00AA158A" w:rsidP="00AA158A" w:rsidRDefault="00AA158A" w14:paraId="3560B687" w14:textId="77777777">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AA158A" w:rsidP="00AA158A" w:rsidRDefault="00AA158A" w14:paraId="5A472C36" w14:textId="77777777">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AA158A" w:rsidP="00AA158A" w:rsidRDefault="00AA158A" w14:paraId="77780548" w14:textId="77777777">
            <w:pPr>
              <w:cnfStyle w:val="000000000000" w:firstRow="0" w:lastRow="0" w:firstColumn="0" w:lastColumn="0" w:oddVBand="0" w:evenVBand="0" w:oddHBand="0" w:evenHBand="0" w:firstRowFirstColumn="0" w:firstRowLastColumn="0" w:lastRowFirstColumn="0" w:lastRowLastColumn="0"/>
            </w:pPr>
            <w:r>
              <w:t> </w:t>
            </w:r>
          </w:p>
        </w:tc>
        <w:tc>
          <w:tcPr>
            <w:tcW w:w="0" w:type="auto"/>
            <w:hideMark/>
          </w:tcPr>
          <w:p w:rsidR="00AA158A" w:rsidP="00AA158A" w:rsidRDefault="00AA158A" w14:paraId="526F8A0D" w14:textId="77777777">
            <w:pPr>
              <w:cnfStyle w:val="000000000000" w:firstRow="0" w:lastRow="0" w:firstColumn="0" w:lastColumn="0" w:oddVBand="0" w:evenVBand="0" w:oddHBand="0" w:evenHBand="0" w:firstRowFirstColumn="0" w:firstRowLastColumn="0" w:lastRowFirstColumn="0" w:lastRowLastColumn="0"/>
            </w:pPr>
            <w:r>
              <w:t> </w:t>
            </w:r>
          </w:p>
        </w:tc>
      </w:tr>
      <w:tr w:rsidR="00A470E2" w:rsidTr="00CF52E4" w14:paraId="7FDB841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CB389E" w:rsidR="00AA158A" w:rsidP="00AA158A" w:rsidRDefault="00AA158A" w14:paraId="2942E75E" w14:textId="77777777">
            <w:r w:rsidRPr="00AA158A">
              <w:t> </w:t>
            </w:r>
          </w:p>
        </w:tc>
        <w:tc>
          <w:tcPr>
            <w:tcW w:w="0" w:type="auto"/>
            <w:hideMark/>
          </w:tcPr>
          <w:p w:rsidR="00AA158A" w:rsidP="00AA158A" w:rsidRDefault="00AA158A" w14:paraId="06B2C590" w14:textId="77777777">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AA158A" w:rsidP="00AA158A" w:rsidRDefault="00AA158A" w14:paraId="1351D292" w14:textId="77777777">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AA158A" w:rsidP="00AA158A" w:rsidRDefault="00AA158A" w14:paraId="4507F9CA" w14:textId="77777777">
            <w:pPr>
              <w:cnfStyle w:val="000000100000" w:firstRow="0" w:lastRow="0" w:firstColumn="0" w:lastColumn="0" w:oddVBand="0" w:evenVBand="0" w:oddHBand="1" w:evenHBand="0" w:firstRowFirstColumn="0" w:firstRowLastColumn="0" w:lastRowFirstColumn="0" w:lastRowLastColumn="0"/>
            </w:pPr>
            <w:r>
              <w:t> </w:t>
            </w:r>
          </w:p>
        </w:tc>
        <w:tc>
          <w:tcPr>
            <w:tcW w:w="0" w:type="auto"/>
            <w:hideMark/>
          </w:tcPr>
          <w:p w:rsidR="00AA158A" w:rsidP="00AA158A" w:rsidRDefault="00AA158A" w14:paraId="5E06908D" w14:textId="77777777">
            <w:pPr>
              <w:cnfStyle w:val="000000100000" w:firstRow="0" w:lastRow="0" w:firstColumn="0" w:lastColumn="0" w:oddVBand="0" w:evenVBand="0" w:oddHBand="1" w:evenHBand="0" w:firstRowFirstColumn="0" w:firstRowLastColumn="0" w:lastRowFirstColumn="0" w:lastRowLastColumn="0"/>
            </w:pPr>
            <w:r>
              <w:t> </w:t>
            </w:r>
          </w:p>
        </w:tc>
      </w:tr>
    </w:tbl>
    <w:p w:rsidR="003E6978" w:rsidRDefault="003E6978" w14:paraId="26A377C3" w14:textId="79A597B5">
      <w:pPr>
        <w:spacing w:after="0" w:line="240" w:lineRule="auto"/>
        <w:rPr>
          <w:lang w:eastAsia="cs-CZ"/>
        </w:rPr>
      </w:pPr>
      <w:r>
        <w:rPr>
          <w:lang w:eastAsia="cs-CZ"/>
        </w:rPr>
        <w:br w:type="page"/>
      </w:r>
    </w:p>
    <w:p w:rsidRPr="00322B5C" w:rsidR="000F58C9" w:rsidP="009D6CBF" w:rsidRDefault="00B548D9" w14:paraId="21878364" w14:textId="11B61C6C">
      <w:pPr>
        <w:pStyle w:val="Nadpis2"/>
        <w:rPr>
          <w:lang w:eastAsia="cs-CZ"/>
        </w:rPr>
      </w:pPr>
      <w:bookmarkStart w:name="_Toc208482758" w:id="400"/>
      <w:r>
        <w:rPr>
          <w:lang w:eastAsia="cs-CZ"/>
        </w:rPr>
        <w:t>Otevřené body</w:t>
      </w:r>
      <w:bookmarkEnd w:id="400"/>
    </w:p>
    <w:tbl>
      <w:tblPr>
        <w:tblStyle w:val="Tabulkasmkou4zvraznn3"/>
        <w:tblW w:w="0" w:type="auto"/>
        <w:tblLook w:val="04A0" w:firstRow="1" w:lastRow="0" w:firstColumn="1" w:lastColumn="0" w:noHBand="0" w:noVBand="1"/>
      </w:tblPr>
      <w:tblGrid>
        <w:gridCol w:w="379"/>
        <w:gridCol w:w="1258"/>
        <w:gridCol w:w="4113"/>
        <w:gridCol w:w="3312"/>
      </w:tblGrid>
      <w:tr w:rsidRPr="008A5126" w:rsidR="00EB3D6A" w:rsidTr="00CF52E4" w14:paraId="10E064D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8A5126" w:rsidR="000F58C9" w:rsidRDefault="000F58C9" w14:paraId="66C84DB2" w14:textId="77777777">
            <w:pPr>
              <w:spacing w:after="0" w:line="240" w:lineRule="auto"/>
              <w:rPr>
                <w:lang w:eastAsia="cs-CZ"/>
              </w:rPr>
            </w:pPr>
            <w:r w:rsidRPr="008A5126">
              <w:rPr>
                <w:lang w:eastAsia="cs-CZ"/>
              </w:rPr>
              <w:t>#</w:t>
            </w:r>
          </w:p>
        </w:tc>
        <w:tc>
          <w:tcPr>
            <w:tcW w:w="0" w:type="auto"/>
            <w:hideMark/>
          </w:tcPr>
          <w:p w:rsidRPr="008A5126" w:rsidR="000F58C9" w:rsidRDefault="00B548D9" w14:paraId="2D59929C" w14:textId="740E956E">
            <w:pPr>
              <w:spacing w:after="0" w:line="240" w:lineRule="auto"/>
              <w:cnfStyle w:val="100000000000" w:firstRow="1" w:lastRow="0" w:firstColumn="0" w:lastColumn="0" w:oddVBand="0" w:evenVBand="0" w:oddHBand="0" w:evenHBand="0" w:firstRowFirstColumn="0" w:firstRowLastColumn="0" w:lastRowFirstColumn="0" w:lastRowLastColumn="0"/>
              <w:rPr>
                <w:lang w:eastAsia="cs-CZ"/>
              </w:rPr>
            </w:pPr>
            <w:r>
              <w:rPr>
                <w:lang w:eastAsia="cs-CZ"/>
              </w:rPr>
              <w:t>Téma</w:t>
            </w:r>
          </w:p>
        </w:tc>
        <w:tc>
          <w:tcPr>
            <w:tcW w:w="0" w:type="auto"/>
            <w:hideMark/>
          </w:tcPr>
          <w:p w:rsidRPr="008A5126" w:rsidR="000F58C9" w:rsidRDefault="000F58C9" w14:paraId="605A488E" w14:textId="77777777">
            <w:pPr>
              <w:spacing w:after="0" w:line="240" w:lineRule="auto"/>
              <w:cnfStyle w:val="100000000000" w:firstRow="1" w:lastRow="0" w:firstColumn="0" w:lastColumn="0" w:oddVBand="0" w:evenVBand="0" w:oddHBand="0" w:evenHBand="0" w:firstRowFirstColumn="0" w:firstRowLastColumn="0" w:lastRowFirstColumn="0" w:lastRowLastColumn="0"/>
              <w:rPr>
                <w:lang w:eastAsia="cs-CZ"/>
              </w:rPr>
            </w:pPr>
            <w:r w:rsidRPr="008A5126">
              <w:rPr>
                <w:lang w:eastAsia="cs-CZ"/>
              </w:rPr>
              <w:t>Popis</w:t>
            </w:r>
          </w:p>
        </w:tc>
        <w:tc>
          <w:tcPr>
            <w:tcW w:w="0" w:type="auto"/>
            <w:hideMark/>
          </w:tcPr>
          <w:p w:rsidRPr="008A5126" w:rsidR="000F58C9" w:rsidRDefault="000F58C9" w14:paraId="029E6048" w14:textId="77777777">
            <w:pPr>
              <w:spacing w:after="0" w:line="240" w:lineRule="auto"/>
              <w:cnfStyle w:val="100000000000" w:firstRow="1" w:lastRow="0" w:firstColumn="0" w:lastColumn="0" w:oddVBand="0" w:evenVBand="0" w:oddHBand="0" w:evenHBand="0" w:firstRowFirstColumn="0" w:firstRowLastColumn="0" w:lastRowFirstColumn="0" w:lastRowLastColumn="0"/>
              <w:rPr>
                <w:lang w:eastAsia="cs-CZ"/>
              </w:rPr>
            </w:pPr>
            <w:r>
              <w:rPr>
                <w:lang w:eastAsia="cs-CZ"/>
              </w:rPr>
              <w:t>Stav,</w:t>
            </w:r>
            <w:r>
              <w:rPr>
                <w:lang w:eastAsia="cs-CZ"/>
              </w:rPr>
              <w:br/>
            </w:r>
            <w:r>
              <w:rPr>
                <w:lang w:eastAsia="cs-CZ"/>
              </w:rPr>
              <w:t>o</w:t>
            </w:r>
            <w:r w:rsidRPr="008A5126">
              <w:rPr>
                <w:lang w:eastAsia="cs-CZ"/>
              </w:rPr>
              <w:t>dpověď</w:t>
            </w:r>
          </w:p>
        </w:tc>
      </w:tr>
      <w:tr w:rsidRPr="008A5126" w:rsidR="00EB3D6A" w:rsidTr="00CF52E4" w14:paraId="7CA6FA3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960FBE" w:rsidR="000F58C9" w:rsidRDefault="000F58C9" w14:paraId="0B88D51D" w14:textId="77777777">
            <w:pPr>
              <w:spacing w:after="0" w:line="240" w:lineRule="auto"/>
              <w:rPr>
                <w:rFonts w:cs="Arial"/>
                <w:sz w:val="16"/>
                <w:szCs w:val="16"/>
                <w:lang w:eastAsia="cs-CZ"/>
              </w:rPr>
            </w:pPr>
            <w:r w:rsidRPr="00960FBE">
              <w:rPr>
                <w:rFonts w:cs="Arial"/>
                <w:sz w:val="16"/>
                <w:szCs w:val="16"/>
                <w:lang w:eastAsia="cs-CZ"/>
              </w:rPr>
              <w:t>01</w:t>
            </w:r>
          </w:p>
        </w:tc>
        <w:tc>
          <w:tcPr>
            <w:tcW w:w="0" w:type="auto"/>
            <w:hideMark/>
          </w:tcPr>
          <w:p w:rsidRPr="00960FBE" w:rsidR="000F58C9" w:rsidRDefault="000F58C9" w14:paraId="1B647794"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Řízená změna předmětů smluv</w:t>
            </w:r>
          </w:p>
        </w:tc>
        <w:tc>
          <w:tcPr>
            <w:tcW w:w="0" w:type="auto"/>
            <w:hideMark/>
          </w:tcPr>
          <w:p w:rsidRPr="00960FBE" w:rsidR="000F58C9" w:rsidRDefault="000F58C9" w14:paraId="784C2B86"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Vycházíme-li z předpokladu, že přiřazení okruhu a rozvrhu pro daný předmět smlouvy má časovou platnost, tak nás zajímá, zda je tato změna zahrnuta do procesu řízené změny předmětu smlouvy a FLW tak může počítat s novým číslem revize položky objednávky.</w:t>
            </w:r>
          </w:p>
          <w:p w:rsidRPr="00960FBE" w:rsidR="000F58C9" w:rsidP="00A43239" w:rsidRDefault="000F58C9" w14:paraId="1D2EADD1" w14:textId="77777777">
            <w:pPr>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Jaký je v HEN postup při změně přiřazení předmětu smlouvy do okruhu a rozvrhu?</w:t>
            </w:r>
          </w:p>
          <w:p w:rsidRPr="00960FBE" w:rsidR="000F58C9" w:rsidP="00A43239" w:rsidRDefault="000F58C9" w14:paraId="22CEE167" w14:textId="77777777">
            <w:pPr>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Lze se na tento postup spolehnout, nebo má uživatel i jinou možnost této změny?</w:t>
            </w:r>
          </w:p>
          <w:p w:rsidRPr="00960FBE" w:rsidR="000F58C9" w:rsidP="00A43239" w:rsidRDefault="000F58C9" w14:paraId="75A9E1EA" w14:textId="77777777">
            <w:pPr>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Jak jsou řešeny předměty smluv pro svoz odpadu v letním a zimním období?</w:t>
            </w:r>
          </w:p>
          <w:p w:rsidRPr="00960FBE" w:rsidR="000F58C9" w:rsidP="00A43239" w:rsidRDefault="000F58C9" w14:paraId="114CC260" w14:textId="77777777">
            <w:pPr>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Jsou všechny změny na předmětu smlouvy vyřešeny na smlouvě ještě před prvním svozem?</w:t>
            </w:r>
          </w:p>
          <w:p w:rsidRPr="00960FBE" w:rsidR="000F58C9" w:rsidP="00A43239" w:rsidRDefault="000F58C9" w14:paraId="48C993CC" w14:textId="77777777">
            <w:pPr>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Existují omezení na straně HEN pro práci s předmětem smlouvy? Např. zákaz změny předmětu smlouvy do minulosti.</w:t>
            </w:r>
          </w:p>
        </w:tc>
        <w:tc>
          <w:tcPr>
            <w:tcW w:w="0" w:type="auto"/>
            <w:hideMark/>
          </w:tcPr>
          <w:p w:rsidR="000F58C9" w:rsidRDefault="000F58C9" w14:paraId="7837D86A"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Pr>
                <w:rFonts w:cs="Arial"/>
                <w:sz w:val="16"/>
                <w:szCs w:val="16"/>
                <w:lang w:eastAsia="cs-CZ"/>
              </w:rPr>
              <w:t>Uzavřeno.</w:t>
            </w:r>
          </w:p>
          <w:p w:rsidRPr="00960FBE" w:rsidR="000F58C9" w:rsidRDefault="000F58C9" w14:paraId="11765C83"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IS:</w:t>
            </w:r>
          </w:p>
          <w:p w:rsidRPr="00960FBE" w:rsidR="000F58C9" w:rsidP="00A43239" w:rsidRDefault="000F58C9" w14:paraId="04C7C6C4" w14:textId="77777777">
            <w:pPr>
              <w:numPr>
                <w:ilvl w:val="0"/>
                <w:numId w:val="71"/>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Funkcia Pridať/Odobrať z Okruhu nevytvára novú verziu PZ.</w:t>
            </w:r>
          </w:p>
          <w:p w:rsidRPr="00960FBE" w:rsidR="000F58C9" w:rsidP="00A43239" w:rsidRDefault="000F58C9" w14:paraId="7F20F104" w14:textId="77777777">
            <w:pPr>
              <w:numPr>
                <w:ilvl w:val="0"/>
                <w:numId w:val="71"/>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Okruh je možné vymazať v detaily PZ bez použitia funkcie.</w:t>
            </w:r>
          </w:p>
          <w:p w:rsidRPr="00960FBE" w:rsidR="000F58C9" w:rsidP="00A43239" w:rsidRDefault="000F58C9" w14:paraId="2DCB1FEA" w14:textId="77777777">
            <w:pPr>
              <w:numPr>
                <w:ilvl w:val="0"/>
                <w:numId w:val="71"/>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V prípade zneplatnenia PZ užívateľom, sa neplatný PZ následne neponúkne do Trasy dňa po dátume zneplatnenia.</w:t>
            </w:r>
          </w:p>
          <w:p w:rsidRPr="00960FBE" w:rsidR="000F58C9" w:rsidP="00A43239" w:rsidRDefault="000F58C9" w14:paraId="6494186A" w14:textId="77777777">
            <w:pPr>
              <w:numPr>
                <w:ilvl w:val="0"/>
                <w:numId w:val="71"/>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Funkcia Zmeniť Rozvrh vytvára novú verziu PZ od zadaného dátumu. V prípade ak nezadáme dátum zmeny, nový Rozvrh sa priradí bez vytvorenia novej verzie PZ.</w:t>
            </w:r>
          </w:p>
          <w:p w:rsidRPr="00960FBE" w:rsidR="000F58C9" w:rsidP="00A43239" w:rsidRDefault="000F58C9" w14:paraId="2079947E" w14:textId="77777777">
            <w:pPr>
              <w:numPr>
                <w:ilvl w:val="0"/>
                <w:numId w:val="71"/>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Funkcia Doplniť/Odobrať rozvrh nevytvára novú verziu PZ.</w:t>
            </w:r>
          </w:p>
          <w:p w:rsidRPr="00960FBE" w:rsidR="000F58C9" w:rsidP="00A43239" w:rsidRDefault="000F58C9" w14:paraId="73427485" w14:textId="77777777">
            <w:pPr>
              <w:numPr>
                <w:ilvl w:val="0"/>
                <w:numId w:val="71"/>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Zmena Rozvrhu je možná aj bez použitia funkcie- odviazaním/naviazaním- dynamického vzťahu v detaily PZ</w:t>
            </w:r>
          </w:p>
          <w:p w:rsidRPr="00960FBE" w:rsidR="000F58C9" w:rsidP="00A43239" w:rsidRDefault="000F58C9" w14:paraId="577D0ED9" w14:textId="77777777">
            <w:pPr>
              <w:numPr>
                <w:ilvl w:val="0"/>
                <w:numId w:val="71"/>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Leto/Zima- je riešená Rozvrhom</w:t>
            </w:r>
          </w:p>
          <w:p w:rsidRPr="00960FBE" w:rsidR="000F58C9" w:rsidP="00A43239" w:rsidRDefault="000F58C9" w14:paraId="73AF7079" w14:textId="77777777">
            <w:pPr>
              <w:numPr>
                <w:ilvl w:val="0"/>
                <w:numId w:val="71"/>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Zmeny na PZ nemusia byť vyriešené pred prvým zvozom. IS nesleduje, či je na PZ vygenerovaná Trasa dňa</w:t>
            </w:r>
          </w:p>
          <w:p w:rsidRPr="00960FBE" w:rsidR="000F58C9" w:rsidRDefault="000F58C9" w14:paraId="2C7AC366"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Editácia PZ je možná aj do minulosti</w:t>
            </w:r>
          </w:p>
        </w:tc>
      </w:tr>
      <w:tr w:rsidRPr="008A5126" w:rsidR="00B319BA" w:rsidTr="004E6CA2" w14:paraId="01CCB49D"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960FBE" w:rsidR="000F58C9" w:rsidRDefault="000F58C9" w14:paraId="2CD91759" w14:textId="77777777">
            <w:pPr>
              <w:spacing w:after="0" w:line="240" w:lineRule="auto"/>
              <w:rPr>
                <w:rFonts w:cs="Arial"/>
                <w:sz w:val="16"/>
                <w:szCs w:val="16"/>
                <w:lang w:eastAsia="cs-CZ"/>
              </w:rPr>
            </w:pPr>
            <w:r w:rsidRPr="00960FBE">
              <w:rPr>
                <w:rFonts w:cs="Arial"/>
                <w:sz w:val="16"/>
                <w:szCs w:val="16"/>
                <w:lang w:eastAsia="cs-CZ"/>
              </w:rPr>
              <w:t>02</w:t>
            </w:r>
          </w:p>
        </w:tc>
        <w:tc>
          <w:tcPr>
            <w:tcW w:w="0" w:type="auto"/>
            <w:hideMark/>
          </w:tcPr>
          <w:p w:rsidRPr="00960FBE" w:rsidR="000F58C9" w:rsidRDefault="000F58C9" w14:paraId="1F617A64"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Detail předmětu smlouvy</w:t>
            </w:r>
          </w:p>
        </w:tc>
        <w:tc>
          <w:tcPr>
            <w:tcW w:w="0" w:type="auto"/>
            <w:hideMark/>
          </w:tcPr>
          <w:p w:rsidRPr="00960FBE" w:rsidR="000F58C9" w:rsidRDefault="000F58C9" w14:paraId="79A1059F"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Můžeme si ještě jednou ukázat na konkrétním předmětu smlouvy HEN vazbu předmětu smlouvy na okruh?</w:t>
            </w:r>
          </w:p>
        </w:tc>
        <w:tc>
          <w:tcPr>
            <w:tcW w:w="0" w:type="auto"/>
            <w:hideMark/>
          </w:tcPr>
          <w:p w:rsidR="000F58C9" w:rsidRDefault="000F58C9" w14:paraId="3161A6EA"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Pr>
                <w:rFonts w:cs="Arial"/>
                <w:sz w:val="16"/>
                <w:szCs w:val="16"/>
                <w:lang w:eastAsia="cs-CZ"/>
              </w:rPr>
              <w:t>Uzavřeno.</w:t>
            </w:r>
          </w:p>
          <w:p w:rsidRPr="00960FBE" w:rsidR="000F58C9" w:rsidRDefault="000F58C9" w14:paraId="0A4D261E"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b/>
                <w:sz w:val="16"/>
                <w:szCs w:val="16"/>
                <w:lang w:eastAsia="cs-CZ"/>
              </w:rPr>
              <w:t>IS:</w:t>
            </w:r>
          </w:p>
          <w:p w:rsidRPr="00960FBE" w:rsidR="000F58C9" w:rsidP="00A43239" w:rsidRDefault="000F58C9" w14:paraId="4CBC0ED6" w14:textId="77777777">
            <w:pPr>
              <w:numPr>
                <w:ilvl w:val="0"/>
                <w:numId w:val="72"/>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Okruh je stavebným prvkom pre plánovanie Trasy.</w:t>
            </w:r>
          </w:p>
          <w:p w:rsidRPr="00960FBE" w:rsidR="000F58C9" w:rsidP="00A43239" w:rsidRDefault="000F58C9" w14:paraId="6591FB96" w14:textId="77777777">
            <w:pPr>
              <w:numPr>
                <w:ilvl w:val="0"/>
                <w:numId w:val="72"/>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K Okruhu užívateľ pripája PZ typu Zvoz C v stave aktívny. Pomocným filtrom pre výber PZ sú: deň, typ týždňa, kalend. deň, odpad, zóna, rozvrh</w:t>
            </w:r>
          </w:p>
          <w:p w:rsidRPr="00960FBE" w:rsidR="000F58C9" w:rsidP="00A43239" w:rsidRDefault="000F58C9" w14:paraId="2C6D8D26" w14:textId="77777777">
            <w:pPr>
              <w:numPr>
                <w:ilvl w:val="0"/>
                <w:numId w:val="72"/>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IS umožní k PZ naviazať/odviazať ľubovoľný Okruh bez obmedzenia.</w:t>
            </w:r>
          </w:p>
        </w:tc>
      </w:tr>
      <w:tr w:rsidRPr="008A5126" w:rsidR="00EB3D6A" w:rsidTr="00CF52E4" w14:paraId="168D59E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960FBE" w:rsidR="000F58C9" w:rsidRDefault="000F58C9" w14:paraId="25399B4A" w14:textId="77777777">
            <w:pPr>
              <w:spacing w:after="0" w:line="240" w:lineRule="auto"/>
              <w:rPr>
                <w:rFonts w:cs="Arial"/>
                <w:sz w:val="16"/>
                <w:szCs w:val="16"/>
                <w:lang w:eastAsia="cs-CZ"/>
              </w:rPr>
            </w:pPr>
            <w:r w:rsidRPr="00960FBE">
              <w:rPr>
                <w:rFonts w:cs="Arial"/>
                <w:sz w:val="16"/>
                <w:szCs w:val="16"/>
                <w:lang w:eastAsia="cs-CZ"/>
              </w:rPr>
              <w:t>03</w:t>
            </w:r>
          </w:p>
        </w:tc>
        <w:tc>
          <w:tcPr>
            <w:tcW w:w="0" w:type="auto"/>
            <w:hideMark/>
          </w:tcPr>
          <w:p w:rsidRPr="00960FBE" w:rsidR="000F58C9" w:rsidRDefault="000F58C9" w14:paraId="2E073ED4"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Okruhy</w:t>
            </w:r>
          </w:p>
        </w:tc>
        <w:tc>
          <w:tcPr>
            <w:tcW w:w="0" w:type="auto"/>
            <w:hideMark/>
          </w:tcPr>
          <w:p w:rsidRPr="00960FBE" w:rsidR="000F58C9" w:rsidRDefault="000F58C9" w14:paraId="6702066F"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Dílčí dotazy k okruhům:</w:t>
            </w:r>
          </w:p>
          <w:p w:rsidRPr="00960FBE" w:rsidR="000F58C9" w:rsidP="00A43239" w:rsidRDefault="000F58C9" w14:paraId="53BDABBC" w14:textId="77777777">
            <w:pPr>
              <w:numPr>
                <w:ilvl w:val="1"/>
                <w:numId w:val="73"/>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Existuje na straně HEN kontrola, která řeší to, aby zařazení předmětu smlouvy do okruhů a rozvrhů logicky odpovídalo frekvenci vývozu zadané na předmětu smlouvy?</w:t>
            </w:r>
          </w:p>
          <w:p w:rsidRPr="00960FBE" w:rsidR="000F58C9" w:rsidP="00A43239" w:rsidRDefault="000F58C9" w14:paraId="2E723C37" w14:textId="77777777">
            <w:pPr>
              <w:numPr>
                <w:ilvl w:val="1"/>
                <w:numId w:val="73"/>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Můžeme diskutovat s jakou logikou jsou postaveny Okruhy?</w:t>
            </w:r>
          </w:p>
          <w:p w:rsidRPr="00960FBE" w:rsidR="000F58C9" w:rsidP="00A43239" w:rsidRDefault="000F58C9" w14:paraId="6F7CD98D" w14:textId="77777777">
            <w:pPr>
              <w:numPr>
                <w:ilvl w:val="1"/>
                <w:numId w:val="73"/>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Můžeme říci, že ekvivalentem Okruhu HEN je Trasa WinyX?</w:t>
            </w:r>
          </w:p>
          <w:p w:rsidRPr="00960FBE" w:rsidR="000F58C9" w:rsidP="00A43239" w:rsidRDefault="000F58C9" w14:paraId="23B2F2AE" w14:textId="77777777">
            <w:pPr>
              <w:numPr>
                <w:ilvl w:val="1"/>
                <w:numId w:val="73"/>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Jak postupuje dispečer, když potřebuje nové předměty smluv zařadit do okruhů a rozvrhů?</w:t>
            </w:r>
          </w:p>
          <w:p w:rsidRPr="00960FBE" w:rsidR="000F58C9" w:rsidP="00A43239" w:rsidRDefault="000F58C9" w14:paraId="2314CBD0" w14:textId="77777777">
            <w:pPr>
              <w:numPr>
                <w:ilvl w:val="1"/>
                <w:numId w:val="73"/>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 xml:space="preserve">Z dodané uživ. dokumentace vyplývá, že předmět smlouvy je navázán na Rozvrh a popř. Zónu. Filtr pro řazení do Okruhu pomáhá s výběrem předmětů smluv. </w:t>
            </w:r>
          </w:p>
          <w:p w:rsidRPr="00960FBE" w:rsidR="000F58C9" w:rsidP="00A43239" w:rsidRDefault="000F58C9" w14:paraId="6FDBB2CA" w14:textId="77777777">
            <w:pPr>
              <w:numPr>
                <w:ilvl w:val="2"/>
                <w:numId w:val="73"/>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Můžeme skutečně počítat s Okruhem jako "šablonou" pro budoucí Trasu?</w:t>
            </w:r>
          </w:p>
          <w:p w:rsidRPr="00960FBE" w:rsidR="000F58C9" w:rsidP="00A43239" w:rsidRDefault="000F58C9" w14:paraId="5A66F37B" w14:textId="77777777">
            <w:pPr>
              <w:numPr>
                <w:ilvl w:val="2"/>
                <w:numId w:val="73"/>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Šablona svozu je pohled pro dispečera pro plánování tras. Využíváte tyto šablony?</w:t>
            </w:r>
          </w:p>
        </w:tc>
        <w:tc>
          <w:tcPr>
            <w:tcW w:w="0" w:type="auto"/>
            <w:hideMark/>
          </w:tcPr>
          <w:p w:rsidR="000F58C9" w:rsidRDefault="000F58C9" w14:paraId="3A979884"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Pr>
                <w:rFonts w:cs="Arial"/>
                <w:sz w:val="16"/>
                <w:szCs w:val="16"/>
                <w:lang w:eastAsia="cs-CZ"/>
              </w:rPr>
              <w:t>Uzavřeno.</w:t>
            </w:r>
          </w:p>
          <w:p w:rsidRPr="00960FBE" w:rsidR="000F58C9" w:rsidRDefault="000F58C9" w14:paraId="64C2C9D5"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b/>
                <w:sz w:val="16"/>
                <w:szCs w:val="16"/>
                <w:lang w:eastAsia="cs-CZ"/>
              </w:rPr>
              <w:t>IS:</w:t>
            </w:r>
          </w:p>
          <w:p w:rsidRPr="00960FBE" w:rsidR="000F58C9" w:rsidP="00A43239" w:rsidRDefault="000F58C9" w14:paraId="1FC5CDF7" w14:textId="77777777">
            <w:pPr>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Podľa môjho názoru logická kontrola neexistuje. Užívateľ má možnosť do okruhu naviazať ľubovoľné aktívne PZ typu zvoz c.</w:t>
            </w:r>
          </w:p>
          <w:p w:rsidRPr="00960FBE" w:rsidR="000F58C9" w:rsidRDefault="000F58C9" w14:paraId="027B518E"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Rozvrh je len pomocným filtrovacím atribútom pre vyhľadávanie PZ a ich následné priradenie do Okruhu alebo do Trasy.</w:t>
            </w:r>
          </w:p>
          <w:p w:rsidRPr="00960FBE" w:rsidR="000F58C9" w:rsidRDefault="000F58C9" w14:paraId="4FF45960"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Trasu dňa je možné zostaviť aj bez použitia Okruhu a Rozvrhu- čisto len výberom PZ</w:t>
            </w:r>
          </w:p>
          <w:p w:rsidRPr="00960FBE" w:rsidR="000F58C9" w:rsidP="00A43239" w:rsidRDefault="000F58C9" w14:paraId="6C1598D5" w14:textId="77777777">
            <w:pPr>
              <w:numPr>
                <w:ilvl w:val="0"/>
                <w:numId w:val="75"/>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Logika postavenia Okruhu je na užívateľovi</w:t>
            </w:r>
          </w:p>
          <w:p w:rsidRPr="00960FBE" w:rsidR="000F58C9" w:rsidP="00A43239" w:rsidRDefault="000F58C9" w14:paraId="139515DF" w14:textId="77777777">
            <w:pPr>
              <w:numPr>
                <w:ilvl w:val="0"/>
                <w:numId w:val="75"/>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Áno, Okruh =&gt; Trasa vo Winyx</w:t>
            </w:r>
          </w:p>
          <w:p w:rsidRPr="00960FBE" w:rsidR="000F58C9" w:rsidP="00A43239" w:rsidRDefault="000F58C9" w14:paraId="5974D477" w14:textId="77777777">
            <w:pPr>
              <w:numPr>
                <w:ilvl w:val="0"/>
                <w:numId w:val="75"/>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Užívateľ si štandardne odfiltruje PZ bez Rozvrhu a následne k nim priradí Okruh podľa stanoviska/zóny, intervalu a dňa zvozu...</w:t>
            </w:r>
          </w:p>
          <w:p w:rsidRPr="00960FBE" w:rsidR="000F58C9" w:rsidP="00A43239" w:rsidRDefault="000F58C9" w14:paraId="7207CBDE" w14:textId="77777777">
            <w:pPr>
              <w:numPr>
                <w:ilvl w:val="0"/>
                <w:numId w:val="75"/>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Neviem sa vyjadriť či môžete počítať s Okruhom ako „šablónou“. Predpokladám, že užívateľ bude používať Okruh ale má možnosť generovať Trasu aj bez použitia Okruhu.</w:t>
            </w:r>
          </w:p>
          <w:p w:rsidRPr="00960FBE" w:rsidR="000F58C9" w:rsidRDefault="000F58C9" w14:paraId="30250068"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 xml:space="preserve">Aktuálne sa v Hen plánuje minimálne (MGW)- neviem sa vyjadriť akú šablónu budú </w:t>
            </w:r>
            <w:r w:rsidRPr="00960FBE">
              <w:rPr>
                <w:rFonts w:cs="Arial"/>
                <w:sz w:val="16"/>
                <w:szCs w:val="16"/>
                <w:lang w:eastAsia="cs-CZ"/>
              </w:rPr>
              <w:t>v budúcnosti kolegovia v MPG používať. Šablóny nie sú fixné- dopĺňajú sa nové stĺpce podľa individuálnych požiadaviek konkrétnych užívateľov.</w:t>
            </w:r>
          </w:p>
        </w:tc>
      </w:tr>
      <w:tr w:rsidRPr="008A5126" w:rsidR="00B319BA" w:rsidTr="004E6CA2" w14:paraId="11AD5961"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960FBE" w:rsidR="000F58C9" w:rsidRDefault="000F58C9" w14:paraId="47BE5DF0" w14:textId="77777777">
            <w:pPr>
              <w:spacing w:after="0" w:line="240" w:lineRule="auto"/>
              <w:rPr>
                <w:rFonts w:cs="Arial"/>
                <w:sz w:val="16"/>
                <w:szCs w:val="16"/>
                <w:lang w:eastAsia="cs-CZ"/>
              </w:rPr>
            </w:pPr>
            <w:r w:rsidRPr="00960FBE">
              <w:rPr>
                <w:rFonts w:cs="Arial"/>
                <w:sz w:val="16"/>
                <w:szCs w:val="16"/>
                <w:lang w:eastAsia="cs-CZ"/>
              </w:rPr>
              <w:t>04</w:t>
            </w:r>
          </w:p>
        </w:tc>
        <w:tc>
          <w:tcPr>
            <w:tcW w:w="0" w:type="auto"/>
            <w:hideMark/>
          </w:tcPr>
          <w:p w:rsidRPr="00960FBE" w:rsidR="000F58C9" w:rsidRDefault="000F58C9" w14:paraId="6D269F6B"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Zóny</w:t>
            </w:r>
          </w:p>
        </w:tc>
        <w:tc>
          <w:tcPr>
            <w:tcW w:w="0" w:type="auto"/>
            <w:hideMark/>
          </w:tcPr>
          <w:p w:rsidRPr="00960FBE" w:rsidR="000F58C9" w:rsidRDefault="000F58C9" w14:paraId="7DBEC6E6"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Z minulé prezentace HEN nám vyplynulo, že MP SK zatím nemá systémově definováno, jak budou provozovny využívat entitu Zóna.</w:t>
            </w:r>
          </w:p>
          <w:p w:rsidRPr="00960FBE" w:rsidR="000F58C9" w:rsidP="00A43239" w:rsidRDefault="000F58C9" w14:paraId="1AE16FA6" w14:textId="77777777">
            <w:pPr>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Můžeme si toto tvrzení potvrdit?</w:t>
            </w:r>
          </w:p>
          <w:p w:rsidRPr="00960FBE" w:rsidR="000F58C9" w:rsidP="00A43239" w:rsidRDefault="000F58C9" w14:paraId="55850427" w14:textId="77777777">
            <w:pPr>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Z dodané uživ. dokumentace vyplývá, že zóna předmětu smlouvy je nutnou podmínkou pro zařazení předmětů smluv do okruhů. Je to skutečně tak?</w:t>
            </w:r>
          </w:p>
        </w:tc>
        <w:tc>
          <w:tcPr>
            <w:tcW w:w="0" w:type="auto"/>
            <w:hideMark/>
          </w:tcPr>
          <w:p w:rsidR="000F58C9" w:rsidRDefault="000F58C9" w14:paraId="6AFD25A1"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Pr>
                <w:rFonts w:cs="Arial"/>
                <w:sz w:val="16"/>
                <w:szCs w:val="16"/>
                <w:lang w:eastAsia="cs-CZ"/>
              </w:rPr>
              <w:t>Uzavřeno.</w:t>
            </w:r>
          </w:p>
          <w:p w:rsidRPr="00960FBE" w:rsidR="000F58C9" w:rsidRDefault="000F58C9" w14:paraId="0C998D0C"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b/>
                <w:sz w:val="16"/>
                <w:szCs w:val="16"/>
                <w:lang w:eastAsia="cs-CZ"/>
              </w:rPr>
              <w:t>IS:</w:t>
            </w:r>
          </w:p>
          <w:p w:rsidRPr="00960FBE" w:rsidR="000F58C9" w:rsidP="00A43239" w:rsidRDefault="000F58C9" w14:paraId="79C4CD10" w14:textId="77777777">
            <w:pPr>
              <w:numPr>
                <w:ilvl w:val="0"/>
                <w:numId w:val="77"/>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Áno, Zóna nie je povinná entita, len pomocná</w:t>
            </w:r>
          </w:p>
          <w:p w:rsidRPr="00960FBE" w:rsidR="000F58C9" w:rsidP="00A43239" w:rsidRDefault="000F58C9" w14:paraId="0DFBD880" w14:textId="77777777">
            <w:pPr>
              <w:numPr>
                <w:ilvl w:val="0"/>
                <w:numId w:val="77"/>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Nie je to tak, len pomocná, urýchľuje výber pri filtrovaní PZ a zostavovaní trasy</w:t>
            </w:r>
          </w:p>
        </w:tc>
      </w:tr>
      <w:tr w:rsidRPr="008A5126" w:rsidR="00EB3D6A" w:rsidTr="00CF52E4" w14:paraId="6C93102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960FBE" w:rsidR="000F58C9" w:rsidRDefault="000F58C9" w14:paraId="424A9E87" w14:textId="77777777">
            <w:pPr>
              <w:spacing w:after="0" w:line="240" w:lineRule="auto"/>
              <w:rPr>
                <w:rFonts w:cs="Arial"/>
                <w:sz w:val="16"/>
                <w:szCs w:val="16"/>
                <w:lang w:eastAsia="cs-CZ"/>
              </w:rPr>
            </w:pPr>
            <w:r w:rsidRPr="00960FBE">
              <w:rPr>
                <w:rFonts w:cs="Arial"/>
                <w:sz w:val="16"/>
                <w:szCs w:val="16"/>
                <w:lang w:eastAsia="cs-CZ"/>
              </w:rPr>
              <w:t>05</w:t>
            </w:r>
          </w:p>
        </w:tc>
        <w:tc>
          <w:tcPr>
            <w:tcW w:w="0" w:type="auto"/>
            <w:hideMark/>
          </w:tcPr>
          <w:p w:rsidRPr="00960FBE" w:rsidR="000F58C9" w:rsidRDefault="000F58C9" w14:paraId="43B0750A"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Druhy a skupiny odpadu</w:t>
            </w:r>
          </w:p>
        </w:tc>
        <w:tc>
          <w:tcPr>
            <w:tcW w:w="0" w:type="auto"/>
            <w:hideMark/>
          </w:tcPr>
          <w:p w:rsidRPr="00960FBE" w:rsidR="000F58C9" w:rsidRDefault="000F58C9" w14:paraId="6386CBDC"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Při plánování tras v RoadPlan uvažujeme s validacemi na mísení druhů odpadu - ve smyslu, že je dovoleno mísit jen definované kombinace.</w:t>
            </w:r>
          </w:p>
          <w:p w:rsidRPr="00960FBE" w:rsidR="000F58C9" w:rsidP="00A43239" w:rsidRDefault="000F58C9" w14:paraId="45479ED9" w14:textId="77777777">
            <w:pPr>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Příklad: na jedné trase je možné mísit odpad 15 01 01 s 20 01 01, ale už nikoli 15 01 01 s 20 03 01.</w:t>
            </w:r>
          </w:p>
          <w:p w:rsidRPr="00960FBE" w:rsidR="000F58C9" w:rsidRDefault="000F58C9" w14:paraId="67A5C232"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Proto počítáme s mapováním konkrétního Druh odpadu na danou Skupinu odpadu.</w:t>
            </w:r>
          </w:p>
          <w:p w:rsidRPr="00960FBE" w:rsidR="000F58C9" w:rsidRDefault="000F58C9" w14:paraId="5D17F06C"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Pro plánování tras CS bude pro Položky objednávky důležitý atribut "Skupina odpadu" (pro typ předmětu KOMUNÁL). Cílem je, aby v jedné trase byly objednané služby jedné skupiny odpadu.</w:t>
            </w:r>
          </w:p>
          <w:p w:rsidRPr="00960FBE" w:rsidR="000F58C9" w:rsidRDefault="000F58C9" w14:paraId="7A6F4D87"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Dotazy:</w:t>
            </w:r>
          </w:p>
          <w:p w:rsidRPr="00960FBE" w:rsidR="000F58C9" w:rsidP="00A43239" w:rsidRDefault="000F58C9" w14:paraId="1AFE1C45" w14:textId="77777777">
            <w:pPr>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Existuje toto nebo podobné nastavení/validace na straně HEN?</w:t>
            </w:r>
          </w:p>
          <w:p w:rsidRPr="00960FBE" w:rsidR="000F58C9" w:rsidP="00A43239" w:rsidRDefault="000F58C9" w14:paraId="218F5005" w14:textId="77777777">
            <w:pPr>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V uživ. dokumentaci HEN nenalezeno. Tzn. že v Okruhu může být více druhů odpadů a je zcela na dispečerovi, které předměty smluv a druhy odpadu do Okruhu zařadí. Pro řazení do Okruhů mu pomáhá zvolený odpad ve filtru přiřazení předmětů smluv do okruhu.</w:t>
            </w:r>
          </w:p>
          <w:p w:rsidRPr="00960FBE" w:rsidR="000F58C9" w:rsidP="00A43239" w:rsidRDefault="000F58C9" w14:paraId="11FD9833" w14:textId="77777777">
            <w:pPr>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Přesto nám dává smysl validace skupin a druhů odpadů v Trase.</w:t>
            </w:r>
          </w:p>
          <w:p w:rsidRPr="00960FBE" w:rsidR="000F58C9" w:rsidP="00A43239" w:rsidRDefault="000F58C9" w14:paraId="48C4A1D6" w14:textId="77777777">
            <w:pPr>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Pokud se rozhodneme pro práci se skupinami odpadu, bude možné říci, že pro všechny provozovny bude platit jednotné nastavení skupiny odpadů?</w:t>
            </w:r>
          </w:p>
          <w:p w:rsidRPr="00960FBE" w:rsidR="000F58C9" w:rsidP="00A43239" w:rsidRDefault="000F58C9" w14:paraId="3A816942" w14:textId="77777777">
            <w:pPr>
              <w:numPr>
                <w:ilvl w:val="1"/>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Tzn.: každý druh odpadu bude mít vazbu na jednu skupinu odpadu a toto nastavení bude platit pro všechny provozovny.</w:t>
            </w:r>
          </w:p>
        </w:tc>
        <w:tc>
          <w:tcPr>
            <w:tcW w:w="0" w:type="auto"/>
            <w:hideMark/>
          </w:tcPr>
          <w:p w:rsidR="000F58C9" w:rsidRDefault="000F58C9" w14:paraId="11AFCCA4"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Pr>
                <w:rFonts w:cs="Arial"/>
                <w:sz w:val="16"/>
                <w:szCs w:val="16"/>
                <w:lang w:eastAsia="cs-CZ"/>
              </w:rPr>
              <w:t>Uzavřeno.</w:t>
            </w:r>
          </w:p>
          <w:p w:rsidRPr="00960FBE" w:rsidR="000F58C9" w:rsidRDefault="000F58C9" w14:paraId="204A63E1"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b/>
                <w:sz w:val="16"/>
                <w:szCs w:val="16"/>
                <w:lang w:eastAsia="cs-CZ"/>
              </w:rPr>
              <w:t>PRE:</w:t>
            </w:r>
          </w:p>
          <w:p w:rsidRPr="00960FBE" w:rsidR="000F58C9" w:rsidRDefault="000F58C9" w14:paraId="60E68055"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Rieši užívateľ v HEN pri tvorbe Okruhu.</w:t>
            </w:r>
          </w:p>
          <w:p w:rsidRPr="00960FBE" w:rsidR="000F58C9" w:rsidRDefault="000F58C9" w14:paraId="05D635AB"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 </w:t>
            </w:r>
          </w:p>
          <w:p w:rsidRPr="00960FBE" w:rsidR="000F58C9" w:rsidRDefault="000F58C9" w14:paraId="05D58D1C"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Neviem sa vyjadriť- že pro všechny provozovny bude platit jednotné nastavení skupiny odpadů?- nakoľko sa nepoužíva</w:t>
            </w:r>
          </w:p>
        </w:tc>
      </w:tr>
      <w:tr w:rsidRPr="008A5126" w:rsidR="00B319BA" w:rsidTr="004E6CA2" w14:paraId="18C43845"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960FBE" w:rsidR="000F58C9" w:rsidRDefault="000F58C9" w14:paraId="60E0D0EF" w14:textId="77777777">
            <w:pPr>
              <w:spacing w:after="0" w:line="240" w:lineRule="auto"/>
              <w:rPr>
                <w:rFonts w:cs="Arial"/>
                <w:sz w:val="16"/>
                <w:szCs w:val="16"/>
                <w:lang w:eastAsia="cs-CZ"/>
              </w:rPr>
            </w:pPr>
            <w:r w:rsidRPr="00960FBE">
              <w:rPr>
                <w:rFonts w:cs="Arial"/>
                <w:sz w:val="16"/>
                <w:szCs w:val="16"/>
                <w:lang w:eastAsia="cs-CZ"/>
              </w:rPr>
              <w:t>06</w:t>
            </w:r>
          </w:p>
        </w:tc>
        <w:tc>
          <w:tcPr>
            <w:tcW w:w="0" w:type="auto"/>
            <w:hideMark/>
          </w:tcPr>
          <w:p w:rsidRPr="00960FBE" w:rsidR="000F58C9" w:rsidRDefault="000F58C9" w14:paraId="2BBC5663"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Zakázky trasy a Realizační doklady</w:t>
            </w:r>
          </w:p>
        </w:tc>
        <w:tc>
          <w:tcPr>
            <w:tcW w:w="0" w:type="auto"/>
            <w:hideMark/>
          </w:tcPr>
          <w:p w:rsidRPr="00960FBE" w:rsidR="000F58C9" w:rsidRDefault="000F58C9" w14:paraId="734AED94"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Je správná naše úvaha, že účelem a cílem operací v RoadPlan bude práce s Trasou a výsledkem kroků dispečera bude předat do HEN zkontrolovanou Trasu dne, tak jak se skutečně realizovala?</w:t>
            </w:r>
          </w:p>
          <w:p w:rsidRPr="00960FBE" w:rsidR="000F58C9" w:rsidP="00A43239" w:rsidRDefault="000F58C9" w14:paraId="1C8929E6" w14:textId="77777777">
            <w:pPr>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Tzn.: THP (evident) pak na tyto Trasy dne naváže v HEN a bude vytvářet z položek tras Realizační doklady.</w:t>
            </w:r>
          </w:p>
        </w:tc>
        <w:tc>
          <w:tcPr>
            <w:tcW w:w="0" w:type="auto"/>
            <w:hideMark/>
          </w:tcPr>
          <w:p w:rsidR="000F58C9" w:rsidRDefault="000F58C9" w14:paraId="55191C05"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Pr>
                <w:rFonts w:cs="Arial"/>
                <w:sz w:val="16"/>
                <w:szCs w:val="16"/>
                <w:lang w:eastAsia="cs-CZ"/>
              </w:rPr>
              <w:t>Uzavřeno.</w:t>
            </w:r>
          </w:p>
          <w:p w:rsidRPr="00960FBE" w:rsidR="000F58C9" w:rsidRDefault="000F58C9" w14:paraId="3F54BFE3"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b/>
                <w:sz w:val="16"/>
                <w:szCs w:val="16"/>
                <w:lang w:eastAsia="cs-CZ"/>
              </w:rPr>
              <w:t>PRE:</w:t>
            </w:r>
          </w:p>
          <w:p w:rsidRPr="00960FBE" w:rsidR="000F58C9" w:rsidRDefault="000F58C9" w14:paraId="315239AA"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Už teraz prebieha kontrola DV na strane RP zo strany užívateľov.</w:t>
            </w:r>
          </w:p>
          <w:p w:rsidRPr="00960FBE" w:rsidR="000F58C9" w:rsidRDefault="000F58C9" w14:paraId="3A7AEC33"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Pozn. Kontrola jednotlivo obslúžených nádob? </w:t>
            </w:r>
          </w:p>
        </w:tc>
      </w:tr>
      <w:tr w:rsidRPr="008A5126" w:rsidR="00EB3D6A" w:rsidTr="00CF52E4" w14:paraId="0497B4A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960FBE" w:rsidR="000F58C9" w:rsidRDefault="000F58C9" w14:paraId="3AAF7D71" w14:textId="77777777">
            <w:pPr>
              <w:spacing w:after="0" w:line="240" w:lineRule="auto"/>
              <w:rPr>
                <w:rFonts w:cs="Arial"/>
                <w:sz w:val="16"/>
                <w:szCs w:val="16"/>
                <w:lang w:eastAsia="cs-CZ"/>
              </w:rPr>
            </w:pPr>
            <w:r w:rsidRPr="00960FBE">
              <w:rPr>
                <w:rFonts w:cs="Arial"/>
                <w:sz w:val="16"/>
                <w:szCs w:val="16"/>
                <w:lang w:eastAsia="cs-CZ"/>
              </w:rPr>
              <w:t>07</w:t>
            </w:r>
          </w:p>
        </w:tc>
        <w:tc>
          <w:tcPr>
            <w:tcW w:w="0" w:type="auto"/>
            <w:hideMark/>
          </w:tcPr>
          <w:p w:rsidRPr="00960FBE" w:rsidR="000F58C9" w:rsidRDefault="000F58C9" w14:paraId="796C31BD"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HEN přístupy</w:t>
            </w:r>
          </w:p>
        </w:tc>
        <w:tc>
          <w:tcPr>
            <w:tcW w:w="0" w:type="auto"/>
            <w:hideMark/>
          </w:tcPr>
          <w:p w:rsidRPr="00960FBE" w:rsidR="000F58C9" w:rsidRDefault="000F58C9" w14:paraId="46BD09C2"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Bude možné zřídit přístupy vybraným uživatelům RADIUM do testovacího prostředí HEN?</w:t>
            </w:r>
          </w:p>
        </w:tc>
        <w:tc>
          <w:tcPr>
            <w:tcW w:w="0" w:type="auto"/>
            <w:hideMark/>
          </w:tcPr>
          <w:p w:rsidRPr="00960FBE" w:rsidR="000F58C9" w:rsidRDefault="000F58C9" w14:paraId="5D2C391B"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Pr>
                <w:rFonts w:cs="Arial"/>
                <w:sz w:val="16"/>
                <w:szCs w:val="16"/>
                <w:lang w:eastAsia="cs-CZ"/>
              </w:rPr>
              <w:t>Otevřené.</w:t>
            </w:r>
          </w:p>
        </w:tc>
      </w:tr>
      <w:tr w:rsidRPr="008A5126" w:rsidR="00B319BA" w:rsidTr="004E6CA2" w14:paraId="4703C56F"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960FBE" w:rsidR="000F58C9" w:rsidRDefault="000F58C9" w14:paraId="4AFA171A" w14:textId="77777777">
            <w:pPr>
              <w:spacing w:after="0" w:line="240" w:lineRule="auto"/>
              <w:rPr>
                <w:rFonts w:cs="Arial"/>
                <w:sz w:val="16"/>
                <w:szCs w:val="16"/>
                <w:lang w:eastAsia="cs-CZ"/>
              </w:rPr>
            </w:pPr>
            <w:r w:rsidRPr="00960FBE">
              <w:rPr>
                <w:rFonts w:cs="Arial"/>
                <w:sz w:val="16"/>
                <w:szCs w:val="16"/>
                <w:lang w:eastAsia="cs-CZ"/>
              </w:rPr>
              <w:t>08</w:t>
            </w:r>
          </w:p>
        </w:tc>
        <w:tc>
          <w:tcPr>
            <w:tcW w:w="0" w:type="auto"/>
            <w:hideMark/>
          </w:tcPr>
          <w:p w:rsidRPr="00960FBE" w:rsidR="000F58C9" w:rsidRDefault="000F58C9" w14:paraId="77550F44"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Přesuny tras mezi denními výkony</w:t>
            </w:r>
          </w:p>
        </w:tc>
        <w:tc>
          <w:tcPr>
            <w:tcW w:w="0" w:type="auto"/>
            <w:hideMark/>
          </w:tcPr>
          <w:p w:rsidRPr="00960FBE" w:rsidR="000F58C9" w:rsidRDefault="000F58C9" w14:paraId="1537A735"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RoadPlan počítá se zavedením nové entity "Trasa" (seskupení objednaných služeb), do Denního výkonu je možná zařadit více Tras. (Tématu se budeme věnovat na meetingu.)</w:t>
            </w:r>
          </w:p>
          <w:p w:rsidRPr="00960FBE" w:rsidR="000F58C9" w:rsidRDefault="000F58C9" w14:paraId="13164757"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Mj. v rámci operativního plánování bude možné přesouvat Trasu z jednoho Denního výkonu do jiného a při této příležitosti ji případně rozdělovat na menší celky.</w:t>
            </w:r>
          </w:p>
          <w:p w:rsidRPr="00960FBE" w:rsidR="000F58C9" w:rsidRDefault="000F58C9" w14:paraId="58BB9917"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Otázka: Jak často dispečeři řeší situace, že jednu trasu musí rozdělit v daný den mezí více vozidel (např. při jeho poruše)?</w:t>
            </w:r>
          </w:p>
        </w:tc>
        <w:tc>
          <w:tcPr>
            <w:tcW w:w="0" w:type="auto"/>
            <w:hideMark/>
          </w:tcPr>
          <w:p w:rsidR="000F58C9" w:rsidRDefault="000F58C9" w14:paraId="2FECE1F2"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Pr>
                <w:rFonts w:cs="Arial"/>
                <w:sz w:val="16"/>
                <w:szCs w:val="16"/>
                <w:lang w:eastAsia="cs-CZ"/>
              </w:rPr>
              <w:t>Uzavřeno.</w:t>
            </w:r>
          </w:p>
          <w:p w:rsidRPr="00960FBE" w:rsidR="000F58C9" w:rsidRDefault="000F58C9" w14:paraId="2DA4CB8B"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b/>
                <w:sz w:val="16"/>
                <w:szCs w:val="16"/>
                <w:lang w:eastAsia="cs-CZ"/>
              </w:rPr>
              <w:t>PRE:</w:t>
            </w:r>
          </w:p>
          <w:p w:rsidRPr="00960FBE" w:rsidR="000F58C9" w:rsidRDefault="000F58C9" w14:paraId="26216A0A"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Početnosť nevieme, sú dva prípady:</w:t>
            </w:r>
          </w:p>
          <w:p w:rsidRPr="00960FBE" w:rsidR="000F58C9" w:rsidP="00A43239" w:rsidRDefault="000F58C9" w14:paraId="6AEDD39A" w14:textId="77777777">
            <w:pPr>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Nedorobenú trasu, zrealizuje iné vozidlo/vozidlá v aktuálny deň.</w:t>
            </w:r>
          </w:p>
          <w:p w:rsidRPr="00960FBE" w:rsidR="000F58C9" w:rsidP="00A43239" w:rsidRDefault="000F58C9" w14:paraId="40DBB035" w14:textId="77777777">
            <w:pPr>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Nedorobenú trasu, presunie dispečer na nasledujúci deň.</w:t>
            </w:r>
          </w:p>
        </w:tc>
      </w:tr>
      <w:tr w:rsidRPr="008A5126" w:rsidR="00EB3D6A" w:rsidTr="00CF52E4" w14:paraId="350EFD2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960FBE" w:rsidR="000F58C9" w:rsidRDefault="000F58C9" w14:paraId="76BA078A" w14:textId="77777777">
            <w:pPr>
              <w:spacing w:after="0" w:line="240" w:lineRule="auto"/>
              <w:rPr>
                <w:rFonts w:cs="Arial"/>
                <w:sz w:val="16"/>
                <w:szCs w:val="16"/>
                <w:lang w:eastAsia="cs-CZ"/>
              </w:rPr>
            </w:pPr>
            <w:r w:rsidRPr="00960FBE">
              <w:rPr>
                <w:rFonts w:cs="Arial"/>
                <w:sz w:val="16"/>
                <w:szCs w:val="16"/>
                <w:lang w:eastAsia="cs-CZ"/>
              </w:rPr>
              <w:t>09</w:t>
            </w:r>
          </w:p>
        </w:tc>
        <w:tc>
          <w:tcPr>
            <w:tcW w:w="0" w:type="auto"/>
            <w:hideMark/>
          </w:tcPr>
          <w:p w:rsidRPr="00960FBE" w:rsidR="000F58C9" w:rsidRDefault="000F58C9" w14:paraId="59C03FA1"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Dvousměnný provoz vozidel CS</w:t>
            </w:r>
          </w:p>
        </w:tc>
        <w:tc>
          <w:tcPr>
            <w:tcW w:w="0" w:type="auto"/>
            <w:hideMark/>
          </w:tcPr>
          <w:p w:rsidRPr="00960FBE" w:rsidR="000F58C9" w:rsidRDefault="000F58C9" w14:paraId="3F55DF20"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Můžeme si potvrdit, že (minimálně v první etapě) nemusíme řešit dvousměnný provoz vozidel CS?</w:t>
            </w:r>
          </w:p>
        </w:tc>
        <w:tc>
          <w:tcPr>
            <w:tcW w:w="0" w:type="auto"/>
            <w:hideMark/>
          </w:tcPr>
          <w:p w:rsidR="000F58C9" w:rsidRDefault="000F58C9" w14:paraId="5C5DAE15"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Pr>
                <w:rFonts w:cs="Arial"/>
                <w:sz w:val="16"/>
                <w:szCs w:val="16"/>
                <w:lang w:eastAsia="cs-CZ"/>
              </w:rPr>
              <w:t>Uzavřeno.</w:t>
            </w:r>
          </w:p>
          <w:p w:rsidRPr="00960FBE" w:rsidR="000F58C9" w:rsidRDefault="000F58C9" w14:paraId="10EC4535"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b/>
                <w:sz w:val="16"/>
                <w:szCs w:val="16"/>
                <w:lang w:eastAsia="cs-CZ"/>
              </w:rPr>
              <w:t>PRE:</w:t>
            </w:r>
          </w:p>
          <w:p w:rsidRPr="00960FBE" w:rsidR="000F58C9" w:rsidRDefault="000F58C9" w14:paraId="5327B31B"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Áno, minimálne v prvej etape.</w:t>
            </w:r>
          </w:p>
        </w:tc>
      </w:tr>
      <w:tr w:rsidRPr="008A5126" w:rsidR="00B319BA" w:rsidTr="004E6CA2" w14:paraId="39A96C1B"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960FBE" w:rsidR="000F58C9" w:rsidRDefault="000F58C9" w14:paraId="1B11D187" w14:textId="77777777">
            <w:pPr>
              <w:spacing w:after="0" w:line="240" w:lineRule="auto"/>
              <w:rPr>
                <w:rFonts w:cs="Arial"/>
                <w:sz w:val="16"/>
                <w:szCs w:val="16"/>
                <w:lang w:eastAsia="cs-CZ"/>
              </w:rPr>
            </w:pPr>
            <w:r w:rsidRPr="00960FBE">
              <w:rPr>
                <w:rFonts w:cs="Arial"/>
                <w:sz w:val="16"/>
                <w:szCs w:val="16"/>
                <w:lang w:eastAsia="cs-CZ"/>
              </w:rPr>
              <w:t>10</w:t>
            </w:r>
          </w:p>
        </w:tc>
        <w:tc>
          <w:tcPr>
            <w:tcW w:w="0" w:type="auto"/>
            <w:hideMark/>
          </w:tcPr>
          <w:p w:rsidRPr="00960FBE" w:rsidR="000F58C9" w:rsidRDefault="000F58C9" w14:paraId="159FE929"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Stabilita přiřazení vozidel k okruhu</w:t>
            </w:r>
          </w:p>
        </w:tc>
        <w:tc>
          <w:tcPr>
            <w:tcW w:w="0" w:type="auto"/>
            <w:hideMark/>
          </w:tcPr>
          <w:p w:rsidRPr="00960FBE" w:rsidR="000F58C9" w:rsidRDefault="000F58C9" w14:paraId="32C07774"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Lze odhadnout, v jakém procentu případů jsou na Okruh v daný den přiřazena stejná vozidla? Jedná se řekněme o 70% případů? Nebo ještě více?</w:t>
            </w:r>
          </w:p>
        </w:tc>
        <w:tc>
          <w:tcPr>
            <w:tcW w:w="0" w:type="auto"/>
            <w:hideMark/>
          </w:tcPr>
          <w:p w:rsidR="000F58C9" w:rsidRDefault="000F58C9" w14:paraId="1CB36167"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Pr>
                <w:rFonts w:cs="Arial"/>
                <w:sz w:val="16"/>
                <w:szCs w:val="16"/>
                <w:lang w:eastAsia="cs-CZ"/>
              </w:rPr>
              <w:t>Uzavřeno.</w:t>
            </w:r>
          </w:p>
          <w:p w:rsidRPr="00960FBE" w:rsidR="000F58C9" w:rsidRDefault="000F58C9" w14:paraId="28AC721A"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b/>
                <w:sz w:val="16"/>
                <w:szCs w:val="16"/>
                <w:lang w:eastAsia="cs-CZ"/>
              </w:rPr>
              <w:t>PRE:</w:t>
            </w:r>
          </w:p>
          <w:p w:rsidRPr="00960FBE" w:rsidR="000F58C9" w:rsidRDefault="000F58C9" w14:paraId="7AA2266F"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Áno, pravidlo je, že vozidlo obsluhuje daný okruh/trasu pravidelne.</w:t>
            </w:r>
          </w:p>
        </w:tc>
      </w:tr>
      <w:tr w:rsidRPr="008A5126" w:rsidR="00EB3D6A" w:rsidTr="00CF52E4" w14:paraId="5A37C19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960FBE" w:rsidR="000F58C9" w:rsidRDefault="000F58C9" w14:paraId="33A52459" w14:textId="77777777">
            <w:pPr>
              <w:spacing w:after="0" w:line="240" w:lineRule="auto"/>
              <w:rPr>
                <w:rFonts w:cs="Arial"/>
                <w:sz w:val="16"/>
                <w:szCs w:val="16"/>
                <w:lang w:eastAsia="cs-CZ"/>
              </w:rPr>
            </w:pPr>
            <w:r w:rsidRPr="00960FBE">
              <w:rPr>
                <w:rFonts w:cs="Arial"/>
                <w:sz w:val="16"/>
                <w:szCs w:val="16"/>
                <w:lang w:eastAsia="cs-CZ"/>
              </w:rPr>
              <w:t>11</w:t>
            </w:r>
          </w:p>
        </w:tc>
        <w:tc>
          <w:tcPr>
            <w:tcW w:w="0" w:type="auto"/>
            <w:hideMark/>
          </w:tcPr>
          <w:p w:rsidRPr="00960FBE" w:rsidR="000F58C9" w:rsidRDefault="000F58C9" w14:paraId="61702A52"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 xml:space="preserve">Počty obsloužených </w:t>
            </w:r>
            <w:r w:rsidRPr="00960FBE">
              <w:rPr>
                <w:rFonts w:cs="Arial"/>
                <w:sz w:val="16"/>
                <w:szCs w:val="16"/>
                <w:lang w:eastAsia="cs-CZ"/>
              </w:rPr>
              <w:t>nádob na jednu směnu</w:t>
            </w:r>
          </w:p>
        </w:tc>
        <w:tc>
          <w:tcPr>
            <w:tcW w:w="0" w:type="auto"/>
            <w:hideMark/>
          </w:tcPr>
          <w:p w:rsidRPr="00960FBE" w:rsidR="000F58C9" w:rsidRDefault="000F58C9" w14:paraId="27146A47"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Jaké jsou průměrné počty obsloužených nádob za jednu směnu?</w:t>
            </w:r>
          </w:p>
          <w:p w:rsidRPr="00960FBE" w:rsidR="000F58C9" w:rsidRDefault="000F58C9" w14:paraId="553DDB24"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Souhlasí přibližně tyto předpoklady?</w:t>
            </w:r>
          </w:p>
          <w:p w:rsidRPr="00960FBE" w:rsidR="000F58C9" w:rsidP="00A43239" w:rsidRDefault="000F58C9" w14:paraId="410CDA81" w14:textId="77777777">
            <w:pPr>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město - komunál - malé nádoby ... až 600 nádob,</w:t>
            </w:r>
          </w:p>
          <w:p w:rsidRPr="00960FBE" w:rsidR="000F58C9" w:rsidP="00A43239" w:rsidRDefault="000F58C9" w14:paraId="25276C51" w14:textId="77777777">
            <w:pPr>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obce - komunál - malé nádoby ... do 500 nádob,</w:t>
            </w:r>
          </w:p>
          <w:p w:rsidRPr="00960FBE" w:rsidR="000F58C9" w:rsidP="00A43239" w:rsidRDefault="000F58C9" w14:paraId="74733704" w14:textId="77777777">
            <w:pPr>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město - separace - kontejnery ... 100 - 150 kontejnerů.</w:t>
            </w:r>
          </w:p>
        </w:tc>
        <w:tc>
          <w:tcPr>
            <w:tcW w:w="0" w:type="auto"/>
            <w:hideMark/>
          </w:tcPr>
          <w:p w:rsidR="000F58C9" w:rsidRDefault="000F58C9" w14:paraId="03127B42"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Pr>
                <w:rFonts w:cs="Arial"/>
                <w:sz w:val="16"/>
                <w:szCs w:val="16"/>
                <w:lang w:eastAsia="cs-CZ"/>
              </w:rPr>
              <w:t>Uzavřeno.</w:t>
            </w:r>
          </w:p>
          <w:p w:rsidRPr="00960FBE" w:rsidR="000F58C9" w:rsidRDefault="000F58C9" w14:paraId="770F4E8B"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b/>
                <w:sz w:val="16"/>
                <w:szCs w:val="16"/>
                <w:lang w:eastAsia="cs-CZ"/>
              </w:rPr>
              <w:t>PRE:</w:t>
            </w:r>
          </w:p>
          <w:p w:rsidRPr="00960FBE" w:rsidR="000F58C9" w:rsidP="00A43239" w:rsidRDefault="000F58C9" w14:paraId="214513DA" w14:textId="77777777">
            <w:pPr>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Áno</w:t>
            </w:r>
          </w:p>
          <w:p w:rsidRPr="00960FBE" w:rsidR="000F58C9" w:rsidP="00A43239" w:rsidRDefault="000F58C9" w14:paraId="72174538" w14:textId="77777777">
            <w:pPr>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Áno</w:t>
            </w:r>
          </w:p>
          <w:p w:rsidRPr="00960FBE" w:rsidR="000F58C9" w:rsidP="00A43239" w:rsidRDefault="000F58C9" w14:paraId="01C769F0" w14:textId="77777777">
            <w:pPr>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Nie, počet rovnaký ako KO</w:t>
            </w:r>
          </w:p>
        </w:tc>
      </w:tr>
      <w:tr w:rsidRPr="008A5126" w:rsidR="00B319BA" w:rsidTr="004E6CA2" w14:paraId="7CAA6337"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960FBE" w:rsidR="000F58C9" w:rsidRDefault="000F58C9" w14:paraId="280A16BF" w14:textId="77777777">
            <w:pPr>
              <w:spacing w:after="0" w:line="240" w:lineRule="auto"/>
              <w:rPr>
                <w:rFonts w:cs="Arial"/>
                <w:sz w:val="16"/>
                <w:szCs w:val="16"/>
                <w:lang w:eastAsia="cs-CZ"/>
              </w:rPr>
            </w:pPr>
            <w:r w:rsidRPr="00960FBE">
              <w:rPr>
                <w:rFonts w:cs="Arial"/>
                <w:sz w:val="16"/>
                <w:szCs w:val="16"/>
                <w:lang w:eastAsia="cs-CZ"/>
              </w:rPr>
              <w:t>12</w:t>
            </w:r>
          </w:p>
        </w:tc>
        <w:tc>
          <w:tcPr>
            <w:tcW w:w="0" w:type="auto"/>
            <w:hideMark/>
          </w:tcPr>
          <w:p w:rsidRPr="00960FBE" w:rsidR="000F58C9" w:rsidRDefault="000F58C9" w14:paraId="26176EE9"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Opětovná obsluha nevysypaných nádob</w:t>
            </w:r>
          </w:p>
        </w:tc>
        <w:tc>
          <w:tcPr>
            <w:tcW w:w="0" w:type="auto"/>
            <w:hideMark/>
          </w:tcPr>
          <w:p w:rsidRPr="00960FBE" w:rsidR="000F58C9" w:rsidRDefault="000F58C9" w14:paraId="6C06AC18"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Jakým způsobem se operativně řeší situace typu: Na trase nebyla z nějakého důvodu vysypána nádoba a je zapotřebí ji vysypat (na základě reklamace poplatníka) mimo běžný rozvrh (např. hned následující den)? Jak je taková situace častá?</w:t>
            </w:r>
          </w:p>
        </w:tc>
        <w:tc>
          <w:tcPr>
            <w:tcW w:w="0" w:type="auto"/>
            <w:hideMark/>
          </w:tcPr>
          <w:p w:rsidR="000F58C9" w:rsidRDefault="000F58C9" w14:paraId="5705118C"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Pr>
                <w:rFonts w:cs="Arial"/>
                <w:sz w:val="16"/>
                <w:szCs w:val="16"/>
                <w:lang w:eastAsia="cs-CZ"/>
              </w:rPr>
              <w:t>Uzavřeno.</w:t>
            </w:r>
          </w:p>
          <w:p w:rsidRPr="00960FBE" w:rsidR="000F58C9" w:rsidRDefault="000F58C9" w14:paraId="787F195F"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b/>
                <w:sz w:val="16"/>
                <w:szCs w:val="16"/>
                <w:lang w:eastAsia="cs-CZ"/>
              </w:rPr>
              <w:t>PRE:</w:t>
            </w:r>
          </w:p>
          <w:p w:rsidRPr="00960FBE" w:rsidR="000F58C9" w:rsidRDefault="000F58C9" w14:paraId="3EFD58D5"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Opätovný výsyp nádoby mimo vývozného dňa závisí od typu incidentu:</w:t>
            </w:r>
          </w:p>
          <w:p w:rsidRPr="00960FBE" w:rsidR="000F58C9" w:rsidP="00A43239" w:rsidRDefault="000F58C9" w14:paraId="1845BF05" w14:textId="77777777">
            <w:pPr>
              <w:numPr>
                <w:ilvl w:val="0"/>
                <w:numId w:val="84"/>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nie z našej viny, nádoba je opätovne vysypaná podľa harmonogramu</w:t>
            </w:r>
          </w:p>
          <w:p w:rsidRPr="00960FBE" w:rsidR="000F58C9" w:rsidP="00A43239" w:rsidRDefault="000F58C9" w14:paraId="46BDDBE9" w14:textId="77777777">
            <w:pPr>
              <w:numPr>
                <w:ilvl w:val="0"/>
                <w:numId w:val="84"/>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z našej viny, buď je vysypaná ešte v ten deň alebo najbližší možný termín. Takýto výsyp nie je v IS zaradený do trasy.</w:t>
            </w:r>
          </w:p>
        </w:tc>
      </w:tr>
      <w:tr w:rsidRPr="008A5126" w:rsidR="00EB3D6A" w:rsidTr="00CF52E4" w14:paraId="5088248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960FBE" w:rsidR="000F58C9" w:rsidRDefault="000F58C9" w14:paraId="2FAD3290" w14:textId="77777777">
            <w:pPr>
              <w:spacing w:after="0" w:line="240" w:lineRule="auto"/>
              <w:rPr>
                <w:rFonts w:cs="Arial"/>
                <w:sz w:val="16"/>
                <w:szCs w:val="16"/>
                <w:lang w:eastAsia="cs-CZ"/>
              </w:rPr>
            </w:pPr>
            <w:r w:rsidRPr="00960FBE">
              <w:rPr>
                <w:rFonts w:cs="Arial"/>
                <w:sz w:val="16"/>
                <w:szCs w:val="16"/>
                <w:lang w:eastAsia="cs-CZ"/>
              </w:rPr>
              <w:t>13</w:t>
            </w:r>
          </w:p>
        </w:tc>
        <w:tc>
          <w:tcPr>
            <w:tcW w:w="0" w:type="auto"/>
            <w:hideMark/>
          </w:tcPr>
          <w:p w:rsidRPr="00960FBE" w:rsidR="000F58C9" w:rsidRDefault="000F58C9" w14:paraId="22798246"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Plánování na posádky</w:t>
            </w:r>
          </w:p>
        </w:tc>
        <w:tc>
          <w:tcPr>
            <w:tcW w:w="0" w:type="auto"/>
            <w:hideMark/>
          </w:tcPr>
          <w:p w:rsidRPr="00960FBE" w:rsidR="000F58C9" w:rsidRDefault="000F58C9" w14:paraId="2A87879B"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Můžeme si potvrdit, že plánují se pouze DV na vozidla, konkrétní posádka není při plánování řešena?</w:t>
            </w:r>
          </w:p>
        </w:tc>
        <w:tc>
          <w:tcPr>
            <w:tcW w:w="0" w:type="auto"/>
            <w:hideMark/>
          </w:tcPr>
          <w:p w:rsidR="000F58C9" w:rsidRDefault="000F58C9" w14:paraId="2C6A066C"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Pr>
                <w:rFonts w:cs="Arial"/>
                <w:sz w:val="16"/>
                <w:szCs w:val="16"/>
                <w:lang w:eastAsia="cs-CZ"/>
              </w:rPr>
              <w:t>Uzavřeno.</w:t>
            </w:r>
          </w:p>
          <w:p w:rsidRPr="00960FBE" w:rsidR="000F58C9" w:rsidRDefault="000F58C9" w14:paraId="7A853127"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b/>
                <w:sz w:val="16"/>
                <w:szCs w:val="16"/>
                <w:lang w:eastAsia="cs-CZ"/>
              </w:rPr>
              <w:t>PRE:</w:t>
            </w:r>
          </w:p>
          <w:p w:rsidRPr="00960FBE" w:rsidR="000F58C9" w:rsidRDefault="000F58C9" w14:paraId="62BB8FCA"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V rámci plánovania osádku neriešime.</w:t>
            </w:r>
          </w:p>
        </w:tc>
      </w:tr>
      <w:tr w:rsidRPr="008A5126" w:rsidR="00B319BA" w:rsidTr="004E6CA2" w14:paraId="3B2A1452"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960FBE" w:rsidR="000F58C9" w:rsidRDefault="000F58C9" w14:paraId="11ED46D4" w14:textId="77777777">
            <w:pPr>
              <w:spacing w:after="0" w:line="240" w:lineRule="auto"/>
              <w:rPr>
                <w:rFonts w:cs="Arial"/>
                <w:sz w:val="16"/>
                <w:szCs w:val="16"/>
                <w:lang w:eastAsia="cs-CZ"/>
              </w:rPr>
            </w:pPr>
            <w:r w:rsidRPr="00960FBE">
              <w:rPr>
                <w:rFonts w:cs="Arial"/>
                <w:sz w:val="16"/>
                <w:szCs w:val="16"/>
                <w:lang w:eastAsia="cs-CZ"/>
              </w:rPr>
              <w:t>14</w:t>
            </w:r>
          </w:p>
        </w:tc>
        <w:tc>
          <w:tcPr>
            <w:tcW w:w="0" w:type="auto"/>
            <w:hideMark/>
          </w:tcPr>
          <w:p w:rsidRPr="00960FBE" w:rsidR="000F58C9" w:rsidRDefault="000F58C9" w14:paraId="56C2DDF3"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Nutnost plánování tras paralelně v HEN i v RP</w:t>
            </w:r>
          </w:p>
        </w:tc>
        <w:tc>
          <w:tcPr>
            <w:tcW w:w="0" w:type="auto"/>
            <w:hideMark/>
          </w:tcPr>
          <w:p w:rsidRPr="00960FBE" w:rsidR="000F58C9" w:rsidRDefault="000F58C9" w14:paraId="0CC99031"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Je skutečně nutné ve finálním řešení podporovat současně plánování denních tras v HEN a denních výkonů v RP? Řešení to poměrně zesložiťuje (obousměrná synchronizace, řešení konfliktů) a zatím nevidíme jasný přínos.</w:t>
            </w:r>
          </w:p>
          <w:p w:rsidRPr="00960FBE" w:rsidR="000F58C9" w:rsidP="00A43239" w:rsidRDefault="000F58C9" w14:paraId="2BAD6445" w14:textId="77777777">
            <w:pPr>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Případně můžeme podporovat kompromisní řešení: na úrovni provozovny zavést konfiguraci, která určí, že se trasy/výkony CS plánují buď v HEN nebo v RP, ale ne současně v obou systémech. To by mohlo být řešením pro případy pomalejší adopce RP na některých provozovnách.</w:t>
            </w:r>
          </w:p>
        </w:tc>
        <w:tc>
          <w:tcPr>
            <w:tcW w:w="0" w:type="auto"/>
            <w:hideMark/>
          </w:tcPr>
          <w:p w:rsidRPr="00960FBE" w:rsidR="000F58C9" w:rsidRDefault="000F58C9" w14:paraId="35EC74F2"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Otevřené.</w:t>
            </w:r>
          </w:p>
          <w:p w:rsidRPr="00960FBE" w:rsidR="000F58C9" w:rsidRDefault="000F58C9" w14:paraId="4B4F4580"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p>
        </w:tc>
      </w:tr>
      <w:tr w:rsidRPr="008A5126" w:rsidR="00EB3D6A" w:rsidTr="00CF52E4" w14:paraId="20DAB78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960FBE" w:rsidR="000F58C9" w:rsidRDefault="000F58C9" w14:paraId="585A58F1" w14:textId="77777777">
            <w:pPr>
              <w:spacing w:after="0" w:line="240" w:lineRule="auto"/>
              <w:rPr>
                <w:rFonts w:cs="Arial"/>
                <w:sz w:val="16"/>
                <w:szCs w:val="16"/>
                <w:lang w:eastAsia="cs-CZ"/>
              </w:rPr>
            </w:pPr>
            <w:r w:rsidRPr="00960FBE">
              <w:rPr>
                <w:rFonts w:cs="Arial"/>
                <w:sz w:val="16"/>
                <w:szCs w:val="16"/>
                <w:lang w:eastAsia="cs-CZ"/>
              </w:rPr>
              <w:t>15</w:t>
            </w:r>
          </w:p>
        </w:tc>
        <w:tc>
          <w:tcPr>
            <w:tcW w:w="0" w:type="auto"/>
            <w:hideMark/>
          </w:tcPr>
          <w:p w:rsidRPr="00960FBE" w:rsidR="000F58C9" w:rsidRDefault="000F58C9" w14:paraId="1D12F683"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Trasa dne v HEN</w:t>
            </w:r>
          </w:p>
        </w:tc>
        <w:tc>
          <w:tcPr>
            <w:tcW w:w="0" w:type="auto"/>
            <w:hideMark/>
          </w:tcPr>
          <w:p w:rsidRPr="00960FBE" w:rsidR="000F58C9" w:rsidRDefault="000F58C9" w14:paraId="7B87B4B6"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i/>
                <w:sz w:val="16"/>
                <w:szCs w:val="16"/>
                <w:lang w:eastAsia="cs-CZ"/>
              </w:rPr>
              <w:t>Přidáno dodatečně 11.8.25.</w:t>
            </w:r>
          </w:p>
          <w:p w:rsidRPr="00960FBE" w:rsidR="000F58C9" w:rsidRDefault="000F58C9" w14:paraId="202CA201"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Může mít stejné vozidlo v Helios naplánováno více tras v jeden den? Je to běžná praxe?</w:t>
            </w:r>
          </w:p>
        </w:tc>
        <w:tc>
          <w:tcPr>
            <w:tcW w:w="0" w:type="auto"/>
            <w:hideMark/>
          </w:tcPr>
          <w:p w:rsidRPr="00960FBE" w:rsidR="000F58C9" w:rsidRDefault="000F58C9" w14:paraId="6B4FCBD0"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Uzavřeno.</w:t>
            </w:r>
          </w:p>
          <w:p w:rsidRPr="00960FBE" w:rsidR="000F58C9" w:rsidRDefault="000F58C9" w14:paraId="6F4AE764"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b/>
                <w:sz w:val="16"/>
                <w:szCs w:val="16"/>
                <w:lang w:eastAsia="cs-CZ"/>
              </w:rPr>
            </w:pPr>
            <w:r w:rsidRPr="00960FBE">
              <w:rPr>
                <w:rFonts w:cs="Arial"/>
                <w:b/>
                <w:sz w:val="16"/>
                <w:szCs w:val="16"/>
                <w:lang w:eastAsia="cs-CZ"/>
              </w:rPr>
              <w:t>IS:</w:t>
            </w:r>
          </w:p>
          <w:p w:rsidRPr="00960FBE" w:rsidR="000F58C9" w:rsidRDefault="000F58C9" w14:paraId="279BD8D9" w14:textId="77777777">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lang w:eastAsia="cs-CZ"/>
              </w:rPr>
            </w:pPr>
            <w:r w:rsidRPr="00960FBE">
              <w:rPr>
                <w:rFonts w:cs="Arial"/>
                <w:sz w:val="16"/>
                <w:szCs w:val="16"/>
                <w:lang w:eastAsia="cs-CZ"/>
              </w:rPr>
              <w:t>Môže, nie je to bežná prax.</w:t>
            </w:r>
          </w:p>
        </w:tc>
      </w:tr>
      <w:tr w:rsidRPr="008A5126" w:rsidR="00B319BA" w:rsidTr="004E6CA2" w14:paraId="2E8D4F14"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960FBE" w:rsidR="000F58C9" w:rsidRDefault="000F58C9" w14:paraId="01BE8BF6" w14:textId="77777777">
            <w:pPr>
              <w:spacing w:after="0" w:line="240" w:lineRule="auto"/>
              <w:rPr>
                <w:rFonts w:cs="Arial"/>
                <w:sz w:val="16"/>
                <w:szCs w:val="16"/>
                <w:lang w:eastAsia="cs-CZ"/>
              </w:rPr>
            </w:pPr>
            <w:r w:rsidRPr="00960FBE">
              <w:rPr>
                <w:rFonts w:cs="Arial"/>
                <w:sz w:val="16"/>
                <w:szCs w:val="16"/>
                <w:lang w:eastAsia="cs-CZ"/>
              </w:rPr>
              <w:t>16</w:t>
            </w:r>
          </w:p>
        </w:tc>
        <w:tc>
          <w:tcPr>
            <w:tcW w:w="0" w:type="auto"/>
            <w:hideMark/>
          </w:tcPr>
          <w:p w:rsidRPr="00960FBE" w:rsidR="000F58C9" w:rsidRDefault="000F58C9" w14:paraId="060C0369"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Předměty "ZVOZ N"</w:t>
            </w:r>
          </w:p>
        </w:tc>
        <w:tc>
          <w:tcPr>
            <w:tcW w:w="0" w:type="auto"/>
            <w:hideMark/>
          </w:tcPr>
          <w:p w:rsidRPr="00960FBE" w:rsidR="000F58C9" w:rsidRDefault="000F58C9" w14:paraId="15EB789D"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i/>
                <w:sz w:val="16"/>
                <w:szCs w:val="16"/>
                <w:lang w:eastAsia="cs-CZ"/>
              </w:rPr>
              <w:t>Přidáno dodatečně 11.8.25.</w:t>
            </w:r>
          </w:p>
          <w:p w:rsidRPr="00960FBE" w:rsidR="000F58C9" w:rsidRDefault="000F58C9" w14:paraId="057EE29D"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Zajímá nás v rámci plánování CS i nějaká část předmětů smluv s typem "ZVOZ N"? Nebo se soustředíme čistě na typ "ZVOZ C"?</w:t>
            </w:r>
          </w:p>
        </w:tc>
        <w:tc>
          <w:tcPr>
            <w:tcW w:w="0" w:type="auto"/>
            <w:hideMark/>
          </w:tcPr>
          <w:p w:rsidRPr="00960FBE" w:rsidR="000F58C9" w:rsidRDefault="000F58C9" w14:paraId="6FC8657B"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Uzavřeno.</w:t>
            </w:r>
            <w:r>
              <w:rPr>
                <w:rFonts w:cs="Arial"/>
                <w:b/>
                <w:sz w:val="16"/>
                <w:szCs w:val="16"/>
                <w:lang w:eastAsia="cs-CZ"/>
              </w:rPr>
              <w:br/>
            </w:r>
            <w:r w:rsidRPr="00960FBE">
              <w:rPr>
                <w:rFonts w:cs="Arial"/>
                <w:b/>
                <w:sz w:val="16"/>
                <w:szCs w:val="16"/>
                <w:lang w:eastAsia="cs-CZ"/>
              </w:rPr>
              <w:t>PRE</w:t>
            </w:r>
            <w:r w:rsidRPr="00960FBE">
              <w:rPr>
                <w:rFonts w:cs="Arial"/>
                <w:sz w:val="16"/>
                <w:szCs w:val="16"/>
                <w:lang w:eastAsia="cs-CZ"/>
              </w:rPr>
              <w:t>:</w:t>
            </w:r>
          </w:p>
          <w:p w:rsidRPr="00960FBE" w:rsidR="000F58C9" w:rsidRDefault="000F58C9" w14:paraId="75EA09F7" w14:textId="77777777">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lang w:eastAsia="cs-CZ"/>
              </w:rPr>
            </w:pPr>
            <w:r w:rsidRPr="00960FBE">
              <w:rPr>
                <w:rFonts w:cs="Arial"/>
                <w:sz w:val="16"/>
                <w:szCs w:val="16"/>
                <w:lang w:eastAsia="cs-CZ"/>
              </w:rPr>
              <w:t>Názov typu predmetu je len doplnková informácia, treba sa držať ID typu predmetu. V CS by sme typ predmetu N neriešili.</w:t>
            </w:r>
          </w:p>
        </w:tc>
      </w:tr>
    </w:tbl>
    <w:p w:rsidR="000F58C9" w:rsidP="00216D34" w:rsidRDefault="000F58C9" w14:paraId="48C1851B" w14:textId="7E1F7FF6">
      <w:pPr>
        <w:rPr>
          <w:lang w:eastAsia="cs-CZ"/>
        </w:rPr>
      </w:pPr>
      <w:r w:rsidRPr="00322B5C">
        <w:rPr>
          <w:lang w:eastAsia="cs-CZ"/>
        </w:rPr>
        <w:br w:type="page"/>
      </w:r>
    </w:p>
    <w:p w:rsidR="003E6978" w:rsidP="003E6978" w:rsidRDefault="003E6978" w14:paraId="048E7210" w14:textId="3B806C24">
      <w:pPr>
        <w:pStyle w:val="Nadpis2"/>
        <w:rPr>
          <w:lang w:eastAsia="cs-CZ"/>
        </w:rPr>
      </w:pPr>
      <w:bookmarkStart w:name="_Ref207601163" w:id="401"/>
      <w:bookmarkStart w:name="_Toc208482759" w:id="402"/>
      <w:r>
        <w:rPr>
          <w:lang w:eastAsia="cs-CZ"/>
        </w:rPr>
        <w:t>Přílohy</w:t>
      </w:r>
      <w:bookmarkEnd w:id="401"/>
      <w:bookmarkEnd w:id="402"/>
    </w:p>
    <w:p w:rsidRPr="004E2F1E" w:rsidR="004E2F1E" w:rsidP="004E6CA2" w:rsidRDefault="00A80F5C" w14:paraId="1491AF9C" w14:textId="591422A8">
      <w:pPr>
        <w:pStyle w:val="Nadpis3"/>
        <w:rPr>
          <w:lang w:eastAsia="cs-CZ"/>
        </w:rPr>
      </w:pPr>
      <w:bookmarkStart w:name="_Toc208482760" w:id="403"/>
      <w:r>
        <w:rPr>
          <w:lang w:eastAsia="cs-CZ"/>
        </w:rPr>
        <w:t>Funkční požadavky na cyklický svoz</w:t>
      </w:r>
      <w:bookmarkEnd w:id="403"/>
    </w:p>
    <w:p w:rsidR="00D26828" w:rsidP="00A80F5C" w:rsidRDefault="00A80F5C" w14:paraId="166251B6" w14:textId="4EA34E9E">
      <w:pPr>
        <w:rPr>
          <w:lang w:eastAsia="cs-CZ"/>
        </w:rPr>
      </w:pPr>
      <w:r>
        <w:rPr>
          <w:lang w:eastAsia="cs-CZ"/>
        </w:rPr>
        <w:t>Seznam funkčních požadavků:</w:t>
      </w:r>
      <w:r w:rsidR="00E44459">
        <w:rPr>
          <w:lang w:eastAsia="cs-CZ"/>
        </w:rPr>
        <w:t xml:space="preserve"> </w:t>
      </w:r>
      <w:bookmarkStart w:name="_MON_1818233493" w:id="404"/>
      <w:bookmarkEnd w:id="404"/>
      <w:r w:rsidR="000F47D6">
        <w:rPr>
          <w:noProof/>
          <w:lang w:eastAsia="cs-CZ"/>
        </w:rPr>
        <w:object w:dxaOrig="1537" w:dyaOrig="995" w14:anchorId="0F60E11C">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76.5pt;height:49.5pt;mso-width-percent:0;mso-height-percent:0;mso-width-percent:0;mso-height-percent:0" alt="" o:ole="" type="#_x0000_t75">
            <v:imagedata o:title="" r:id="rId57"/>
          </v:shape>
          <o:OLEObject Type="Embed" ProgID="Word.Document.12" ShapeID="_x0000_i1025" DrawAspect="Icon" ObjectID="_1831006138" r:id="rId58">
            <o:FieldCodes>\s</o:FieldCodes>
          </o:OLEObject>
        </w:object>
      </w:r>
      <w:r w:rsidR="00E44459">
        <w:rPr>
          <w:lang w:eastAsia="cs-CZ"/>
        </w:rPr>
        <w:t xml:space="preserve"> </w:t>
      </w:r>
    </w:p>
    <w:p w:rsidR="00A80F5C" w:rsidP="00A80F5C" w:rsidRDefault="00A80F5C" w14:paraId="67BD36D7" w14:textId="27890867">
      <w:pPr>
        <w:rPr>
          <w:lang w:eastAsia="cs-CZ"/>
        </w:rPr>
      </w:pPr>
      <w:r>
        <w:rPr>
          <w:lang w:eastAsia="cs-CZ"/>
        </w:rPr>
        <w:t xml:space="preserve">Akceptováno MP SK </w:t>
      </w:r>
      <w:r w:rsidR="00773583">
        <w:rPr>
          <w:lang w:eastAsia="cs-CZ"/>
        </w:rPr>
        <w:t>8.7.2025.</w:t>
      </w:r>
    </w:p>
    <w:p w:rsidR="0053031F" w:rsidRDefault="0053031F" w14:paraId="6497DF24" w14:textId="5ED90FA6">
      <w:pPr>
        <w:spacing w:after="0" w:line="240" w:lineRule="auto"/>
        <w:rPr>
          <w:lang w:eastAsia="cs-CZ"/>
        </w:rPr>
      </w:pPr>
      <w:r>
        <w:rPr>
          <w:lang w:eastAsia="cs-CZ"/>
        </w:rPr>
        <w:br w:type="page"/>
      </w:r>
    </w:p>
    <w:p w:rsidR="00EC7863" w:rsidP="0053031F" w:rsidRDefault="00EC7863" w14:paraId="381C6704" w14:textId="77777777">
      <w:pPr>
        <w:jc w:val="right"/>
      </w:pPr>
    </w:p>
    <w:p w:rsidR="00EC7863" w:rsidP="0053031F" w:rsidRDefault="00EC7863" w14:paraId="51B38F16" w14:textId="77777777">
      <w:pPr>
        <w:jc w:val="right"/>
      </w:pPr>
    </w:p>
    <w:p w:rsidR="00EC7863" w:rsidP="0053031F" w:rsidRDefault="00EC7863" w14:paraId="16F74F9B" w14:textId="77777777">
      <w:pPr>
        <w:jc w:val="right"/>
      </w:pPr>
    </w:p>
    <w:p w:rsidR="00EC7863" w:rsidP="0053031F" w:rsidRDefault="00EC7863" w14:paraId="5F2D3F6B" w14:textId="77777777">
      <w:pPr>
        <w:jc w:val="right"/>
      </w:pPr>
    </w:p>
    <w:p w:rsidR="00EC7863" w:rsidP="0053031F" w:rsidRDefault="00EC7863" w14:paraId="0948C09A" w14:textId="77777777">
      <w:pPr>
        <w:jc w:val="right"/>
      </w:pPr>
    </w:p>
    <w:p w:rsidR="00EC7863" w:rsidP="0053031F" w:rsidRDefault="00EC7863" w14:paraId="0CC63B56" w14:textId="77777777">
      <w:pPr>
        <w:jc w:val="right"/>
      </w:pPr>
    </w:p>
    <w:p w:rsidR="00EC7863" w:rsidP="0053031F" w:rsidRDefault="00EC7863" w14:paraId="10C4B41D" w14:textId="77777777">
      <w:pPr>
        <w:jc w:val="right"/>
      </w:pPr>
    </w:p>
    <w:p w:rsidR="00EC7863" w:rsidP="0053031F" w:rsidRDefault="00EC7863" w14:paraId="162FA9F8" w14:textId="77777777">
      <w:pPr>
        <w:jc w:val="right"/>
      </w:pPr>
    </w:p>
    <w:p w:rsidR="00EC7863" w:rsidP="0053031F" w:rsidRDefault="00EC7863" w14:paraId="2379D141" w14:textId="77777777">
      <w:pPr>
        <w:jc w:val="right"/>
      </w:pPr>
    </w:p>
    <w:p w:rsidR="00EC7863" w:rsidP="0053031F" w:rsidRDefault="00EC7863" w14:paraId="6D13169C" w14:textId="77777777">
      <w:pPr>
        <w:jc w:val="right"/>
      </w:pPr>
    </w:p>
    <w:p w:rsidR="00EC7863" w:rsidP="0053031F" w:rsidRDefault="00EC7863" w14:paraId="7BE2555F" w14:textId="77777777">
      <w:pPr>
        <w:jc w:val="right"/>
      </w:pPr>
    </w:p>
    <w:p w:rsidR="00EC7863" w:rsidP="0053031F" w:rsidRDefault="00EC7863" w14:paraId="03A64A48" w14:textId="77777777">
      <w:pPr>
        <w:jc w:val="right"/>
      </w:pPr>
    </w:p>
    <w:p w:rsidR="00EC7863" w:rsidP="0053031F" w:rsidRDefault="00EC7863" w14:paraId="2A63513D" w14:textId="77777777">
      <w:pPr>
        <w:jc w:val="right"/>
      </w:pPr>
    </w:p>
    <w:p w:rsidR="00EC7863" w:rsidP="0053031F" w:rsidRDefault="00EC7863" w14:paraId="023CE758" w14:textId="77777777">
      <w:pPr>
        <w:jc w:val="right"/>
      </w:pPr>
    </w:p>
    <w:p w:rsidR="00EC7863" w:rsidP="0053031F" w:rsidRDefault="00EC7863" w14:paraId="5D2FF2DB" w14:textId="77777777">
      <w:pPr>
        <w:jc w:val="right"/>
      </w:pPr>
    </w:p>
    <w:p w:rsidR="00EC7863" w:rsidP="0053031F" w:rsidRDefault="00EC7863" w14:paraId="334ECE90" w14:textId="77777777">
      <w:pPr>
        <w:jc w:val="right"/>
      </w:pPr>
    </w:p>
    <w:p w:rsidR="00EC7863" w:rsidP="0053031F" w:rsidRDefault="00EC7863" w14:paraId="640BF60B" w14:textId="77777777">
      <w:pPr>
        <w:jc w:val="right"/>
      </w:pPr>
    </w:p>
    <w:p w:rsidR="00EC7863" w:rsidP="0053031F" w:rsidRDefault="00EC7863" w14:paraId="6517D50B" w14:textId="77777777">
      <w:pPr>
        <w:jc w:val="right"/>
      </w:pPr>
    </w:p>
    <w:p w:rsidR="00EC7863" w:rsidP="0053031F" w:rsidRDefault="00EC7863" w14:paraId="7FAEA8D3" w14:textId="77777777">
      <w:pPr>
        <w:jc w:val="right"/>
      </w:pPr>
    </w:p>
    <w:p w:rsidR="00EC7863" w:rsidP="0053031F" w:rsidRDefault="00EC7863" w14:paraId="75FF83C1" w14:textId="77777777">
      <w:pPr>
        <w:jc w:val="right"/>
      </w:pPr>
    </w:p>
    <w:p w:rsidR="00EC7863" w:rsidP="0053031F" w:rsidRDefault="00EC7863" w14:paraId="33AAC1EB" w14:textId="77777777">
      <w:pPr>
        <w:jc w:val="right"/>
      </w:pPr>
    </w:p>
    <w:p w:rsidR="00EC7863" w:rsidP="0053031F" w:rsidRDefault="00EC7863" w14:paraId="2EF28A21" w14:textId="77777777">
      <w:pPr>
        <w:jc w:val="right"/>
      </w:pPr>
    </w:p>
    <w:p w:rsidR="00EC7863" w:rsidP="0053031F" w:rsidRDefault="00EC7863" w14:paraId="65A260DC" w14:textId="77777777">
      <w:pPr>
        <w:jc w:val="right"/>
      </w:pPr>
    </w:p>
    <w:p w:rsidR="00EC7863" w:rsidP="0053031F" w:rsidRDefault="00EC7863" w14:paraId="3321327C" w14:textId="77777777">
      <w:pPr>
        <w:jc w:val="right"/>
      </w:pPr>
    </w:p>
    <w:p w:rsidR="00EC7863" w:rsidP="0053031F" w:rsidRDefault="00EC7863" w14:paraId="3F43DF65" w14:textId="77777777">
      <w:pPr>
        <w:jc w:val="right"/>
      </w:pPr>
    </w:p>
    <w:p w:rsidR="00EC7863" w:rsidP="0053031F" w:rsidRDefault="00EC7863" w14:paraId="20922AE6" w14:textId="77777777">
      <w:pPr>
        <w:jc w:val="right"/>
      </w:pPr>
    </w:p>
    <w:p w:rsidR="00EC7863" w:rsidP="0053031F" w:rsidRDefault="00EC7863" w14:paraId="50878E72" w14:textId="77777777">
      <w:pPr>
        <w:jc w:val="right"/>
      </w:pPr>
    </w:p>
    <w:p w:rsidR="00EC7863" w:rsidP="0053031F" w:rsidRDefault="00EC7863" w14:paraId="74D6905C" w14:textId="77777777">
      <w:pPr>
        <w:jc w:val="right"/>
      </w:pPr>
    </w:p>
    <w:p w:rsidR="00EC7863" w:rsidP="0053031F" w:rsidRDefault="00EC7863" w14:paraId="7F2A0726" w14:textId="77777777">
      <w:pPr>
        <w:jc w:val="right"/>
      </w:pPr>
    </w:p>
    <w:p w:rsidR="00EC7863" w:rsidP="0053031F" w:rsidRDefault="00EC7863" w14:paraId="1A023C2E" w14:textId="77777777">
      <w:pPr>
        <w:jc w:val="right"/>
      </w:pPr>
    </w:p>
    <w:p w:rsidR="00EC7863" w:rsidP="0053031F" w:rsidRDefault="00EC7863" w14:paraId="4E8CD57F" w14:textId="77777777">
      <w:pPr>
        <w:jc w:val="right"/>
      </w:pPr>
    </w:p>
    <w:p w:rsidR="00EC7863" w:rsidP="0053031F" w:rsidRDefault="00EC7863" w14:paraId="5F7E72C9" w14:textId="77777777">
      <w:pPr>
        <w:jc w:val="right"/>
      </w:pPr>
    </w:p>
    <w:p w:rsidR="0053031F" w:rsidP="0053031F" w:rsidRDefault="0053031F" w14:paraId="5749BD34" w14:textId="3EC34E9A">
      <w:pPr>
        <w:jc w:val="right"/>
      </w:pPr>
      <w:r>
        <w:t xml:space="preserve">Úroveň důvěrnosti: </w:t>
      </w:r>
      <w:r w:rsidRPr="00582999" w:rsidR="00582999">
        <w:rPr>
          <w:b/>
          <w:bCs/>
        </w:rPr>
        <w:t>Chráněné</w:t>
      </w:r>
    </w:p>
    <w:p w:rsidRPr="006D021A" w:rsidR="0053031F" w:rsidP="00A80F5C" w:rsidRDefault="0053031F" w14:paraId="483A3B9B" w14:textId="77777777">
      <w:pPr>
        <w:rPr>
          <w:lang w:eastAsia="cs-CZ"/>
        </w:rPr>
      </w:pPr>
    </w:p>
    <w:sectPr w:rsidRPr="006D021A" w:rsidR="0053031F" w:rsidSect="005E263F">
      <w:pgSz w:w="11906" w:h="16838" w:orient="portrait"/>
      <w:pgMar w:top="1702" w:right="1417" w:bottom="709" w:left="1417" w:header="708" w:footer="27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B544C4" w:rsidP="00C23362" w:rsidRDefault="00B544C4" w14:paraId="7AF4FF11" w14:textId="77777777">
      <w:r>
        <w:separator/>
      </w:r>
    </w:p>
    <w:p w:rsidR="00B544C4" w:rsidP="00C23362" w:rsidRDefault="00B544C4" w14:paraId="23EA17B4" w14:textId="77777777"/>
    <w:p w:rsidR="00B544C4" w:rsidP="00C23362" w:rsidRDefault="00B544C4" w14:paraId="669C16DA" w14:textId="77777777"/>
  </w:endnote>
  <w:endnote w:type="continuationSeparator" w:id="0">
    <w:p w:rsidR="00B544C4" w:rsidP="00C23362" w:rsidRDefault="00B544C4" w14:paraId="73CA5A4F" w14:textId="77777777">
      <w:r>
        <w:continuationSeparator/>
      </w:r>
    </w:p>
    <w:p w:rsidR="00B544C4" w:rsidP="00C23362" w:rsidRDefault="00B544C4" w14:paraId="34F77B7E" w14:textId="77777777"/>
    <w:p w:rsidR="00B544C4" w:rsidP="00C23362" w:rsidRDefault="00B544C4" w14:paraId="15494EBE" w14:textId="77777777"/>
  </w:endnote>
  <w:endnote w:type="continuationNotice" w:id="1">
    <w:p w:rsidR="00B544C4" w:rsidRDefault="00B544C4" w14:paraId="1E004BD2"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B20CE" w:rsidP="00C23362" w:rsidRDefault="00DB20CE" w14:paraId="142735D8" w14:textId="77777777">
    <w:pPr>
      <w:pStyle w:val="Zpat"/>
    </w:pPr>
  </w:p>
  <w:p w:rsidR="00236BA9" w:rsidP="00C23362" w:rsidRDefault="00236BA9" w14:paraId="3F496022" w14:textId="77777777"/>
  <w:p w:rsidR="00236BA9" w:rsidP="00C23362" w:rsidRDefault="00236BA9" w14:paraId="7CF9C8D2" w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B544C4" w:rsidP="00C23362" w:rsidRDefault="00B544C4" w14:paraId="51DB289F" w14:textId="77777777">
      <w:r>
        <w:separator/>
      </w:r>
    </w:p>
    <w:p w:rsidR="00B544C4" w:rsidP="00C23362" w:rsidRDefault="00B544C4" w14:paraId="5FB23E24" w14:textId="77777777"/>
    <w:p w:rsidR="00B544C4" w:rsidP="00C23362" w:rsidRDefault="00B544C4" w14:paraId="5406D7E0" w14:textId="77777777"/>
  </w:footnote>
  <w:footnote w:type="continuationSeparator" w:id="0">
    <w:p w:rsidR="00B544C4" w:rsidP="00C23362" w:rsidRDefault="00B544C4" w14:paraId="4C724EB9" w14:textId="77777777">
      <w:r>
        <w:continuationSeparator/>
      </w:r>
    </w:p>
    <w:p w:rsidR="00B544C4" w:rsidP="00C23362" w:rsidRDefault="00B544C4" w14:paraId="5842EF7D" w14:textId="77777777"/>
    <w:p w:rsidR="00B544C4" w:rsidP="00C23362" w:rsidRDefault="00B544C4" w14:paraId="1AEA77E9" w14:textId="77777777"/>
  </w:footnote>
  <w:footnote w:type="continuationNotice" w:id="1">
    <w:p w:rsidR="00B544C4" w:rsidRDefault="00B544C4" w14:paraId="16141A46"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B20CE" w:rsidP="00C23362" w:rsidRDefault="00DB20CE" w14:paraId="25F3F1C7" w14:textId="77777777">
    <w:pPr>
      <w:pStyle w:val="Zhlav"/>
    </w:pPr>
  </w:p>
  <w:p w:rsidR="00236BA9" w:rsidP="00C23362" w:rsidRDefault="00236BA9" w14:paraId="1A8F2D12" w14:textId="77777777"/>
  <w:p w:rsidR="00236BA9" w:rsidP="00C23362" w:rsidRDefault="00236BA9" w14:paraId="01C0D3D9" w14:textId="7777777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p w:rsidR="00236BA9" w:rsidP="001D0F69" w:rsidRDefault="007C06CA" w14:paraId="5BA3789F" w14:textId="77777777">
    <w:pPr>
      <w:pStyle w:val="Zhlav"/>
    </w:pPr>
    <w:r>
      <w:rPr>
        <w:noProof/>
      </w:rPr>
      <w:drawing>
        <wp:anchor distT="0" distB="0" distL="114300" distR="114300" simplePos="0" relativeHeight="251658240" behindDoc="1" locked="0" layoutInCell="1" allowOverlap="1" wp14:anchorId="61675515" wp14:editId="5437E078">
          <wp:simplePos x="0" y="0"/>
          <wp:positionH relativeFrom="page">
            <wp:align>right</wp:align>
          </wp:positionH>
          <wp:positionV relativeFrom="paragraph">
            <wp:posOffset>-449580</wp:posOffset>
          </wp:positionV>
          <wp:extent cx="7555865" cy="10679280"/>
          <wp:effectExtent l="0" t="0" r="6985" b="8255"/>
          <wp:wrapNone/>
          <wp:docPr id="1079917030" name="Obrázok 163431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ok 1634312270"/>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55865" cy="1067928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66A5E"/>
    <w:multiLevelType w:val="hybridMultilevel"/>
    <w:tmpl w:val="A82ABF58"/>
    <w:lvl w:ilvl="0" w:tplc="DEF2A004">
      <w:start w:val="1"/>
      <w:numFmt w:val="bullet"/>
      <w:lvlText w:val=""/>
      <w:lvlJc w:val="left"/>
      <w:pPr>
        <w:ind w:left="720" w:hanging="360"/>
      </w:pPr>
      <w:rPr>
        <w:rFonts w:hint="default" w:ascii="Symbol" w:hAnsi="Symbol"/>
      </w:rPr>
    </w:lvl>
    <w:lvl w:ilvl="1" w:tplc="3BDE44FA" w:tentative="1">
      <w:start w:val="1"/>
      <w:numFmt w:val="bullet"/>
      <w:lvlText w:val="o"/>
      <w:lvlJc w:val="left"/>
      <w:pPr>
        <w:ind w:left="1440" w:hanging="360"/>
      </w:pPr>
      <w:rPr>
        <w:rFonts w:hint="default" w:ascii="Courier New" w:hAnsi="Courier New"/>
      </w:rPr>
    </w:lvl>
    <w:lvl w:ilvl="2" w:tplc="8A3824E4" w:tentative="1">
      <w:start w:val="1"/>
      <w:numFmt w:val="bullet"/>
      <w:lvlText w:val=""/>
      <w:lvlJc w:val="left"/>
      <w:pPr>
        <w:ind w:left="2160" w:hanging="360"/>
      </w:pPr>
      <w:rPr>
        <w:rFonts w:hint="default" w:ascii="Wingdings" w:hAnsi="Wingdings"/>
      </w:rPr>
    </w:lvl>
    <w:lvl w:ilvl="3" w:tplc="BA20E818" w:tentative="1">
      <w:start w:val="1"/>
      <w:numFmt w:val="bullet"/>
      <w:lvlText w:val=""/>
      <w:lvlJc w:val="left"/>
      <w:pPr>
        <w:ind w:left="2880" w:hanging="360"/>
      </w:pPr>
      <w:rPr>
        <w:rFonts w:hint="default" w:ascii="Symbol" w:hAnsi="Symbol"/>
      </w:rPr>
    </w:lvl>
    <w:lvl w:ilvl="4" w:tplc="8F986334" w:tentative="1">
      <w:start w:val="1"/>
      <w:numFmt w:val="bullet"/>
      <w:lvlText w:val="o"/>
      <w:lvlJc w:val="left"/>
      <w:pPr>
        <w:ind w:left="3600" w:hanging="360"/>
      </w:pPr>
      <w:rPr>
        <w:rFonts w:hint="default" w:ascii="Courier New" w:hAnsi="Courier New"/>
      </w:rPr>
    </w:lvl>
    <w:lvl w:ilvl="5" w:tplc="275693DE" w:tentative="1">
      <w:start w:val="1"/>
      <w:numFmt w:val="bullet"/>
      <w:lvlText w:val=""/>
      <w:lvlJc w:val="left"/>
      <w:pPr>
        <w:ind w:left="4320" w:hanging="360"/>
      </w:pPr>
      <w:rPr>
        <w:rFonts w:hint="default" w:ascii="Wingdings" w:hAnsi="Wingdings"/>
      </w:rPr>
    </w:lvl>
    <w:lvl w:ilvl="6" w:tplc="3B4C3DCE" w:tentative="1">
      <w:start w:val="1"/>
      <w:numFmt w:val="bullet"/>
      <w:lvlText w:val=""/>
      <w:lvlJc w:val="left"/>
      <w:pPr>
        <w:ind w:left="5040" w:hanging="360"/>
      </w:pPr>
      <w:rPr>
        <w:rFonts w:hint="default" w:ascii="Symbol" w:hAnsi="Symbol"/>
      </w:rPr>
    </w:lvl>
    <w:lvl w:ilvl="7" w:tplc="727EE6DC" w:tentative="1">
      <w:start w:val="1"/>
      <w:numFmt w:val="bullet"/>
      <w:lvlText w:val="o"/>
      <w:lvlJc w:val="left"/>
      <w:pPr>
        <w:ind w:left="5760" w:hanging="360"/>
      </w:pPr>
      <w:rPr>
        <w:rFonts w:hint="default" w:ascii="Courier New" w:hAnsi="Courier New"/>
      </w:rPr>
    </w:lvl>
    <w:lvl w:ilvl="8" w:tplc="04929F80" w:tentative="1">
      <w:start w:val="1"/>
      <w:numFmt w:val="bullet"/>
      <w:lvlText w:val=""/>
      <w:lvlJc w:val="left"/>
      <w:pPr>
        <w:ind w:left="6480" w:hanging="360"/>
      </w:pPr>
      <w:rPr>
        <w:rFonts w:hint="default" w:ascii="Wingdings" w:hAnsi="Wingdings"/>
      </w:rPr>
    </w:lvl>
  </w:abstractNum>
  <w:abstractNum w:abstractNumId="1" w15:restartNumberingAfterBreak="0">
    <w:nsid w:val="026E65C4"/>
    <w:multiLevelType w:val="multilevel"/>
    <w:tmpl w:val="FFFFFFFF"/>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3A50059"/>
    <w:multiLevelType w:val="hybridMultilevel"/>
    <w:tmpl w:val="F92CB21A"/>
    <w:lvl w:ilvl="0" w:tplc="04050001">
      <w:start w:val="1"/>
      <w:numFmt w:val="bullet"/>
      <w:lvlText w:val=""/>
      <w:lvlJc w:val="left"/>
      <w:pPr>
        <w:ind w:left="720" w:hanging="360"/>
      </w:pPr>
      <w:rPr>
        <w:rFonts w:hint="default" w:ascii="Symbol" w:hAnsi="Symbol"/>
      </w:rPr>
    </w:lvl>
    <w:lvl w:ilvl="1" w:tplc="04050003">
      <w:start w:val="1"/>
      <w:numFmt w:val="bullet"/>
      <w:lvlText w:val="o"/>
      <w:lvlJc w:val="left"/>
      <w:pPr>
        <w:ind w:left="1440" w:hanging="360"/>
      </w:pPr>
      <w:rPr>
        <w:rFonts w:hint="default" w:ascii="Courier New" w:hAnsi="Courier New" w:cs="Courier New"/>
      </w:rPr>
    </w:lvl>
    <w:lvl w:ilvl="2" w:tplc="04050005" w:tentative="1">
      <w:start w:val="1"/>
      <w:numFmt w:val="bullet"/>
      <w:lvlText w:val=""/>
      <w:lvlJc w:val="left"/>
      <w:pPr>
        <w:ind w:left="2160" w:hanging="360"/>
      </w:pPr>
      <w:rPr>
        <w:rFonts w:hint="default" w:ascii="Wingdings" w:hAnsi="Wingdings"/>
      </w:rPr>
    </w:lvl>
    <w:lvl w:ilvl="3" w:tplc="04050001" w:tentative="1">
      <w:start w:val="1"/>
      <w:numFmt w:val="bullet"/>
      <w:lvlText w:val=""/>
      <w:lvlJc w:val="left"/>
      <w:pPr>
        <w:ind w:left="2880" w:hanging="360"/>
      </w:pPr>
      <w:rPr>
        <w:rFonts w:hint="default" w:ascii="Symbol" w:hAnsi="Symbol"/>
      </w:rPr>
    </w:lvl>
    <w:lvl w:ilvl="4" w:tplc="04050003" w:tentative="1">
      <w:start w:val="1"/>
      <w:numFmt w:val="bullet"/>
      <w:lvlText w:val="o"/>
      <w:lvlJc w:val="left"/>
      <w:pPr>
        <w:ind w:left="3600" w:hanging="360"/>
      </w:pPr>
      <w:rPr>
        <w:rFonts w:hint="default" w:ascii="Courier New" w:hAnsi="Courier New" w:cs="Courier New"/>
      </w:rPr>
    </w:lvl>
    <w:lvl w:ilvl="5" w:tplc="04050005" w:tentative="1">
      <w:start w:val="1"/>
      <w:numFmt w:val="bullet"/>
      <w:lvlText w:val=""/>
      <w:lvlJc w:val="left"/>
      <w:pPr>
        <w:ind w:left="4320" w:hanging="360"/>
      </w:pPr>
      <w:rPr>
        <w:rFonts w:hint="default" w:ascii="Wingdings" w:hAnsi="Wingdings"/>
      </w:rPr>
    </w:lvl>
    <w:lvl w:ilvl="6" w:tplc="04050001" w:tentative="1">
      <w:start w:val="1"/>
      <w:numFmt w:val="bullet"/>
      <w:lvlText w:val=""/>
      <w:lvlJc w:val="left"/>
      <w:pPr>
        <w:ind w:left="5040" w:hanging="360"/>
      </w:pPr>
      <w:rPr>
        <w:rFonts w:hint="default" w:ascii="Symbol" w:hAnsi="Symbol"/>
      </w:rPr>
    </w:lvl>
    <w:lvl w:ilvl="7" w:tplc="04050003" w:tentative="1">
      <w:start w:val="1"/>
      <w:numFmt w:val="bullet"/>
      <w:lvlText w:val="o"/>
      <w:lvlJc w:val="left"/>
      <w:pPr>
        <w:ind w:left="5760" w:hanging="360"/>
      </w:pPr>
      <w:rPr>
        <w:rFonts w:hint="default" w:ascii="Courier New" w:hAnsi="Courier New" w:cs="Courier New"/>
      </w:rPr>
    </w:lvl>
    <w:lvl w:ilvl="8" w:tplc="04050005" w:tentative="1">
      <w:start w:val="1"/>
      <w:numFmt w:val="bullet"/>
      <w:lvlText w:val=""/>
      <w:lvlJc w:val="left"/>
      <w:pPr>
        <w:ind w:left="6480" w:hanging="360"/>
      </w:pPr>
      <w:rPr>
        <w:rFonts w:hint="default" w:ascii="Wingdings" w:hAnsi="Wingdings"/>
      </w:rPr>
    </w:lvl>
  </w:abstractNum>
  <w:abstractNum w:abstractNumId="3" w15:restartNumberingAfterBreak="0">
    <w:nsid w:val="03D820D0"/>
    <w:multiLevelType w:val="multilevel"/>
    <w:tmpl w:val="21B2165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45431CF"/>
    <w:multiLevelType w:val="multilevel"/>
    <w:tmpl w:val="368640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6A935E6"/>
    <w:multiLevelType w:val="multilevel"/>
    <w:tmpl w:val="FC8AF598"/>
    <w:lvl w:ilvl="0">
      <w:start w:val="1"/>
      <w:numFmt w:val="bullet"/>
      <w:lvlText w:val=""/>
      <w:lvlJc w:val="left"/>
      <w:pPr>
        <w:tabs>
          <w:tab w:val="num" w:pos="720"/>
        </w:tabs>
        <w:ind w:left="720" w:hanging="360"/>
      </w:pPr>
      <w:rPr>
        <w:rFonts w:hint="default" w:ascii="Wingdings" w:hAnsi="Wingdings"/>
        <w:sz w:val="20"/>
      </w:rPr>
    </w:lvl>
    <w:lvl w:ilvl="1">
      <w:start w:val="1"/>
      <w:numFmt w:val="bullet"/>
      <w:lvlText w:val="o"/>
      <w:lvlJc w:val="left"/>
      <w:pPr>
        <w:ind w:left="1440" w:hanging="360"/>
      </w:pPr>
      <w:rPr>
        <w:rFonts w:hint="default" w:ascii="Courier New" w:hAnsi="Courier New"/>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77C62C1"/>
    <w:multiLevelType w:val="hybridMultilevel"/>
    <w:tmpl w:val="BD0CF23E"/>
    <w:lvl w:ilvl="0" w:tplc="0D34CBD6">
      <w:start w:val="1"/>
      <w:numFmt w:val="bullet"/>
      <w:lvlText w:val=""/>
      <w:lvlJc w:val="left"/>
      <w:pPr>
        <w:ind w:left="720" w:hanging="360"/>
      </w:pPr>
      <w:rPr>
        <w:rFonts w:hint="default" w:ascii="Symbol" w:hAnsi="Symbol"/>
      </w:rPr>
    </w:lvl>
    <w:lvl w:ilvl="1" w:tplc="8974C6D4" w:tentative="1">
      <w:start w:val="1"/>
      <w:numFmt w:val="bullet"/>
      <w:lvlText w:val="o"/>
      <w:lvlJc w:val="left"/>
      <w:pPr>
        <w:ind w:left="1440" w:hanging="360"/>
      </w:pPr>
      <w:rPr>
        <w:rFonts w:hint="default" w:ascii="Courier New" w:hAnsi="Courier New"/>
      </w:rPr>
    </w:lvl>
    <w:lvl w:ilvl="2" w:tplc="39829490" w:tentative="1">
      <w:start w:val="1"/>
      <w:numFmt w:val="bullet"/>
      <w:lvlText w:val=""/>
      <w:lvlJc w:val="left"/>
      <w:pPr>
        <w:ind w:left="2160" w:hanging="360"/>
      </w:pPr>
      <w:rPr>
        <w:rFonts w:hint="default" w:ascii="Wingdings" w:hAnsi="Wingdings"/>
      </w:rPr>
    </w:lvl>
    <w:lvl w:ilvl="3" w:tplc="CE286010" w:tentative="1">
      <w:start w:val="1"/>
      <w:numFmt w:val="bullet"/>
      <w:lvlText w:val=""/>
      <w:lvlJc w:val="left"/>
      <w:pPr>
        <w:ind w:left="2880" w:hanging="360"/>
      </w:pPr>
      <w:rPr>
        <w:rFonts w:hint="default" w:ascii="Symbol" w:hAnsi="Symbol"/>
      </w:rPr>
    </w:lvl>
    <w:lvl w:ilvl="4" w:tplc="B8EA9A5E" w:tentative="1">
      <w:start w:val="1"/>
      <w:numFmt w:val="bullet"/>
      <w:lvlText w:val="o"/>
      <w:lvlJc w:val="left"/>
      <w:pPr>
        <w:ind w:left="3600" w:hanging="360"/>
      </w:pPr>
      <w:rPr>
        <w:rFonts w:hint="default" w:ascii="Courier New" w:hAnsi="Courier New"/>
      </w:rPr>
    </w:lvl>
    <w:lvl w:ilvl="5" w:tplc="B2C0E636" w:tentative="1">
      <w:start w:val="1"/>
      <w:numFmt w:val="bullet"/>
      <w:lvlText w:val=""/>
      <w:lvlJc w:val="left"/>
      <w:pPr>
        <w:ind w:left="4320" w:hanging="360"/>
      </w:pPr>
      <w:rPr>
        <w:rFonts w:hint="default" w:ascii="Wingdings" w:hAnsi="Wingdings"/>
      </w:rPr>
    </w:lvl>
    <w:lvl w:ilvl="6" w:tplc="31DC2544" w:tentative="1">
      <w:start w:val="1"/>
      <w:numFmt w:val="bullet"/>
      <w:lvlText w:val=""/>
      <w:lvlJc w:val="left"/>
      <w:pPr>
        <w:ind w:left="5040" w:hanging="360"/>
      </w:pPr>
      <w:rPr>
        <w:rFonts w:hint="default" w:ascii="Symbol" w:hAnsi="Symbol"/>
      </w:rPr>
    </w:lvl>
    <w:lvl w:ilvl="7" w:tplc="04F458B2" w:tentative="1">
      <w:start w:val="1"/>
      <w:numFmt w:val="bullet"/>
      <w:lvlText w:val="o"/>
      <w:lvlJc w:val="left"/>
      <w:pPr>
        <w:ind w:left="5760" w:hanging="360"/>
      </w:pPr>
      <w:rPr>
        <w:rFonts w:hint="default" w:ascii="Courier New" w:hAnsi="Courier New"/>
      </w:rPr>
    </w:lvl>
    <w:lvl w:ilvl="8" w:tplc="3D80D49C" w:tentative="1">
      <w:start w:val="1"/>
      <w:numFmt w:val="bullet"/>
      <w:lvlText w:val=""/>
      <w:lvlJc w:val="left"/>
      <w:pPr>
        <w:ind w:left="6480" w:hanging="360"/>
      </w:pPr>
      <w:rPr>
        <w:rFonts w:hint="default" w:ascii="Wingdings" w:hAnsi="Wingdings"/>
      </w:rPr>
    </w:lvl>
  </w:abstractNum>
  <w:abstractNum w:abstractNumId="7" w15:restartNumberingAfterBreak="0">
    <w:nsid w:val="0AC5537D"/>
    <w:multiLevelType w:val="multilevel"/>
    <w:tmpl w:val="536496B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0BFB5300"/>
    <w:multiLevelType w:val="multilevel"/>
    <w:tmpl w:val="F3BC07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0C2513FD"/>
    <w:multiLevelType w:val="multilevel"/>
    <w:tmpl w:val="FFFFFFFF"/>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0FAC6F3D"/>
    <w:multiLevelType w:val="multilevel"/>
    <w:tmpl w:val="FFFFFFFF"/>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121867EC"/>
    <w:multiLevelType w:val="multilevel"/>
    <w:tmpl w:val="2CBED1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148D17DC"/>
    <w:multiLevelType w:val="hybridMultilevel"/>
    <w:tmpl w:val="F570847A"/>
    <w:lvl w:ilvl="0" w:tplc="9522A1B4">
      <w:start w:val="1"/>
      <w:numFmt w:val="bullet"/>
      <w:lvlText w:val=""/>
      <w:lvlJc w:val="left"/>
      <w:pPr>
        <w:ind w:left="720" w:hanging="360"/>
      </w:pPr>
      <w:rPr>
        <w:rFonts w:hint="default" w:ascii="Symbol" w:hAnsi="Symbol"/>
      </w:rPr>
    </w:lvl>
    <w:lvl w:ilvl="1" w:tplc="14660A02" w:tentative="1">
      <w:start w:val="1"/>
      <w:numFmt w:val="bullet"/>
      <w:lvlText w:val="o"/>
      <w:lvlJc w:val="left"/>
      <w:pPr>
        <w:ind w:left="1440" w:hanging="360"/>
      </w:pPr>
      <w:rPr>
        <w:rFonts w:hint="default" w:ascii="Courier New" w:hAnsi="Courier New"/>
      </w:rPr>
    </w:lvl>
    <w:lvl w:ilvl="2" w:tplc="30D234C2" w:tentative="1">
      <w:start w:val="1"/>
      <w:numFmt w:val="bullet"/>
      <w:lvlText w:val=""/>
      <w:lvlJc w:val="left"/>
      <w:pPr>
        <w:ind w:left="2160" w:hanging="360"/>
      </w:pPr>
      <w:rPr>
        <w:rFonts w:hint="default" w:ascii="Wingdings" w:hAnsi="Wingdings"/>
      </w:rPr>
    </w:lvl>
    <w:lvl w:ilvl="3" w:tplc="4608381A" w:tentative="1">
      <w:start w:val="1"/>
      <w:numFmt w:val="bullet"/>
      <w:lvlText w:val=""/>
      <w:lvlJc w:val="left"/>
      <w:pPr>
        <w:ind w:left="2880" w:hanging="360"/>
      </w:pPr>
      <w:rPr>
        <w:rFonts w:hint="default" w:ascii="Symbol" w:hAnsi="Symbol"/>
      </w:rPr>
    </w:lvl>
    <w:lvl w:ilvl="4" w:tplc="9ABCCC2E" w:tentative="1">
      <w:start w:val="1"/>
      <w:numFmt w:val="bullet"/>
      <w:lvlText w:val="o"/>
      <w:lvlJc w:val="left"/>
      <w:pPr>
        <w:ind w:left="3600" w:hanging="360"/>
      </w:pPr>
      <w:rPr>
        <w:rFonts w:hint="default" w:ascii="Courier New" w:hAnsi="Courier New"/>
      </w:rPr>
    </w:lvl>
    <w:lvl w:ilvl="5" w:tplc="A61AD4E0" w:tentative="1">
      <w:start w:val="1"/>
      <w:numFmt w:val="bullet"/>
      <w:lvlText w:val=""/>
      <w:lvlJc w:val="left"/>
      <w:pPr>
        <w:ind w:left="4320" w:hanging="360"/>
      </w:pPr>
      <w:rPr>
        <w:rFonts w:hint="default" w:ascii="Wingdings" w:hAnsi="Wingdings"/>
      </w:rPr>
    </w:lvl>
    <w:lvl w:ilvl="6" w:tplc="2CEA7898" w:tentative="1">
      <w:start w:val="1"/>
      <w:numFmt w:val="bullet"/>
      <w:lvlText w:val=""/>
      <w:lvlJc w:val="left"/>
      <w:pPr>
        <w:ind w:left="5040" w:hanging="360"/>
      </w:pPr>
      <w:rPr>
        <w:rFonts w:hint="default" w:ascii="Symbol" w:hAnsi="Symbol"/>
      </w:rPr>
    </w:lvl>
    <w:lvl w:ilvl="7" w:tplc="02560C9E" w:tentative="1">
      <w:start w:val="1"/>
      <w:numFmt w:val="bullet"/>
      <w:lvlText w:val="o"/>
      <w:lvlJc w:val="left"/>
      <w:pPr>
        <w:ind w:left="5760" w:hanging="360"/>
      </w:pPr>
      <w:rPr>
        <w:rFonts w:hint="default" w:ascii="Courier New" w:hAnsi="Courier New"/>
      </w:rPr>
    </w:lvl>
    <w:lvl w:ilvl="8" w:tplc="4BD6B214" w:tentative="1">
      <w:start w:val="1"/>
      <w:numFmt w:val="bullet"/>
      <w:lvlText w:val=""/>
      <w:lvlJc w:val="left"/>
      <w:pPr>
        <w:ind w:left="6480" w:hanging="360"/>
      </w:pPr>
      <w:rPr>
        <w:rFonts w:hint="default" w:ascii="Wingdings" w:hAnsi="Wingdings"/>
      </w:rPr>
    </w:lvl>
  </w:abstractNum>
  <w:abstractNum w:abstractNumId="13" w15:restartNumberingAfterBreak="0">
    <w:nsid w:val="17320F5F"/>
    <w:multiLevelType w:val="multilevel"/>
    <w:tmpl w:val="C48CB5A2"/>
    <w:lvl w:ilvl="0">
      <w:start w:val="1"/>
      <w:numFmt w:val="bullet"/>
      <w:lvlText w:val=""/>
      <w:lvlJc w:val="left"/>
      <w:pPr>
        <w:tabs>
          <w:tab w:val="num" w:pos="720"/>
        </w:tabs>
        <w:ind w:left="720" w:hanging="360"/>
      </w:pPr>
      <w:rPr>
        <w:rFonts w:hint="default" w:ascii="Wingdings" w:hAnsi="Wingdings"/>
        <w:sz w:val="20"/>
      </w:rPr>
    </w:lvl>
    <w:lvl w:ilvl="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1A086384"/>
    <w:multiLevelType w:val="multilevel"/>
    <w:tmpl w:val="F4DEAE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1A211590"/>
    <w:multiLevelType w:val="multilevel"/>
    <w:tmpl w:val="C28E6B90"/>
    <w:lvl w:ilvl="0">
      <w:start w:val="1"/>
      <w:numFmt w:val="bullet"/>
      <w:lvlText w:val=""/>
      <w:lvlJc w:val="left"/>
      <w:pPr>
        <w:tabs>
          <w:tab w:val="num" w:pos="720"/>
        </w:tabs>
        <w:ind w:left="720" w:hanging="360"/>
      </w:pPr>
      <w:rPr>
        <w:rFonts w:hint="default" w:ascii="Wingdings" w:hAnsi="Wingdings"/>
        <w:sz w:val="20"/>
      </w:rPr>
    </w:lvl>
    <w:lvl w:ilvl="1">
      <w:start w:val="1"/>
      <w:numFmt w:val="bullet"/>
      <w:lvlText w:val="o"/>
      <w:lvlJc w:val="left"/>
      <w:pPr>
        <w:ind w:left="1440" w:hanging="360"/>
      </w:pPr>
      <w:rPr>
        <w:rFonts w:hint="default" w:ascii="Courier New" w:hAnsi="Courier New"/>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1AAE2F22"/>
    <w:multiLevelType w:val="hybridMultilevel"/>
    <w:tmpl w:val="574A29C2"/>
    <w:lvl w:ilvl="0" w:tplc="F5CAE3DE">
      <w:start w:val="1"/>
      <w:numFmt w:val="bullet"/>
      <w:lvlText w:val=""/>
      <w:lvlJc w:val="left"/>
      <w:pPr>
        <w:ind w:left="720" w:hanging="360"/>
      </w:pPr>
      <w:rPr>
        <w:rFonts w:hint="default" w:ascii="Symbol" w:hAnsi="Symbol"/>
      </w:rPr>
    </w:lvl>
    <w:lvl w:ilvl="1" w:tplc="776A8DEE" w:tentative="1">
      <w:start w:val="1"/>
      <w:numFmt w:val="bullet"/>
      <w:lvlText w:val="o"/>
      <w:lvlJc w:val="left"/>
      <w:pPr>
        <w:ind w:left="1440" w:hanging="360"/>
      </w:pPr>
      <w:rPr>
        <w:rFonts w:hint="default" w:ascii="Courier New" w:hAnsi="Courier New"/>
      </w:rPr>
    </w:lvl>
    <w:lvl w:ilvl="2" w:tplc="661223A6" w:tentative="1">
      <w:start w:val="1"/>
      <w:numFmt w:val="bullet"/>
      <w:lvlText w:val=""/>
      <w:lvlJc w:val="left"/>
      <w:pPr>
        <w:ind w:left="2160" w:hanging="360"/>
      </w:pPr>
      <w:rPr>
        <w:rFonts w:hint="default" w:ascii="Wingdings" w:hAnsi="Wingdings"/>
      </w:rPr>
    </w:lvl>
    <w:lvl w:ilvl="3" w:tplc="0B06562C" w:tentative="1">
      <w:start w:val="1"/>
      <w:numFmt w:val="bullet"/>
      <w:lvlText w:val=""/>
      <w:lvlJc w:val="left"/>
      <w:pPr>
        <w:ind w:left="2880" w:hanging="360"/>
      </w:pPr>
      <w:rPr>
        <w:rFonts w:hint="default" w:ascii="Symbol" w:hAnsi="Symbol"/>
      </w:rPr>
    </w:lvl>
    <w:lvl w:ilvl="4" w:tplc="57E0B742" w:tentative="1">
      <w:start w:val="1"/>
      <w:numFmt w:val="bullet"/>
      <w:lvlText w:val="o"/>
      <w:lvlJc w:val="left"/>
      <w:pPr>
        <w:ind w:left="3600" w:hanging="360"/>
      </w:pPr>
      <w:rPr>
        <w:rFonts w:hint="default" w:ascii="Courier New" w:hAnsi="Courier New"/>
      </w:rPr>
    </w:lvl>
    <w:lvl w:ilvl="5" w:tplc="F12251A8" w:tentative="1">
      <w:start w:val="1"/>
      <w:numFmt w:val="bullet"/>
      <w:lvlText w:val=""/>
      <w:lvlJc w:val="left"/>
      <w:pPr>
        <w:ind w:left="4320" w:hanging="360"/>
      </w:pPr>
      <w:rPr>
        <w:rFonts w:hint="default" w:ascii="Wingdings" w:hAnsi="Wingdings"/>
      </w:rPr>
    </w:lvl>
    <w:lvl w:ilvl="6" w:tplc="03FE7B18" w:tentative="1">
      <w:start w:val="1"/>
      <w:numFmt w:val="bullet"/>
      <w:lvlText w:val=""/>
      <w:lvlJc w:val="left"/>
      <w:pPr>
        <w:ind w:left="5040" w:hanging="360"/>
      </w:pPr>
      <w:rPr>
        <w:rFonts w:hint="default" w:ascii="Symbol" w:hAnsi="Symbol"/>
      </w:rPr>
    </w:lvl>
    <w:lvl w:ilvl="7" w:tplc="A70ACA2A" w:tentative="1">
      <w:start w:val="1"/>
      <w:numFmt w:val="bullet"/>
      <w:lvlText w:val="o"/>
      <w:lvlJc w:val="left"/>
      <w:pPr>
        <w:ind w:left="5760" w:hanging="360"/>
      </w:pPr>
      <w:rPr>
        <w:rFonts w:hint="default" w:ascii="Courier New" w:hAnsi="Courier New"/>
      </w:rPr>
    </w:lvl>
    <w:lvl w:ilvl="8" w:tplc="54E07204" w:tentative="1">
      <w:start w:val="1"/>
      <w:numFmt w:val="bullet"/>
      <w:lvlText w:val=""/>
      <w:lvlJc w:val="left"/>
      <w:pPr>
        <w:ind w:left="6480" w:hanging="360"/>
      </w:pPr>
      <w:rPr>
        <w:rFonts w:hint="default" w:ascii="Wingdings" w:hAnsi="Wingdings"/>
      </w:rPr>
    </w:lvl>
  </w:abstractNum>
  <w:abstractNum w:abstractNumId="17" w15:restartNumberingAfterBreak="0">
    <w:nsid w:val="1B606E97"/>
    <w:multiLevelType w:val="multilevel"/>
    <w:tmpl w:val="EFD8B138"/>
    <w:lvl w:ilvl="0">
      <w:start w:val="1"/>
      <w:numFmt w:val="bullet"/>
      <w:lvlText w:val=""/>
      <w:lvlJc w:val="left"/>
      <w:pPr>
        <w:tabs>
          <w:tab w:val="num" w:pos="720"/>
        </w:tabs>
        <w:ind w:left="720" w:hanging="360"/>
      </w:pPr>
      <w:rPr>
        <w:rFonts w:hint="default" w:ascii="Wingdings" w:hAnsi="Wingdings"/>
        <w:sz w:val="20"/>
      </w:rPr>
    </w:lvl>
    <w:lvl w:ilvl="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1C477EBE"/>
    <w:multiLevelType w:val="multilevel"/>
    <w:tmpl w:val="FFFFFFFF"/>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1D82338E"/>
    <w:multiLevelType w:val="multilevel"/>
    <w:tmpl w:val="F6B40D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20243D73"/>
    <w:multiLevelType w:val="multilevel"/>
    <w:tmpl w:val="73864760"/>
    <w:lvl w:ilvl="0">
      <w:start w:val="1"/>
      <w:numFmt w:val="bullet"/>
      <w:lvlText w:val=""/>
      <w:lvlJc w:val="left"/>
      <w:pPr>
        <w:tabs>
          <w:tab w:val="num" w:pos="720"/>
        </w:tabs>
        <w:ind w:left="720" w:hanging="360"/>
      </w:pPr>
      <w:rPr>
        <w:rFonts w:hint="default" w:ascii="Wingdings" w:hAnsi="Wingdings"/>
        <w:sz w:val="20"/>
      </w:rPr>
    </w:lvl>
    <w:lvl w:ilvl="1">
      <w:start w:val="1"/>
      <w:numFmt w:val="bullet"/>
      <w:lvlText w:val="o"/>
      <w:lvlJc w:val="left"/>
      <w:pPr>
        <w:ind w:left="1440" w:hanging="360"/>
      </w:pPr>
      <w:rPr>
        <w:rFonts w:hint="default" w:ascii="Courier New" w:hAnsi="Courier New"/>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204A61B2"/>
    <w:multiLevelType w:val="multilevel"/>
    <w:tmpl w:val="5A4C875C"/>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2083091B"/>
    <w:multiLevelType w:val="multilevel"/>
    <w:tmpl w:val="0B26F7E6"/>
    <w:lvl w:ilvl="0">
      <w:start w:val="1"/>
      <w:numFmt w:val="decimal"/>
      <w:pStyle w:val="Nadpis2"/>
      <w:lvlText w:val="%1."/>
      <w:lvlJc w:val="left"/>
      <w:pPr>
        <w:ind w:left="360" w:hanging="360"/>
      </w:pPr>
      <w:rPr>
        <w:rFonts w:hint="default"/>
      </w:rPr>
    </w:lvl>
    <w:lvl w:ilvl="1">
      <w:start w:val="1"/>
      <w:numFmt w:val="decimal"/>
      <w:pStyle w:val="Nadpis3"/>
      <w:lvlText w:val="%1.%2."/>
      <w:lvlJc w:val="left"/>
      <w:pPr>
        <w:ind w:left="792" w:hanging="432"/>
      </w:pPr>
      <w:rPr>
        <w:rFonts w:hint="default"/>
      </w:rPr>
    </w:lvl>
    <w:lvl w:ilvl="2">
      <w:start w:val="1"/>
      <w:numFmt w:val="decimal"/>
      <w:pStyle w:val="Nadpis4"/>
      <w:lvlText w:val="%1.%2.%3."/>
      <w:lvlJc w:val="left"/>
      <w:pPr>
        <w:ind w:left="1224" w:hanging="504"/>
      </w:pPr>
      <w:rPr>
        <w:rFonts w:hint="default"/>
      </w:rPr>
    </w:lvl>
    <w:lvl w:ilvl="3">
      <w:start w:val="1"/>
      <w:numFmt w:val="decimal"/>
      <w:pStyle w:val="Nadpis5"/>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090778F"/>
    <w:multiLevelType w:val="multilevel"/>
    <w:tmpl w:val="0532AF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219B6D44"/>
    <w:multiLevelType w:val="multilevel"/>
    <w:tmpl w:val="FFFFFFFF"/>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22112380"/>
    <w:multiLevelType w:val="multilevel"/>
    <w:tmpl w:val="FFFFFFFF"/>
    <w:lvl w:ilvl="0">
      <w:start w:val="1"/>
      <w:numFmt w:val="bullet"/>
      <w:lvlText w:val=""/>
      <w:lvlJc w:val="left"/>
      <w:pPr>
        <w:tabs>
          <w:tab w:val="num" w:pos="720"/>
        </w:tabs>
        <w:ind w:left="720" w:hanging="360"/>
      </w:pPr>
      <w:rPr>
        <w:rFonts w:hint="default" w:ascii="Wingdings" w:hAnsi="Wingdings"/>
        <w:sz w:val="20"/>
      </w:rPr>
    </w:lvl>
    <w:lvl w:ilvl="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24B317F0"/>
    <w:multiLevelType w:val="multilevel"/>
    <w:tmpl w:val="0DF265AA"/>
    <w:lvl w:ilvl="0">
      <w:start w:val="1"/>
      <w:numFmt w:val="bullet"/>
      <w:lvlText w:val=""/>
      <w:lvlJc w:val="left"/>
      <w:pPr>
        <w:tabs>
          <w:tab w:val="num" w:pos="720"/>
        </w:tabs>
        <w:ind w:left="720" w:hanging="360"/>
      </w:pPr>
      <w:rPr>
        <w:rFonts w:hint="default" w:ascii="Wingdings" w:hAnsi="Wingdings"/>
        <w:sz w:val="20"/>
      </w:rPr>
    </w:lvl>
    <w:lvl w:ilvl="1">
      <w:start w:val="1"/>
      <w:numFmt w:val="bullet"/>
      <w:lvlText w:val=""/>
      <w:lvlJc w:val="left"/>
      <w:pPr>
        <w:tabs>
          <w:tab w:val="num" w:pos="1440"/>
        </w:tabs>
        <w:ind w:left="1440" w:hanging="360"/>
      </w:pPr>
      <w:rPr>
        <w:rFonts w:hint="default" w:ascii="Wingdings" w:hAnsi="Wingdings"/>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2E970B36"/>
    <w:multiLevelType w:val="multilevel"/>
    <w:tmpl w:val="7F08D81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303770E5"/>
    <w:multiLevelType w:val="multilevel"/>
    <w:tmpl w:val="FFFFFFFF"/>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3051454C"/>
    <w:multiLevelType w:val="multilevel"/>
    <w:tmpl w:val="F09C3B66"/>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3051610C"/>
    <w:multiLevelType w:val="multilevel"/>
    <w:tmpl w:val="B2D894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32343844"/>
    <w:multiLevelType w:val="multilevel"/>
    <w:tmpl w:val="731ECD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323C7791"/>
    <w:multiLevelType w:val="hybridMultilevel"/>
    <w:tmpl w:val="977C1374"/>
    <w:lvl w:ilvl="0" w:tplc="F0AA62DE">
      <w:start w:val="1"/>
      <w:numFmt w:val="bullet"/>
      <w:lvlText w:val=""/>
      <w:lvlJc w:val="left"/>
      <w:pPr>
        <w:ind w:left="720" w:hanging="360"/>
      </w:pPr>
      <w:rPr>
        <w:rFonts w:hint="default" w:ascii="Symbol" w:hAnsi="Symbol"/>
      </w:rPr>
    </w:lvl>
    <w:lvl w:ilvl="1" w:tplc="577A37D8">
      <w:start w:val="1"/>
      <w:numFmt w:val="bullet"/>
      <w:lvlText w:val="o"/>
      <w:lvlJc w:val="left"/>
      <w:pPr>
        <w:ind w:left="1440" w:hanging="360"/>
      </w:pPr>
      <w:rPr>
        <w:rFonts w:hint="default" w:ascii="Courier New" w:hAnsi="Courier New"/>
      </w:rPr>
    </w:lvl>
    <w:lvl w:ilvl="2" w:tplc="EBD017E4">
      <w:start w:val="1"/>
      <w:numFmt w:val="bullet"/>
      <w:lvlText w:val=""/>
      <w:lvlJc w:val="left"/>
      <w:pPr>
        <w:ind w:left="2160" w:hanging="360"/>
      </w:pPr>
      <w:rPr>
        <w:rFonts w:hint="default" w:ascii="Wingdings" w:hAnsi="Wingdings"/>
      </w:rPr>
    </w:lvl>
    <w:lvl w:ilvl="3" w:tplc="E7F41262" w:tentative="1">
      <w:start w:val="1"/>
      <w:numFmt w:val="bullet"/>
      <w:lvlText w:val=""/>
      <w:lvlJc w:val="left"/>
      <w:pPr>
        <w:ind w:left="2880" w:hanging="360"/>
      </w:pPr>
      <w:rPr>
        <w:rFonts w:hint="default" w:ascii="Symbol" w:hAnsi="Symbol"/>
      </w:rPr>
    </w:lvl>
    <w:lvl w:ilvl="4" w:tplc="B8FAFA22" w:tentative="1">
      <w:start w:val="1"/>
      <w:numFmt w:val="bullet"/>
      <w:lvlText w:val="o"/>
      <w:lvlJc w:val="left"/>
      <w:pPr>
        <w:ind w:left="3600" w:hanging="360"/>
      </w:pPr>
      <w:rPr>
        <w:rFonts w:hint="default" w:ascii="Courier New" w:hAnsi="Courier New"/>
      </w:rPr>
    </w:lvl>
    <w:lvl w:ilvl="5" w:tplc="AF9A22DA" w:tentative="1">
      <w:start w:val="1"/>
      <w:numFmt w:val="bullet"/>
      <w:lvlText w:val=""/>
      <w:lvlJc w:val="left"/>
      <w:pPr>
        <w:ind w:left="4320" w:hanging="360"/>
      </w:pPr>
      <w:rPr>
        <w:rFonts w:hint="default" w:ascii="Wingdings" w:hAnsi="Wingdings"/>
      </w:rPr>
    </w:lvl>
    <w:lvl w:ilvl="6" w:tplc="58807E2E" w:tentative="1">
      <w:start w:val="1"/>
      <w:numFmt w:val="bullet"/>
      <w:lvlText w:val=""/>
      <w:lvlJc w:val="left"/>
      <w:pPr>
        <w:ind w:left="5040" w:hanging="360"/>
      </w:pPr>
      <w:rPr>
        <w:rFonts w:hint="default" w:ascii="Symbol" w:hAnsi="Symbol"/>
      </w:rPr>
    </w:lvl>
    <w:lvl w:ilvl="7" w:tplc="2A9C08B6" w:tentative="1">
      <w:start w:val="1"/>
      <w:numFmt w:val="bullet"/>
      <w:lvlText w:val="o"/>
      <w:lvlJc w:val="left"/>
      <w:pPr>
        <w:ind w:left="5760" w:hanging="360"/>
      </w:pPr>
      <w:rPr>
        <w:rFonts w:hint="default" w:ascii="Courier New" w:hAnsi="Courier New"/>
      </w:rPr>
    </w:lvl>
    <w:lvl w:ilvl="8" w:tplc="837EF7E8" w:tentative="1">
      <w:start w:val="1"/>
      <w:numFmt w:val="bullet"/>
      <w:lvlText w:val=""/>
      <w:lvlJc w:val="left"/>
      <w:pPr>
        <w:ind w:left="6480" w:hanging="360"/>
      </w:pPr>
      <w:rPr>
        <w:rFonts w:hint="default" w:ascii="Wingdings" w:hAnsi="Wingdings"/>
      </w:rPr>
    </w:lvl>
  </w:abstractNum>
  <w:abstractNum w:abstractNumId="33" w15:restartNumberingAfterBreak="0">
    <w:nsid w:val="32855903"/>
    <w:multiLevelType w:val="multilevel"/>
    <w:tmpl w:val="FFFFFFFF"/>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33550B6D"/>
    <w:multiLevelType w:val="hybridMultilevel"/>
    <w:tmpl w:val="1E0ACCBC"/>
    <w:lvl w:ilvl="0" w:tplc="04050001">
      <w:start w:val="1"/>
      <w:numFmt w:val="bullet"/>
      <w:lvlText w:val=""/>
      <w:lvlJc w:val="left"/>
      <w:pPr>
        <w:ind w:left="720" w:hanging="360"/>
      </w:pPr>
      <w:rPr>
        <w:rFonts w:hint="default" w:ascii="Symbol" w:hAnsi="Symbol"/>
      </w:rPr>
    </w:lvl>
    <w:lvl w:ilvl="1" w:tplc="04050003" w:tentative="1">
      <w:start w:val="1"/>
      <w:numFmt w:val="bullet"/>
      <w:lvlText w:val="o"/>
      <w:lvlJc w:val="left"/>
      <w:pPr>
        <w:ind w:left="1440" w:hanging="360"/>
      </w:pPr>
      <w:rPr>
        <w:rFonts w:hint="default" w:ascii="Courier New" w:hAnsi="Courier New" w:cs="Courier New"/>
      </w:rPr>
    </w:lvl>
    <w:lvl w:ilvl="2" w:tplc="04050005" w:tentative="1">
      <w:start w:val="1"/>
      <w:numFmt w:val="bullet"/>
      <w:lvlText w:val=""/>
      <w:lvlJc w:val="left"/>
      <w:pPr>
        <w:ind w:left="2160" w:hanging="360"/>
      </w:pPr>
      <w:rPr>
        <w:rFonts w:hint="default" w:ascii="Wingdings" w:hAnsi="Wingdings"/>
      </w:rPr>
    </w:lvl>
    <w:lvl w:ilvl="3" w:tplc="04050001" w:tentative="1">
      <w:start w:val="1"/>
      <w:numFmt w:val="bullet"/>
      <w:lvlText w:val=""/>
      <w:lvlJc w:val="left"/>
      <w:pPr>
        <w:ind w:left="2880" w:hanging="360"/>
      </w:pPr>
      <w:rPr>
        <w:rFonts w:hint="default" w:ascii="Symbol" w:hAnsi="Symbol"/>
      </w:rPr>
    </w:lvl>
    <w:lvl w:ilvl="4" w:tplc="04050003" w:tentative="1">
      <w:start w:val="1"/>
      <w:numFmt w:val="bullet"/>
      <w:lvlText w:val="o"/>
      <w:lvlJc w:val="left"/>
      <w:pPr>
        <w:ind w:left="3600" w:hanging="360"/>
      </w:pPr>
      <w:rPr>
        <w:rFonts w:hint="default" w:ascii="Courier New" w:hAnsi="Courier New" w:cs="Courier New"/>
      </w:rPr>
    </w:lvl>
    <w:lvl w:ilvl="5" w:tplc="04050005" w:tentative="1">
      <w:start w:val="1"/>
      <w:numFmt w:val="bullet"/>
      <w:lvlText w:val=""/>
      <w:lvlJc w:val="left"/>
      <w:pPr>
        <w:ind w:left="4320" w:hanging="360"/>
      </w:pPr>
      <w:rPr>
        <w:rFonts w:hint="default" w:ascii="Wingdings" w:hAnsi="Wingdings"/>
      </w:rPr>
    </w:lvl>
    <w:lvl w:ilvl="6" w:tplc="04050001" w:tentative="1">
      <w:start w:val="1"/>
      <w:numFmt w:val="bullet"/>
      <w:lvlText w:val=""/>
      <w:lvlJc w:val="left"/>
      <w:pPr>
        <w:ind w:left="5040" w:hanging="360"/>
      </w:pPr>
      <w:rPr>
        <w:rFonts w:hint="default" w:ascii="Symbol" w:hAnsi="Symbol"/>
      </w:rPr>
    </w:lvl>
    <w:lvl w:ilvl="7" w:tplc="04050003" w:tentative="1">
      <w:start w:val="1"/>
      <w:numFmt w:val="bullet"/>
      <w:lvlText w:val="o"/>
      <w:lvlJc w:val="left"/>
      <w:pPr>
        <w:ind w:left="5760" w:hanging="360"/>
      </w:pPr>
      <w:rPr>
        <w:rFonts w:hint="default" w:ascii="Courier New" w:hAnsi="Courier New" w:cs="Courier New"/>
      </w:rPr>
    </w:lvl>
    <w:lvl w:ilvl="8" w:tplc="04050005" w:tentative="1">
      <w:start w:val="1"/>
      <w:numFmt w:val="bullet"/>
      <w:lvlText w:val=""/>
      <w:lvlJc w:val="left"/>
      <w:pPr>
        <w:ind w:left="6480" w:hanging="360"/>
      </w:pPr>
      <w:rPr>
        <w:rFonts w:hint="default" w:ascii="Wingdings" w:hAnsi="Wingdings"/>
      </w:rPr>
    </w:lvl>
  </w:abstractNum>
  <w:abstractNum w:abstractNumId="35" w15:restartNumberingAfterBreak="0">
    <w:nsid w:val="337C64EC"/>
    <w:multiLevelType w:val="hybridMultilevel"/>
    <w:tmpl w:val="0C40769A"/>
    <w:lvl w:ilvl="0" w:tplc="8B585200">
      <w:start w:val="1"/>
      <w:numFmt w:val="bullet"/>
      <w:lvlText w:val=""/>
      <w:lvlJc w:val="left"/>
      <w:pPr>
        <w:ind w:left="720" w:hanging="360"/>
      </w:pPr>
      <w:rPr>
        <w:rFonts w:hint="default" w:ascii="Symbol" w:hAnsi="Symbol"/>
      </w:rPr>
    </w:lvl>
    <w:lvl w:ilvl="1" w:tplc="1DA6E418" w:tentative="1">
      <w:start w:val="1"/>
      <w:numFmt w:val="bullet"/>
      <w:lvlText w:val="o"/>
      <w:lvlJc w:val="left"/>
      <w:pPr>
        <w:ind w:left="1440" w:hanging="360"/>
      </w:pPr>
      <w:rPr>
        <w:rFonts w:hint="default" w:ascii="Courier New" w:hAnsi="Courier New"/>
      </w:rPr>
    </w:lvl>
    <w:lvl w:ilvl="2" w:tplc="143C9392" w:tentative="1">
      <w:start w:val="1"/>
      <w:numFmt w:val="bullet"/>
      <w:lvlText w:val=""/>
      <w:lvlJc w:val="left"/>
      <w:pPr>
        <w:ind w:left="2160" w:hanging="360"/>
      </w:pPr>
      <w:rPr>
        <w:rFonts w:hint="default" w:ascii="Wingdings" w:hAnsi="Wingdings"/>
      </w:rPr>
    </w:lvl>
    <w:lvl w:ilvl="3" w:tplc="AB80D94A" w:tentative="1">
      <w:start w:val="1"/>
      <w:numFmt w:val="bullet"/>
      <w:lvlText w:val=""/>
      <w:lvlJc w:val="left"/>
      <w:pPr>
        <w:ind w:left="2880" w:hanging="360"/>
      </w:pPr>
      <w:rPr>
        <w:rFonts w:hint="default" w:ascii="Symbol" w:hAnsi="Symbol"/>
      </w:rPr>
    </w:lvl>
    <w:lvl w:ilvl="4" w:tplc="7C9E1E18" w:tentative="1">
      <w:start w:val="1"/>
      <w:numFmt w:val="bullet"/>
      <w:lvlText w:val="o"/>
      <w:lvlJc w:val="left"/>
      <w:pPr>
        <w:ind w:left="3600" w:hanging="360"/>
      </w:pPr>
      <w:rPr>
        <w:rFonts w:hint="default" w:ascii="Courier New" w:hAnsi="Courier New"/>
      </w:rPr>
    </w:lvl>
    <w:lvl w:ilvl="5" w:tplc="E8103A24" w:tentative="1">
      <w:start w:val="1"/>
      <w:numFmt w:val="bullet"/>
      <w:lvlText w:val=""/>
      <w:lvlJc w:val="left"/>
      <w:pPr>
        <w:ind w:left="4320" w:hanging="360"/>
      </w:pPr>
      <w:rPr>
        <w:rFonts w:hint="default" w:ascii="Wingdings" w:hAnsi="Wingdings"/>
      </w:rPr>
    </w:lvl>
    <w:lvl w:ilvl="6" w:tplc="F97EF35E" w:tentative="1">
      <w:start w:val="1"/>
      <w:numFmt w:val="bullet"/>
      <w:lvlText w:val=""/>
      <w:lvlJc w:val="left"/>
      <w:pPr>
        <w:ind w:left="5040" w:hanging="360"/>
      </w:pPr>
      <w:rPr>
        <w:rFonts w:hint="default" w:ascii="Symbol" w:hAnsi="Symbol"/>
      </w:rPr>
    </w:lvl>
    <w:lvl w:ilvl="7" w:tplc="0900C84E" w:tentative="1">
      <w:start w:val="1"/>
      <w:numFmt w:val="bullet"/>
      <w:lvlText w:val="o"/>
      <w:lvlJc w:val="left"/>
      <w:pPr>
        <w:ind w:left="5760" w:hanging="360"/>
      </w:pPr>
      <w:rPr>
        <w:rFonts w:hint="default" w:ascii="Courier New" w:hAnsi="Courier New"/>
      </w:rPr>
    </w:lvl>
    <w:lvl w:ilvl="8" w:tplc="E892C2D4" w:tentative="1">
      <w:start w:val="1"/>
      <w:numFmt w:val="bullet"/>
      <w:lvlText w:val=""/>
      <w:lvlJc w:val="left"/>
      <w:pPr>
        <w:ind w:left="6480" w:hanging="360"/>
      </w:pPr>
      <w:rPr>
        <w:rFonts w:hint="default" w:ascii="Wingdings" w:hAnsi="Wingdings"/>
      </w:rPr>
    </w:lvl>
  </w:abstractNum>
  <w:abstractNum w:abstractNumId="36" w15:restartNumberingAfterBreak="0">
    <w:nsid w:val="3411392A"/>
    <w:multiLevelType w:val="multilevel"/>
    <w:tmpl w:val="FFFFFFFF"/>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34252040"/>
    <w:multiLevelType w:val="hybridMultilevel"/>
    <w:tmpl w:val="D6F4061A"/>
    <w:lvl w:ilvl="0" w:tplc="04050001">
      <w:start w:val="1"/>
      <w:numFmt w:val="bullet"/>
      <w:lvlText w:val=""/>
      <w:lvlJc w:val="left"/>
      <w:pPr>
        <w:ind w:left="720" w:hanging="360"/>
      </w:pPr>
      <w:rPr>
        <w:rFonts w:hint="default" w:ascii="Symbol" w:hAnsi="Symbol"/>
      </w:rPr>
    </w:lvl>
    <w:lvl w:ilvl="1" w:tplc="04050003" w:tentative="1">
      <w:start w:val="1"/>
      <w:numFmt w:val="bullet"/>
      <w:lvlText w:val="o"/>
      <w:lvlJc w:val="left"/>
      <w:pPr>
        <w:ind w:left="1440" w:hanging="360"/>
      </w:pPr>
      <w:rPr>
        <w:rFonts w:hint="default" w:ascii="Courier New" w:hAnsi="Courier New" w:cs="Courier New"/>
      </w:rPr>
    </w:lvl>
    <w:lvl w:ilvl="2" w:tplc="04050005" w:tentative="1">
      <w:start w:val="1"/>
      <w:numFmt w:val="bullet"/>
      <w:lvlText w:val=""/>
      <w:lvlJc w:val="left"/>
      <w:pPr>
        <w:ind w:left="2160" w:hanging="360"/>
      </w:pPr>
      <w:rPr>
        <w:rFonts w:hint="default" w:ascii="Wingdings" w:hAnsi="Wingdings"/>
      </w:rPr>
    </w:lvl>
    <w:lvl w:ilvl="3" w:tplc="04050001" w:tentative="1">
      <w:start w:val="1"/>
      <w:numFmt w:val="bullet"/>
      <w:lvlText w:val=""/>
      <w:lvlJc w:val="left"/>
      <w:pPr>
        <w:ind w:left="2880" w:hanging="360"/>
      </w:pPr>
      <w:rPr>
        <w:rFonts w:hint="default" w:ascii="Symbol" w:hAnsi="Symbol"/>
      </w:rPr>
    </w:lvl>
    <w:lvl w:ilvl="4" w:tplc="04050003" w:tentative="1">
      <w:start w:val="1"/>
      <w:numFmt w:val="bullet"/>
      <w:lvlText w:val="o"/>
      <w:lvlJc w:val="left"/>
      <w:pPr>
        <w:ind w:left="3600" w:hanging="360"/>
      </w:pPr>
      <w:rPr>
        <w:rFonts w:hint="default" w:ascii="Courier New" w:hAnsi="Courier New" w:cs="Courier New"/>
      </w:rPr>
    </w:lvl>
    <w:lvl w:ilvl="5" w:tplc="04050005" w:tentative="1">
      <w:start w:val="1"/>
      <w:numFmt w:val="bullet"/>
      <w:lvlText w:val=""/>
      <w:lvlJc w:val="left"/>
      <w:pPr>
        <w:ind w:left="4320" w:hanging="360"/>
      </w:pPr>
      <w:rPr>
        <w:rFonts w:hint="default" w:ascii="Wingdings" w:hAnsi="Wingdings"/>
      </w:rPr>
    </w:lvl>
    <w:lvl w:ilvl="6" w:tplc="04050001" w:tentative="1">
      <w:start w:val="1"/>
      <w:numFmt w:val="bullet"/>
      <w:lvlText w:val=""/>
      <w:lvlJc w:val="left"/>
      <w:pPr>
        <w:ind w:left="5040" w:hanging="360"/>
      </w:pPr>
      <w:rPr>
        <w:rFonts w:hint="default" w:ascii="Symbol" w:hAnsi="Symbol"/>
      </w:rPr>
    </w:lvl>
    <w:lvl w:ilvl="7" w:tplc="04050003" w:tentative="1">
      <w:start w:val="1"/>
      <w:numFmt w:val="bullet"/>
      <w:lvlText w:val="o"/>
      <w:lvlJc w:val="left"/>
      <w:pPr>
        <w:ind w:left="5760" w:hanging="360"/>
      </w:pPr>
      <w:rPr>
        <w:rFonts w:hint="default" w:ascii="Courier New" w:hAnsi="Courier New" w:cs="Courier New"/>
      </w:rPr>
    </w:lvl>
    <w:lvl w:ilvl="8" w:tplc="04050005" w:tentative="1">
      <w:start w:val="1"/>
      <w:numFmt w:val="bullet"/>
      <w:lvlText w:val=""/>
      <w:lvlJc w:val="left"/>
      <w:pPr>
        <w:ind w:left="6480" w:hanging="360"/>
      </w:pPr>
      <w:rPr>
        <w:rFonts w:hint="default" w:ascii="Wingdings" w:hAnsi="Wingdings"/>
      </w:rPr>
    </w:lvl>
  </w:abstractNum>
  <w:abstractNum w:abstractNumId="38" w15:restartNumberingAfterBreak="0">
    <w:nsid w:val="35745A6F"/>
    <w:multiLevelType w:val="multilevel"/>
    <w:tmpl w:val="1C42788E"/>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3582029E"/>
    <w:multiLevelType w:val="multilevel"/>
    <w:tmpl w:val="2DCEA95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3599709A"/>
    <w:multiLevelType w:val="multilevel"/>
    <w:tmpl w:val="06C4C8C8"/>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1" w15:restartNumberingAfterBreak="0">
    <w:nsid w:val="36797EC5"/>
    <w:multiLevelType w:val="multilevel"/>
    <w:tmpl w:val="1E04FD28"/>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36EB0F0F"/>
    <w:multiLevelType w:val="hybridMultilevel"/>
    <w:tmpl w:val="C10EEACC"/>
    <w:lvl w:ilvl="0" w:tplc="E224323A">
      <w:start w:val="1"/>
      <w:numFmt w:val="bullet"/>
      <w:lvlText w:val=""/>
      <w:lvlJc w:val="left"/>
      <w:pPr>
        <w:ind w:left="720" w:hanging="360"/>
      </w:pPr>
      <w:rPr>
        <w:rFonts w:hint="default" w:ascii="Symbol" w:hAnsi="Symbol"/>
      </w:rPr>
    </w:lvl>
    <w:lvl w:ilvl="1" w:tplc="6B586F8A" w:tentative="1">
      <w:start w:val="1"/>
      <w:numFmt w:val="bullet"/>
      <w:lvlText w:val="o"/>
      <w:lvlJc w:val="left"/>
      <w:pPr>
        <w:ind w:left="1440" w:hanging="360"/>
      </w:pPr>
      <w:rPr>
        <w:rFonts w:hint="default" w:ascii="Courier New" w:hAnsi="Courier New"/>
      </w:rPr>
    </w:lvl>
    <w:lvl w:ilvl="2" w:tplc="819CB176" w:tentative="1">
      <w:start w:val="1"/>
      <w:numFmt w:val="bullet"/>
      <w:lvlText w:val=""/>
      <w:lvlJc w:val="left"/>
      <w:pPr>
        <w:ind w:left="2160" w:hanging="360"/>
      </w:pPr>
      <w:rPr>
        <w:rFonts w:hint="default" w:ascii="Wingdings" w:hAnsi="Wingdings"/>
      </w:rPr>
    </w:lvl>
    <w:lvl w:ilvl="3" w:tplc="91D64AEE" w:tentative="1">
      <w:start w:val="1"/>
      <w:numFmt w:val="bullet"/>
      <w:lvlText w:val=""/>
      <w:lvlJc w:val="left"/>
      <w:pPr>
        <w:ind w:left="2880" w:hanging="360"/>
      </w:pPr>
      <w:rPr>
        <w:rFonts w:hint="default" w:ascii="Symbol" w:hAnsi="Symbol"/>
      </w:rPr>
    </w:lvl>
    <w:lvl w:ilvl="4" w:tplc="218429CE" w:tentative="1">
      <w:start w:val="1"/>
      <w:numFmt w:val="bullet"/>
      <w:lvlText w:val="o"/>
      <w:lvlJc w:val="left"/>
      <w:pPr>
        <w:ind w:left="3600" w:hanging="360"/>
      </w:pPr>
      <w:rPr>
        <w:rFonts w:hint="default" w:ascii="Courier New" w:hAnsi="Courier New"/>
      </w:rPr>
    </w:lvl>
    <w:lvl w:ilvl="5" w:tplc="3864AF04" w:tentative="1">
      <w:start w:val="1"/>
      <w:numFmt w:val="bullet"/>
      <w:lvlText w:val=""/>
      <w:lvlJc w:val="left"/>
      <w:pPr>
        <w:ind w:left="4320" w:hanging="360"/>
      </w:pPr>
      <w:rPr>
        <w:rFonts w:hint="default" w:ascii="Wingdings" w:hAnsi="Wingdings"/>
      </w:rPr>
    </w:lvl>
    <w:lvl w:ilvl="6" w:tplc="AA24D36C" w:tentative="1">
      <w:start w:val="1"/>
      <w:numFmt w:val="bullet"/>
      <w:lvlText w:val=""/>
      <w:lvlJc w:val="left"/>
      <w:pPr>
        <w:ind w:left="5040" w:hanging="360"/>
      </w:pPr>
      <w:rPr>
        <w:rFonts w:hint="default" w:ascii="Symbol" w:hAnsi="Symbol"/>
      </w:rPr>
    </w:lvl>
    <w:lvl w:ilvl="7" w:tplc="6528230E" w:tentative="1">
      <w:start w:val="1"/>
      <w:numFmt w:val="bullet"/>
      <w:lvlText w:val="o"/>
      <w:lvlJc w:val="left"/>
      <w:pPr>
        <w:ind w:left="5760" w:hanging="360"/>
      </w:pPr>
      <w:rPr>
        <w:rFonts w:hint="default" w:ascii="Courier New" w:hAnsi="Courier New"/>
      </w:rPr>
    </w:lvl>
    <w:lvl w:ilvl="8" w:tplc="37505CC6" w:tentative="1">
      <w:start w:val="1"/>
      <w:numFmt w:val="bullet"/>
      <w:lvlText w:val=""/>
      <w:lvlJc w:val="left"/>
      <w:pPr>
        <w:ind w:left="6480" w:hanging="360"/>
      </w:pPr>
      <w:rPr>
        <w:rFonts w:hint="default" w:ascii="Wingdings" w:hAnsi="Wingdings"/>
      </w:rPr>
    </w:lvl>
  </w:abstractNum>
  <w:abstractNum w:abstractNumId="43" w15:restartNumberingAfterBreak="0">
    <w:nsid w:val="3701567E"/>
    <w:multiLevelType w:val="hybridMultilevel"/>
    <w:tmpl w:val="ED709828"/>
    <w:lvl w:ilvl="0" w:tplc="CC56A828">
      <w:start w:val="1"/>
      <w:numFmt w:val="bullet"/>
      <w:lvlText w:val="o"/>
      <w:lvlJc w:val="left"/>
      <w:pPr>
        <w:ind w:left="1440" w:hanging="360"/>
      </w:pPr>
      <w:rPr>
        <w:rFonts w:hint="default" w:ascii="Courier New" w:hAnsi="Courier New"/>
      </w:rPr>
    </w:lvl>
    <w:lvl w:ilvl="1" w:tplc="903CB43A">
      <w:start w:val="1"/>
      <w:numFmt w:val="bullet"/>
      <w:lvlText w:val="o"/>
      <w:lvlJc w:val="left"/>
      <w:pPr>
        <w:ind w:left="2160" w:hanging="360"/>
      </w:pPr>
      <w:rPr>
        <w:rFonts w:hint="default" w:ascii="Courier New" w:hAnsi="Courier New"/>
      </w:rPr>
    </w:lvl>
    <w:lvl w:ilvl="2" w:tplc="90324B76">
      <w:start w:val="1"/>
      <w:numFmt w:val="bullet"/>
      <w:lvlText w:val=""/>
      <w:lvlJc w:val="left"/>
      <w:pPr>
        <w:ind w:left="2880" w:hanging="360"/>
      </w:pPr>
      <w:rPr>
        <w:rFonts w:hint="default" w:ascii="Wingdings" w:hAnsi="Wingdings"/>
      </w:rPr>
    </w:lvl>
    <w:lvl w:ilvl="3" w:tplc="649C2740" w:tentative="1">
      <w:start w:val="1"/>
      <w:numFmt w:val="bullet"/>
      <w:lvlText w:val=""/>
      <w:lvlJc w:val="left"/>
      <w:pPr>
        <w:ind w:left="3600" w:hanging="360"/>
      </w:pPr>
      <w:rPr>
        <w:rFonts w:hint="default" w:ascii="Symbol" w:hAnsi="Symbol"/>
      </w:rPr>
    </w:lvl>
    <w:lvl w:ilvl="4" w:tplc="4E0CAF2C" w:tentative="1">
      <w:start w:val="1"/>
      <w:numFmt w:val="bullet"/>
      <w:lvlText w:val="o"/>
      <w:lvlJc w:val="left"/>
      <w:pPr>
        <w:ind w:left="4320" w:hanging="360"/>
      </w:pPr>
      <w:rPr>
        <w:rFonts w:hint="default" w:ascii="Courier New" w:hAnsi="Courier New"/>
      </w:rPr>
    </w:lvl>
    <w:lvl w:ilvl="5" w:tplc="984AB8B0" w:tentative="1">
      <w:start w:val="1"/>
      <w:numFmt w:val="bullet"/>
      <w:lvlText w:val=""/>
      <w:lvlJc w:val="left"/>
      <w:pPr>
        <w:ind w:left="5040" w:hanging="360"/>
      </w:pPr>
      <w:rPr>
        <w:rFonts w:hint="default" w:ascii="Wingdings" w:hAnsi="Wingdings"/>
      </w:rPr>
    </w:lvl>
    <w:lvl w:ilvl="6" w:tplc="ACB2CD54" w:tentative="1">
      <w:start w:val="1"/>
      <w:numFmt w:val="bullet"/>
      <w:lvlText w:val=""/>
      <w:lvlJc w:val="left"/>
      <w:pPr>
        <w:ind w:left="5760" w:hanging="360"/>
      </w:pPr>
      <w:rPr>
        <w:rFonts w:hint="default" w:ascii="Symbol" w:hAnsi="Symbol"/>
      </w:rPr>
    </w:lvl>
    <w:lvl w:ilvl="7" w:tplc="C3AC293C" w:tentative="1">
      <w:start w:val="1"/>
      <w:numFmt w:val="bullet"/>
      <w:lvlText w:val="o"/>
      <w:lvlJc w:val="left"/>
      <w:pPr>
        <w:ind w:left="6480" w:hanging="360"/>
      </w:pPr>
      <w:rPr>
        <w:rFonts w:hint="default" w:ascii="Courier New" w:hAnsi="Courier New"/>
      </w:rPr>
    </w:lvl>
    <w:lvl w:ilvl="8" w:tplc="3F621822" w:tentative="1">
      <w:start w:val="1"/>
      <w:numFmt w:val="bullet"/>
      <w:lvlText w:val=""/>
      <w:lvlJc w:val="left"/>
      <w:pPr>
        <w:ind w:left="7200" w:hanging="360"/>
      </w:pPr>
      <w:rPr>
        <w:rFonts w:hint="default" w:ascii="Wingdings" w:hAnsi="Wingdings"/>
      </w:rPr>
    </w:lvl>
  </w:abstractNum>
  <w:abstractNum w:abstractNumId="44" w15:restartNumberingAfterBreak="0">
    <w:nsid w:val="3AB14500"/>
    <w:multiLevelType w:val="hybridMultilevel"/>
    <w:tmpl w:val="A9CC8B6E"/>
    <w:lvl w:ilvl="0" w:tplc="68A05484">
      <w:start w:val="1"/>
      <w:numFmt w:val="bullet"/>
      <w:lvlText w:val=""/>
      <w:lvlJc w:val="left"/>
      <w:pPr>
        <w:ind w:left="720" w:hanging="360"/>
      </w:pPr>
      <w:rPr>
        <w:rFonts w:hint="default" w:ascii="Symbol" w:hAnsi="Symbol"/>
      </w:rPr>
    </w:lvl>
    <w:lvl w:ilvl="1" w:tplc="ADC4B6F0">
      <w:start w:val="1"/>
      <w:numFmt w:val="bullet"/>
      <w:lvlText w:val="o"/>
      <w:lvlJc w:val="left"/>
      <w:pPr>
        <w:ind w:left="1440" w:hanging="360"/>
      </w:pPr>
      <w:rPr>
        <w:rFonts w:hint="default" w:ascii="Courier New" w:hAnsi="Courier New"/>
      </w:rPr>
    </w:lvl>
    <w:lvl w:ilvl="2" w:tplc="A448F6A2" w:tentative="1">
      <w:start w:val="1"/>
      <w:numFmt w:val="bullet"/>
      <w:lvlText w:val=""/>
      <w:lvlJc w:val="left"/>
      <w:pPr>
        <w:ind w:left="2160" w:hanging="360"/>
      </w:pPr>
      <w:rPr>
        <w:rFonts w:hint="default" w:ascii="Wingdings" w:hAnsi="Wingdings"/>
      </w:rPr>
    </w:lvl>
    <w:lvl w:ilvl="3" w:tplc="4B205C12" w:tentative="1">
      <w:start w:val="1"/>
      <w:numFmt w:val="bullet"/>
      <w:lvlText w:val=""/>
      <w:lvlJc w:val="left"/>
      <w:pPr>
        <w:ind w:left="2880" w:hanging="360"/>
      </w:pPr>
      <w:rPr>
        <w:rFonts w:hint="default" w:ascii="Symbol" w:hAnsi="Symbol"/>
      </w:rPr>
    </w:lvl>
    <w:lvl w:ilvl="4" w:tplc="90AC8854" w:tentative="1">
      <w:start w:val="1"/>
      <w:numFmt w:val="bullet"/>
      <w:lvlText w:val="o"/>
      <w:lvlJc w:val="left"/>
      <w:pPr>
        <w:ind w:left="3600" w:hanging="360"/>
      </w:pPr>
      <w:rPr>
        <w:rFonts w:hint="default" w:ascii="Courier New" w:hAnsi="Courier New"/>
      </w:rPr>
    </w:lvl>
    <w:lvl w:ilvl="5" w:tplc="75826952" w:tentative="1">
      <w:start w:val="1"/>
      <w:numFmt w:val="bullet"/>
      <w:lvlText w:val=""/>
      <w:lvlJc w:val="left"/>
      <w:pPr>
        <w:ind w:left="4320" w:hanging="360"/>
      </w:pPr>
      <w:rPr>
        <w:rFonts w:hint="default" w:ascii="Wingdings" w:hAnsi="Wingdings"/>
      </w:rPr>
    </w:lvl>
    <w:lvl w:ilvl="6" w:tplc="FBDA79D2" w:tentative="1">
      <w:start w:val="1"/>
      <w:numFmt w:val="bullet"/>
      <w:lvlText w:val=""/>
      <w:lvlJc w:val="left"/>
      <w:pPr>
        <w:ind w:left="5040" w:hanging="360"/>
      </w:pPr>
      <w:rPr>
        <w:rFonts w:hint="default" w:ascii="Symbol" w:hAnsi="Symbol"/>
      </w:rPr>
    </w:lvl>
    <w:lvl w:ilvl="7" w:tplc="E18AE9D4" w:tentative="1">
      <w:start w:val="1"/>
      <w:numFmt w:val="bullet"/>
      <w:lvlText w:val="o"/>
      <w:lvlJc w:val="left"/>
      <w:pPr>
        <w:ind w:left="5760" w:hanging="360"/>
      </w:pPr>
      <w:rPr>
        <w:rFonts w:hint="default" w:ascii="Courier New" w:hAnsi="Courier New"/>
      </w:rPr>
    </w:lvl>
    <w:lvl w:ilvl="8" w:tplc="E800C4DA" w:tentative="1">
      <w:start w:val="1"/>
      <w:numFmt w:val="bullet"/>
      <w:lvlText w:val=""/>
      <w:lvlJc w:val="left"/>
      <w:pPr>
        <w:ind w:left="6480" w:hanging="360"/>
      </w:pPr>
      <w:rPr>
        <w:rFonts w:hint="default" w:ascii="Wingdings" w:hAnsi="Wingdings"/>
      </w:rPr>
    </w:lvl>
  </w:abstractNum>
  <w:abstractNum w:abstractNumId="45" w15:restartNumberingAfterBreak="0">
    <w:nsid w:val="3B5160AF"/>
    <w:multiLevelType w:val="multilevel"/>
    <w:tmpl w:val="E4FE8D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3DEA7843"/>
    <w:multiLevelType w:val="multilevel"/>
    <w:tmpl w:val="D9A8B94C"/>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7" w15:restartNumberingAfterBreak="0">
    <w:nsid w:val="3E04566B"/>
    <w:multiLevelType w:val="hybridMultilevel"/>
    <w:tmpl w:val="21E21D78"/>
    <w:lvl w:ilvl="0" w:tplc="FB8AAA44">
      <w:start w:val="1"/>
      <w:numFmt w:val="bullet"/>
      <w:lvlText w:val=""/>
      <w:lvlJc w:val="left"/>
      <w:pPr>
        <w:ind w:left="720" w:hanging="360"/>
      </w:pPr>
      <w:rPr>
        <w:rFonts w:hint="default" w:ascii="Symbol" w:hAnsi="Symbol"/>
      </w:rPr>
    </w:lvl>
    <w:lvl w:ilvl="1" w:tplc="88A462DC">
      <w:start w:val="1"/>
      <w:numFmt w:val="bullet"/>
      <w:lvlText w:val="o"/>
      <w:lvlJc w:val="left"/>
      <w:pPr>
        <w:ind w:left="1440" w:hanging="360"/>
      </w:pPr>
      <w:rPr>
        <w:rFonts w:hint="default" w:ascii="Courier New" w:hAnsi="Courier New"/>
      </w:rPr>
    </w:lvl>
    <w:lvl w:ilvl="2" w:tplc="FF66B032">
      <w:start w:val="1"/>
      <w:numFmt w:val="bullet"/>
      <w:lvlText w:val=""/>
      <w:lvlJc w:val="left"/>
      <w:pPr>
        <w:ind w:left="2160" w:hanging="360"/>
      </w:pPr>
      <w:rPr>
        <w:rFonts w:hint="default" w:ascii="Wingdings" w:hAnsi="Wingdings"/>
      </w:rPr>
    </w:lvl>
    <w:lvl w:ilvl="3" w:tplc="08FAB3B6" w:tentative="1">
      <w:start w:val="1"/>
      <w:numFmt w:val="bullet"/>
      <w:lvlText w:val=""/>
      <w:lvlJc w:val="left"/>
      <w:pPr>
        <w:ind w:left="2880" w:hanging="360"/>
      </w:pPr>
      <w:rPr>
        <w:rFonts w:hint="default" w:ascii="Symbol" w:hAnsi="Symbol"/>
      </w:rPr>
    </w:lvl>
    <w:lvl w:ilvl="4" w:tplc="FF12160C" w:tentative="1">
      <w:start w:val="1"/>
      <w:numFmt w:val="bullet"/>
      <w:lvlText w:val="o"/>
      <w:lvlJc w:val="left"/>
      <w:pPr>
        <w:ind w:left="3600" w:hanging="360"/>
      </w:pPr>
      <w:rPr>
        <w:rFonts w:hint="default" w:ascii="Courier New" w:hAnsi="Courier New"/>
      </w:rPr>
    </w:lvl>
    <w:lvl w:ilvl="5" w:tplc="2A50B38E" w:tentative="1">
      <w:start w:val="1"/>
      <w:numFmt w:val="bullet"/>
      <w:lvlText w:val=""/>
      <w:lvlJc w:val="left"/>
      <w:pPr>
        <w:ind w:left="4320" w:hanging="360"/>
      </w:pPr>
      <w:rPr>
        <w:rFonts w:hint="default" w:ascii="Wingdings" w:hAnsi="Wingdings"/>
      </w:rPr>
    </w:lvl>
    <w:lvl w:ilvl="6" w:tplc="D56AF620" w:tentative="1">
      <w:start w:val="1"/>
      <w:numFmt w:val="bullet"/>
      <w:lvlText w:val=""/>
      <w:lvlJc w:val="left"/>
      <w:pPr>
        <w:ind w:left="5040" w:hanging="360"/>
      </w:pPr>
      <w:rPr>
        <w:rFonts w:hint="default" w:ascii="Symbol" w:hAnsi="Symbol"/>
      </w:rPr>
    </w:lvl>
    <w:lvl w:ilvl="7" w:tplc="EDCEBE08" w:tentative="1">
      <w:start w:val="1"/>
      <w:numFmt w:val="bullet"/>
      <w:lvlText w:val="o"/>
      <w:lvlJc w:val="left"/>
      <w:pPr>
        <w:ind w:left="5760" w:hanging="360"/>
      </w:pPr>
      <w:rPr>
        <w:rFonts w:hint="default" w:ascii="Courier New" w:hAnsi="Courier New"/>
      </w:rPr>
    </w:lvl>
    <w:lvl w:ilvl="8" w:tplc="B5A61234" w:tentative="1">
      <w:start w:val="1"/>
      <w:numFmt w:val="bullet"/>
      <w:lvlText w:val=""/>
      <w:lvlJc w:val="left"/>
      <w:pPr>
        <w:ind w:left="6480" w:hanging="360"/>
      </w:pPr>
      <w:rPr>
        <w:rFonts w:hint="default" w:ascii="Wingdings" w:hAnsi="Wingdings"/>
      </w:rPr>
    </w:lvl>
  </w:abstractNum>
  <w:abstractNum w:abstractNumId="48" w15:restartNumberingAfterBreak="0">
    <w:nsid w:val="3E5A500F"/>
    <w:multiLevelType w:val="hybridMultilevel"/>
    <w:tmpl w:val="233E4D56"/>
    <w:lvl w:ilvl="0" w:tplc="39782A06">
      <w:start w:val="1"/>
      <w:numFmt w:val="bullet"/>
      <w:lvlText w:val=""/>
      <w:lvlJc w:val="left"/>
      <w:pPr>
        <w:ind w:left="720" w:hanging="360"/>
      </w:pPr>
      <w:rPr>
        <w:rFonts w:hint="default" w:ascii="Symbol" w:hAnsi="Symbol"/>
      </w:rPr>
    </w:lvl>
    <w:lvl w:ilvl="1" w:tplc="A39E6B14" w:tentative="1">
      <w:start w:val="1"/>
      <w:numFmt w:val="bullet"/>
      <w:lvlText w:val="o"/>
      <w:lvlJc w:val="left"/>
      <w:pPr>
        <w:ind w:left="1440" w:hanging="360"/>
      </w:pPr>
      <w:rPr>
        <w:rFonts w:hint="default" w:ascii="Courier New" w:hAnsi="Courier New"/>
      </w:rPr>
    </w:lvl>
    <w:lvl w:ilvl="2" w:tplc="7B4C82C2" w:tentative="1">
      <w:start w:val="1"/>
      <w:numFmt w:val="bullet"/>
      <w:lvlText w:val=""/>
      <w:lvlJc w:val="left"/>
      <w:pPr>
        <w:ind w:left="2160" w:hanging="360"/>
      </w:pPr>
      <w:rPr>
        <w:rFonts w:hint="default" w:ascii="Wingdings" w:hAnsi="Wingdings"/>
      </w:rPr>
    </w:lvl>
    <w:lvl w:ilvl="3" w:tplc="C1625D36" w:tentative="1">
      <w:start w:val="1"/>
      <w:numFmt w:val="bullet"/>
      <w:lvlText w:val=""/>
      <w:lvlJc w:val="left"/>
      <w:pPr>
        <w:ind w:left="2880" w:hanging="360"/>
      </w:pPr>
      <w:rPr>
        <w:rFonts w:hint="default" w:ascii="Symbol" w:hAnsi="Symbol"/>
      </w:rPr>
    </w:lvl>
    <w:lvl w:ilvl="4" w:tplc="40F2FDB0" w:tentative="1">
      <w:start w:val="1"/>
      <w:numFmt w:val="bullet"/>
      <w:lvlText w:val="o"/>
      <w:lvlJc w:val="left"/>
      <w:pPr>
        <w:ind w:left="3600" w:hanging="360"/>
      </w:pPr>
      <w:rPr>
        <w:rFonts w:hint="default" w:ascii="Courier New" w:hAnsi="Courier New"/>
      </w:rPr>
    </w:lvl>
    <w:lvl w:ilvl="5" w:tplc="D254A024" w:tentative="1">
      <w:start w:val="1"/>
      <w:numFmt w:val="bullet"/>
      <w:lvlText w:val=""/>
      <w:lvlJc w:val="left"/>
      <w:pPr>
        <w:ind w:left="4320" w:hanging="360"/>
      </w:pPr>
      <w:rPr>
        <w:rFonts w:hint="default" w:ascii="Wingdings" w:hAnsi="Wingdings"/>
      </w:rPr>
    </w:lvl>
    <w:lvl w:ilvl="6" w:tplc="2924B564" w:tentative="1">
      <w:start w:val="1"/>
      <w:numFmt w:val="bullet"/>
      <w:lvlText w:val=""/>
      <w:lvlJc w:val="left"/>
      <w:pPr>
        <w:ind w:left="5040" w:hanging="360"/>
      </w:pPr>
      <w:rPr>
        <w:rFonts w:hint="default" w:ascii="Symbol" w:hAnsi="Symbol"/>
      </w:rPr>
    </w:lvl>
    <w:lvl w:ilvl="7" w:tplc="38FEB4EA" w:tentative="1">
      <w:start w:val="1"/>
      <w:numFmt w:val="bullet"/>
      <w:lvlText w:val="o"/>
      <w:lvlJc w:val="left"/>
      <w:pPr>
        <w:ind w:left="5760" w:hanging="360"/>
      </w:pPr>
      <w:rPr>
        <w:rFonts w:hint="default" w:ascii="Courier New" w:hAnsi="Courier New"/>
      </w:rPr>
    </w:lvl>
    <w:lvl w:ilvl="8" w:tplc="1BC47DC8" w:tentative="1">
      <w:start w:val="1"/>
      <w:numFmt w:val="bullet"/>
      <w:lvlText w:val=""/>
      <w:lvlJc w:val="left"/>
      <w:pPr>
        <w:ind w:left="6480" w:hanging="360"/>
      </w:pPr>
      <w:rPr>
        <w:rFonts w:hint="default" w:ascii="Wingdings" w:hAnsi="Wingdings"/>
      </w:rPr>
    </w:lvl>
  </w:abstractNum>
  <w:abstractNum w:abstractNumId="49" w15:restartNumberingAfterBreak="0">
    <w:nsid w:val="40EF50F2"/>
    <w:multiLevelType w:val="multilevel"/>
    <w:tmpl w:val="1B82C5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43054A05"/>
    <w:multiLevelType w:val="multilevel"/>
    <w:tmpl w:val="52EA40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44F83074"/>
    <w:multiLevelType w:val="multilevel"/>
    <w:tmpl w:val="FFFFFFFF"/>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45E81BB4"/>
    <w:multiLevelType w:val="multilevel"/>
    <w:tmpl w:val="FFFFFFFF"/>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3" w15:restartNumberingAfterBreak="0">
    <w:nsid w:val="473B5505"/>
    <w:multiLevelType w:val="multilevel"/>
    <w:tmpl w:val="C20CE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76B1E47"/>
    <w:multiLevelType w:val="multilevel"/>
    <w:tmpl w:val="FFFFFFFF"/>
    <w:lvl w:ilvl="0">
      <w:start w:val="1"/>
      <w:numFmt w:val="bullet"/>
      <w:lvlText w:val=""/>
      <w:lvlJc w:val="left"/>
      <w:pPr>
        <w:tabs>
          <w:tab w:val="num" w:pos="720"/>
        </w:tabs>
        <w:ind w:left="720" w:hanging="360"/>
      </w:pPr>
      <w:rPr>
        <w:rFonts w:hint="default" w:ascii="Wingdings" w:hAnsi="Wingdings"/>
        <w:sz w:val="20"/>
      </w:rPr>
    </w:lvl>
    <w:lvl w:ilvl="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4C342361"/>
    <w:multiLevelType w:val="multilevel"/>
    <w:tmpl w:val="D9CCF76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6" w15:restartNumberingAfterBreak="0">
    <w:nsid w:val="4F605179"/>
    <w:multiLevelType w:val="hybridMultilevel"/>
    <w:tmpl w:val="5F42F36A"/>
    <w:lvl w:ilvl="0" w:tplc="04050001">
      <w:start w:val="1"/>
      <w:numFmt w:val="bullet"/>
      <w:lvlText w:val=""/>
      <w:lvlJc w:val="left"/>
      <w:pPr>
        <w:ind w:left="720" w:hanging="360"/>
      </w:pPr>
      <w:rPr>
        <w:rFonts w:hint="default" w:ascii="Symbol" w:hAnsi="Symbol"/>
      </w:rPr>
    </w:lvl>
    <w:lvl w:ilvl="1" w:tplc="04050003" w:tentative="1">
      <w:start w:val="1"/>
      <w:numFmt w:val="bullet"/>
      <w:lvlText w:val="o"/>
      <w:lvlJc w:val="left"/>
      <w:pPr>
        <w:ind w:left="1440" w:hanging="360"/>
      </w:pPr>
      <w:rPr>
        <w:rFonts w:hint="default" w:ascii="Courier New" w:hAnsi="Courier New" w:cs="Courier New"/>
      </w:rPr>
    </w:lvl>
    <w:lvl w:ilvl="2" w:tplc="04050005" w:tentative="1">
      <w:start w:val="1"/>
      <w:numFmt w:val="bullet"/>
      <w:lvlText w:val=""/>
      <w:lvlJc w:val="left"/>
      <w:pPr>
        <w:ind w:left="2160" w:hanging="360"/>
      </w:pPr>
      <w:rPr>
        <w:rFonts w:hint="default" w:ascii="Wingdings" w:hAnsi="Wingdings"/>
      </w:rPr>
    </w:lvl>
    <w:lvl w:ilvl="3" w:tplc="04050001" w:tentative="1">
      <w:start w:val="1"/>
      <w:numFmt w:val="bullet"/>
      <w:lvlText w:val=""/>
      <w:lvlJc w:val="left"/>
      <w:pPr>
        <w:ind w:left="2880" w:hanging="360"/>
      </w:pPr>
      <w:rPr>
        <w:rFonts w:hint="default" w:ascii="Symbol" w:hAnsi="Symbol"/>
      </w:rPr>
    </w:lvl>
    <w:lvl w:ilvl="4" w:tplc="04050003" w:tentative="1">
      <w:start w:val="1"/>
      <w:numFmt w:val="bullet"/>
      <w:lvlText w:val="o"/>
      <w:lvlJc w:val="left"/>
      <w:pPr>
        <w:ind w:left="3600" w:hanging="360"/>
      </w:pPr>
      <w:rPr>
        <w:rFonts w:hint="default" w:ascii="Courier New" w:hAnsi="Courier New" w:cs="Courier New"/>
      </w:rPr>
    </w:lvl>
    <w:lvl w:ilvl="5" w:tplc="04050005" w:tentative="1">
      <w:start w:val="1"/>
      <w:numFmt w:val="bullet"/>
      <w:lvlText w:val=""/>
      <w:lvlJc w:val="left"/>
      <w:pPr>
        <w:ind w:left="4320" w:hanging="360"/>
      </w:pPr>
      <w:rPr>
        <w:rFonts w:hint="default" w:ascii="Wingdings" w:hAnsi="Wingdings"/>
      </w:rPr>
    </w:lvl>
    <w:lvl w:ilvl="6" w:tplc="04050001" w:tentative="1">
      <w:start w:val="1"/>
      <w:numFmt w:val="bullet"/>
      <w:lvlText w:val=""/>
      <w:lvlJc w:val="left"/>
      <w:pPr>
        <w:ind w:left="5040" w:hanging="360"/>
      </w:pPr>
      <w:rPr>
        <w:rFonts w:hint="default" w:ascii="Symbol" w:hAnsi="Symbol"/>
      </w:rPr>
    </w:lvl>
    <w:lvl w:ilvl="7" w:tplc="04050003" w:tentative="1">
      <w:start w:val="1"/>
      <w:numFmt w:val="bullet"/>
      <w:lvlText w:val="o"/>
      <w:lvlJc w:val="left"/>
      <w:pPr>
        <w:ind w:left="5760" w:hanging="360"/>
      </w:pPr>
      <w:rPr>
        <w:rFonts w:hint="default" w:ascii="Courier New" w:hAnsi="Courier New" w:cs="Courier New"/>
      </w:rPr>
    </w:lvl>
    <w:lvl w:ilvl="8" w:tplc="04050005" w:tentative="1">
      <w:start w:val="1"/>
      <w:numFmt w:val="bullet"/>
      <w:lvlText w:val=""/>
      <w:lvlJc w:val="left"/>
      <w:pPr>
        <w:ind w:left="6480" w:hanging="360"/>
      </w:pPr>
      <w:rPr>
        <w:rFonts w:hint="default" w:ascii="Wingdings" w:hAnsi="Wingdings"/>
      </w:rPr>
    </w:lvl>
  </w:abstractNum>
  <w:abstractNum w:abstractNumId="57" w15:restartNumberingAfterBreak="0">
    <w:nsid w:val="4F792044"/>
    <w:multiLevelType w:val="multilevel"/>
    <w:tmpl w:val="21DC7848"/>
    <w:lvl w:ilvl="0">
      <w:start w:val="1"/>
      <w:numFmt w:val="bullet"/>
      <w:lvlText w:val=""/>
      <w:lvlJc w:val="left"/>
      <w:pPr>
        <w:tabs>
          <w:tab w:val="num" w:pos="720"/>
        </w:tabs>
        <w:ind w:left="720" w:hanging="360"/>
      </w:pPr>
      <w:rPr>
        <w:rFonts w:hint="default" w:ascii="Wingdings" w:hAnsi="Wingdings"/>
        <w:sz w:val="20"/>
      </w:rPr>
    </w:lvl>
    <w:lvl w:ilvl="1">
      <w:start w:val="1"/>
      <w:numFmt w:val="bullet"/>
      <w:lvlText w:val="o"/>
      <w:lvlJc w:val="left"/>
      <w:pPr>
        <w:ind w:left="1440" w:hanging="360"/>
      </w:pPr>
      <w:rPr>
        <w:rFonts w:hint="default" w:ascii="Courier New" w:hAnsi="Courier New"/>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8" w15:restartNumberingAfterBreak="0">
    <w:nsid w:val="501D1BEB"/>
    <w:multiLevelType w:val="multilevel"/>
    <w:tmpl w:val="9EC6B6E0"/>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9" w15:restartNumberingAfterBreak="0">
    <w:nsid w:val="50CE32C9"/>
    <w:multiLevelType w:val="multilevel"/>
    <w:tmpl w:val="FFFFFFFF"/>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0" w15:restartNumberingAfterBreak="0">
    <w:nsid w:val="51561332"/>
    <w:multiLevelType w:val="hybridMultilevel"/>
    <w:tmpl w:val="7476303C"/>
    <w:lvl w:ilvl="0" w:tplc="1B0E3916">
      <w:start w:val="1"/>
      <w:numFmt w:val="bullet"/>
      <w:lvlText w:val=""/>
      <w:lvlJc w:val="left"/>
      <w:pPr>
        <w:ind w:left="720" w:hanging="360"/>
      </w:pPr>
      <w:rPr>
        <w:rFonts w:hint="default" w:ascii="Symbol" w:hAnsi="Symbol"/>
      </w:rPr>
    </w:lvl>
    <w:lvl w:ilvl="1" w:tplc="494A3016" w:tentative="1">
      <w:start w:val="1"/>
      <w:numFmt w:val="bullet"/>
      <w:lvlText w:val="o"/>
      <w:lvlJc w:val="left"/>
      <w:pPr>
        <w:ind w:left="1440" w:hanging="360"/>
      </w:pPr>
      <w:rPr>
        <w:rFonts w:hint="default" w:ascii="Courier New" w:hAnsi="Courier New"/>
      </w:rPr>
    </w:lvl>
    <w:lvl w:ilvl="2" w:tplc="11009730" w:tentative="1">
      <w:start w:val="1"/>
      <w:numFmt w:val="bullet"/>
      <w:lvlText w:val=""/>
      <w:lvlJc w:val="left"/>
      <w:pPr>
        <w:ind w:left="2160" w:hanging="360"/>
      </w:pPr>
      <w:rPr>
        <w:rFonts w:hint="default" w:ascii="Wingdings" w:hAnsi="Wingdings"/>
      </w:rPr>
    </w:lvl>
    <w:lvl w:ilvl="3" w:tplc="87DC8340" w:tentative="1">
      <w:start w:val="1"/>
      <w:numFmt w:val="bullet"/>
      <w:lvlText w:val=""/>
      <w:lvlJc w:val="left"/>
      <w:pPr>
        <w:ind w:left="2880" w:hanging="360"/>
      </w:pPr>
      <w:rPr>
        <w:rFonts w:hint="default" w:ascii="Symbol" w:hAnsi="Symbol"/>
      </w:rPr>
    </w:lvl>
    <w:lvl w:ilvl="4" w:tplc="D28E2D82" w:tentative="1">
      <w:start w:val="1"/>
      <w:numFmt w:val="bullet"/>
      <w:lvlText w:val="o"/>
      <w:lvlJc w:val="left"/>
      <w:pPr>
        <w:ind w:left="3600" w:hanging="360"/>
      </w:pPr>
      <w:rPr>
        <w:rFonts w:hint="default" w:ascii="Courier New" w:hAnsi="Courier New"/>
      </w:rPr>
    </w:lvl>
    <w:lvl w:ilvl="5" w:tplc="2B803138" w:tentative="1">
      <w:start w:val="1"/>
      <w:numFmt w:val="bullet"/>
      <w:lvlText w:val=""/>
      <w:lvlJc w:val="left"/>
      <w:pPr>
        <w:ind w:left="4320" w:hanging="360"/>
      </w:pPr>
      <w:rPr>
        <w:rFonts w:hint="default" w:ascii="Wingdings" w:hAnsi="Wingdings"/>
      </w:rPr>
    </w:lvl>
    <w:lvl w:ilvl="6" w:tplc="A1C825A6" w:tentative="1">
      <w:start w:val="1"/>
      <w:numFmt w:val="bullet"/>
      <w:lvlText w:val=""/>
      <w:lvlJc w:val="left"/>
      <w:pPr>
        <w:ind w:left="5040" w:hanging="360"/>
      </w:pPr>
      <w:rPr>
        <w:rFonts w:hint="default" w:ascii="Symbol" w:hAnsi="Symbol"/>
      </w:rPr>
    </w:lvl>
    <w:lvl w:ilvl="7" w:tplc="A350C0EE" w:tentative="1">
      <w:start w:val="1"/>
      <w:numFmt w:val="bullet"/>
      <w:lvlText w:val="o"/>
      <w:lvlJc w:val="left"/>
      <w:pPr>
        <w:ind w:left="5760" w:hanging="360"/>
      </w:pPr>
      <w:rPr>
        <w:rFonts w:hint="default" w:ascii="Courier New" w:hAnsi="Courier New"/>
      </w:rPr>
    </w:lvl>
    <w:lvl w:ilvl="8" w:tplc="1F94DE9A" w:tentative="1">
      <w:start w:val="1"/>
      <w:numFmt w:val="bullet"/>
      <w:lvlText w:val=""/>
      <w:lvlJc w:val="left"/>
      <w:pPr>
        <w:ind w:left="6480" w:hanging="360"/>
      </w:pPr>
      <w:rPr>
        <w:rFonts w:hint="default" w:ascii="Wingdings" w:hAnsi="Wingdings"/>
      </w:rPr>
    </w:lvl>
  </w:abstractNum>
  <w:abstractNum w:abstractNumId="61" w15:restartNumberingAfterBreak="0">
    <w:nsid w:val="538556A3"/>
    <w:multiLevelType w:val="multilevel"/>
    <w:tmpl w:val="FFFFFFFF"/>
    <w:lvl w:ilvl="0">
      <w:start w:val="1"/>
      <w:numFmt w:val="bullet"/>
      <w:lvlText w:val=""/>
      <w:lvlJc w:val="left"/>
      <w:pPr>
        <w:tabs>
          <w:tab w:val="num" w:pos="720"/>
        </w:tabs>
        <w:ind w:left="720" w:hanging="360"/>
      </w:pPr>
      <w:rPr>
        <w:rFonts w:hint="default" w:ascii="Wingdings" w:hAnsi="Wingdings"/>
        <w:sz w:val="20"/>
      </w:rPr>
    </w:lvl>
    <w:lvl w:ilvl="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2" w15:restartNumberingAfterBreak="0">
    <w:nsid w:val="54190217"/>
    <w:multiLevelType w:val="hybridMultilevel"/>
    <w:tmpl w:val="9D30BD72"/>
    <w:lvl w:ilvl="0" w:tplc="04050001">
      <w:start w:val="1"/>
      <w:numFmt w:val="bullet"/>
      <w:lvlText w:val=""/>
      <w:lvlJc w:val="left"/>
      <w:pPr>
        <w:ind w:left="720" w:hanging="360"/>
      </w:pPr>
      <w:rPr>
        <w:rFonts w:hint="default" w:ascii="Symbol" w:hAnsi="Symbol"/>
      </w:rPr>
    </w:lvl>
    <w:lvl w:ilvl="1" w:tplc="04050003" w:tentative="1">
      <w:start w:val="1"/>
      <w:numFmt w:val="bullet"/>
      <w:lvlText w:val="o"/>
      <w:lvlJc w:val="left"/>
      <w:pPr>
        <w:ind w:left="1440" w:hanging="360"/>
      </w:pPr>
      <w:rPr>
        <w:rFonts w:hint="default" w:ascii="Courier New" w:hAnsi="Courier New" w:cs="Courier New"/>
      </w:rPr>
    </w:lvl>
    <w:lvl w:ilvl="2" w:tplc="04050005" w:tentative="1">
      <w:start w:val="1"/>
      <w:numFmt w:val="bullet"/>
      <w:lvlText w:val=""/>
      <w:lvlJc w:val="left"/>
      <w:pPr>
        <w:ind w:left="2160" w:hanging="360"/>
      </w:pPr>
      <w:rPr>
        <w:rFonts w:hint="default" w:ascii="Wingdings" w:hAnsi="Wingdings"/>
      </w:rPr>
    </w:lvl>
    <w:lvl w:ilvl="3" w:tplc="04050001" w:tentative="1">
      <w:start w:val="1"/>
      <w:numFmt w:val="bullet"/>
      <w:lvlText w:val=""/>
      <w:lvlJc w:val="left"/>
      <w:pPr>
        <w:ind w:left="2880" w:hanging="360"/>
      </w:pPr>
      <w:rPr>
        <w:rFonts w:hint="default" w:ascii="Symbol" w:hAnsi="Symbol"/>
      </w:rPr>
    </w:lvl>
    <w:lvl w:ilvl="4" w:tplc="04050003" w:tentative="1">
      <w:start w:val="1"/>
      <w:numFmt w:val="bullet"/>
      <w:lvlText w:val="o"/>
      <w:lvlJc w:val="left"/>
      <w:pPr>
        <w:ind w:left="3600" w:hanging="360"/>
      </w:pPr>
      <w:rPr>
        <w:rFonts w:hint="default" w:ascii="Courier New" w:hAnsi="Courier New" w:cs="Courier New"/>
      </w:rPr>
    </w:lvl>
    <w:lvl w:ilvl="5" w:tplc="04050005" w:tentative="1">
      <w:start w:val="1"/>
      <w:numFmt w:val="bullet"/>
      <w:lvlText w:val=""/>
      <w:lvlJc w:val="left"/>
      <w:pPr>
        <w:ind w:left="4320" w:hanging="360"/>
      </w:pPr>
      <w:rPr>
        <w:rFonts w:hint="default" w:ascii="Wingdings" w:hAnsi="Wingdings"/>
      </w:rPr>
    </w:lvl>
    <w:lvl w:ilvl="6" w:tplc="04050001" w:tentative="1">
      <w:start w:val="1"/>
      <w:numFmt w:val="bullet"/>
      <w:lvlText w:val=""/>
      <w:lvlJc w:val="left"/>
      <w:pPr>
        <w:ind w:left="5040" w:hanging="360"/>
      </w:pPr>
      <w:rPr>
        <w:rFonts w:hint="default" w:ascii="Symbol" w:hAnsi="Symbol"/>
      </w:rPr>
    </w:lvl>
    <w:lvl w:ilvl="7" w:tplc="04050003" w:tentative="1">
      <w:start w:val="1"/>
      <w:numFmt w:val="bullet"/>
      <w:lvlText w:val="o"/>
      <w:lvlJc w:val="left"/>
      <w:pPr>
        <w:ind w:left="5760" w:hanging="360"/>
      </w:pPr>
      <w:rPr>
        <w:rFonts w:hint="default" w:ascii="Courier New" w:hAnsi="Courier New" w:cs="Courier New"/>
      </w:rPr>
    </w:lvl>
    <w:lvl w:ilvl="8" w:tplc="04050005" w:tentative="1">
      <w:start w:val="1"/>
      <w:numFmt w:val="bullet"/>
      <w:lvlText w:val=""/>
      <w:lvlJc w:val="left"/>
      <w:pPr>
        <w:ind w:left="6480" w:hanging="360"/>
      </w:pPr>
      <w:rPr>
        <w:rFonts w:hint="default" w:ascii="Wingdings" w:hAnsi="Wingdings"/>
      </w:rPr>
    </w:lvl>
  </w:abstractNum>
  <w:abstractNum w:abstractNumId="63" w15:restartNumberingAfterBreak="0">
    <w:nsid w:val="550161A2"/>
    <w:multiLevelType w:val="multilevel"/>
    <w:tmpl w:val="A384A3A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4" w15:restartNumberingAfterBreak="0">
    <w:nsid w:val="56507C7B"/>
    <w:multiLevelType w:val="multilevel"/>
    <w:tmpl w:val="7B9CA28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5" w15:restartNumberingAfterBreak="0">
    <w:nsid w:val="56540C01"/>
    <w:multiLevelType w:val="multilevel"/>
    <w:tmpl w:val="73981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7D01342"/>
    <w:multiLevelType w:val="multilevel"/>
    <w:tmpl w:val="154E942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7" w15:restartNumberingAfterBreak="0">
    <w:nsid w:val="57E23D3D"/>
    <w:multiLevelType w:val="multilevel"/>
    <w:tmpl w:val="7DFA57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8" w15:restartNumberingAfterBreak="0">
    <w:nsid w:val="58EA3FA7"/>
    <w:multiLevelType w:val="hybridMultilevel"/>
    <w:tmpl w:val="54825642"/>
    <w:lvl w:ilvl="0" w:tplc="8EA618A8">
      <w:start w:val="1"/>
      <w:numFmt w:val="bullet"/>
      <w:lvlText w:val=""/>
      <w:lvlJc w:val="left"/>
      <w:pPr>
        <w:ind w:left="720" w:hanging="360"/>
      </w:pPr>
      <w:rPr>
        <w:rFonts w:hint="default" w:ascii="Symbol" w:hAnsi="Symbol"/>
      </w:rPr>
    </w:lvl>
    <w:lvl w:ilvl="1" w:tplc="47F4EED4" w:tentative="1">
      <w:start w:val="1"/>
      <w:numFmt w:val="bullet"/>
      <w:lvlText w:val="o"/>
      <w:lvlJc w:val="left"/>
      <w:pPr>
        <w:ind w:left="1440" w:hanging="360"/>
      </w:pPr>
      <w:rPr>
        <w:rFonts w:hint="default" w:ascii="Courier New" w:hAnsi="Courier New"/>
      </w:rPr>
    </w:lvl>
    <w:lvl w:ilvl="2" w:tplc="C62ACC98" w:tentative="1">
      <w:start w:val="1"/>
      <w:numFmt w:val="bullet"/>
      <w:lvlText w:val=""/>
      <w:lvlJc w:val="left"/>
      <w:pPr>
        <w:ind w:left="2160" w:hanging="360"/>
      </w:pPr>
      <w:rPr>
        <w:rFonts w:hint="default" w:ascii="Wingdings" w:hAnsi="Wingdings"/>
      </w:rPr>
    </w:lvl>
    <w:lvl w:ilvl="3" w:tplc="9C26EB7C" w:tentative="1">
      <w:start w:val="1"/>
      <w:numFmt w:val="bullet"/>
      <w:lvlText w:val=""/>
      <w:lvlJc w:val="left"/>
      <w:pPr>
        <w:ind w:left="2880" w:hanging="360"/>
      </w:pPr>
      <w:rPr>
        <w:rFonts w:hint="default" w:ascii="Symbol" w:hAnsi="Symbol"/>
      </w:rPr>
    </w:lvl>
    <w:lvl w:ilvl="4" w:tplc="8A0C880A" w:tentative="1">
      <w:start w:val="1"/>
      <w:numFmt w:val="bullet"/>
      <w:lvlText w:val="o"/>
      <w:lvlJc w:val="left"/>
      <w:pPr>
        <w:ind w:left="3600" w:hanging="360"/>
      </w:pPr>
      <w:rPr>
        <w:rFonts w:hint="default" w:ascii="Courier New" w:hAnsi="Courier New"/>
      </w:rPr>
    </w:lvl>
    <w:lvl w:ilvl="5" w:tplc="50008EA6" w:tentative="1">
      <w:start w:val="1"/>
      <w:numFmt w:val="bullet"/>
      <w:lvlText w:val=""/>
      <w:lvlJc w:val="left"/>
      <w:pPr>
        <w:ind w:left="4320" w:hanging="360"/>
      </w:pPr>
      <w:rPr>
        <w:rFonts w:hint="default" w:ascii="Wingdings" w:hAnsi="Wingdings"/>
      </w:rPr>
    </w:lvl>
    <w:lvl w:ilvl="6" w:tplc="2376EFBE" w:tentative="1">
      <w:start w:val="1"/>
      <w:numFmt w:val="bullet"/>
      <w:lvlText w:val=""/>
      <w:lvlJc w:val="left"/>
      <w:pPr>
        <w:ind w:left="5040" w:hanging="360"/>
      </w:pPr>
      <w:rPr>
        <w:rFonts w:hint="default" w:ascii="Symbol" w:hAnsi="Symbol"/>
      </w:rPr>
    </w:lvl>
    <w:lvl w:ilvl="7" w:tplc="0186C666" w:tentative="1">
      <w:start w:val="1"/>
      <w:numFmt w:val="bullet"/>
      <w:lvlText w:val="o"/>
      <w:lvlJc w:val="left"/>
      <w:pPr>
        <w:ind w:left="5760" w:hanging="360"/>
      </w:pPr>
      <w:rPr>
        <w:rFonts w:hint="default" w:ascii="Courier New" w:hAnsi="Courier New"/>
      </w:rPr>
    </w:lvl>
    <w:lvl w:ilvl="8" w:tplc="CC962F96" w:tentative="1">
      <w:start w:val="1"/>
      <w:numFmt w:val="bullet"/>
      <w:lvlText w:val=""/>
      <w:lvlJc w:val="left"/>
      <w:pPr>
        <w:ind w:left="6480" w:hanging="360"/>
      </w:pPr>
      <w:rPr>
        <w:rFonts w:hint="default" w:ascii="Wingdings" w:hAnsi="Wingdings"/>
      </w:rPr>
    </w:lvl>
  </w:abstractNum>
  <w:abstractNum w:abstractNumId="69" w15:restartNumberingAfterBreak="0">
    <w:nsid w:val="59293FD4"/>
    <w:multiLevelType w:val="multilevel"/>
    <w:tmpl w:val="FFFFFFFF"/>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0" w15:restartNumberingAfterBreak="0">
    <w:nsid w:val="5A885A18"/>
    <w:multiLevelType w:val="hybridMultilevel"/>
    <w:tmpl w:val="256A9C96"/>
    <w:lvl w:ilvl="0" w:tplc="FEF6D668">
      <w:start w:val="1"/>
      <w:numFmt w:val="bullet"/>
      <w:lvlText w:val=""/>
      <w:lvlJc w:val="left"/>
      <w:pPr>
        <w:ind w:left="720" w:hanging="360"/>
      </w:pPr>
      <w:rPr>
        <w:rFonts w:hint="default" w:ascii="Symbol" w:hAnsi="Symbol"/>
      </w:rPr>
    </w:lvl>
    <w:lvl w:ilvl="1" w:tplc="0CA46CF8" w:tentative="1">
      <w:start w:val="1"/>
      <w:numFmt w:val="bullet"/>
      <w:lvlText w:val="o"/>
      <w:lvlJc w:val="left"/>
      <w:pPr>
        <w:ind w:left="1440" w:hanging="360"/>
      </w:pPr>
      <w:rPr>
        <w:rFonts w:hint="default" w:ascii="Courier New" w:hAnsi="Courier New"/>
      </w:rPr>
    </w:lvl>
    <w:lvl w:ilvl="2" w:tplc="C4881816" w:tentative="1">
      <w:start w:val="1"/>
      <w:numFmt w:val="bullet"/>
      <w:lvlText w:val=""/>
      <w:lvlJc w:val="left"/>
      <w:pPr>
        <w:ind w:left="2160" w:hanging="360"/>
      </w:pPr>
      <w:rPr>
        <w:rFonts w:hint="default" w:ascii="Wingdings" w:hAnsi="Wingdings"/>
      </w:rPr>
    </w:lvl>
    <w:lvl w:ilvl="3" w:tplc="498AA750" w:tentative="1">
      <w:start w:val="1"/>
      <w:numFmt w:val="bullet"/>
      <w:lvlText w:val=""/>
      <w:lvlJc w:val="left"/>
      <w:pPr>
        <w:ind w:left="2880" w:hanging="360"/>
      </w:pPr>
      <w:rPr>
        <w:rFonts w:hint="default" w:ascii="Symbol" w:hAnsi="Symbol"/>
      </w:rPr>
    </w:lvl>
    <w:lvl w:ilvl="4" w:tplc="41C82126" w:tentative="1">
      <w:start w:val="1"/>
      <w:numFmt w:val="bullet"/>
      <w:lvlText w:val="o"/>
      <w:lvlJc w:val="left"/>
      <w:pPr>
        <w:ind w:left="3600" w:hanging="360"/>
      </w:pPr>
      <w:rPr>
        <w:rFonts w:hint="default" w:ascii="Courier New" w:hAnsi="Courier New"/>
      </w:rPr>
    </w:lvl>
    <w:lvl w:ilvl="5" w:tplc="16D2DB46" w:tentative="1">
      <w:start w:val="1"/>
      <w:numFmt w:val="bullet"/>
      <w:lvlText w:val=""/>
      <w:lvlJc w:val="left"/>
      <w:pPr>
        <w:ind w:left="4320" w:hanging="360"/>
      </w:pPr>
      <w:rPr>
        <w:rFonts w:hint="default" w:ascii="Wingdings" w:hAnsi="Wingdings"/>
      </w:rPr>
    </w:lvl>
    <w:lvl w:ilvl="6" w:tplc="93023E90" w:tentative="1">
      <w:start w:val="1"/>
      <w:numFmt w:val="bullet"/>
      <w:lvlText w:val=""/>
      <w:lvlJc w:val="left"/>
      <w:pPr>
        <w:ind w:left="5040" w:hanging="360"/>
      </w:pPr>
      <w:rPr>
        <w:rFonts w:hint="default" w:ascii="Symbol" w:hAnsi="Symbol"/>
      </w:rPr>
    </w:lvl>
    <w:lvl w:ilvl="7" w:tplc="91F63302" w:tentative="1">
      <w:start w:val="1"/>
      <w:numFmt w:val="bullet"/>
      <w:lvlText w:val="o"/>
      <w:lvlJc w:val="left"/>
      <w:pPr>
        <w:ind w:left="5760" w:hanging="360"/>
      </w:pPr>
      <w:rPr>
        <w:rFonts w:hint="default" w:ascii="Courier New" w:hAnsi="Courier New"/>
      </w:rPr>
    </w:lvl>
    <w:lvl w:ilvl="8" w:tplc="5B2E870E" w:tentative="1">
      <w:start w:val="1"/>
      <w:numFmt w:val="bullet"/>
      <w:lvlText w:val=""/>
      <w:lvlJc w:val="left"/>
      <w:pPr>
        <w:ind w:left="6480" w:hanging="360"/>
      </w:pPr>
      <w:rPr>
        <w:rFonts w:hint="default" w:ascii="Wingdings" w:hAnsi="Wingdings"/>
      </w:rPr>
    </w:lvl>
  </w:abstractNum>
  <w:abstractNum w:abstractNumId="71" w15:restartNumberingAfterBreak="0">
    <w:nsid w:val="5C2552FA"/>
    <w:multiLevelType w:val="hybridMultilevel"/>
    <w:tmpl w:val="1D0C9CF8"/>
    <w:lvl w:ilvl="0" w:tplc="04050001">
      <w:start w:val="1"/>
      <w:numFmt w:val="bullet"/>
      <w:lvlText w:val=""/>
      <w:lvlJc w:val="left"/>
      <w:pPr>
        <w:ind w:left="720" w:hanging="360"/>
      </w:pPr>
      <w:rPr>
        <w:rFonts w:hint="default" w:ascii="Symbol" w:hAnsi="Symbol"/>
      </w:rPr>
    </w:lvl>
    <w:lvl w:ilvl="1" w:tplc="04050003" w:tentative="1">
      <w:start w:val="1"/>
      <w:numFmt w:val="bullet"/>
      <w:lvlText w:val="o"/>
      <w:lvlJc w:val="left"/>
      <w:pPr>
        <w:ind w:left="1440" w:hanging="360"/>
      </w:pPr>
      <w:rPr>
        <w:rFonts w:hint="default" w:ascii="Courier New" w:hAnsi="Courier New" w:cs="Courier New"/>
      </w:rPr>
    </w:lvl>
    <w:lvl w:ilvl="2" w:tplc="04050005" w:tentative="1">
      <w:start w:val="1"/>
      <w:numFmt w:val="bullet"/>
      <w:lvlText w:val=""/>
      <w:lvlJc w:val="left"/>
      <w:pPr>
        <w:ind w:left="2160" w:hanging="360"/>
      </w:pPr>
      <w:rPr>
        <w:rFonts w:hint="default" w:ascii="Wingdings" w:hAnsi="Wingdings"/>
      </w:rPr>
    </w:lvl>
    <w:lvl w:ilvl="3" w:tplc="04050001" w:tentative="1">
      <w:start w:val="1"/>
      <w:numFmt w:val="bullet"/>
      <w:lvlText w:val=""/>
      <w:lvlJc w:val="left"/>
      <w:pPr>
        <w:ind w:left="2880" w:hanging="360"/>
      </w:pPr>
      <w:rPr>
        <w:rFonts w:hint="default" w:ascii="Symbol" w:hAnsi="Symbol"/>
      </w:rPr>
    </w:lvl>
    <w:lvl w:ilvl="4" w:tplc="04050003" w:tentative="1">
      <w:start w:val="1"/>
      <w:numFmt w:val="bullet"/>
      <w:lvlText w:val="o"/>
      <w:lvlJc w:val="left"/>
      <w:pPr>
        <w:ind w:left="3600" w:hanging="360"/>
      </w:pPr>
      <w:rPr>
        <w:rFonts w:hint="default" w:ascii="Courier New" w:hAnsi="Courier New" w:cs="Courier New"/>
      </w:rPr>
    </w:lvl>
    <w:lvl w:ilvl="5" w:tplc="04050005" w:tentative="1">
      <w:start w:val="1"/>
      <w:numFmt w:val="bullet"/>
      <w:lvlText w:val=""/>
      <w:lvlJc w:val="left"/>
      <w:pPr>
        <w:ind w:left="4320" w:hanging="360"/>
      </w:pPr>
      <w:rPr>
        <w:rFonts w:hint="default" w:ascii="Wingdings" w:hAnsi="Wingdings"/>
      </w:rPr>
    </w:lvl>
    <w:lvl w:ilvl="6" w:tplc="04050001" w:tentative="1">
      <w:start w:val="1"/>
      <w:numFmt w:val="bullet"/>
      <w:lvlText w:val=""/>
      <w:lvlJc w:val="left"/>
      <w:pPr>
        <w:ind w:left="5040" w:hanging="360"/>
      </w:pPr>
      <w:rPr>
        <w:rFonts w:hint="default" w:ascii="Symbol" w:hAnsi="Symbol"/>
      </w:rPr>
    </w:lvl>
    <w:lvl w:ilvl="7" w:tplc="04050003" w:tentative="1">
      <w:start w:val="1"/>
      <w:numFmt w:val="bullet"/>
      <w:lvlText w:val="o"/>
      <w:lvlJc w:val="left"/>
      <w:pPr>
        <w:ind w:left="5760" w:hanging="360"/>
      </w:pPr>
      <w:rPr>
        <w:rFonts w:hint="default" w:ascii="Courier New" w:hAnsi="Courier New" w:cs="Courier New"/>
      </w:rPr>
    </w:lvl>
    <w:lvl w:ilvl="8" w:tplc="04050005" w:tentative="1">
      <w:start w:val="1"/>
      <w:numFmt w:val="bullet"/>
      <w:lvlText w:val=""/>
      <w:lvlJc w:val="left"/>
      <w:pPr>
        <w:ind w:left="6480" w:hanging="360"/>
      </w:pPr>
      <w:rPr>
        <w:rFonts w:hint="default" w:ascii="Wingdings" w:hAnsi="Wingdings"/>
      </w:rPr>
    </w:lvl>
  </w:abstractNum>
  <w:abstractNum w:abstractNumId="72" w15:restartNumberingAfterBreak="0">
    <w:nsid w:val="5CBF4B5F"/>
    <w:multiLevelType w:val="multilevel"/>
    <w:tmpl w:val="957651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3" w15:restartNumberingAfterBreak="0">
    <w:nsid w:val="5D3D2AC8"/>
    <w:multiLevelType w:val="multilevel"/>
    <w:tmpl w:val="097AC8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4" w15:restartNumberingAfterBreak="0">
    <w:nsid w:val="5DE67F00"/>
    <w:multiLevelType w:val="multilevel"/>
    <w:tmpl w:val="42F633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5" w15:restartNumberingAfterBreak="0">
    <w:nsid w:val="5F1C0292"/>
    <w:multiLevelType w:val="multilevel"/>
    <w:tmpl w:val="9FA8A0F6"/>
    <w:lvl w:ilvl="0">
      <w:start w:val="1"/>
      <w:numFmt w:val="bullet"/>
      <w:lvlText w:val=""/>
      <w:lvlJc w:val="left"/>
      <w:pPr>
        <w:tabs>
          <w:tab w:val="num" w:pos="720"/>
        </w:tabs>
        <w:ind w:left="720" w:hanging="360"/>
      </w:pPr>
      <w:rPr>
        <w:rFonts w:hint="default" w:ascii="Wingdings" w:hAnsi="Wingdings"/>
        <w:sz w:val="20"/>
      </w:rPr>
    </w:lvl>
    <w:lvl w:ilvl="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6" w15:restartNumberingAfterBreak="0">
    <w:nsid w:val="5F51636C"/>
    <w:multiLevelType w:val="hybridMultilevel"/>
    <w:tmpl w:val="C4769430"/>
    <w:lvl w:ilvl="0" w:tplc="04050001">
      <w:start w:val="1"/>
      <w:numFmt w:val="bullet"/>
      <w:lvlText w:val=""/>
      <w:lvlJc w:val="left"/>
      <w:pPr>
        <w:ind w:left="720" w:hanging="360"/>
      </w:pPr>
      <w:rPr>
        <w:rFonts w:hint="default" w:ascii="Symbol" w:hAnsi="Symbol"/>
      </w:rPr>
    </w:lvl>
    <w:lvl w:ilvl="1" w:tplc="04050003" w:tentative="1">
      <w:start w:val="1"/>
      <w:numFmt w:val="bullet"/>
      <w:lvlText w:val="o"/>
      <w:lvlJc w:val="left"/>
      <w:pPr>
        <w:ind w:left="1440" w:hanging="360"/>
      </w:pPr>
      <w:rPr>
        <w:rFonts w:hint="default" w:ascii="Courier New" w:hAnsi="Courier New" w:cs="Courier New"/>
      </w:rPr>
    </w:lvl>
    <w:lvl w:ilvl="2" w:tplc="04050005" w:tentative="1">
      <w:start w:val="1"/>
      <w:numFmt w:val="bullet"/>
      <w:lvlText w:val=""/>
      <w:lvlJc w:val="left"/>
      <w:pPr>
        <w:ind w:left="2160" w:hanging="360"/>
      </w:pPr>
      <w:rPr>
        <w:rFonts w:hint="default" w:ascii="Wingdings" w:hAnsi="Wingdings"/>
      </w:rPr>
    </w:lvl>
    <w:lvl w:ilvl="3" w:tplc="04050001" w:tentative="1">
      <w:start w:val="1"/>
      <w:numFmt w:val="bullet"/>
      <w:lvlText w:val=""/>
      <w:lvlJc w:val="left"/>
      <w:pPr>
        <w:ind w:left="2880" w:hanging="360"/>
      </w:pPr>
      <w:rPr>
        <w:rFonts w:hint="default" w:ascii="Symbol" w:hAnsi="Symbol"/>
      </w:rPr>
    </w:lvl>
    <w:lvl w:ilvl="4" w:tplc="04050003" w:tentative="1">
      <w:start w:val="1"/>
      <w:numFmt w:val="bullet"/>
      <w:lvlText w:val="o"/>
      <w:lvlJc w:val="left"/>
      <w:pPr>
        <w:ind w:left="3600" w:hanging="360"/>
      </w:pPr>
      <w:rPr>
        <w:rFonts w:hint="default" w:ascii="Courier New" w:hAnsi="Courier New" w:cs="Courier New"/>
      </w:rPr>
    </w:lvl>
    <w:lvl w:ilvl="5" w:tplc="04050005" w:tentative="1">
      <w:start w:val="1"/>
      <w:numFmt w:val="bullet"/>
      <w:lvlText w:val=""/>
      <w:lvlJc w:val="left"/>
      <w:pPr>
        <w:ind w:left="4320" w:hanging="360"/>
      </w:pPr>
      <w:rPr>
        <w:rFonts w:hint="default" w:ascii="Wingdings" w:hAnsi="Wingdings"/>
      </w:rPr>
    </w:lvl>
    <w:lvl w:ilvl="6" w:tplc="04050001" w:tentative="1">
      <w:start w:val="1"/>
      <w:numFmt w:val="bullet"/>
      <w:lvlText w:val=""/>
      <w:lvlJc w:val="left"/>
      <w:pPr>
        <w:ind w:left="5040" w:hanging="360"/>
      </w:pPr>
      <w:rPr>
        <w:rFonts w:hint="default" w:ascii="Symbol" w:hAnsi="Symbol"/>
      </w:rPr>
    </w:lvl>
    <w:lvl w:ilvl="7" w:tplc="04050003" w:tentative="1">
      <w:start w:val="1"/>
      <w:numFmt w:val="bullet"/>
      <w:lvlText w:val="o"/>
      <w:lvlJc w:val="left"/>
      <w:pPr>
        <w:ind w:left="5760" w:hanging="360"/>
      </w:pPr>
      <w:rPr>
        <w:rFonts w:hint="default" w:ascii="Courier New" w:hAnsi="Courier New" w:cs="Courier New"/>
      </w:rPr>
    </w:lvl>
    <w:lvl w:ilvl="8" w:tplc="04050005" w:tentative="1">
      <w:start w:val="1"/>
      <w:numFmt w:val="bullet"/>
      <w:lvlText w:val=""/>
      <w:lvlJc w:val="left"/>
      <w:pPr>
        <w:ind w:left="6480" w:hanging="360"/>
      </w:pPr>
      <w:rPr>
        <w:rFonts w:hint="default" w:ascii="Wingdings" w:hAnsi="Wingdings"/>
      </w:rPr>
    </w:lvl>
  </w:abstractNum>
  <w:abstractNum w:abstractNumId="77" w15:restartNumberingAfterBreak="0">
    <w:nsid w:val="60E925A5"/>
    <w:multiLevelType w:val="multilevel"/>
    <w:tmpl w:val="D0FE430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8" w15:restartNumberingAfterBreak="0">
    <w:nsid w:val="6260523D"/>
    <w:multiLevelType w:val="multilevel"/>
    <w:tmpl w:val="FFFFFFFF"/>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9" w15:restartNumberingAfterBreak="0">
    <w:nsid w:val="62C85059"/>
    <w:multiLevelType w:val="hybridMultilevel"/>
    <w:tmpl w:val="3566DACC"/>
    <w:lvl w:ilvl="0" w:tplc="819E0904">
      <w:start w:val="1"/>
      <w:numFmt w:val="bullet"/>
      <w:lvlText w:val=""/>
      <w:lvlJc w:val="left"/>
      <w:pPr>
        <w:ind w:left="720" w:hanging="360"/>
      </w:pPr>
      <w:rPr>
        <w:rFonts w:hint="default" w:ascii="Symbol" w:hAnsi="Symbol"/>
      </w:rPr>
    </w:lvl>
    <w:lvl w:ilvl="1" w:tplc="22DCBFD4" w:tentative="1">
      <w:start w:val="1"/>
      <w:numFmt w:val="bullet"/>
      <w:lvlText w:val="o"/>
      <w:lvlJc w:val="left"/>
      <w:pPr>
        <w:ind w:left="1440" w:hanging="360"/>
      </w:pPr>
      <w:rPr>
        <w:rFonts w:hint="default" w:ascii="Courier New" w:hAnsi="Courier New"/>
      </w:rPr>
    </w:lvl>
    <w:lvl w:ilvl="2" w:tplc="C29C7F72" w:tentative="1">
      <w:start w:val="1"/>
      <w:numFmt w:val="bullet"/>
      <w:lvlText w:val=""/>
      <w:lvlJc w:val="left"/>
      <w:pPr>
        <w:ind w:left="2160" w:hanging="360"/>
      </w:pPr>
      <w:rPr>
        <w:rFonts w:hint="default" w:ascii="Wingdings" w:hAnsi="Wingdings"/>
      </w:rPr>
    </w:lvl>
    <w:lvl w:ilvl="3" w:tplc="A008BCBC" w:tentative="1">
      <w:start w:val="1"/>
      <w:numFmt w:val="bullet"/>
      <w:lvlText w:val=""/>
      <w:lvlJc w:val="left"/>
      <w:pPr>
        <w:ind w:left="2880" w:hanging="360"/>
      </w:pPr>
      <w:rPr>
        <w:rFonts w:hint="default" w:ascii="Symbol" w:hAnsi="Symbol"/>
      </w:rPr>
    </w:lvl>
    <w:lvl w:ilvl="4" w:tplc="EEE6A7BE" w:tentative="1">
      <w:start w:val="1"/>
      <w:numFmt w:val="bullet"/>
      <w:lvlText w:val="o"/>
      <w:lvlJc w:val="left"/>
      <w:pPr>
        <w:ind w:left="3600" w:hanging="360"/>
      </w:pPr>
      <w:rPr>
        <w:rFonts w:hint="default" w:ascii="Courier New" w:hAnsi="Courier New"/>
      </w:rPr>
    </w:lvl>
    <w:lvl w:ilvl="5" w:tplc="BFB4E314" w:tentative="1">
      <w:start w:val="1"/>
      <w:numFmt w:val="bullet"/>
      <w:lvlText w:val=""/>
      <w:lvlJc w:val="left"/>
      <w:pPr>
        <w:ind w:left="4320" w:hanging="360"/>
      </w:pPr>
      <w:rPr>
        <w:rFonts w:hint="default" w:ascii="Wingdings" w:hAnsi="Wingdings"/>
      </w:rPr>
    </w:lvl>
    <w:lvl w:ilvl="6" w:tplc="18745CE0" w:tentative="1">
      <w:start w:val="1"/>
      <w:numFmt w:val="bullet"/>
      <w:lvlText w:val=""/>
      <w:lvlJc w:val="left"/>
      <w:pPr>
        <w:ind w:left="5040" w:hanging="360"/>
      </w:pPr>
      <w:rPr>
        <w:rFonts w:hint="default" w:ascii="Symbol" w:hAnsi="Symbol"/>
      </w:rPr>
    </w:lvl>
    <w:lvl w:ilvl="7" w:tplc="7B1A2F98" w:tentative="1">
      <w:start w:val="1"/>
      <w:numFmt w:val="bullet"/>
      <w:lvlText w:val="o"/>
      <w:lvlJc w:val="left"/>
      <w:pPr>
        <w:ind w:left="5760" w:hanging="360"/>
      </w:pPr>
      <w:rPr>
        <w:rFonts w:hint="default" w:ascii="Courier New" w:hAnsi="Courier New"/>
      </w:rPr>
    </w:lvl>
    <w:lvl w:ilvl="8" w:tplc="268A05D2" w:tentative="1">
      <w:start w:val="1"/>
      <w:numFmt w:val="bullet"/>
      <w:lvlText w:val=""/>
      <w:lvlJc w:val="left"/>
      <w:pPr>
        <w:ind w:left="6480" w:hanging="360"/>
      </w:pPr>
      <w:rPr>
        <w:rFonts w:hint="default" w:ascii="Wingdings" w:hAnsi="Wingdings"/>
      </w:rPr>
    </w:lvl>
  </w:abstractNum>
  <w:abstractNum w:abstractNumId="80" w15:restartNumberingAfterBreak="0">
    <w:nsid w:val="64683199"/>
    <w:multiLevelType w:val="multilevel"/>
    <w:tmpl w:val="CFB85CB8"/>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1" w15:restartNumberingAfterBreak="0">
    <w:nsid w:val="646E101A"/>
    <w:multiLevelType w:val="multilevel"/>
    <w:tmpl w:val="B4547B9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2" w15:restartNumberingAfterBreak="0">
    <w:nsid w:val="64A0111C"/>
    <w:multiLevelType w:val="multilevel"/>
    <w:tmpl w:val="FFFFFFFF"/>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3" w15:restartNumberingAfterBreak="0">
    <w:nsid w:val="66F50EFC"/>
    <w:multiLevelType w:val="multilevel"/>
    <w:tmpl w:val="F71EEF4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4" w15:restartNumberingAfterBreak="0">
    <w:nsid w:val="67113869"/>
    <w:multiLevelType w:val="multilevel"/>
    <w:tmpl w:val="FFFFFFFF"/>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5" w15:restartNumberingAfterBreak="0">
    <w:nsid w:val="6723099B"/>
    <w:multiLevelType w:val="multilevel"/>
    <w:tmpl w:val="7D6C126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6" w15:restartNumberingAfterBreak="0">
    <w:nsid w:val="690E1C21"/>
    <w:multiLevelType w:val="multilevel"/>
    <w:tmpl w:val="FFFFFFFF"/>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7" w15:restartNumberingAfterBreak="0">
    <w:nsid w:val="6A0F0DC1"/>
    <w:multiLevelType w:val="multilevel"/>
    <w:tmpl w:val="FFFFFFFF"/>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8" w15:restartNumberingAfterBreak="0">
    <w:nsid w:val="6A825890"/>
    <w:multiLevelType w:val="multilevel"/>
    <w:tmpl w:val="C9FA1C32"/>
    <w:lvl w:ilvl="0">
      <w:start w:val="1"/>
      <w:numFmt w:val="bullet"/>
      <w:lvlText w:val=""/>
      <w:lvlJc w:val="left"/>
      <w:pPr>
        <w:tabs>
          <w:tab w:val="num" w:pos="720"/>
        </w:tabs>
        <w:ind w:left="720" w:hanging="360"/>
      </w:pPr>
      <w:rPr>
        <w:rFonts w:hint="default" w:ascii="Wingdings" w:hAnsi="Wingdings"/>
        <w:sz w:val="20"/>
      </w:rPr>
    </w:lvl>
    <w:lvl w:ilvl="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9" w15:restartNumberingAfterBreak="0">
    <w:nsid w:val="6AE52C4A"/>
    <w:multiLevelType w:val="multilevel"/>
    <w:tmpl w:val="A328A8F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0" w15:restartNumberingAfterBreak="0">
    <w:nsid w:val="6B5A1C9F"/>
    <w:multiLevelType w:val="multilevel"/>
    <w:tmpl w:val="90AEFDE2"/>
    <w:lvl w:ilvl="0">
      <w:start w:val="1"/>
      <w:numFmt w:val="bullet"/>
      <w:lvlText w:val=""/>
      <w:lvlJc w:val="left"/>
      <w:pPr>
        <w:tabs>
          <w:tab w:val="num" w:pos="720"/>
        </w:tabs>
        <w:ind w:left="720" w:hanging="360"/>
      </w:pPr>
      <w:rPr>
        <w:rFonts w:hint="default" w:ascii="Wingdings" w:hAnsi="Wingdings"/>
        <w:sz w:val="20"/>
      </w:rPr>
    </w:lvl>
    <w:lvl w:ilvl="1">
      <w:start w:val="1"/>
      <w:numFmt w:val="bullet"/>
      <w:lvlText w:val="o"/>
      <w:lvlJc w:val="left"/>
      <w:pPr>
        <w:ind w:left="1440" w:hanging="360"/>
      </w:pPr>
      <w:rPr>
        <w:rFonts w:hint="default" w:ascii="Courier New" w:hAnsi="Courier New"/>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1" w15:restartNumberingAfterBreak="0">
    <w:nsid w:val="6BD17AB1"/>
    <w:multiLevelType w:val="hybridMultilevel"/>
    <w:tmpl w:val="4B767D9C"/>
    <w:lvl w:ilvl="0" w:tplc="4ED80E02">
      <w:start w:val="1"/>
      <w:numFmt w:val="bullet"/>
      <w:lvlText w:val=""/>
      <w:lvlJc w:val="left"/>
      <w:pPr>
        <w:ind w:left="720" w:hanging="360"/>
      </w:pPr>
      <w:rPr>
        <w:rFonts w:hint="default" w:ascii="Symbol" w:hAnsi="Symbol"/>
      </w:rPr>
    </w:lvl>
    <w:lvl w:ilvl="1" w:tplc="C4824668">
      <w:start w:val="1"/>
      <w:numFmt w:val="bullet"/>
      <w:lvlText w:val="o"/>
      <w:lvlJc w:val="left"/>
      <w:pPr>
        <w:ind w:left="1440" w:hanging="360"/>
      </w:pPr>
      <w:rPr>
        <w:rFonts w:hint="default" w:ascii="Courier New" w:hAnsi="Courier New"/>
      </w:rPr>
    </w:lvl>
    <w:lvl w:ilvl="2" w:tplc="74820188" w:tentative="1">
      <w:start w:val="1"/>
      <w:numFmt w:val="bullet"/>
      <w:lvlText w:val=""/>
      <w:lvlJc w:val="left"/>
      <w:pPr>
        <w:ind w:left="2160" w:hanging="360"/>
      </w:pPr>
      <w:rPr>
        <w:rFonts w:hint="default" w:ascii="Wingdings" w:hAnsi="Wingdings"/>
      </w:rPr>
    </w:lvl>
    <w:lvl w:ilvl="3" w:tplc="379A789A" w:tentative="1">
      <w:start w:val="1"/>
      <w:numFmt w:val="bullet"/>
      <w:lvlText w:val=""/>
      <w:lvlJc w:val="left"/>
      <w:pPr>
        <w:ind w:left="2880" w:hanging="360"/>
      </w:pPr>
      <w:rPr>
        <w:rFonts w:hint="default" w:ascii="Symbol" w:hAnsi="Symbol"/>
      </w:rPr>
    </w:lvl>
    <w:lvl w:ilvl="4" w:tplc="06E4DA8E" w:tentative="1">
      <w:start w:val="1"/>
      <w:numFmt w:val="bullet"/>
      <w:lvlText w:val="o"/>
      <w:lvlJc w:val="left"/>
      <w:pPr>
        <w:ind w:left="3600" w:hanging="360"/>
      </w:pPr>
      <w:rPr>
        <w:rFonts w:hint="default" w:ascii="Courier New" w:hAnsi="Courier New"/>
      </w:rPr>
    </w:lvl>
    <w:lvl w:ilvl="5" w:tplc="00A05912" w:tentative="1">
      <w:start w:val="1"/>
      <w:numFmt w:val="bullet"/>
      <w:lvlText w:val=""/>
      <w:lvlJc w:val="left"/>
      <w:pPr>
        <w:ind w:left="4320" w:hanging="360"/>
      </w:pPr>
      <w:rPr>
        <w:rFonts w:hint="default" w:ascii="Wingdings" w:hAnsi="Wingdings"/>
      </w:rPr>
    </w:lvl>
    <w:lvl w:ilvl="6" w:tplc="815E5630" w:tentative="1">
      <w:start w:val="1"/>
      <w:numFmt w:val="bullet"/>
      <w:lvlText w:val=""/>
      <w:lvlJc w:val="left"/>
      <w:pPr>
        <w:ind w:left="5040" w:hanging="360"/>
      </w:pPr>
      <w:rPr>
        <w:rFonts w:hint="default" w:ascii="Symbol" w:hAnsi="Symbol"/>
      </w:rPr>
    </w:lvl>
    <w:lvl w:ilvl="7" w:tplc="D5D85D38" w:tentative="1">
      <w:start w:val="1"/>
      <w:numFmt w:val="bullet"/>
      <w:lvlText w:val="o"/>
      <w:lvlJc w:val="left"/>
      <w:pPr>
        <w:ind w:left="5760" w:hanging="360"/>
      </w:pPr>
      <w:rPr>
        <w:rFonts w:hint="default" w:ascii="Courier New" w:hAnsi="Courier New"/>
      </w:rPr>
    </w:lvl>
    <w:lvl w:ilvl="8" w:tplc="A2E6CD24" w:tentative="1">
      <w:start w:val="1"/>
      <w:numFmt w:val="bullet"/>
      <w:lvlText w:val=""/>
      <w:lvlJc w:val="left"/>
      <w:pPr>
        <w:ind w:left="6480" w:hanging="360"/>
      </w:pPr>
      <w:rPr>
        <w:rFonts w:hint="default" w:ascii="Wingdings" w:hAnsi="Wingdings"/>
      </w:rPr>
    </w:lvl>
  </w:abstractNum>
  <w:abstractNum w:abstractNumId="92" w15:restartNumberingAfterBreak="0">
    <w:nsid w:val="6CBB0C3A"/>
    <w:multiLevelType w:val="multilevel"/>
    <w:tmpl w:val="FFFFFFFF"/>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3" w15:restartNumberingAfterBreak="0">
    <w:nsid w:val="73CD5DEB"/>
    <w:multiLevelType w:val="multilevel"/>
    <w:tmpl w:val="64685B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4" w15:restartNumberingAfterBreak="0">
    <w:nsid w:val="73FD140F"/>
    <w:multiLevelType w:val="multilevel"/>
    <w:tmpl w:val="8C9A861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5" w15:restartNumberingAfterBreak="0">
    <w:nsid w:val="75E93171"/>
    <w:multiLevelType w:val="hybridMultilevel"/>
    <w:tmpl w:val="F3A21918"/>
    <w:lvl w:ilvl="0" w:tplc="ABF41952">
      <w:start w:val="1"/>
      <w:numFmt w:val="bullet"/>
      <w:lvlText w:val=""/>
      <w:lvlJc w:val="left"/>
      <w:pPr>
        <w:ind w:left="720" w:hanging="360"/>
      </w:pPr>
      <w:rPr>
        <w:rFonts w:hint="default" w:ascii="Symbol" w:hAnsi="Symbol"/>
      </w:rPr>
    </w:lvl>
    <w:lvl w:ilvl="1" w:tplc="BBC294F8" w:tentative="1">
      <w:start w:val="1"/>
      <w:numFmt w:val="bullet"/>
      <w:lvlText w:val="o"/>
      <w:lvlJc w:val="left"/>
      <w:pPr>
        <w:ind w:left="1440" w:hanging="360"/>
      </w:pPr>
      <w:rPr>
        <w:rFonts w:hint="default" w:ascii="Courier New" w:hAnsi="Courier New"/>
      </w:rPr>
    </w:lvl>
    <w:lvl w:ilvl="2" w:tplc="625A931C" w:tentative="1">
      <w:start w:val="1"/>
      <w:numFmt w:val="bullet"/>
      <w:lvlText w:val=""/>
      <w:lvlJc w:val="left"/>
      <w:pPr>
        <w:ind w:left="2160" w:hanging="360"/>
      </w:pPr>
      <w:rPr>
        <w:rFonts w:hint="default" w:ascii="Wingdings" w:hAnsi="Wingdings"/>
      </w:rPr>
    </w:lvl>
    <w:lvl w:ilvl="3" w:tplc="135AA346" w:tentative="1">
      <w:start w:val="1"/>
      <w:numFmt w:val="bullet"/>
      <w:lvlText w:val=""/>
      <w:lvlJc w:val="left"/>
      <w:pPr>
        <w:ind w:left="2880" w:hanging="360"/>
      </w:pPr>
      <w:rPr>
        <w:rFonts w:hint="default" w:ascii="Symbol" w:hAnsi="Symbol"/>
      </w:rPr>
    </w:lvl>
    <w:lvl w:ilvl="4" w:tplc="20582DF6" w:tentative="1">
      <w:start w:val="1"/>
      <w:numFmt w:val="bullet"/>
      <w:lvlText w:val="o"/>
      <w:lvlJc w:val="left"/>
      <w:pPr>
        <w:ind w:left="3600" w:hanging="360"/>
      </w:pPr>
      <w:rPr>
        <w:rFonts w:hint="default" w:ascii="Courier New" w:hAnsi="Courier New"/>
      </w:rPr>
    </w:lvl>
    <w:lvl w:ilvl="5" w:tplc="8DD0086A" w:tentative="1">
      <w:start w:val="1"/>
      <w:numFmt w:val="bullet"/>
      <w:lvlText w:val=""/>
      <w:lvlJc w:val="left"/>
      <w:pPr>
        <w:ind w:left="4320" w:hanging="360"/>
      </w:pPr>
      <w:rPr>
        <w:rFonts w:hint="default" w:ascii="Wingdings" w:hAnsi="Wingdings"/>
      </w:rPr>
    </w:lvl>
    <w:lvl w:ilvl="6" w:tplc="37EA8248" w:tentative="1">
      <w:start w:val="1"/>
      <w:numFmt w:val="bullet"/>
      <w:lvlText w:val=""/>
      <w:lvlJc w:val="left"/>
      <w:pPr>
        <w:ind w:left="5040" w:hanging="360"/>
      </w:pPr>
      <w:rPr>
        <w:rFonts w:hint="default" w:ascii="Symbol" w:hAnsi="Symbol"/>
      </w:rPr>
    </w:lvl>
    <w:lvl w:ilvl="7" w:tplc="71C0588E" w:tentative="1">
      <w:start w:val="1"/>
      <w:numFmt w:val="bullet"/>
      <w:lvlText w:val="o"/>
      <w:lvlJc w:val="left"/>
      <w:pPr>
        <w:ind w:left="5760" w:hanging="360"/>
      </w:pPr>
      <w:rPr>
        <w:rFonts w:hint="default" w:ascii="Courier New" w:hAnsi="Courier New"/>
      </w:rPr>
    </w:lvl>
    <w:lvl w:ilvl="8" w:tplc="AB64C860" w:tentative="1">
      <w:start w:val="1"/>
      <w:numFmt w:val="bullet"/>
      <w:lvlText w:val=""/>
      <w:lvlJc w:val="left"/>
      <w:pPr>
        <w:ind w:left="6480" w:hanging="360"/>
      </w:pPr>
      <w:rPr>
        <w:rFonts w:hint="default" w:ascii="Wingdings" w:hAnsi="Wingdings"/>
      </w:rPr>
    </w:lvl>
  </w:abstractNum>
  <w:abstractNum w:abstractNumId="96" w15:restartNumberingAfterBreak="0">
    <w:nsid w:val="77DF6B4A"/>
    <w:multiLevelType w:val="hybridMultilevel"/>
    <w:tmpl w:val="8E863346"/>
    <w:lvl w:ilvl="0" w:tplc="690ED82C">
      <w:start w:val="1"/>
      <w:numFmt w:val="bullet"/>
      <w:lvlText w:val=""/>
      <w:lvlJc w:val="left"/>
      <w:pPr>
        <w:ind w:left="720" w:hanging="360"/>
      </w:pPr>
      <w:rPr>
        <w:rFonts w:hint="default" w:ascii="Symbol" w:hAnsi="Symbol"/>
      </w:rPr>
    </w:lvl>
    <w:lvl w:ilvl="1" w:tplc="CF96686E" w:tentative="1">
      <w:start w:val="1"/>
      <w:numFmt w:val="bullet"/>
      <w:lvlText w:val="o"/>
      <w:lvlJc w:val="left"/>
      <w:pPr>
        <w:ind w:left="1440" w:hanging="360"/>
      </w:pPr>
      <w:rPr>
        <w:rFonts w:hint="default" w:ascii="Courier New" w:hAnsi="Courier New"/>
      </w:rPr>
    </w:lvl>
    <w:lvl w:ilvl="2" w:tplc="D89EC5EE" w:tentative="1">
      <w:start w:val="1"/>
      <w:numFmt w:val="bullet"/>
      <w:lvlText w:val=""/>
      <w:lvlJc w:val="left"/>
      <w:pPr>
        <w:ind w:left="2160" w:hanging="360"/>
      </w:pPr>
      <w:rPr>
        <w:rFonts w:hint="default" w:ascii="Wingdings" w:hAnsi="Wingdings"/>
      </w:rPr>
    </w:lvl>
    <w:lvl w:ilvl="3" w:tplc="C7A80998" w:tentative="1">
      <w:start w:val="1"/>
      <w:numFmt w:val="bullet"/>
      <w:lvlText w:val=""/>
      <w:lvlJc w:val="left"/>
      <w:pPr>
        <w:ind w:left="2880" w:hanging="360"/>
      </w:pPr>
      <w:rPr>
        <w:rFonts w:hint="default" w:ascii="Symbol" w:hAnsi="Symbol"/>
      </w:rPr>
    </w:lvl>
    <w:lvl w:ilvl="4" w:tplc="5C2C6E2E" w:tentative="1">
      <w:start w:val="1"/>
      <w:numFmt w:val="bullet"/>
      <w:lvlText w:val="o"/>
      <w:lvlJc w:val="left"/>
      <w:pPr>
        <w:ind w:left="3600" w:hanging="360"/>
      </w:pPr>
      <w:rPr>
        <w:rFonts w:hint="default" w:ascii="Courier New" w:hAnsi="Courier New"/>
      </w:rPr>
    </w:lvl>
    <w:lvl w:ilvl="5" w:tplc="66EABDC2" w:tentative="1">
      <w:start w:val="1"/>
      <w:numFmt w:val="bullet"/>
      <w:lvlText w:val=""/>
      <w:lvlJc w:val="left"/>
      <w:pPr>
        <w:ind w:left="4320" w:hanging="360"/>
      </w:pPr>
      <w:rPr>
        <w:rFonts w:hint="default" w:ascii="Wingdings" w:hAnsi="Wingdings"/>
      </w:rPr>
    </w:lvl>
    <w:lvl w:ilvl="6" w:tplc="300CB59A" w:tentative="1">
      <w:start w:val="1"/>
      <w:numFmt w:val="bullet"/>
      <w:lvlText w:val=""/>
      <w:lvlJc w:val="left"/>
      <w:pPr>
        <w:ind w:left="5040" w:hanging="360"/>
      </w:pPr>
      <w:rPr>
        <w:rFonts w:hint="default" w:ascii="Symbol" w:hAnsi="Symbol"/>
      </w:rPr>
    </w:lvl>
    <w:lvl w:ilvl="7" w:tplc="817CEADE" w:tentative="1">
      <w:start w:val="1"/>
      <w:numFmt w:val="bullet"/>
      <w:lvlText w:val="o"/>
      <w:lvlJc w:val="left"/>
      <w:pPr>
        <w:ind w:left="5760" w:hanging="360"/>
      </w:pPr>
      <w:rPr>
        <w:rFonts w:hint="default" w:ascii="Courier New" w:hAnsi="Courier New"/>
      </w:rPr>
    </w:lvl>
    <w:lvl w:ilvl="8" w:tplc="DE668834" w:tentative="1">
      <w:start w:val="1"/>
      <w:numFmt w:val="bullet"/>
      <w:lvlText w:val=""/>
      <w:lvlJc w:val="left"/>
      <w:pPr>
        <w:ind w:left="6480" w:hanging="360"/>
      </w:pPr>
      <w:rPr>
        <w:rFonts w:hint="default" w:ascii="Wingdings" w:hAnsi="Wingdings"/>
      </w:rPr>
    </w:lvl>
  </w:abstractNum>
  <w:abstractNum w:abstractNumId="97" w15:restartNumberingAfterBreak="0">
    <w:nsid w:val="7A0B3E43"/>
    <w:multiLevelType w:val="hybridMultilevel"/>
    <w:tmpl w:val="BECA04DC"/>
    <w:lvl w:ilvl="0" w:tplc="1BB8BD9C">
      <w:start w:val="1"/>
      <w:numFmt w:val="bullet"/>
      <w:lvlText w:val=""/>
      <w:lvlJc w:val="left"/>
      <w:pPr>
        <w:ind w:left="720" w:hanging="360"/>
      </w:pPr>
      <w:rPr>
        <w:rFonts w:hint="default" w:ascii="Symbol" w:hAnsi="Symbol"/>
      </w:rPr>
    </w:lvl>
    <w:lvl w:ilvl="1" w:tplc="AA60BFF4">
      <w:start w:val="1"/>
      <w:numFmt w:val="bullet"/>
      <w:lvlText w:val="o"/>
      <w:lvlJc w:val="left"/>
      <w:pPr>
        <w:ind w:left="1440" w:hanging="360"/>
      </w:pPr>
      <w:rPr>
        <w:rFonts w:hint="default" w:ascii="Courier New" w:hAnsi="Courier New"/>
      </w:rPr>
    </w:lvl>
    <w:lvl w:ilvl="2" w:tplc="94027576">
      <w:start w:val="1"/>
      <w:numFmt w:val="bullet"/>
      <w:lvlText w:val=""/>
      <w:lvlJc w:val="left"/>
      <w:pPr>
        <w:ind w:left="2160" w:hanging="360"/>
      </w:pPr>
      <w:rPr>
        <w:rFonts w:hint="default" w:ascii="Wingdings" w:hAnsi="Wingdings"/>
      </w:rPr>
    </w:lvl>
    <w:lvl w:ilvl="3" w:tplc="921EFABA" w:tentative="1">
      <w:start w:val="1"/>
      <w:numFmt w:val="bullet"/>
      <w:lvlText w:val=""/>
      <w:lvlJc w:val="left"/>
      <w:pPr>
        <w:ind w:left="2880" w:hanging="360"/>
      </w:pPr>
      <w:rPr>
        <w:rFonts w:hint="default" w:ascii="Symbol" w:hAnsi="Symbol"/>
      </w:rPr>
    </w:lvl>
    <w:lvl w:ilvl="4" w:tplc="54944BE2" w:tentative="1">
      <w:start w:val="1"/>
      <w:numFmt w:val="bullet"/>
      <w:lvlText w:val="o"/>
      <w:lvlJc w:val="left"/>
      <w:pPr>
        <w:ind w:left="3600" w:hanging="360"/>
      </w:pPr>
      <w:rPr>
        <w:rFonts w:hint="default" w:ascii="Courier New" w:hAnsi="Courier New"/>
      </w:rPr>
    </w:lvl>
    <w:lvl w:ilvl="5" w:tplc="78AE0DA2" w:tentative="1">
      <w:start w:val="1"/>
      <w:numFmt w:val="bullet"/>
      <w:lvlText w:val=""/>
      <w:lvlJc w:val="left"/>
      <w:pPr>
        <w:ind w:left="4320" w:hanging="360"/>
      </w:pPr>
      <w:rPr>
        <w:rFonts w:hint="default" w:ascii="Wingdings" w:hAnsi="Wingdings"/>
      </w:rPr>
    </w:lvl>
    <w:lvl w:ilvl="6" w:tplc="6726876E" w:tentative="1">
      <w:start w:val="1"/>
      <w:numFmt w:val="bullet"/>
      <w:lvlText w:val=""/>
      <w:lvlJc w:val="left"/>
      <w:pPr>
        <w:ind w:left="5040" w:hanging="360"/>
      </w:pPr>
      <w:rPr>
        <w:rFonts w:hint="default" w:ascii="Symbol" w:hAnsi="Symbol"/>
      </w:rPr>
    </w:lvl>
    <w:lvl w:ilvl="7" w:tplc="1A2E9870" w:tentative="1">
      <w:start w:val="1"/>
      <w:numFmt w:val="bullet"/>
      <w:lvlText w:val="o"/>
      <w:lvlJc w:val="left"/>
      <w:pPr>
        <w:ind w:left="5760" w:hanging="360"/>
      </w:pPr>
      <w:rPr>
        <w:rFonts w:hint="default" w:ascii="Courier New" w:hAnsi="Courier New"/>
      </w:rPr>
    </w:lvl>
    <w:lvl w:ilvl="8" w:tplc="9D70696C" w:tentative="1">
      <w:start w:val="1"/>
      <w:numFmt w:val="bullet"/>
      <w:lvlText w:val=""/>
      <w:lvlJc w:val="left"/>
      <w:pPr>
        <w:ind w:left="6480" w:hanging="360"/>
      </w:pPr>
      <w:rPr>
        <w:rFonts w:hint="default" w:ascii="Wingdings" w:hAnsi="Wingdings"/>
      </w:rPr>
    </w:lvl>
  </w:abstractNum>
  <w:abstractNum w:abstractNumId="98" w15:restartNumberingAfterBreak="0">
    <w:nsid w:val="7A77069F"/>
    <w:multiLevelType w:val="multilevel"/>
    <w:tmpl w:val="0BF287C0"/>
    <w:lvl w:ilvl="0">
      <w:start w:val="1"/>
      <w:numFmt w:val="bullet"/>
      <w:lvlText w:val=""/>
      <w:lvlJc w:val="left"/>
      <w:pPr>
        <w:tabs>
          <w:tab w:val="num" w:pos="720"/>
        </w:tabs>
        <w:ind w:left="720" w:hanging="360"/>
      </w:pPr>
      <w:rPr>
        <w:rFonts w:hint="default" w:ascii="Wingdings" w:hAnsi="Wingdings"/>
        <w:sz w:val="20"/>
      </w:rPr>
    </w:lvl>
    <w:lvl w:ilvl="1">
      <w:start w:val="1"/>
      <w:numFmt w:val="bullet"/>
      <w:lvlText w:val=""/>
      <w:lvlJc w:val="left"/>
      <w:pPr>
        <w:tabs>
          <w:tab w:val="num" w:pos="1440"/>
        </w:tabs>
        <w:ind w:left="1440" w:hanging="360"/>
      </w:pPr>
      <w:rPr>
        <w:rFonts w:hint="default" w:ascii="Wingdings" w:hAnsi="Wingdings"/>
        <w:sz w:val="20"/>
      </w:rPr>
    </w:lvl>
    <w:lvl w:ilvl="2">
      <w:start w:val="1"/>
      <w:numFmt w:val="bullet"/>
      <w:lvlText w:val=""/>
      <w:lvlJc w:val="left"/>
      <w:pPr>
        <w:ind w:left="2160" w:hanging="360"/>
      </w:pPr>
      <w:rPr>
        <w:rFonts w:hint="default" w:ascii="Wingdings" w:hAnsi="Wingdings"/>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9" w15:restartNumberingAfterBreak="0">
    <w:nsid w:val="7ACB1643"/>
    <w:multiLevelType w:val="multilevel"/>
    <w:tmpl w:val="FFFFFFFF"/>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0" w15:restartNumberingAfterBreak="0">
    <w:nsid w:val="7C4952A1"/>
    <w:multiLevelType w:val="multilevel"/>
    <w:tmpl w:val="812CF86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1" w15:restartNumberingAfterBreak="0">
    <w:nsid w:val="7E124557"/>
    <w:multiLevelType w:val="multilevel"/>
    <w:tmpl w:val="B1D0F1DE"/>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1538619651">
    <w:abstractNumId w:val="44"/>
  </w:num>
  <w:num w:numId="2" w16cid:durableId="970861148">
    <w:abstractNumId w:val="60"/>
  </w:num>
  <w:num w:numId="3" w16cid:durableId="895898812">
    <w:abstractNumId w:val="68"/>
  </w:num>
  <w:num w:numId="4" w16cid:durableId="114181471">
    <w:abstractNumId w:val="6"/>
  </w:num>
  <w:num w:numId="5" w16cid:durableId="846285978">
    <w:abstractNumId w:val="95"/>
  </w:num>
  <w:num w:numId="6" w16cid:durableId="835996799">
    <w:abstractNumId w:val="79"/>
  </w:num>
  <w:num w:numId="7" w16cid:durableId="1042823805">
    <w:abstractNumId w:val="33"/>
  </w:num>
  <w:num w:numId="8" w16cid:durableId="508254110">
    <w:abstractNumId w:val="18"/>
  </w:num>
  <w:num w:numId="9" w16cid:durableId="1115173811">
    <w:abstractNumId w:val="12"/>
  </w:num>
  <w:num w:numId="10" w16cid:durableId="1730491787">
    <w:abstractNumId w:val="54"/>
  </w:num>
  <w:num w:numId="11" w16cid:durableId="1606032260">
    <w:abstractNumId w:val="25"/>
  </w:num>
  <w:num w:numId="12" w16cid:durableId="1173882657">
    <w:abstractNumId w:val="16"/>
  </w:num>
  <w:num w:numId="13" w16cid:durableId="1324315983">
    <w:abstractNumId w:val="86"/>
  </w:num>
  <w:num w:numId="14" w16cid:durableId="1810130710">
    <w:abstractNumId w:val="0"/>
  </w:num>
  <w:num w:numId="15" w16cid:durableId="350030157">
    <w:abstractNumId w:val="1"/>
  </w:num>
  <w:num w:numId="16" w16cid:durableId="1207641031">
    <w:abstractNumId w:val="84"/>
  </w:num>
  <w:num w:numId="17" w16cid:durableId="968782210">
    <w:abstractNumId w:val="78"/>
  </w:num>
  <w:num w:numId="18" w16cid:durableId="1439251008">
    <w:abstractNumId w:val="87"/>
  </w:num>
  <w:num w:numId="19" w16cid:durableId="128713347">
    <w:abstractNumId w:val="52"/>
  </w:num>
  <w:num w:numId="20" w16cid:durableId="288896188">
    <w:abstractNumId w:val="69"/>
  </w:num>
  <w:num w:numId="21" w16cid:durableId="2102867094">
    <w:abstractNumId w:val="61"/>
  </w:num>
  <w:num w:numId="22" w16cid:durableId="1442843673">
    <w:abstractNumId w:val="9"/>
  </w:num>
  <w:num w:numId="23" w16cid:durableId="1099175575">
    <w:abstractNumId w:val="92"/>
  </w:num>
  <w:num w:numId="24" w16cid:durableId="1500080939">
    <w:abstractNumId w:val="10"/>
  </w:num>
  <w:num w:numId="25" w16cid:durableId="1892378657">
    <w:abstractNumId w:val="82"/>
  </w:num>
  <w:num w:numId="26" w16cid:durableId="182129237">
    <w:abstractNumId w:val="24"/>
  </w:num>
  <w:num w:numId="27" w16cid:durableId="2046908733">
    <w:abstractNumId w:val="51"/>
  </w:num>
  <w:num w:numId="28" w16cid:durableId="1270822347">
    <w:abstractNumId w:val="59"/>
  </w:num>
  <w:num w:numId="29" w16cid:durableId="1797799262">
    <w:abstractNumId w:val="99"/>
  </w:num>
  <w:num w:numId="30" w16cid:durableId="46998760">
    <w:abstractNumId w:val="15"/>
  </w:num>
  <w:num w:numId="31" w16cid:durableId="151410596">
    <w:abstractNumId w:val="98"/>
  </w:num>
  <w:num w:numId="32" w16cid:durableId="2018656256">
    <w:abstractNumId w:val="5"/>
  </w:num>
  <w:num w:numId="33" w16cid:durableId="1510438314">
    <w:abstractNumId w:val="41"/>
  </w:num>
  <w:num w:numId="34" w16cid:durableId="1327249396">
    <w:abstractNumId w:val="75"/>
  </w:num>
  <w:num w:numId="35" w16cid:durableId="371855237">
    <w:abstractNumId w:val="46"/>
  </w:num>
  <w:num w:numId="36" w16cid:durableId="964581258">
    <w:abstractNumId w:val="38"/>
  </w:num>
  <w:num w:numId="37" w16cid:durableId="1006518984">
    <w:abstractNumId w:val="13"/>
  </w:num>
  <w:num w:numId="38" w16cid:durableId="1209076366">
    <w:abstractNumId w:val="26"/>
  </w:num>
  <w:num w:numId="39" w16cid:durableId="795804570">
    <w:abstractNumId w:val="58"/>
  </w:num>
  <w:num w:numId="40" w16cid:durableId="728384937">
    <w:abstractNumId w:val="80"/>
  </w:num>
  <w:num w:numId="41" w16cid:durableId="884878678">
    <w:abstractNumId w:val="36"/>
  </w:num>
  <w:num w:numId="42" w16cid:durableId="1171412131">
    <w:abstractNumId w:val="101"/>
  </w:num>
  <w:num w:numId="43" w16cid:durableId="1348604826">
    <w:abstractNumId w:val="28"/>
  </w:num>
  <w:num w:numId="44" w16cid:durableId="1466969809">
    <w:abstractNumId w:val="35"/>
  </w:num>
  <w:num w:numId="45" w16cid:durableId="766774313">
    <w:abstractNumId w:val="47"/>
  </w:num>
  <w:num w:numId="46" w16cid:durableId="998196638">
    <w:abstractNumId w:val="29"/>
  </w:num>
  <w:num w:numId="47" w16cid:durableId="593978235">
    <w:abstractNumId w:val="43"/>
  </w:num>
  <w:num w:numId="48" w16cid:durableId="856381714">
    <w:abstractNumId w:val="96"/>
  </w:num>
  <w:num w:numId="49" w16cid:durableId="1106582912">
    <w:abstractNumId w:val="97"/>
  </w:num>
  <w:num w:numId="50" w16cid:durableId="1758822329">
    <w:abstractNumId w:val="32"/>
  </w:num>
  <w:num w:numId="51" w16cid:durableId="822820096">
    <w:abstractNumId w:val="70"/>
  </w:num>
  <w:num w:numId="52" w16cid:durableId="7952752">
    <w:abstractNumId w:val="67"/>
  </w:num>
  <w:num w:numId="53" w16cid:durableId="1711803762">
    <w:abstractNumId w:val="8"/>
  </w:num>
  <w:num w:numId="54" w16cid:durableId="370617902">
    <w:abstractNumId w:val="94"/>
  </w:num>
  <w:num w:numId="55" w16cid:durableId="679509811">
    <w:abstractNumId w:val="40"/>
  </w:num>
  <w:num w:numId="56" w16cid:durableId="1593316003">
    <w:abstractNumId w:val="22"/>
  </w:num>
  <w:num w:numId="57" w16cid:durableId="737632086">
    <w:abstractNumId w:val="17"/>
  </w:num>
  <w:num w:numId="58" w16cid:durableId="938834818">
    <w:abstractNumId w:val="27"/>
  </w:num>
  <w:num w:numId="59" w16cid:durableId="453601197">
    <w:abstractNumId w:val="77"/>
  </w:num>
  <w:num w:numId="60" w16cid:durableId="1427921914">
    <w:abstractNumId w:val="31"/>
  </w:num>
  <w:num w:numId="61" w16cid:durableId="641077788">
    <w:abstractNumId w:val="64"/>
  </w:num>
  <w:num w:numId="62" w16cid:durableId="245458363">
    <w:abstractNumId w:val="88"/>
  </w:num>
  <w:num w:numId="63" w16cid:durableId="1585140809">
    <w:abstractNumId w:val="73"/>
  </w:num>
  <w:num w:numId="64" w16cid:durableId="1000814089">
    <w:abstractNumId w:val="55"/>
  </w:num>
  <w:num w:numId="65" w16cid:durableId="221864970">
    <w:abstractNumId w:val="45"/>
  </w:num>
  <w:num w:numId="66" w16cid:durableId="889456288">
    <w:abstractNumId w:val="11"/>
  </w:num>
  <w:num w:numId="67" w16cid:durableId="740711954">
    <w:abstractNumId w:val="63"/>
  </w:num>
  <w:num w:numId="68" w16cid:durableId="940534129">
    <w:abstractNumId w:val="19"/>
  </w:num>
  <w:num w:numId="69" w16cid:durableId="994995046">
    <w:abstractNumId w:val="91"/>
  </w:num>
  <w:num w:numId="70" w16cid:durableId="1222643337">
    <w:abstractNumId w:val="39"/>
  </w:num>
  <w:num w:numId="71" w16cid:durableId="1975216489">
    <w:abstractNumId w:val="49"/>
  </w:num>
  <w:num w:numId="72" w16cid:durableId="755172075">
    <w:abstractNumId w:val="30"/>
  </w:num>
  <w:num w:numId="73" w16cid:durableId="877086276">
    <w:abstractNumId w:val="7"/>
  </w:num>
  <w:num w:numId="74" w16cid:durableId="1277955106">
    <w:abstractNumId w:val="72"/>
  </w:num>
  <w:num w:numId="75" w16cid:durableId="841705905">
    <w:abstractNumId w:val="23"/>
  </w:num>
  <w:num w:numId="76" w16cid:durableId="1052581232">
    <w:abstractNumId w:val="66"/>
  </w:num>
  <w:num w:numId="77" w16cid:durableId="791364741">
    <w:abstractNumId w:val="4"/>
  </w:num>
  <w:num w:numId="78" w16cid:durableId="434904502">
    <w:abstractNumId w:val="85"/>
  </w:num>
  <w:num w:numId="79" w16cid:durableId="1198079409">
    <w:abstractNumId w:val="100"/>
  </w:num>
  <w:num w:numId="80" w16cid:durableId="995457858">
    <w:abstractNumId w:val="89"/>
  </w:num>
  <w:num w:numId="81" w16cid:durableId="1320117885">
    <w:abstractNumId w:val="65"/>
  </w:num>
  <w:num w:numId="82" w16cid:durableId="1662854450">
    <w:abstractNumId w:val="81"/>
  </w:num>
  <w:num w:numId="83" w16cid:durableId="727611505">
    <w:abstractNumId w:val="21"/>
  </w:num>
  <w:num w:numId="84" w16cid:durableId="2067484783">
    <w:abstractNumId w:val="53"/>
  </w:num>
  <w:num w:numId="85" w16cid:durableId="1811635627">
    <w:abstractNumId w:val="3"/>
  </w:num>
  <w:num w:numId="86" w16cid:durableId="981618691">
    <w:abstractNumId w:val="42"/>
  </w:num>
  <w:num w:numId="87" w16cid:durableId="1085103044">
    <w:abstractNumId w:val="48"/>
  </w:num>
  <w:num w:numId="88" w16cid:durableId="1195968549">
    <w:abstractNumId w:val="93"/>
  </w:num>
  <w:num w:numId="89" w16cid:durableId="161707485">
    <w:abstractNumId w:val="83"/>
  </w:num>
  <w:num w:numId="90" w16cid:durableId="1662152048">
    <w:abstractNumId w:val="50"/>
  </w:num>
  <w:num w:numId="91" w16cid:durableId="138764304">
    <w:abstractNumId w:val="74"/>
  </w:num>
  <w:num w:numId="92" w16cid:durableId="499926570">
    <w:abstractNumId w:val="14"/>
  </w:num>
  <w:num w:numId="93" w16cid:durableId="268587293">
    <w:abstractNumId w:val="57"/>
  </w:num>
  <w:num w:numId="94" w16cid:durableId="1087195482">
    <w:abstractNumId w:val="90"/>
  </w:num>
  <w:num w:numId="95" w16cid:durableId="366444473">
    <w:abstractNumId w:val="20"/>
  </w:num>
  <w:num w:numId="96" w16cid:durableId="1230652262">
    <w:abstractNumId w:val="76"/>
  </w:num>
  <w:num w:numId="97" w16cid:durableId="1601986419">
    <w:abstractNumId w:val="2"/>
  </w:num>
  <w:num w:numId="98" w16cid:durableId="1285622839">
    <w:abstractNumId w:val="71"/>
  </w:num>
  <w:num w:numId="99" w16cid:durableId="85155910">
    <w:abstractNumId w:val="37"/>
  </w:num>
  <w:num w:numId="100" w16cid:durableId="1617984375">
    <w:abstractNumId w:val="62"/>
  </w:num>
  <w:num w:numId="101" w16cid:durableId="552087369">
    <w:abstractNumId w:val="56"/>
  </w:num>
  <w:num w:numId="102" w16cid:durableId="1016150370">
    <w:abstractNumId w:val="34"/>
  </w:num>
  <w:num w:numId="103" w16cid:durableId="762722921">
    <w:abstractNumId w:val="22"/>
  </w:num>
  <w:num w:numId="104" w16cid:durableId="1528639765">
    <w:abstractNumId w:val="22"/>
  </w:num>
  <w:numIdMacAtCleanup w:val="10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proofState w:spelling="clean" w:grammar="dirty"/>
  <w:attachedTemplate r:id="rId1"/>
  <w:trackRevisions w:val="false"/>
  <w:defaultTabStop w:val="708"/>
  <w:hyphenationZone w:val="425"/>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E26"/>
    <w:rsid w:val="00000B55"/>
    <w:rsid w:val="0000110A"/>
    <w:rsid w:val="000013F2"/>
    <w:rsid w:val="00002131"/>
    <w:rsid w:val="00002C6B"/>
    <w:rsid w:val="00003299"/>
    <w:rsid w:val="0000418B"/>
    <w:rsid w:val="0000601D"/>
    <w:rsid w:val="0000703E"/>
    <w:rsid w:val="00007084"/>
    <w:rsid w:val="00007126"/>
    <w:rsid w:val="000071E4"/>
    <w:rsid w:val="00007792"/>
    <w:rsid w:val="00007E3A"/>
    <w:rsid w:val="00010476"/>
    <w:rsid w:val="0001112B"/>
    <w:rsid w:val="00011291"/>
    <w:rsid w:val="00012757"/>
    <w:rsid w:val="00013032"/>
    <w:rsid w:val="00013A3A"/>
    <w:rsid w:val="0001501E"/>
    <w:rsid w:val="000150DB"/>
    <w:rsid w:val="00015263"/>
    <w:rsid w:val="000153B1"/>
    <w:rsid w:val="000160D1"/>
    <w:rsid w:val="00017CA3"/>
    <w:rsid w:val="0002003B"/>
    <w:rsid w:val="000217D2"/>
    <w:rsid w:val="000227A4"/>
    <w:rsid w:val="00022D3E"/>
    <w:rsid w:val="00023257"/>
    <w:rsid w:val="00023BEA"/>
    <w:rsid w:val="00023D4C"/>
    <w:rsid w:val="00024205"/>
    <w:rsid w:val="000243D5"/>
    <w:rsid w:val="000248CC"/>
    <w:rsid w:val="00026D70"/>
    <w:rsid w:val="00026F99"/>
    <w:rsid w:val="00027333"/>
    <w:rsid w:val="000274EF"/>
    <w:rsid w:val="00027F16"/>
    <w:rsid w:val="000300AF"/>
    <w:rsid w:val="00030118"/>
    <w:rsid w:val="00031118"/>
    <w:rsid w:val="000311E1"/>
    <w:rsid w:val="000329BC"/>
    <w:rsid w:val="00033497"/>
    <w:rsid w:val="0003360E"/>
    <w:rsid w:val="00034208"/>
    <w:rsid w:val="00034556"/>
    <w:rsid w:val="0003457A"/>
    <w:rsid w:val="0003481F"/>
    <w:rsid w:val="000348B8"/>
    <w:rsid w:val="00034BF5"/>
    <w:rsid w:val="00034E16"/>
    <w:rsid w:val="0003628C"/>
    <w:rsid w:val="00036803"/>
    <w:rsid w:val="000369F4"/>
    <w:rsid w:val="00036B17"/>
    <w:rsid w:val="00036B21"/>
    <w:rsid w:val="00036F67"/>
    <w:rsid w:val="00037096"/>
    <w:rsid w:val="000370B3"/>
    <w:rsid w:val="000371E3"/>
    <w:rsid w:val="0003773C"/>
    <w:rsid w:val="00037BFF"/>
    <w:rsid w:val="00037E5C"/>
    <w:rsid w:val="00040636"/>
    <w:rsid w:val="000406E0"/>
    <w:rsid w:val="00040E7E"/>
    <w:rsid w:val="00042325"/>
    <w:rsid w:val="00042712"/>
    <w:rsid w:val="000427A6"/>
    <w:rsid w:val="00042AEF"/>
    <w:rsid w:val="000430D7"/>
    <w:rsid w:val="0004334F"/>
    <w:rsid w:val="0004336C"/>
    <w:rsid w:val="00043497"/>
    <w:rsid w:val="0004356B"/>
    <w:rsid w:val="00043965"/>
    <w:rsid w:val="00043F0D"/>
    <w:rsid w:val="000447EB"/>
    <w:rsid w:val="00044BBD"/>
    <w:rsid w:val="000450E3"/>
    <w:rsid w:val="000452DA"/>
    <w:rsid w:val="00045479"/>
    <w:rsid w:val="000455AF"/>
    <w:rsid w:val="00045BF6"/>
    <w:rsid w:val="00045E80"/>
    <w:rsid w:val="00046063"/>
    <w:rsid w:val="000463F5"/>
    <w:rsid w:val="00046519"/>
    <w:rsid w:val="00046796"/>
    <w:rsid w:val="0004697C"/>
    <w:rsid w:val="00046988"/>
    <w:rsid w:val="00046AA4"/>
    <w:rsid w:val="00047C8C"/>
    <w:rsid w:val="00051691"/>
    <w:rsid w:val="00051B39"/>
    <w:rsid w:val="00051D7F"/>
    <w:rsid w:val="00052174"/>
    <w:rsid w:val="00052260"/>
    <w:rsid w:val="00052849"/>
    <w:rsid w:val="000536A0"/>
    <w:rsid w:val="0005412E"/>
    <w:rsid w:val="0005426D"/>
    <w:rsid w:val="000550A6"/>
    <w:rsid w:val="00055116"/>
    <w:rsid w:val="0005548C"/>
    <w:rsid w:val="00055594"/>
    <w:rsid w:val="00055E74"/>
    <w:rsid w:val="00055EFB"/>
    <w:rsid w:val="00057847"/>
    <w:rsid w:val="00057DD2"/>
    <w:rsid w:val="00060540"/>
    <w:rsid w:val="00060BD4"/>
    <w:rsid w:val="000618D3"/>
    <w:rsid w:val="00061C73"/>
    <w:rsid w:val="000621F1"/>
    <w:rsid w:val="000629DF"/>
    <w:rsid w:val="00062FF6"/>
    <w:rsid w:val="00063D72"/>
    <w:rsid w:val="00063F1D"/>
    <w:rsid w:val="00064303"/>
    <w:rsid w:val="000645C5"/>
    <w:rsid w:val="00064A0B"/>
    <w:rsid w:val="00064A31"/>
    <w:rsid w:val="00064E65"/>
    <w:rsid w:val="0006513F"/>
    <w:rsid w:val="0006538C"/>
    <w:rsid w:val="000663E1"/>
    <w:rsid w:val="0006649B"/>
    <w:rsid w:val="00066652"/>
    <w:rsid w:val="0006665C"/>
    <w:rsid w:val="0006693F"/>
    <w:rsid w:val="00066D8C"/>
    <w:rsid w:val="00066E41"/>
    <w:rsid w:val="00067CEC"/>
    <w:rsid w:val="000703FF"/>
    <w:rsid w:val="0007045B"/>
    <w:rsid w:val="0007064E"/>
    <w:rsid w:val="00072176"/>
    <w:rsid w:val="000731FD"/>
    <w:rsid w:val="00073224"/>
    <w:rsid w:val="000733E2"/>
    <w:rsid w:val="0007348F"/>
    <w:rsid w:val="000737C5"/>
    <w:rsid w:val="00073B07"/>
    <w:rsid w:val="0007532A"/>
    <w:rsid w:val="0007552C"/>
    <w:rsid w:val="000756FF"/>
    <w:rsid w:val="00075737"/>
    <w:rsid w:val="000757E8"/>
    <w:rsid w:val="00075E3A"/>
    <w:rsid w:val="00075E3B"/>
    <w:rsid w:val="00075EC3"/>
    <w:rsid w:val="000762F7"/>
    <w:rsid w:val="00080765"/>
    <w:rsid w:val="000814A6"/>
    <w:rsid w:val="000815FC"/>
    <w:rsid w:val="000819B5"/>
    <w:rsid w:val="00081AB7"/>
    <w:rsid w:val="000823EE"/>
    <w:rsid w:val="000831C0"/>
    <w:rsid w:val="00083B3F"/>
    <w:rsid w:val="00084401"/>
    <w:rsid w:val="0008489C"/>
    <w:rsid w:val="00084CE6"/>
    <w:rsid w:val="00085463"/>
    <w:rsid w:val="00085DAF"/>
    <w:rsid w:val="00085F86"/>
    <w:rsid w:val="000860D4"/>
    <w:rsid w:val="00086606"/>
    <w:rsid w:val="00086764"/>
    <w:rsid w:val="00086DE4"/>
    <w:rsid w:val="00087138"/>
    <w:rsid w:val="00087D8C"/>
    <w:rsid w:val="00087FCF"/>
    <w:rsid w:val="00087FEE"/>
    <w:rsid w:val="00090626"/>
    <w:rsid w:val="000909BB"/>
    <w:rsid w:val="00090A8C"/>
    <w:rsid w:val="00090CB9"/>
    <w:rsid w:val="00091029"/>
    <w:rsid w:val="00091925"/>
    <w:rsid w:val="00091ED4"/>
    <w:rsid w:val="00092F91"/>
    <w:rsid w:val="000930E4"/>
    <w:rsid w:val="00093A22"/>
    <w:rsid w:val="00093A23"/>
    <w:rsid w:val="00093E4E"/>
    <w:rsid w:val="000941D9"/>
    <w:rsid w:val="00094824"/>
    <w:rsid w:val="00095108"/>
    <w:rsid w:val="000953A8"/>
    <w:rsid w:val="000953F7"/>
    <w:rsid w:val="00095430"/>
    <w:rsid w:val="00095570"/>
    <w:rsid w:val="0009575A"/>
    <w:rsid w:val="00095B0A"/>
    <w:rsid w:val="000962C3"/>
    <w:rsid w:val="000964AA"/>
    <w:rsid w:val="0009660B"/>
    <w:rsid w:val="00096ADF"/>
    <w:rsid w:val="00097E9C"/>
    <w:rsid w:val="000A05D5"/>
    <w:rsid w:val="000A09A3"/>
    <w:rsid w:val="000A1629"/>
    <w:rsid w:val="000A1C0D"/>
    <w:rsid w:val="000A1D71"/>
    <w:rsid w:val="000A26C4"/>
    <w:rsid w:val="000A33BD"/>
    <w:rsid w:val="000A37D1"/>
    <w:rsid w:val="000A3AFF"/>
    <w:rsid w:val="000A3D5D"/>
    <w:rsid w:val="000A4254"/>
    <w:rsid w:val="000A4367"/>
    <w:rsid w:val="000A50B2"/>
    <w:rsid w:val="000A5227"/>
    <w:rsid w:val="000A5960"/>
    <w:rsid w:val="000A5E63"/>
    <w:rsid w:val="000A6E6B"/>
    <w:rsid w:val="000A7B53"/>
    <w:rsid w:val="000A7C25"/>
    <w:rsid w:val="000A7DC1"/>
    <w:rsid w:val="000A7F1A"/>
    <w:rsid w:val="000B11D8"/>
    <w:rsid w:val="000B1EF8"/>
    <w:rsid w:val="000B2218"/>
    <w:rsid w:val="000B232F"/>
    <w:rsid w:val="000B2C67"/>
    <w:rsid w:val="000B30AC"/>
    <w:rsid w:val="000B3ECC"/>
    <w:rsid w:val="000B472C"/>
    <w:rsid w:val="000B48A7"/>
    <w:rsid w:val="000B495D"/>
    <w:rsid w:val="000B4E0A"/>
    <w:rsid w:val="000B502E"/>
    <w:rsid w:val="000B5326"/>
    <w:rsid w:val="000B5A93"/>
    <w:rsid w:val="000B6369"/>
    <w:rsid w:val="000B6523"/>
    <w:rsid w:val="000B6B6F"/>
    <w:rsid w:val="000C04D6"/>
    <w:rsid w:val="000C1118"/>
    <w:rsid w:val="000C1148"/>
    <w:rsid w:val="000C1BD9"/>
    <w:rsid w:val="000C1D6C"/>
    <w:rsid w:val="000C1EDA"/>
    <w:rsid w:val="000C22F6"/>
    <w:rsid w:val="000C37E4"/>
    <w:rsid w:val="000C3E41"/>
    <w:rsid w:val="000C4630"/>
    <w:rsid w:val="000C4683"/>
    <w:rsid w:val="000C4B2F"/>
    <w:rsid w:val="000C52D3"/>
    <w:rsid w:val="000C588C"/>
    <w:rsid w:val="000C5B6E"/>
    <w:rsid w:val="000C6172"/>
    <w:rsid w:val="000C6FF1"/>
    <w:rsid w:val="000C7C56"/>
    <w:rsid w:val="000D0FDF"/>
    <w:rsid w:val="000D118D"/>
    <w:rsid w:val="000D17E1"/>
    <w:rsid w:val="000D1807"/>
    <w:rsid w:val="000D1E7A"/>
    <w:rsid w:val="000D38B7"/>
    <w:rsid w:val="000D3D26"/>
    <w:rsid w:val="000D40FF"/>
    <w:rsid w:val="000D49EB"/>
    <w:rsid w:val="000D4C26"/>
    <w:rsid w:val="000D519E"/>
    <w:rsid w:val="000D529E"/>
    <w:rsid w:val="000D6137"/>
    <w:rsid w:val="000D681A"/>
    <w:rsid w:val="000D7480"/>
    <w:rsid w:val="000D75C5"/>
    <w:rsid w:val="000D77BD"/>
    <w:rsid w:val="000D7D3F"/>
    <w:rsid w:val="000E01FB"/>
    <w:rsid w:val="000E032C"/>
    <w:rsid w:val="000E059B"/>
    <w:rsid w:val="000E05F2"/>
    <w:rsid w:val="000E08E0"/>
    <w:rsid w:val="000E0D48"/>
    <w:rsid w:val="000E1243"/>
    <w:rsid w:val="000E15C6"/>
    <w:rsid w:val="000E1A02"/>
    <w:rsid w:val="000E2284"/>
    <w:rsid w:val="000E2970"/>
    <w:rsid w:val="000E2D27"/>
    <w:rsid w:val="000E31EF"/>
    <w:rsid w:val="000E3AE4"/>
    <w:rsid w:val="000E3B68"/>
    <w:rsid w:val="000E3CC0"/>
    <w:rsid w:val="000E3FE6"/>
    <w:rsid w:val="000E407F"/>
    <w:rsid w:val="000E4B21"/>
    <w:rsid w:val="000E5266"/>
    <w:rsid w:val="000E617F"/>
    <w:rsid w:val="000E6DBD"/>
    <w:rsid w:val="000E724B"/>
    <w:rsid w:val="000E72FC"/>
    <w:rsid w:val="000E7665"/>
    <w:rsid w:val="000E7F67"/>
    <w:rsid w:val="000F0582"/>
    <w:rsid w:val="000F0662"/>
    <w:rsid w:val="000F0670"/>
    <w:rsid w:val="000F08E0"/>
    <w:rsid w:val="000F0F22"/>
    <w:rsid w:val="000F102D"/>
    <w:rsid w:val="000F25CD"/>
    <w:rsid w:val="000F2DAD"/>
    <w:rsid w:val="000F30E2"/>
    <w:rsid w:val="000F36ED"/>
    <w:rsid w:val="000F40F0"/>
    <w:rsid w:val="000F47D6"/>
    <w:rsid w:val="000F58C9"/>
    <w:rsid w:val="000F58CB"/>
    <w:rsid w:val="000F5E37"/>
    <w:rsid w:val="000F6198"/>
    <w:rsid w:val="000F67E1"/>
    <w:rsid w:val="000F69BA"/>
    <w:rsid w:val="000F6AE5"/>
    <w:rsid w:val="000F75FD"/>
    <w:rsid w:val="000F76FD"/>
    <w:rsid w:val="000F7768"/>
    <w:rsid w:val="000F79F3"/>
    <w:rsid w:val="00100106"/>
    <w:rsid w:val="00100968"/>
    <w:rsid w:val="00100BE0"/>
    <w:rsid w:val="00100E4C"/>
    <w:rsid w:val="001010FA"/>
    <w:rsid w:val="00101427"/>
    <w:rsid w:val="001014A4"/>
    <w:rsid w:val="0010151F"/>
    <w:rsid w:val="0010200C"/>
    <w:rsid w:val="0010219C"/>
    <w:rsid w:val="00102EDF"/>
    <w:rsid w:val="0010348F"/>
    <w:rsid w:val="00103625"/>
    <w:rsid w:val="00103631"/>
    <w:rsid w:val="0010409B"/>
    <w:rsid w:val="00104538"/>
    <w:rsid w:val="0010492F"/>
    <w:rsid w:val="0010506E"/>
    <w:rsid w:val="0010563B"/>
    <w:rsid w:val="00105749"/>
    <w:rsid w:val="001059A4"/>
    <w:rsid w:val="00105A0C"/>
    <w:rsid w:val="00106969"/>
    <w:rsid w:val="0010758F"/>
    <w:rsid w:val="001107F3"/>
    <w:rsid w:val="00110E33"/>
    <w:rsid w:val="00111040"/>
    <w:rsid w:val="001111BD"/>
    <w:rsid w:val="00111828"/>
    <w:rsid w:val="001118EA"/>
    <w:rsid w:val="001118F9"/>
    <w:rsid w:val="00111DD1"/>
    <w:rsid w:val="001120D6"/>
    <w:rsid w:val="00112735"/>
    <w:rsid w:val="001136E0"/>
    <w:rsid w:val="001137E7"/>
    <w:rsid w:val="001139EB"/>
    <w:rsid w:val="00113A4B"/>
    <w:rsid w:val="0011402B"/>
    <w:rsid w:val="00114FB4"/>
    <w:rsid w:val="00115071"/>
    <w:rsid w:val="00115211"/>
    <w:rsid w:val="00115BAA"/>
    <w:rsid w:val="00115C59"/>
    <w:rsid w:val="00116F52"/>
    <w:rsid w:val="00117739"/>
    <w:rsid w:val="00117F8D"/>
    <w:rsid w:val="00121E16"/>
    <w:rsid w:val="00122048"/>
    <w:rsid w:val="00122E21"/>
    <w:rsid w:val="001230F1"/>
    <w:rsid w:val="00123439"/>
    <w:rsid w:val="0012343D"/>
    <w:rsid w:val="0012398D"/>
    <w:rsid w:val="001240F9"/>
    <w:rsid w:val="00124479"/>
    <w:rsid w:val="0012457C"/>
    <w:rsid w:val="001249F0"/>
    <w:rsid w:val="001252AC"/>
    <w:rsid w:val="001254BD"/>
    <w:rsid w:val="0012587F"/>
    <w:rsid w:val="00125CBE"/>
    <w:rsid w:val="00125E2D"/>
    <w:rsid w:val="00126C9F"/>
    <w:rsid w:val="001275C2"/>
    <w:rsid w:val="00127A8E"/>
    <w:rsid w:val="00127C63"/>
    <w:rsid w:val="00130252"/>
    <w:rsid w:val="001305ED"/>
    <w:rsid w:val="00131659"/>
    <w:rsid w:val="0013231D"/>
    <w:rsid w:val="001327C1"/>
    <w:rsid w:val="001329F2"/>
    <w:rsid w:val="00132C59"/>
    <w:rsid w:val="001331FD"/>
    <w:rsid w:val="00133463"/>
    <w:rsid w:val="00134164"/>
    <w:rsid w:val="0013456E"/>
    <w:rsid w:val="0013493F"/>
    <w:rsid w:val="00134DA6"/>
    <w:rsid w:val="00134DDE"/>
    <w:rsid w:val="001352BF"/>
    <w:rsid w:val="001353F4"/>
    <w:rsid w:val="0013562E"/>
    <w:rsid w:val="00135A4C"/>
    <w:rsid w:val="0013639C"/>
    <w:rsid w:val="001363C5"/>
    <w:rsid w:val="001364FB"/>
    <w:rsid w:val="00136628"/>
    <w:rsid w:val="00136EC2"/>
    <w:rsid w:val="00137021"/>
    <w:rsid w:val="001370AE"/>
    <w:rsid w:val="001370EE"/>
    <w:rsid w:val="0013734C"/>
    <w:rsid w:val="001376BC"/>
    <w:rsid w:val="0013797B"/>
    <w:rsid w:val="001379DC"/>
    <w:rsid w:val="00137A81"/>
    <w:rsid w:val="00137C0E"/>
    <w:rsid w:val="001401B2"/>
    <w:rsid w:val="00140706"/>
    <w:rsid w:val="00140E78"/>
    <w:rsid w:val="001412EB"/>
    <w:rsid w:val="001417C6"/>
    <w:rsid w:val="0014188B"/>
    <w:rsid w:val="00141E8D"/>
    <w:rsid w:val="001428AC"/>
    <w:rsid w:val="0014417C"/>
    <w:rsid w:val="00144A4E"/>
    <w:rsid w:val="0014536B"/>
    <w:rsid w:val="00145594"/>
    <w:rsid w:val="00145717"/>
    <w:rsid w:val="0014593A"/>
    <w:rsid w:val="00145EC2"/>
    <w:rsid w:val="0014632F"/>
    <w:rsid w:val="00146347"/>
    <w:rsid w:val="001467CC"/>
    <w:rsid w:val="001468DA"/>
    <w:rsid w:val="00146A24"/>
    <w:rsid w:val="00146C1E"/>
    <w:rsid w:val="0015036C"/>
    <w:rsid w:val="00150702"/>
    <w:rsid w:val="0015070A"/>
    <w:rsid w:val="00150732"/>
    <w:rsid w:val="00150893"/>
    <w:rsid w:val="00150C63"/>
    <w:rsid w:val="00150CFB"/>
    <w:rsid w:val="00151360"/>
    <w:rsid w:val="0015168C"/>
    <w:rsid w:val="00151CE3"/>
    <w:rsid w:val="0015290D"/>
    <w:rsid w:val="00152D3B"/>
    <w:rsid w:val="00153633"/>
    <w:rsid w:val="00153769"/>
    <w:rsid w:val="00153B8B"/>
    <w:rsid w:val="0015485B"/>
    <w:rsid w:val="001548EE"/>
    <w:rsid w:val="001549D1"/>
    <w:rsid w:val="00154A2B"/>
    <w:rsid w:val="00155CF3"/>
    <w:rsid w:val="001560FD"/>
    <w:rsid w:val="001567FC"/>
    <w:rsid w:val="00156A8C"/>
    <w:rsid w:val="00156AB0"/>
    <w:rsid w:val="00157213"/>
    <w:rsid w:val="00157472"/>
    <w:rsid w:val="0015758F"/>
    <w:rsid w:val="00157888"/>
    <w:rsid w:val="00157D0B"/>
    <w:rsid w:val="00160CDA"/>
    <w:rsid w:val="0016117F"/>
    <w:rsid w:val="001612F8"/>
    <w:rsid w:val="001619B2"/>
    <w:rsid w:val="00162D7E"/>
    <w:rsid w:val="00162E1F"/>
    <w:rsid w:val="0016332C"/>
    <w:rsid w:val="00163726"/>
    <w:rsid w:val="00163A11"/>
    <w:rsid w:val="00164AE0"/>
    <w:rsid w:val="00164D65"/>
    <w:rsid w:val="00165769"/>
    <w:rsid w:val="00165D99"/>
    <w:rsid w:val="00166779"/>
    <w:rsid w:val="00166813"/>
    <w:rsid w:val="00166975"/>
    <w:rsid w:val="00166CEF"/>
    <w:rsid w:val="001676A6"/>
    <w:rsid w:val="001676BE"/>
    <w:rsid w:val="00167877"/>
    <w:rsid w:val="001700BD"/>
    <w:rsid w:val="00170430"/>
    <w:rsid w:val="001710DA"/>
    <w:rsid w:val="001712CD"/>
    <w:rsid w:val="0017130A"/>
    <w:rsid w:val="001713DE"/>
    <w:rsid w:val="00171D1A"/>
    <w:rsid w:val="00172012"/>
    <w:rsid w:val="001728CE"/>
    <w:rsid w:val="001728D8"/>
    <w:rsid w:val="00172E4F"/>
    <w:rsid w:val="00173B40"/>
    <w:rsid w:val="001740D0"/>
    <w:rsid w:val="0017432C"/>
    <w:rsid w:val="00174A32"/>
    <w:rsid w:val="00175198"/>
    <w:rsid w:val="001753E6"/>
    <w:rsid w:val="0017592E"/>
    <w:rsid w:val="00176966"/>
    <w:rsid w:val="00177341"/>
    <w:rsid w:val="001774CC"/>
    <w:rsid w:val="00177842"/>
    <w:rsid w:val="00177A72"/>
    <w:rsid w:val="00181402"/>
    <w:rsid w:val="001819E7"/>
    <w:rsid w:val="00182028"/>
    <w:rsid w:val="00182222"/>
    <w:rsid w:val="001823ED"/>
    <w:rsid w:val="00182569"/>
    <w:rsid w:val="001830A0"/>
    <w:rsid w:val="001834F7"/>
    <w:rsid w:val="001835A7"/>
    <w:rsid w:val="00185287"/>
    <w:rsid w:val="00185314"/>
    <w:rsid w:val="00185646"/>
    <w:rsid w:val="001856F0"/>
    <w:rsid w:val="00185793"/>
    <w:rsid w:val="00185A84"/>
    <w:rsid w:val="00186718"/>
    <w:rsid w:val="00186DC1"/>
    <w:rsid w:val="00187034"/>
    <w:rsid w:val="001872B2"/>
    <w:rsid w:val="00190252"/>
    <w:rsid w:val="001908F3"/>
    <w:rsid w:val="00191879"/>
    <w:rsid w:val="00191BBC"/>
    <w:rsid w:val="00191ED4"/>
    <w:rsid w:val="0019257E"/>
    <w:rsid w:val="0019289B"/>
    <w:rsid w:val="00193A26"/>
    <w:rsid w:val="00193D10"/>
    <w:rsid w:val="0019456B"/>
    <w:rsid w:val="0019493C"/>
    <w:rsid w:val="00194D97"/>
    <w:rsid w:val="00195AE2"/>
    <w:rsid w:val="001964CA"/>
    <w:rsid w:val="001965E4"/>
    <w:rsid w:val="00197997"/>
    <w:rsid w:val="00197B58"/>
    <w:rsid w:val="001A036D"/>
    <w:rsid w:val="001A0BF1"/>
    <w:rsid w:val="001A0C3C"/>
    <w:rsid w:val="001A1412"/>
    <w:rsid w:val="001A17E1"/>
    <w:rsid w:val="001A2803"/>
    <w:rsid w:val="001A355E"/>
    <w:rsid w:val="001A3D66"/>
    <w:rsid w:val="001A3F17"/>
    <w:rsid w:val="001A51F3"/>
    <w:rsid w:val="001A5B61"/>
    <w:rsid w:val="001A6AF9"/>
    <w:rsid w:val="001A7AE4"/>
    <w:rsid w:val="001A7AF4"/>
    <w:rsid w:val="001B04C9"/>
    <w:rsid w:val="001B076A"/>
    <w:rsid w:val="001B09B8"/>
    <w:rsid w:val="001B0EB1"/>
    <w:rsid w:val="001B19DE"/>
    <w:rsid w:val="001B2832"/>
    <w:rsid w:val="001B2DF1"/>
    <w:rsid w:val="001B30FC"/>
    <w:rsid w:val="001B33FF"/>
    <w:rsid w:val="001B356D"/>
    <w:rsid w:val="001B3F52"/>
    <w:rsid w:val="001B3FEB"/>
    <w:rsid w:val="001B405A"/>
    <w:rsid w:val="001B48C2"/>
    <w:rsid w:val="001B4B49"/>
    <w:rsid w:val="001B4B6C"/>
    <w:rsid w:val="001B54D1"/>
    <w:rsid w:val="001B6015"/>
    <w:rsid w:val="001B62FE"/>
    <w:rsid w:val="001B6CA7"/>
    <w:rsid w:val="001B6CAD"/>
    <w:rsid w:val="001B6E77"/>
    <w:rsid w:val="001B738B"/>
    <w:rsid w:val="001B76F5"/>
    <w:rsid w:val="001B7828"/>
    <w:rsid w:val="001B7D99"/>
    <w:rsid w:val="001C0218"/>
    <w:rsid w:val="001C049C"/>
    <w:rsid w:val="001C0B01"/>
    <w:rsid w:val="001C0D9B"/>
    <w:rsid w:val="001C0ECF"/>
    <w:rsid w:val="001C19FA"/>
    <w:rsid w:val="001C1D12"/>
    <w:rsid w:val="001C1D5F"/>
    <w:rsid w:val="001C2DF7"/>
    <w:rsid w:val="001C40E5"/>
    <w:rsid w:val="001C49C8"/>
    <w:rsid w:val="001C53FF"/>
    <w:rsid w:val="001C547B"/>
    <w:rsid w:val="001C5947"/>
    <w:rsid w:val="001C5996"/>
    <w:rsid w:val="001C5BEA"/>
    <w:rsid w:val="001C6222"/>
    <w:rsid w:val="001C6FA9"/>
    <w:rsid w:val="001C72D1"/>
    <w:rsid w:val="001C762D"/>
    <w:rsid w:val="001D0411"/>
    <w:rsid w:val="001D052E"/>
    <w:rsid w:val="001D0CBA"/>
    <w:rsid w:val="001D0F69"/>
    <w:rsid w:val="001D117A"/>
    <w:rsid w:val="001D215D"/>
    <w:rsid w:val="001D359C"/>
    <w:rsid w:val="001D3A67"/>
    <w:rsid w:val="001D3CDA"/>
    <w:rsid w:val="001D41E6"/>
    <w:rsid w:val="001D4B3A"/>
    <w:rsid w:val="001D57B8"/>
    <w:rsid w:val="001D5D12"/>
    <w:rsid w:val="001D5EF4"/>
    <w:rsid w:val="001D611D"/>
    <w:rsid w:val="001D68E0"/>
    <w:rsid w:val="001D69D7"/>
    <w:rsid w:val="001D6ACA"/>
    <w:rsid w:val="001D6D1F"/>
    <w:rsid w:val="001D6D7F"/>
    <w:rsid w:val="001D6DBD"/>
    <w:rsid w:val="001D6FC3"/>
    <w:rsid w:val="001D7306"/>
    <w:rsid w:val="001D7B71"/>
    <w:rsid w:val="001E08AF"/>
    <w:rsid w:val="001E0AC2"/>
    <w:rsid w:val="001E0C25"/>
    <w:rsid w:val="001E1DF9"/>
    <w:rsid w:val="001E2037"/>
    <w:rsid w:val="001E2069"/>
    <w:rsid w:val="001E22F6"/>
    <w:rsid w:val="001E2529"/>
    <w:rsid w:val="001E2849"/>
    <w:rsid w:val="001E293E"/>
    <w:rsid w:val="001E29B2"/>
    <w:rsid w:val="001E3CCC"/>
    <w:rsid w:val="001E3F69"/>
    <w:rsid w:val="001E411C"/>
    <w:rsid w:val="001E4778"/>
    <w:rsid w:val="001E491D"/>
    <w:rsid w:val="001E4D17"/>
    <w:rsid w:val="001E4D9B"/>
    <w:rsid w:val="001E5432"/>
    <w:rsid w:val="001E54E8"/>
    <w:rsid w:val="001E5693"/>
    <w:rsid w:val="001E691A"/>
    <w:rsid w:val="001E7040"/>
    <w:rsid w:val="001E7881"/>
    <w:rsid w:val="001E7B56"/>
    <w:rsid w:val="001E7E6D"/>
    <w:rsid w:val="001F015B"/>
    <w:rsid w:val="001F0370"/>
    <w:rsid w:val="001F0467"/>
    <w:rsid w:val="001F0860"/>
    <w:rsid w:val="001F1605"/>
    <w:rsid w:val="001F29E4"/>
    <w:rsid w:val="001F41C1"/>
    <w:rsid w:val="001F41FB"/>
    <w:rsid w:val="001F4281"/>
    <w:rsid w:val="001F4600"/>
    <w:rsid w:val="001F4A18"/>
    <w:rsid w:val="001F501B"/>
    <w:rsid w:val="001F5DB4"/>
    <w:rsid w:val="001F6219"/>
    <w:rsid w:val="001F6D3A"/>
    <w:rsid w:val="001F7271"/>
    <w:rsid w:val="001F74F5"/>
    <w:rsid w:val="001F7C6B"/>
    <w:rsid w:val="0020008C"/>
    <w:rsid w:val="002009C1"/>
    <w:rsid w:val="002009D6"/>
    <w:rsid w:val="00200B01"/>
    <w:rsid w:val="00200B63"/>
    <w:rsid w:val="0020175A"/>
    <w:rsid w:val="0020193E"/>
    <w:rsid w:val="00201D92"/>
    <w:rsid w:val="00202BF6"/>
    <w:rsid w:val="002034DE"/>
    <w:rsid w:val="00203853"/>
    <w:rsid w:val="00203D10"/>
    <w:rsid w:val="00203D5B"/>
    <w:rsid w:val="0020400F"/>
    <w:rsid w:val="0020413D"/>
    <w:rsid w:val="00204B46"/>
    <w:rsid w:val="00204B86"/>
    <w:rsid w:val="00204C46"/>
    <w:rsid w:val="00204FB8"/>
    <w:rsid w:val="00205117"/>
    <w:rsid w:val="002067EE"/>
    <w:rsid w:val="00207879"/>
    <w:rsid w:val="0020797C"/>
    <w:rsid w:val="00207A86"/>
    <w:rsid w:val="00210067"/>
    <w:rsid w:val="002101A3"/>
    <w:rsid w:val="002105E8"/>
    <w:rsid w:val="00210616"/>
    <w:rsid w:val="00210702"/>
    <w:rsid w:val="00210B3B"/>
    <w:rsid w:val="00211111"/>
    <w:rsid w:val="00211491"/>
    <w:rsid w:val="00211C55"/>
    <w:rsid w:val="00211E21"/>
    <w:rsid w:val="00212019"/>
    <w:rsid w:val="0021286F"/>
    <w:rsid w:val="0021347B"/>
    <w:rsid w:val="00213D93"/>
    <w:rsid w:val="00214D44"/>
    <w:rsid w:val="0021554A"/>
    <w:rsid w:val="002156C8"/>
    <w:rsid w:val="0021576E"/>
    <w:rsid w:val="00215AD6"/>
    <w:rsid w:val="00216BE7"/>
    <w:rsid w:val="00216D34"/>
    <w:rsid w:val="00217380"/>
    <w:rsid w:val="0021798D"/>
    <w:rsid w:val="002204C9"/>
    <w:rsid w:val="0022159B"/>
    <w:rsid w:val="00221D8C"/>
    <w:rsid w:val="0022222B"/>
    <w:rsid w:val="0022293F"/>
    <w:rsid w:val="00222E2D"/>
    <w:rsid w:val="00223299"/>
    <w:rsid w:val="002233E0"/>
    <w:rsid w:val="0022430D"/>
    <w:rsid w:val="002245C7"/>
    <w:rsid w:val="002245E9"/>
    <w:rsid w:val="002254FA"/>
    <w:rsid w:val="00225F7A"/>
    <w:rsid w:val="002261AA"/>
    <w:rsid w:val="00226923"/>
    <w:rsid w:val="0022738E"/>
    <w:rsid w:val="00227B19"/>
    <w:rsid w:val="0023010C"/>
    <w:rsid w:val="002302A4"/>
    <w:rsid w:val="00230520"/>
    <w:rsid w:val="002305AF"/>
    <w:rsid w:val="002314F2"/>
    <w:rsid w:val="00231520"/>
    <w:rsid w:val="00231EA2"/>
    <w:rsid w:val="0023260E"/>
    <w:rsid w:val="00233297"/>
    <w:rsid w:val="00233601"/>
    <w:rsid w:val="0023584B"/>
    <w:rsid w:val="0023661F"/>
    <w:rsid w:val="00236BA9"/>
    <w:rsid w:val="002370C0"/>
    <w:rsid w:val="0023728A"/>
    <w:rsid w:val="002373DB"/>
    <w:rsid w:val="002374E5"/>
    <w:rsid w:val="0023767B"/>
    <w:rsid w:val="00237870"/>
    <w:rsid w:val="00237884"/>
    <w:rsid w:val="002379BE"/>
    <w:rsid w:val="00237EA2"/>
    <w:rsid w:val="00237F9F"/>
    <w:rsid w:val="00240700"/>
    <w:rsid w:val="00241835"/>
    <w:rsid w:val="00241B0F"/>
    <w:rsid w:val="00242871"/>
    <w:rsid w:val="002433E3"/>
    <w:rsid w:val="00243628"/>
    <w:rsid w:val="00245476"/>
    <w:rsid w:val="002466B0"/>
    <w:rsid w:val="00246890"/>
    <w:rsid w:val="00246A6D"/>
    <w:rsid w:val="00247DCD"/>
    <w:rsid w:val="0025011A"/>
    <w:rsid w:val="00250CA2"/>
    <w:rsid w:val="00250CB3"/>
    <w:rsid w:val="00251881"/>
    <w:rsid w:val="0025227C"/>
    <w:rsid w:val="002529C2"/>
    <w:rsid w:val="00252B80"/>
    <w:rsid w:val="00253EB9"/>
    <w:rsid w:val="0025433E"/>
    <w:rsid w:val="00254768"/>
    <w:rsid w:val="002547D9"/>
    <w:rsid w:val="0025517C"/>
    <w:rsid w:val="00255E98"/>
    <w:rsid w:val="00256323"/>
    <w:rsid w:val="002569C4"/>
    <w:rsid w:val="00256D80"/>
    <w:rsid w:val="00257004"/>
    <w:rsid w:val="00257F67"/>
    <w:rsid w:val="00260956"/>
    <w:rsid w:val="0026177C"/>
    <w:rsid w:val="00261A26"/>
    <w:rsid w:val="00261B6D"/>
    <w:rsid w:val="00262535"/>
    <w:rsid w:val="00262639"/>
    <w:rsid w:val="00262D33"/>
    <w:rsid w:val="0026321C"/>
    <w:rsid w:val="00263964"/>
    <w:rsid w:val="00264552"/>
    <w:rsid w:val="00264590"/>
    <w:rsid w:val="0026471F"/>
    <w:rsid w:val="002649E8"/>
    <w:rsid w:val="00264D7D"/>
    <w:rsid w:val="0026521F"/>
    <w:rsid w:val="00265A4E"/>
    <w:rsid w:val="00265BAC"/>
    <w:rsid w:val="0026606D"/>
    <w:rsid w:val="002661F2"/>
    <w:rsid w:val="00266638"/>
    <w:rsid w:val="00266DB7"/>
    <w:rsid w:val="00267048"/>
    <w:rsid w:val="00267134"/>
    <w:rsid w:val="002671C6"/>
    <w:rsid w:val="00270096"/>
    <w:rsid w:val="00270E63"/>
    <w:rsid w:val="002724D6"/>
    <w:rsid w:val="002724EE"/>
    <w:rsid w:val="0027351F"/>
    <w:rsid w:val="002739C1"/>
    <w:rsid w:val="00274458"/>
    <w:rsid w:val="002745C0"/>
    <w:rsid w:val="00274AF0"/>
    <w:rsid w:val="00274C5F"/>
    <w:rsid w:val="00275236"/>
    <w:rsid w:val="00275C5B"/>
    <w:rsid w:val="002779FF"/>
    <w:rsid w:val="00277B3D"/>
    <w:rsid w:val="00277EB0"/>
    <w:rsid w:val="00280267"/>
    <w:rsid w:val="0028107C"/>
    <w:rsid w:val="002815B5"/>
    <w:rsid w:val="0028378D"/>
    <w:rsid w:val="00283C0E"/>
    <w:rsid w:val="00284110"/>
    <w:rsid w:val="002847A2"/>
    <w:rsid w:val="00284F0C"/>
    <w:rsid w:val="00285524"/>
    <w:rsid w:val="00285E7D"/>
    <w:rsid w:val="002860D9"/>
    <w:rsid w:val="00286BCB"/>
    <w:rsid w:val="00287068"/>
    <w:rsid w:val="00287C5A"/>
    <w:rsid w:val="00287EED"/>
    <w:rsid w:val="002905E4"/>
    <w:rsid w:val="00290CA1"/>
    <w:rsid w:val="002910AA"/>
    <w:rsid w:val="00291212"/>
    <w:rsid w:val="00291466"/>
    <w:rsid w:val="0029191E"/>
    <w:rsid w:val="00291DDF"/>
    <w:rsid w:val="0029269A"/>
    <w:rsid w:val="00292765"/>
    <w:rsid w:val="00292A53"/>
    <w:rsid w:val="00292AD1"/>
    <w:rsid w:val="00292D78"/>
    <w:rsid w:val="00292E20"/>
    <w:rsid w:val="002935D4"/>
    <w:rsid w:val="002942C6"/>
    <w:rsid w:val="0029467E"/>
    <w:rsid w:val="00294D1D"/>
    <w:rsid w:val="00294F33"/>
    <w:rsid w:val="00294F4A"/>
    <w:rsid w:val="0029522A"/>
    <w:rsid w:val="002957B3"/>
    <w:rsid w:val="0029676B"/>
    <w:rsid w:val="00297563"/>
    <w:rsid w:val="00297FA5"/>
    <w:rsid w:val="002A00E9"/>
    <w:rsid w:val="002A0177"/>
    <w:rsid w:val="002A0466"/>
    <w:rsid w:val="002A082E"/>
    <w:rsid w:val="002A0E41"/>
    <w:rsid w:val="002A1427"/>
    <w:rsid w:val="002A1BC5"/>
    <w:rsid w:val="002A1EDF"/>
    <w:rsid w:val="002A201F"/>
    <w:rsid w:val="002A294E"/>
    <w:rsid w:val="002A2F0B"/>
    <w:rsid w:val="002A33F8"/>
    <w:rsid w:val="002A36F0"/>
    <w:rsid w:val="002A3C98"/>
    <w:rsid w:val="002A3E98"/>
    <w:rsid w:val="002A4089"/>
    <w:rsid w:val="002A43C1"/>
    <w:rsid w:val="002A58DD"/>
    <w:rsid w:val="002A58F8"/>
    <w:rsid w:val="002A5A46"/>
    <w:rsid w:val="002A5EDD"/>
    <w:rsid w:val="002A5F11"/>
    <w:rsid w:val="002A6328"/>
    <w:rsid w:val="002A6371"/>
    <w:rsid w:val="002A6C21"/>
    <w:rsid w:val="002A6DFE"/>
    <w:rsid w:val="002A72EF"/>
    <w:rsid w:val="002B002B"/>
    <w:rsid w:val="002B0271"/>
    <w:rsid w:val="002B06E9"/>
    <w:rsid w:val="002B0720"/>
    <w:rsid w:val="002B32C0"/>
    <w:rsid w:val="002B3AE1"/>
    <w:rsid w:val="002B3BF0"/>
    <w:rsid w:val="002B42E7"/>
    <w:rsid w:val="002B439D"/>
    <w:rsid w:val="002B4F94"/>
    <w:rsid w:val="002B5AEB"/>
    <w:rsid w:val="002B5B25"/>
    <w:rsid w:val="002B6E46"/>
    <w:rsid w:val="002B7156"/>
    <w:rsid w:val="002B7909"/>
    <w:rsid w:val="002B7C5A"/>
    <w:rsid w:val="002C0658"/>
    <w:rsid w:val="002C1998"/>
    <w:rsid w:val="002C1CFB"/>
    <w:rsid w:val="002C25C7"/>
    <w:rsid w:val="002C2683"/>
    <w:rsid w:val="002C3654"/>
    <w:rsid w:val="002C3B70"/>
    <w:rsid w:val="002C4402"/>
    <w:rsid w:val="002C5045"/>
    <w:rsid w:val="002C57AA"/>
    <w:rsid w:val="002C5CBA"/>
    <w:rsid w:val="002C5D28"/>
    <w:rsid w:val="002C60B5"/>
    <w:rsid w:val="002C641B"/>
    <w:rsid w:val="002C757B"/>
    <w:rsid w:val="002C76B4"/>
    <w:rsid w:val="002C7C98"/>
    <w:rsid w:val="002D0080"/>
    <w:rsid w:val="002D06DE"/>
    <w:rsid w:val="002D0A1D"/>
    <w:rsid w:val="002D0AF1"/>
    <w:rsid w:val="002D118B"/>
    <w:rsid w:val="002D2A32"/>
    <w:rsid w:val="002D31E6"/>
    <w:rsid w:val="002D35DE"/>
    <w:rsid w:val="002D3787"/>
    <w:rsid w:val="002D398C"/>
    <w:rsid w:val="002D42A2"/>
    <w:rsid w:val="002D439A"/>
    <w:rsid w:val="002D474E"/>
    <w:rsid w:val="002D49D2"/>
    <w:rsid w:val="002D4A1F"/>
    <w:rsid w:val="002D4F1A"/>
    <w:rsid w:val="002D5064"/>
    <w:rsid w:val="002D56F2"/>
    <w:rsid w:val="002D5AF3"/>
    <w:rsid w:val="002E0C9D"/>
    <w:rsid w:val="002E10B4"/>
    <w:rsid w:val="002E196A"/>
    <w:rsid w:val="002E1AC7"/>
    <w:rsid w:val="002E244F"/>
    <w:rsid w:val="002E247C"/>
    <w:rsid w:val="002E295F"/>
    <w:rsid w:val="002E2E0A"/>
    <w:rsid w:val="002E34C8"/>
    <w:rsid w:val="002E35A9"/>
    <w:rsid w:val="002E3795"/>
    <w:rsid w:val="002E3BE4"/>
    <w:rsid w:val="002E475E"/>
    <w:rsid w:val="002E4D66"/>
    <w:rsid w:val="002E5046"/>
    <w:rsid w:val="002E51E9"/>
    <w:rsid w:val="002E5B8C"/>
    <w:rsid w:val="002E60F0"/>
    <w:rsid w:val="002E63C3"/>
    <w:rsid w:val="002E6E70"/>
    <w:rsid w:val="002E71B0"/>
    <w:rsid w:val="002E71B5"/>
    <w:rsid w:val="002E764C"/>
    <w:rsid w:val="002E76BD"/>
    <w:rsid w:val="002F0A57"/>
    <w:rsid w:val="002F0D27"/>
    <w:rsid w:val="002F1B84"/>
    <w:rsid w:val="002F1CEF"/>
    <w:rsid w:val="002F29A2"/>
    <w:rsid w:val="002F3188"/>
    <w:rsid w:val="002F3486"/>
    <w:rsid w:val="002F34FA"/>
    <w:rsid w:val="002F375E"/>
    <w:rsid w:val="002F46D4"/>
    <w:rsid w:val="002F55D8"/>
    <w:rsid w:val="002F59BC"/>
    <w:rsid w:val="002F5F8D"/>
    <w:rsid w:val="002F5FB2"/>
    <w:rsid w:val="002F60CA"/>
    <w:rsid w:val="002F61A9"/>
    <w:rsid w:val="002F623D"/>
    <w:rsid w:val="002F65B3"/>
    <w:rsid w:val="002F6B21"/>
    <w:rsid w:val="002F79C7"/>
    <w:rsid w:val="002F7AF7"/>
    <w:rsid w:val="002F7FEA"/>
    <w:rsid w:val="00300130"/>
    <w:rsid w:val="00300366"/>
    <w:rsid w:val="00300405"/>
    <w:rsid w:val="0030090B"/>
    <w:rsid w:val="00300E14"/>
    <w:rsid w:val="003011F8"/>
    <w:rsid w:val="00301417"/>
    <w:rsid w:val="00301AD3"/>
    <w:rsid w:val="00301BD9"/>
    <w:rsid w:val="00301C37"/>
    <w:rsid w:val="00301C51"/>
    <w:rsid w:val="003021B0"/>
    <w:rsid w:val="00302429"/>
    <w:rsid w:val="003024E9"/>
    <w:rsid w:val="00302D42"/>
    <w:rsid w:val="00302D69"/>
    <w:rsid w:val="003032F3"/>
    <w:rsid w:val="00303471"/>
    <w:rsid w:val="00303654"/>
    <w:rsid w:val="00303DC3"/>
    <w:rsid w:val="00304DAD"/>
    <w:rsid w:val="00305699"/>
    <w:rsid w:val="0030599F"/>
    <w:rsid w:val="00305BBC"/>
    <w:rsid w:val="00306391"/>
    <w:rsid w:val="0030640D"/>
    <w:rsid w:val="00306FB8"/>
    <w:rsid w:val="0030751D"/>
    <w:rsid w:val="00307D7B"/>
    <w:rsid w:val="00310432"/>
    <w:rsid w:val="00310646"/>
    <w:rsid w:val="00310C85"/>
    <w:rsid w:val="003116A9"/>
    <w:rsid w:val="00311C7E"/>
    <w:rsid w:val="0031235C"/>
    <w:rsid w:val="00312FF8"/>
    <w:rsid w:val="00313064"/>
    <w:rsid w:val="00313771"/>
    <w:rsid w:val="00313C38"/>
    <w:rsid w:val="00314639"/>
    <w:rsid w:val="003146A6"/>
    <w:rsid w:val="003148BF"/>
    <w:rsid w:val="0031497D"/>
    <w:rsid w:val="003149D4"/>
    <w:rsid w:val="003151F2"/>
    <w:rsid w:val="003155C3"/>
    <w:rsid w:val="00315C0D"/>
    <w:rsid w:val="003162B3"/>
    <w:rsid w:val="00316F77"/>
    <w:rsid w:val="003171CA"/>
    <w:rsid w:val="00317270"/>
    <w:rsid w:val="0031756B"/>
    <w:rsid w:val="00317A2F"/>
    <w:rsid w:val="00317A86"/>
    <w:rsid w:val="00317C4D"/>
    <w:rsid w:val="00317ECE"/>
    <w:rsid w:val="00320907"/>
    <w:rsid w:val="00320F32"/>
    <w:rsid w:val="00320F7A"/>
    <w:rsid w:val="003211CB"/>
    <w:rsid w:val="003214D0"/>
    <w:rsid w:val="003214EC"/>
    <w:rsid w:val="003219FA"/>
    <w:rsid w:val="00321A50"/>
    <w:rsid w:val="00322059"/>
    <w:rsid w:val="00322294"/>
    <w:rsid w:val="00322B5C"/>
    <w:rsid w:val="00322D32"/>
    <w:rsid w:val="003231FD"/>
    <w:rsid w:val="00323458"/>
    <w:rsid w:val="00323607"/>
    <w:rsid w:val="0032379B"/>
    <w:rsid w:val="00323FD0"/>
    <w:rsid w:val="00324C90"/>
    <w:rsid w:val="00325008"/>
    <w:rsid w:val="00326965"/>
    <w:rsid w:val="00326A44"/>
    <w:rsid w:val="00327105"/>
    <w:rsid w:val="003273F5"/>
    <w:rsid w:val="003278AA"/>
    <w:rsid w:val="00327FDF"/>
    <w:rsid w:val="003306BE"/>
    <w:rsid w:val="00330D8F"/>
    <w:rsid w:val="00330E28"/>
    <w:rsid w:val="0033122F"/>
    <w:rsid w:val="00331257"/>
    <w:rsid w:val="00331536"/>
    <w:rsid w:val="00331A74"/>
    <w:rsid w:val="0033227A"/>
    <w:rsid w:val="00332659"/>
    <w:rsid w:val="00333E39"/>
    <w:rsid w:val="003340AC"/>
    <w:rsid w:val="00334437"/>
    <w:rsid w:val="00334473"/>
    <w:rsid w:val="00335223"/>
    <w:rsid w:val="00335608"/>
    <w:rsid w:val="00335898"/>
    <w:rsid w:val="0033609E"/>
    <w:rsid w:val="00336440"/>
    <w:rsid w:val="003366BB"/>
    <w:rsid w:val="0033779D"/>
    <w:rsid w:val="003379B6"/>
    <w:rsid w:val="00337B31"/>
    <w:rsid w:val="00337BDE"/>
    <w:rsid w:val="00337C07"/>
    <w:rsid w:val="00337C9A"/>
    <w:rsid w:val="0034097F"/>
    <w:rsid w:val="00341302"/>
    <w:rsid w:val="00341498"/>
    <w:rsid w:val="00341A16"/>
    <w:rsid w:val="00342182"/>
    <w:rsid w:val="00342AA7"/>
    <w:rsid w:val="003434F4"/>
    <w:rsid w:val="00344584"/>
    <w:rsid w:val="00344CC5"/>
    <w:rsid w:val="00344E76"/>
    <w:rsid w:val="003450C6"/>
    <w:rsid w:val="003458F5"/>
    <w:rsid w:val="00345960"/>
    <w:rsid w:val="00346276"/>
    <w:rsid w:val="003465A7"/>
    <w:rsid w:val="00346DCB"/>
    <w:rsid w:val="00347139"/>
    <w:rsid w:val="003473C6"/>
    <w:rsid w:val="003500E9"/>
    <w:rsid w:val="00350438"/>
    <w:rsid w:val="00350F74"/>
    <w:rsid w:val="003516B3"/>
    <w:rsid w:val="00351700"/>
    <w:rsid w:val="003517F8"/>
    <w:rsid w:val="00351A42"/>
    <w:rsid w:val="00351F6D"/>
    <w:rsid w:val="003526F3"/>
    <w:rsid w:val="00353120"/>
    <w:rsid w:val="00353155"/>
    <w:rsid w:val="00353D60"/>
    <w:rsid w:val="0035425D"/>
    <w:rsid w:val="00354477"/>
    <w:rsid w:val="00354863"/>
    <w:rsid w:val="00355DA1"/>
    <w:rsid w:val="0035698E"/>
    <w:rsid w:val="00356E26"/>
    <w:rsid w:val="0035727C"/>
    <w:rsid w:val="0036034D"/>
    <w:rsid w:val="003607E9"/>
    <w:rsid w:val="00360DD9"/>
    <w:rsid w:val="003611EA"/>
    <w:rsid w:val="0036139B"/>
    <w:rsid w:val="00361535"/>
    <w:rsid w:val="00362F6C"/>
    <w:rsid w:val="00363637"/>
    <w:rsid w:val="0036379D"/>
    <w:rsid w:val="00363DB3"/>
    <w:rsid w:val="0036400E"/>
    <w:rsid w:val="00364391"/>
    <w:rsid w:val="0036468C"/>
    <w:rsid w:val="00364DCD"/>
    <w:rsid w:val="00365047"/>
    <w:rsid w:val="00365418"/>
    <w:rsid w:val="00365AEC"/>
    <w:rsid w:val="00365D8A"/>
    <w:rsid w:val="00366E4F"/>
    <w:rsid w:val="00366FF6"/>
    <w:rsid w:val="0036771A"/>
    <w:rsid w:val="00367808"/>
    <w:rsid w:val="00367A8F"/>
    <w:rsid w:val="00370241"/>
    <w:rsid w:val="00370591"/>
    <w:rsid w:val="0037061B"/>
    <w:rsid w:val="00370E40"/>
    <w:rsid w:val="00370E46"/>
    <w:rsid w:val="0037122F"/>
    <w:rsid w:val="00371887"/>
    <w:rsid w:val="003719F2"/>
    <w:rsid w:val="00371CA0"/>
    <w:rsid w:val="003729A6"/>
    <w:rsid w:val="00372FA3"/>
    <w:rsid w:val="003730B0"/>
    <w:rsid w:val="00373330"/>
    <w:rsid w:val="00373A3E"/>
    <w:rsid w:val="00373A85"/>
    <w:rsid w:val="00373B3F"/>
    <w:rsid w:val="00375432"/>
    <w:rsid w:val="003757AF"/>
    <w:rsid w:val="003764FC"/>
    <w:rsid w:val="00376627"/>
    <w:rsid w:val="003772F5"/>
    <w:rsid w:val="00377775"/>
    <w:rsid w:val="00380564"/>
    <w:rsid w:val="003805F6"/>
    <w:rsid w:val="003807D1"/>
    <w:rsid w:val="00380A81"/>
    <w:rsid w:val="00380B6D"/>
    <w:rsid w:val="00380C91"/>
    <w:rsid w:val="00381679"/>
    <w:rsid w:val="0038175F"/>
    <w:rsid w:val="0038183C"/>
    <w:rsid w:val="00381AF4"/>
    <w:rsid w:val="00382827"/>
    <w:rsid w:val="0038286F"/>
    <w:rsid w:val="003832B2"/>
    <w:rsid w:val="003834E8"/>
    <w:rsid w:val="00383FDB"/>
    <w:rsid w:val="003844C7"/>
    <w:rsid w:val="0038462E"/>
    <w:rsid w:val="003847E1"/>
    <w:rsid w:val="00384CB6"/>
    <w:rsid w:val="003858C0"/>
    <w:rsid w:val="00385DFC"/>
    <w:rsid w:val="00386322"/>
    <w:rsid w:val="0038633A"/>
    <w:rsid w:val="00386582"/>
    <w:rsid w:val="00386E6C"/>
    <w:rsid w:val="00387A92"/>
    <w:rsid w:val="00387AA8"/>
    <w:rsid w:val="00387F20"/>
    <w:rsid w:val="003906C7"/>
    <w:rsid w:val="00390C76"/>
    <w:rsid w:val="0039106F"/>
    <w:rsid w:val="00391091"/>
    <w:rsid w:val="003916D6"/>
    <w:rsid w:val="003918B0"/>
    <w:rsid w:val="00392125"/>
    <w:rsid w:val="0039286C"/>
    <w:rsid w:val="003936DC"/>
    <w:rsid w:val="00394ADA"/>
    <w:rsid w:val="003957D0"/>
    <w:rsid w:val="00395BA5"/>
    <w:rsid w:val="00395CCF"/>
    <w:rsid w:val="00395F3A"/>
    <w:rsid w:val="00396420"/>
    <w:rsid w:val="00396573"/>
    <w:rsid w:val="00396E66"/>
    <w:rsid w:val="00396F96"/>
    <w:rsid w:val="003974EE"/>
    <w:rsid w:val="003977B3"/>
    <w:rsid w:val="00397D3E"/>
    <w:rsid w:val="00397E4E"/>
    <w:rsid w:val="00397FD4"/>
    <w:rsid w:val="003A06BD"/>
    <w:rsid w:val="003A07D1"/>
    <w:rsid w:val="003A0B62"/>
    <w:rsid w:val="003A0C07"/>
    <w:rsid w:val="003A1DF4"/>
    <w:rsid w:val="003A2D60"/>
    <w:rsid w:val="003A30A3"/>
    <w:rsid w:val="003A31FF"/>
    <w:rsid w:val="003A39BD"/>
    <w:rsid w:val="003A431C"/>
    <w:rsid w:val="003A4EF7"/>
    <w:rsid w:val="003A52C1"/>
    <w:rsid w:val="003A5773"/>
    <w:rsid w:val="003A5BCC"/>
    <w:rsid w:val="003A6ABE"/>
    <w:rsid w:val="003A6B83"/>
    <w:rsid w:val="003A7A51"/>
    <w:rsid w:val="003B00EB"/>
    <w:rsid w:val="003B016E"/>
    <w:rsid w:val="003B0419"/>
    <w:rsid w:val="003B0AF2"/>
    <w:rsid w:val="003B0CB1"/>
    <w:rsid w:val="003B19A9"/>
    <w:rsid w:val="003B2581"/>
    <w:rsid w:val="003B2713"/>
    <w:rsid w:val="003B2734"/>
    <w:rsid w:val="003B2C8B"/>
    <w:rsid w:val="003B350D"/>
    <w:rsid w:val="003B3A59"/>
    <w:rsid w:val="003B4741"/>
    <w:rsid w:val="003B5502"/>
    <w:rsid w:val="003B596B"/>
    <w:rsid w:val="003B6744"/>
    <w:rsid w:val="003B6BBE"/>
    <w:rsid w:val="003B6C71"/>
    <w:rsid w:val="003B7007"/>
    <w:rsid w:val="003B71B7"/>
    <w:rsid w:val="003B75E0"/>
    <w:rsid w:val="003C1DA9"/>
    <w:rsid w:val="003C2102"/>
    <w:rsid w:val="003C21A2"/>
    <w:rsid w:val="003C22C9"/>
    <w:rsid w:val="003C2365"/>
    <w:rsid w:val="003C2410"/>
    <w:rsid w:val="003C24F5"/>
    <w:rsid w:val="003C25B6"/>
    <w:rsid w:val="003C2959"/>
    <w:rsid w:val="003C34B3"/>
    <w:rsid w:val="003C3711"/>
    <w:rsid w:val="003C39D5"/>
    <w:rsid w:val="003C440D"/>
    <w:rsid w:val="003C514B"/>
    <w:rsid w:val="003C5776"/>
    <w:rsid w:val="003C5E9C"/>
    <w:rsid w:val="003C65A5"/>
    <w:rsid w:val="003C6E8C"/>
    <w:rsid w:val="003C7AC2"/>
    <w:rsid w:val="003C7B9C"/>
    <w:rsid w:val="003D032E"/>
    <w:rsid w:val="003D04B7"/>
    <w:rsid w:val="003D05BB"/>
    <w:rsid w:val="003D0731"/>
    <w:rsid w:val="003D091A"/>
    <w:rsid w:val="003D0EC5"/>
    <w:rsid w:val="003D170B"/>
    <w:rsid w:val="003D1EE7"/>
    <w:rsid w:val="003D2AA8"/>
    <w:rsid w:val="003D2D6C"/>
    <w:rsid w:val="003D3BBE"/>
    <w:rsid w:val="003D4071"/>
    <w:rsid w:val="003D40E0"/>
    <w:rsid w:val="003D4325"/>
    <w:rsid w:val="003D581C"/>
    <w:rsid w:val="003D5C8E"/>
    <w:rsid w:val="003D6516"/>
    <w:rsid w:val="003D65FC"/>
    <w:rsid w:val="003D6897"/>
    <w:rsid w:val="003E135E"/>
    <w:rsid w:val="003E14DC"/>
    <w:rsid w:val="003E18EB"/>
    <w:rsid w:val="003E2128"/>
    <w:rsid w:val="003E21F6"/>
    <w:rsid w:val="003E2601"/>
    <w:rsid w:val="003E28BF"/>
    <w:rsid w:val="003E3573"/>
    <w:rsid w:val="003E3924"/>
    <w:rsid w:val="003E3A9B"/>
    <w:rsid w:val="003E3E8C"/>
    <w:rsid w:val="003E413F"/>
    <w:rsid w:val="003E4319"/>
    <w:rsid w:val="003E453A"/>
    <w:rsid w:val="003E4D2B"/>
    <w:rsid w:val="003E4FFD"/>
    <w:rsid w:val="003E56E0"/>
    <w:rsid w:val="003E58D4"/>
    <w:rsid w:val="003E6805"/>
    <w:rsid w:val="003E6874"/>
    <w:rsid w:val="003E6978"/>
    <w:rsid w:val="003E6F44"/>
    <w:rsid w:val="003E76DD"/>
    <w:rsid w:val="003E7935"/>
    <w:rsid w:val="003E7A12"/>
    <w:rsid w:val="003E7ADC"/>
    <w:rsid w:val="003F041B"/>
    <w:rsid w:val="003F052B"/>
    <w:rsid w:val="003F0BEC"/>
    <w:rsid w:val="003F1EFE"/>
    <w:rsid w:val="003F22B2"/>
    <w:rsid w:val="003F235F"/>
    <w:rsid w:val="003F2674"/>
    <w:rsid w:val="003F2F4D"/>
    <w:rsid w:val="003F35AC"/>
    <w:rsid w:val="003F3749"/>
    <w:rsid w:val="003F3E96"/>
    <w:rsid w:val="003F423E"/>
    <w:rsid w:val="003F482C"/>
    <w:rsid w:val="003F4964"/>
    <w:rsid w:val="003F4C40"/>
    <w:rsid w:val="003F4F3A"/>
    <w:rsid w:val="003F51C9"/>
    <w:rsid w:val="003F5248"/>
    <w:rsid w:val="003F535C"/>
    <w:rsid w:val="003F56C0"/>
    <w:rsid w:val="003F5BDF"/>
    <w:rsid w:val="003F5C85"/>
    <w:rsid w:val="003F66CA"/>
    <w:rsid w:val="003F66DA"/>
    <w:rsid w:val="003F6B21"/>
    <w:rsid w:val="003F6B5D"/>
    <w:rsid w:val="003F6E68"/>
    <w:rsid w:val="003F6F76"/>
    <w:rsid w:val="003F7752"/>
    <w:rsid w:val="003F77C8"/>
    <w:rsid w:val="003F7854"/>
    <w:rsid w:val="003F7A96"/>
    <w:rsid w:val="0040015D"/>
    <w:rsid w:val="00401AF0"/>
    <w:rsid w:val="00401CC3"/>
    <w:rsid w:val="00401E5B"/>
    <w:rsid w:val="00402370"/>
    <w:rsid w:val="004034E3"/>
    <w:rsid w:val="00403D02"/>
    <w:rsid w:val="00404857"/>
    <w:rsid w:val="00404BF5"/>
    <w:rsid w:val="00404EA4"/>
    <w:rsid w:val="00405611"/>
    <w:rsid w:val="00405757"/>
    <w:rsid w:val="004057D7"/>
    <w:rsid w:val="0040590A"/>
    <w:rsid w:val="00405D25"/>
    <w:rsid w:val="00405E5F"/>
    <w:rsid w:val="00406BDF"/>
    <w:rsid w:val="004077E1"/>
    <w:rsid w:val="00407B7D"/>
    <w:rsid w:val="00407D75"/>
    <w:rsid w:val="00407DF4"/>
    <w:rsid w:val="00407E4D"/>
    <w:rsid w:val="0041026D"/>
    <w:rsid w:val="004105ED"/>
    <w:rsid w:val="0041091E"/>
    <w:rsid w:val="004109FE"/>
    <w:rsid w:val="00410F8E"/>
    <w:rsid w:val="004110A6"/>
    <w:rsid w:val="004111CC"/>
    <w:rsid w:val="00411443"/>
    <w:rsid w:val="00411906"/>
    <w:rsid w:val="00411FCD"/>
    <w:rsid w:val="0041233D"/>
    <w:rsid w:val="004124EB"/>
    <w:rsid w:val="0041285B"/>
    <w:rsid w:val="00412D2D"/>
    <w:rsid w:val="00413068"/>
    <w:rsid w:val="0041393D"/>
    <w:rsid w:val="00413A54"/>
    <w:rsid w:val="00413A58"/>
    <w:rsid w:val="004143F7"/>
    <w:rsid w:val="00414657"/>
    <w:rsid w:val="00414EFF"/>
    <w:rsid w:val="004157A1"/>
    <w:rsid w:val="004159E8"/>
    <w:rsid w:val="00415DCD"/>
    <w:rsid w:val="0041614A"/>
    <w:rsid w:val="004164A0"/>
    <w:rsid w:val="004169B5"/>
    <w:rsid w:val="00416D20"/>
    <w:rsid w:val="00417A68"/>
    <w:rsid w:val="00420013"/>
    <w:rsid w:val="004200A5"/>
    <w:rsid w:val="0042176D"/>
    <w:rsid w:val="00422522"/>
    <w:rsid w:val="00422E51"/>
    <w:rsid w:val="00423026"/>
    <w:rsid w:val="00423472"/>
    <w:rsid w:val="004240C2"/>
    <w:rsid w:val="0042498F"/>
    <w:rsid w:val="00424ED5"/>
    <w:rsid w:val="00425350"/>
    <w:rsid w:val="004254D8"/>
    <w:rsid w:val="00425A94"/>
    <w:rsid w:val="004261C5"/>
    <w:rsid w:val="0042681B"/>
    <w:rsid w:val="004268CE"/>
    <w:rsid w:val="0042698F"/>
    <w:rsid w:val="00426FF7"/>
    <w:rsid w:val="00427AC6"/>
    <w:rsid w:val="0043036D"/>
    <w:rsid w:val="004306AD"/>
    <w:rsid w:val="00430B34"/>
    <w:rsid w:val="004314E1"/>
    <w:rsid w:val="004318F1"/>
    <w:rsid w:val="004319C7"/>
    <w:rsid w:val="00431DDF"/>
    <w:rsid w:val="00432024"/>
    <w:rsid w:val="00432233"/>
    <w:rsid w:val="0043263F"/>
    <w:rsid w:val="00432741"/>
    <w:rsid w:val="00432EDB"/>
    <w:rsid w:val="00433F79"/>
    <w:rsid w:val="0043476E"/>
    <w:rsid w:val="00434FC5"/>
    <w:rsid w:val="00435285"/>
    <w:rsid w:val="00435530"/>
    <w:rsid w:val="00435839"/>
    <w:rsid w:val="00435987"/>
    <w:rsid w:val="00435BC3"/>
    <w:rsid w:val="004366FC"/>
    <w:rsid w:val="004367BE"/>
    <w:rsid w:val="00436D05"/>
    <w:rsid w:val="00436E17"/>
    <w:rsid w:val="004370EC"/>
    <w:rsid w:val="0043766B"/>
    <w:rsid w:val="004376C4"/>
    <w:rsid w:val="00437E46"/>
    <w:rsid w:val="00437F07"/>
    <w:rsid w:val="00440029"/>
    <w:rsid w:val="004405BE"/>
    <w:rsid w:val="004406D9"/>
    <w:rsid w:val="0044086D"/>
    <w:rsid w:val="00440E45"/>
    <w:rsid w:val="00440E8C"/>
    <w:rsid w:val="00441286"/>
    <w:rsid w:val="0044176E"/>
    <w:rsid w:val="00441D8F"/>
    <w:rsid w:val="00442175"/>
    <w:rsid w:val="0044227B"/>
    <w:rsid w:val="0044312A"/>
    <w:rsid w:val="004431C2"/>
    <w:rsid w:val="00443917"/>
    <w:rsid w:val="00443E72"/>
    <w:rsid w:val="004443AC"/>
    <w:rsid w:val="004443C9"/>
    <w:rsid w:val="00444410"/>
    <w:rsid w:val="00444B2D"/>
    <w:rsid w:val="00444CB3"/>
    <w:rsid w:val="00445224"/>
    <w:rsid w:val="0044561F"/>
    <w:rsid w:val="004456A6"/>
    <w:rsid w:val="0044627A"/>
    <w:rsid w:val="00446477"/>
    <w:rsid w:val="00446961"/>
    <w:rsid w:val="0044723B"/>
    <w:rsid w:val="004501B0"/>
    <w:rsid w:val="0045028A"/>
    <w:rsid w:val="00450960"/>
    <w:rsid w:val="00450A9E"/>
    <w:rsid w:val="004511E1"/>
    <w:rsid w:val="00451235"/>
    <w:rsid w:val="00451293"/>
    <w:rsid w:val="004517F4"/>
    <w:rsid w:val="004517FC"/>
    <w:rsid w:val="0045188F"/>
    <w:rsid w:val="00451D6A"/>
    <w:rsid w:val="00451F23"/>
    <w:rsid w:val="00451F84"/>
    <w:rsid w:val="00452785"/>
    <w:rsid w:val="00452B7D"/>
    <w:rsid w:val="00452C1B"/>
    <w:rsid w:val="00452CAB"/>
    <w:rsid w:val="00452E11"/>
    <w:rsid w:val="0045396F"/>
    <w:rsid w:val="004539C0"/>
    <w:rsid w:val="004542BF"/>
    <w:rsid w:val="00454325"/>
    <w:rsid w:val="00454F3E"/>
    <w:rsid w:val="0045604A"/>
    <w:rsid w:val="00456361"/>
    <w:rsid w:val="00456492"/>
    <w:rsid w:val="00456C8E"/>
    <w:rsid w:val="004578B2"/>
    <w:rsid w:val="00457BD5"/>
    <w:rsid w:val="00457C0F"/>
    <w:rsid w:val="004604EA"/>
    <w:rsid w:val="004611A6"/>
    <w:rsid w:val="00461265"/>
    <w:rsid w:val="0046155A"/>
    <w:rsid w:val="00461E5C"/>
    <w:rsid w:val="004628B9"/>
    <w:rsid w:val="00462A4F"/>
    <w:rsid w:val="00463098"/>
    <w:rsid w:val="00463C7F"/>
    <w:rsid w:val="004650FE"/>
    <w:rsid w:val="004654D9"/>
    <w:rsid w:val="004655C3"/>
    <w:rsid w:val="00465F5F"/>
    <w:rsid w:val="00466859"/>
    <w:rsid w:val="00466EFF"/>
    <w:rsid w:val="004670FA"/>
    <w:rsid w:val="004706E4"/>
    <w:rsid w:val="0047084A"/>
    <w:rsid w:val="0047098E"/>
    <w:rsid w:val="00472466"/>
    <w:rsid w:val="00472D8D"/>
    <w:rsid w:val="00473559"/>
    <w:rsid w:val="00473913"/>
    <w:rsid w:val="00474119"/>
    <w:rsid w:val="00475423"/>
    <w:rsid w:val="00476482"/>
    <w:rsid w:val="004767AB"/>
    <w:rsid w:val="0047740D"/>
    <w:rsid w:val="00477564"/>
    <w:rsid w:val="004775F0"/>
    <w:rsid w:val="00480006"/>
    <w:rsid w:val="00480025"/>
    <w:rsid w:val="00480948"/>
    <w:rsid w:val="00480952"/>
    <w:rsid w:val="004816C4"/>
    <w:rsid w:val="00481F03"/>
    <w:rsid w:val="00482178"/>
    <w:rsid w:val="0048290D"/>
    <w:rsid w:val="00482CC8"/>
    <w:rsid w:val="0048330C"/>
    <w:rsid w:val="0048347E"/>
    <w:rsid w:val="004835D8"/>
    <w:rsid w:val="00483DA0"/>
    <w:rsid w:val="004840C4"/>
    <w:rsid w:val="0048449A"/>
    <w:rsid w:val="004845B1"/>
    <w:rsid w:val="00484A82"/>
    <w:rsid w:val="00485181"/>
    <w:rsid w:val="00485945"/>
    <w:rsid w:val="00485B31"/>
    <w:rsid w:val="00485DDD"/>
    <w:rsid w:val="00485EA2"/>
    <w:rsid w:val="004866CB"/>
    <w:rsid w:val="00486870"/>
    <w:rsid w:val="00490417"/>
    <w:rsid w:val="00490988"/>
    <w:rsid w:val="00490AA4"/>
    <w:rsid w:val="00491013"/>
    <w:rsid w:val="004910BE"/>
    <w:rsid w:val="004918AC"/>
    <w:rsid w:val="00491D97"/>
    <w:rsid w:val="00491F12"/>
    <w:rsid w:val="004929E4"/>
    <w:rsid w:val="00492E83"/>
    <w:rsid w:val="00492ECB"/>
    <w:rsid w:val="004934E4"/>
    <w:rsid w:val="004951B3"/>
    <w:rsid w:val="0049520D"/>
    <w:rsid w:val="00495E46"/>
    <w:rsid w:val="0049615F"/>
    <w:rsid w:val="004963D5"/>
    <w:rsid w:val="00496B17"/>
    <w:rsid w:val="004972BD"/>
    <w:rsid w:val="004972D2"/>
    <w:rsid w:val="004978A3"/>
    <w:rsid w:val="004A00AD"/>
    <w:rsid w:val="004A0173"/>
    <w:rsid w:val="004A034B"/>
    <w:rsid w:val="004A099A"/>
    <w:rsid w:val="004A0DE1"/>
    <w:rsid w:val="004A2392"/>
    <w:rsid w:val="004A289A"/>
    <w:rsid w:val="004A2B55"/>
    <w:rsid w:val="004A2C51"/>
    <w:rsid w:val="004A2F1F"/>
    <w:rsid w:val="004A38EE"/>
    <w:rsid w:val="004A3D39"/>
    <w:rsid w:val="004A3F9E"/>
    <w:rsid w:val="004A49E0"/>
    <w:rsid w:val="004A4A3F"/>
    <w:rsid w:val="004A6191"/>
    <w:rsid w:val="004A62AD"/>
    <w:rsid w:val="004A6337"/>
    <w:rsid w:val="004A67AF"/>
    <w:rsid w:val="004A6EE9"/>
    <w:rsid w:val="004A7648"/>
    <w:rsid w:val="004A7D69"/>
    <w:rsid w:val="004B0EE7"/>
    <w:rsid w:val="004B18EB"/>
    <w:rsid w:val="004B42A3"/>
    <w:rsid w:val="004B46D3"/>
    <w:rsid w:val="004B4763"/>
    <w:rsid w:val="004B49F7"/>
    <w:rsid w:val="004B4A48"/>
    <w:rsid w:val="004B4C79"/>
    <w:rsid w:val="004B4F96"/>
    <w:rsid w:val="004B533F"/>
    <w:rsid w:val="004B5696"/>
    <w:rsid w:val="004B5C4A"/>
    <w:rsid w:val="004B6DFA"/>
    <w:rsid w:val="004B7471"/>
    <w:rsid w:val="004B77D6"/>
    <w:rsid w:val="004B789E"/>
    <w:rsid w:val="004B7FE7"/>
    <w:rsid w:val="004C03E1"/>
    <w:rsid w:val="004C0AEB"/>
    <w:rsid w:val="004C0E7C"/>
    <w:rsid w:val="004C1980"/>
    <w:rsid w:val="004C1B37"/>
    <w:rsid w:val="004C2293"/>
    <w:rsid w:val="004C2355"/>
    <w:rsid w:val="004C2680"/>
    <w:rsid w:val="004C2704"/>
    <w:rsid w:val="004C2877"/>
    <w:rsid w:val="004C2973"/>
    <w:rsid w:val="004C2E04"/>
    <w:rsid w:val="004C2E64"/>
    <w:rsid w:val="004C37B7"/>
    <w:rsid w:val="004C3825"/>
    <w:rsid w:val="004C3BCA"/>
    <w:rsid w:val="004C3CCF"/>
    <w:rsid w:val="004C4724"/>
    <w:rsid w:val="004C47B8"/>
    <w:rsid w:val="004C4D57"/>
    <w:rsid w:val="004C53A6"/>
    <w:rsid w:val="004C53CC"/>
    <w:rsid w:val="004C5561"/>
    <w:rsid w:val="004C55FC"/>
    <w:rsid w:val="004C5BC5"/>
    <w:rsid w:val="004C7D77"/>
    <w:rsid w:val="004D0245"/>
    <w:rsid w:val="004D02D9"/>
    <w:rsid w:val="004D0526"/>
    <w:rsid w:val="004D0BEF"/>
    <w:rsid w:val="004D0CE4"/>
    <w:rsid w:val="004D12C8"/>
    <w:rsid w:val="004D15C6"/>
    <w:rsid w:val="004D20B4"/>
    <w:rsid w:val="004D3241"/>
    <w:rsid w:val="004D39C4"/>
    <w:rsid w:val="004D3DAF"/>
    <w:rsid w:val="004D3F65"/>
    <w:rsid w:val="004D4689"/>
    <w:rsid w:val="004D4B1D"/>
    <w:rsid w:val="004D4E59"/>
    <w:rsid w:val="004D526D"/>
    <w:rsid w:val="004D53BE"/>
    <w:rsid w:val="004D542E"/>
    <w:rsid w:val="004D5910"/>
    <w:rsid w:val="004D65A6"/>
    <w:rsid w:val="004D6FE4"/>
    <w:rsid w:val="004D705C"/>
    <w:rsid w:val="004E0DE8"/>
    <w:rsid w:val="004E0E78"/>
    <w:rsid w:val="004E12C4"/>
    <w:rsid w:val="004E1845"/>
    <w:rsid w:val="004E18A2"/>
    <w:rsid w:val="004E18E2"/>
    <w:rsid w:val="004E1CDC"/>
    <w:rsid w:val="004E1E43"/>
    <w:rsid w:val="004E1F1D"/>
    <w:rsid w:val="004E29DD"/>
    <w:rsid w:val="004E2A60"/>
    <w:rsid w:val="004E2E07"/>
    <w:rsid w:val="004E2F1E"/>
    <w:rsid w:val="004E2F80"/>
    <w:rsid w:val="004E309D"/>
    <w:rsid w:val="004E348A"/>
    <w:rsid w:val="004E39A0"/>
    <w:rsid w:val="004E3A8E"/>
    <w:rsid w:val="004E436A"/>
    <w:rsid w:val="004E4616"/>
    <w:rsid w:val="004E4EEE"/>
    <w:rsid w:val="004E5277"/>
    <w:rsid w:val="004E5612"/>
    <w:rsid w:val="004E56AA"/>
    <w:rsid w:val="004E6BF8"/>
    <w:rsid w:val="004E6CA2"/>
    <w:rsid w:val="004E6E33"/>
    <w:rsid w:val="004E6EBE"/>
    <w:rsid w:val="004E79CC"/>
    <w:rsid w:val="004F0013"/>
    <w:rsid w:val="004F03AC"/>
    <w:rsid w:val="004F0468"/>
    <w:rsid w:val="004F0631"/>
    <w:rsid w:val="004F172D"/>
    <w:rsid w:val="004F1EEB"/>
    <w:rsid w:val="004F20E3"/>
    <w:rsid w:val="004F2941"/>
    <w:rsid w:val="004F3893"/>
    <w:rsid w:val="004F39D6"/>
    <w:rsid w:val="004F3CAA"/>
    <w:rsid w:val="004F43C6"/>
    <w:rsid w:val="004F4AF0"/>
    <w:rsid w:val="004F4BC2"/>
    <w:rsid w:val="004F53EC"/>
    <w:rsid w:val="004F5501"/>
    <w:rsid w:val="004F56A3"/>
    <w:rsid w:val="004F606A"/>
    <w:rsid w:val="004F734D"/>
    <w:rsid w:val="00500016"/>
    <w:rsid w:val="005001AC"/>
    <w:rsid w:val="005012AD"/>
    <w:rsid w:val="005017D4"/>
    <w:rsid w:val="0050224A"/>
    <w:rsid w:val="00502517"/>
    <w:rsid w:val="00502876"/>
    <w:rsid w:val="00502C47"/>
    <w:rsid w:val="0050330A"/>
    <w:rsid w:val="00503854"/>
    <w:rsid w:val="00503E78"/>
    <w:rsid w:val="0050545F"/>
    <w:rsid w:val="005058E2"/>
    <w:rsid w:val="005060FA"/>
    <w:rsid w:val="00506FAD"/>
    <w:rsid w:val="0050706E"/>
    <w:rsid w:val="005071AE"/>
    <w:rsid w:val="0050738D"/>
    <w:rsid w:val="00507B39"/>
    <w:rsid w:val="0051077B"/>
    <w:rsid w:val="00510A68"/>
    <w:rsid w:val="00510CEA"/>
    <w:rsid w:val="005119B3"/>
    <w:rsid w:val="00511FCC"/>
    <w:rsid w:val="00512420"/>
    <w:rsid w:val="005124C5"/>
    <w:rsid w:val="00512B0B"/>
    <w:rsid w:val="005130B1"/>
    <w:rsid w:val="005131EA"/>
    <w:rsid w:val="005137CD"/>
    <w:rsid w:val="00513D67"/>
    <w:rsid w:val="005144CB"/>
    <w:rsid w:val="005147AD"/>
    <w:rsid w:val="00515170"/>
    <w:rsid w:val="00515F9C"/>
    <w:rsid w:val="005161AA"/>
    <w:rsid w:val="0051647E"/>
    <w:rsid w:val="00516845"/>
    <w:rsid w:val="00516A7F"/>
    <w:rsid w:val="00516E78"/>
    <w:rsid w:val="00517295"/>
    <w:rsid w:val="00517811"/>
    <w:rsid w:val="00517BD2"/>
    <w:rsid w:val="00520084"/>
    <w:rsid w:val="0052010E"/>
    <w:rsid w:val="005206A9"/>
    <w:rsid w:val="0052107F"/>
    <w:rsid w:val="00521B53"/>
    <w:rsid w:val="0052219B"/>
    <w:rsid w:val="0052225F"/>
    <w:rsid w:val="005229CE"/>
    <w:rsid w:val="00522CF1"/>
    <w:rsid w:val="00522F60"/>
    <w:rsid w:val="005234F9"/>
    <w:rsid w:val="00524841"/>
    <w:rsid w:val="00524A0B"/>
    <w:rsid w:val="00525265"/>
    <w:rsid w:val="00526D67"/>
    <w:rsid w:val="00526D80"/>
    <w:rsid w:val="00526FED"/>
    <w:rsid w:val="0052705A"/>
    <w:rsid w:val="005277AC"/>
    <w:rsid w:val="00527B5C"/>
    <w:rsid w:val="00527C17"/>
    <w:rsid w:val="00527EDA"/>
    <w:rsid w:val="005300C0"/>
    <w:rsid w:val="005300E5"/>
    <w:rsid w:val="0053031F"/>
    <w:rsid w:val="00530412"/>
    <w:rsid w:val="0053153B"/>
    <w:rsid w:val="00531BAC"/>
    <w:rsid w:val="00531D19"/>
    <w:rsid w:val="00532179"/>
    <w:rsid w:val="0053233A"/>
    <w:rsid w:val="00532F16"/>
    <w:rsid w:val="00533042"/>
    <w:rsid w:val="00533296"/>
    <w:rsid w:val="00533F37"/>
    <w:rsid w:val="00534230"/>
    <w:rsid w:val="00534777"/>
    <w:rsid w:val="00534948"/>
    <w:rsid w:val="00534FC6"/>
    <w:rsid w:val="00535435"/>
    <w:rsid w:val="005359A6"/>
    <w:rsid w:val="00535CD5"/>
    <w:rsid w:val="00535F93"/>
    <w:rsid w:val="00536A67"/>
    <w:rsid w:val="00537E33"/>
    <w:rsid w:val="00540201"/>
    <w:rsid w:val="005405C7"/>
    <w:rsid w:val="00540A44"/>
    <w:rsid w:val="00540B0D"/>
    <w:rsid w:val="0054127E"/>
    <w:rsid w:val="005415DC"/>
    <w:rsid w:val="00541D49"/>
    <w:rsid w:val="00541FB4"/>
    <w:rsid w:val="00543540"/>
    <w:rsid w:val="0054391D"/>
    <w:rsid w:val="00545029"/>
    <w:rsid w:val="00545643"/>
    <w:rsid w:val="00545FAB"/>
    <w:rsid w:val="005460C5"/>
    <w:rsid w:val="0054642F"/>
    <w:rsid w:val="005464C4"/>
    <w:rsid w:val="005466BE"/>
    <w:rsid w:val="00546761"/>
    <w:rsid w:val="0054686D"/>
    <w:rsid w:val="00546899"/>
    <w:rsid w:val="00546A04"/>
    <w:rsid w:val="00546A05"/>
    <w:rsid w:val="00546EA1"/>
    <w:rsid w:val="00546EB0"/>
    <w:rsid w:val="0054707C"/>
    <w:rsid w:val="00547ACB"/>
    <w:rsid w:val="00550595"/>
    <w:rsid w:val="005508FE"/>
    <w:rsid w:val="00550BE6"/>
    <w:rsid w:val="005511A3"/>
    <w:rsid w:val="0055161E"/>
    <w:rsid w:val="0055171D"/>
    <w:rsid w:val="00552842"/>
    <w:rsid w:val="00552BF6"/>
    <w:rsid w:val="00552D90"/>
    <w:rsid w:val="0055310D"/>
    <w:rsid w:val="00553859"/>
    <w:rsid w:val="00553878"/>
    <w:rsid w:val="00553C04"/>
    <w:rsid w:val="005541F8"/>
    <w:rsid w:val="00555570"/>
    <w:rsid w:val="00555F47"/>
    <w:rsid w:val="005561D2"/>
    <w:rsid w:val="00556BB8"/>
    <w:rsid w:val="00557523"/>
    <w:rsid w:val="00557CB1"/>
    <w:rsid w:val="00560404"/>
    <w:rsid w:val="005606BE"/>
    <w:rsid w:val="005610BA"/>
    <w:rsid w:val="0056184A"/>
    <w:rsid w:val="00561CEE"/>
    <w:rsid w:val="00562AA8"/>
    <w:rsid w:val="00563657"/>
    <w:rsid w:val="00563723"/>
    <w:rsid w:val="00563EF7"/>
    <w:rsid w:val="0056415B"/>
    <w:rsid w:val="00564249"/>
    <w:rsid w:val="00564A6C"/>
    <w:rsid w:val="00564AAB"/>
    <w:rsid w:val="00565856"/>
    <w:rsid w:val="00565CD2"/>
    <w:rsid w:val="005668B2"/>
    <w:rsid w:val="0056732E"/>
    <w:rsid w:val="00567860"/>
    <w:rsid w:val="00567D43"/>
    <w:rsid w:val="00570194"/>
    <w:rsid w:val="005701F8"/>
    <w:rsid w:val="00570A2B"/>
    <w:rsid w:val="005710FF"/>
    <w:rsid w:val="00572031"/>
    <w:rsid w:val="00572131"/>
    <w:rsid w:val="00572182"/>
    <w:rsid w:val="00572711"/>
    <w:rsid w:val="0057449A"/>
    <w:rsid w:val="005745DF"/>
    <w:rsid w:val="00574D94"/>
    <w:rsid w:val="00575FD0"/>
    <w:rsid w:val="005762C4"/>
    <w:rsid w:val="00576467"/>
    <w:rsid w:val="00577480"/>
    <w:rsid w:val="005774ED"/>
    <w:rsid w:val="00580BF4"/>
    <w:rsid w:val="00582569"/>
    <w:rsid w:val="00582920"/>
    <w:rsid w:val="00582999"/>
    <w:rsid w:val="00582E20"/>
    <w:rsid w:val="00582EE7"/>
    <w:rsid w:val="005836AB"/>
    <w:rsid w:val="00583CBD"/>
    <w:rsid w:val="00584215"/>
    <w:rsid w:val="005849F6"/>
    <w:rsid w:val="00584A2A"/>
    <w:rsid w:val="00585C2B"/>
    <w:rsid w:val="00586289"/>
    <w:rsid w:val="005866D0"/>
    <w:rsid w:val="00586990"/>
    <w:rsid w:val="00586D6E"/>
    <w:rsid w:val="005872D9"/>
    <w:rsid w:val="00587A81"/>
    <w:rsid w:val="00587B33"/>
    <w:rsid w:val="00590215"/>
    <w:rsid w:val="005902C9"/>
    <w:rsid w:val="005922D0"/>
    <w:rsid w:val="00592C58"/>
    <w:rsid w:val="0059300F"/>
    <w:rsid w:val="0059328E"/>
    <w:rsid w:val="00593AA2"/>
    <w:rsid w:val="00593B79"/>
    <w:rsid w:val="00594B57"/>
    <w:rsid w:val="00595081"/>
    <w:rsid w:val="005956E4"/>
    <w:rsid w:val="005957A1"/>
    <w:rsid w:val="00596687"/>
    <w:rsid w:val="00596878"/>
    <w:rsid w:val="00596FAA"/>
    <w:rsid w:val="00596FDA"/>
    <w:rsid w:val="00597500"/>
    <w:rsid w:val="00597513"/>
    <w:rsid w:val="005A080D"/>
    <w:rsid w:val="005A08FC"/>
    <w:rsid w:val="005A0EC2"/>
    <w:rsid w:val="005A0F8A"/>
    <w:rsid w:val="005A1665"/>
    <w:rsid w:val="005A1C63"/>
    <w:rsid w:val="005A1DA9"/>
    <w:rsid w:val="005A25C9"/>
    <w:rsid w:val="005A2C59"/>
    <w:rsid w:val="005A317D"/>
    <w:rsid w:val="005A3C20"/>
    <w:rsid w:val="005A3E0F"/>
    <w:rsid w:val="005A49DC"/>
    <w:rsid w:val="005A49ED"/>
    <w:rsid w:val="005A533E"/>
    <w:rsid w:val="005A535C"/>
    <w:rsid w:val="005A58B8"/>
    <w:rsid w:val="005A5DDC"/>
    <w:rsid w:val="005A607B"/>
    <w:rsid w:val="005A65AE"/>
    <w:rsid w:val="005A6E1D"/>
    <w:rsid w:val="005A7086"/>
    <w:rsid w:val="005A7549"/>
    <w:rsid w:val="005A7DAB"/>
    <w:rsid w:val="005B024D"/>
    <w:rsid w:val="005B047D"/>
    <w:rsid w:val="005B0D5A"/>
    <w:rsid w:val="005B180B"/>
    <w:rsid w:val="005B1887"/>
    <w:rsid w:val="005B1E52"/>
    <w:rsid w:val="005B2249"/>
    <w:rsid w:val="005B2940"/>
    <w:rsid w:val="005B2BC3"/>
    <w:rsid w:val="005B2E48"/>
    <w:rsid w:val="005B2F29"/>
    <w:rsid w:val="005B348C"/>
    <w:rsid w:val="005B4ED5"/>
    <w:rsid w:val="005B5211"/>
    <w:rsid w:val="005B5330"/>
    <w:rsid w:val="005B5A61"/>
    <w:rsid w:val="005B5C24"/>
    <w:rsid w:val="005B5DDD"/>
    <w:rsid w:val="005B642B"/>
    <w:rsid w:val="005B6B45"/>
    <w:rsid w:val="005B7656"/>
    <w:rsid w:val="005B7715"/>
    <w:rsid w:val="005C0816"/>
    <w:rsid w:val="005C0AF1"/>
    <w:rsid w:val="005C0CB7"/>
    <w:rsid w:val="005C12AE"/>
    <w:rsid w:val="005C1EAD"/>
    <w:rsid w:val="005C2858"/>
    <w:rsid w:val="005C2E27"/>
    <w:rsid w:val="005C3664"/>
    <w:rsid w:val="005C3929"/>
    <w:rsid w:val="005C3FF4"/>
    <w:rsid w:val="005C4BF9"/>
    <w:rsid w:val="005C4EB9"/>
    <w:rsid w:val="005C5A70"/>
    <w:rsid w:val="005C5DCF"/>
    <w:rsid w:val="005C60BF"/>
    <w:rsid w:val="005C6899"/>
    <w:rsid w:val="005C6DBA"/>
    <w:rsid w:val="005C70DD"/>
    <w:rsid w:val="005C72A9"/>
    <w:rsid w:val="005D0238"/>
    <w:rsid w:val="005D1534"/>
    <w:rsid w:val="005D182A"/>
    <w:rsid w:val="005D1BD5"/>
    <w:rsid w:val="005D23BE"/>
    <w:rsid w:val="005D2919"/>
    <w:rsid w:val="005D294C"/>
    <w:rsid w:val="005D2FC8"/>
    <w:rsid w:val="005D3664"/>
    <w:rsid w:val="005D3691"/>
    <w:rsid w:val="005D4225"/>
    <w:rsid w:val="005D43FD"/>
    <w:rsid w:val="005D4E27"/>
    <w:rsid w:val="005D6A26"/>
    <w:rsid w:val="005D6D63"/>
    <w:rsid w:val="005D6E1B"/>
    <w:rsid w:val="005D7048"/>
    <w:rsid w:val="005D7411"/>
    <w:rsid w:val="005D7701"/>
    <w:rsid w:val="005D7B4E"/>
    <w:rsid w:val="005E08C9"/>
    <w:rsid w:val="005E0A70"/>
    <w:rsid w:val="005E0CDA"/>
    <w:rsid w:val="005E1175"/>
    <w:rsid w:val="005E11F9"/>
    <w:rsid w:val="005E130F"/>
    <w:rsid w:val="005E1356"/>
    <w:rsid w:val="005E15D1"/>
    <w:rsid w:val="005E1FF6"/>
    <w:rsid w:val="005E263F"/>
    <w:rsid w:val="005E2C1C"/>
    <w:rsid w:val="005E377B"/>
    <w:rsid w:val="005E3872"/>
    <w:rsid w:val="005E3AE1"/>
    <w:rsid w:val="005E3DCB"/>
    <w:rsid w:val="005E3F2A"/>
    <w:rsid w:val="005E40F2"/>
    <w:rsid w:val="005E4260"/>
    <w:rsid w:val="005E55BD"/>
    <w:rsid w:val="005E56B9"/>
    <w:rsid w:val="005E6483"/>
    <w:rsid w:val="005E74C0"/>
    <w:rsid w:val="005E7AE2"/>
    <w:rsid w:val="005E7CBC"/>
    <w:rsid w:val="005F020A"/>
    <w:rsid w:val="005F03CC"/>
    <w:rsid w:val="005F0A59"/>
    <w:rsid w:val="005F0C25"/>
    <w:rsid w:val="005F0CF5"/>
    <w:rsid w:val="005F0F85"/>
    <w:rsid w:val="005F1D74"/>
    <w:rsid w:val="005F2027"/>
    <w:rsid w:val="005F215A"/>
    <w:rsid w:val="005F2AA6"/>
    <w:rsid w:val="005F3186"/>
    <w:rsid w:val="005F37D7"/>
    <w:rsid w:val="005F4681"/>
    <w:rsid w:val="005F4909"/>
    <w:rsid w:val="005F4EA8"/>
    <w:rsid w:val="005F5061"/>
    <w:rsid w:val="005F56BF"/>
    <w:rsid w:val="005F5B66"/>
    <w:rsid w:val="005F5BA1"/>
    <w:rsid w:val="005F5C47"/>
    <w:rsid w:val="005F6006"/>
    <w:rsid w:val="005F6165"/>
    <w:rsid w:val="005F6272"/>
    <w:rsid w:val="005F6739"/>
    <w:rsid w:val="005F67E3"/>
    <w:rsid w:val="005F68A7"/>
    <w:rsid w:val="005F6A79"/>
    <w:rsid w:val="005F76A6"/>
    <w:rsid w:val="005F7A56"/>
    <w:rsid w:val="005F7C70"/>
    <w:rsid w:val="005F7E9A"/>
    <w:rsid w:val="006004F9"/>
    <w:rsid w:val="0060161F"/>
    <w:rsid w:val="00601DE4"/>
    <w:rsid w:val="00603C01"/>
    <w:rsid w:val="00603E7E"/>
    <w:rsid w:val="00603F04"/>
    <w:rsid w:val="006041BF"/>
    <w:rsid w:val="00604450"/>
    <w:rsid w:val="00604CD8"/>
    <w:rsid w:val="00605374"/>
    <w:rsid w:val="00605389"/>
    <w:rsid w:val="00605B68"/>
    <w:rsid w:val="00606344"/>
    <w:rsid w:val="00606602"/>
    <w:rsid w:val="00606694"/>
    <w:rsid w:val="00606AF1"/>
    <w:rsid w:val="006071BA"/>
    <w:rsid w:val="00607933"/>
    <w:rsid w:val="00610AD1"/>
    <w:rsid w:val="00610C30"/>
    <w:rsid w:val="00610E92"/>
    <w:rsid w:val="0061173A"/>
    <w:rsid w:val="00611859"/>
    <w:rsid w:val="00611D8E"/>
    <w:rsid w:val="006120B0"/>
    <w:rsid w:val="00612A6C"/>
    <w:rsid w:val="00612FD2"/>
    <w:rsid w:val="006135FE"/>
    <w:rsid w:val="00613780"/>
    <w:rsid w:val="00613DD9"/>
    <w:rsid w:val="00614258"/>
    <w:rsid w:val="006145BF"/>
    <w:rsid w:val="0061470A"/>
    <w:rsid w:val="00614823"/>
    <w:rsid w:val="00615579"/>
    <w:rsid w:val="006159FC"/>
    <w:rsid w:val="00615E55"/>
    <w:rsid w:val="006165CA"/>
    <w:rsid w:val="00616DC1"/>
    <w:rsid w:val="006173C7"/>
    <w:rsid w:val="00620125"/>
    <w:rsid w:val="006206BD"/>
    <w:rsid w:val="00620C08"/>
    <w:rsid w:val="0062163C"/>
    <w:rsid w:val="00621BBB"/>
    <w:rsid w:val="00621D65"/>
    <w:rsid w:val="00623393"/>
    <w:rsid w:val="00623871"/>
    <w:rsid w:val="00623CBC"/>
    <w:rsid w:val="00623E61"/>
    <w:rsid w:val="00624529"/>
    <w:rsid w:val="00624613"/>
    <w:rsid w:val="00624784"/>
    <w:rsid w:val="00624A83"/>
    <w:rsid w:val="00625855"/>
    <w:rsid w:val="006258B8"/>
    <w:rsid w:val="00625E83"/>
    <w:rsid w:val="00626963"/>
    <w:rsid w:val="00626EE6"/>
    <w:rsid w:val="00626F8B"/>
    <w:rsid w:val="00627359"/>
    <w:rsid w:val="0062768A"/>
    <w:rsid w:val="00627D3D"/>
    <w:rsid w:val="00627EE8"/>
    <w:rsid w:val="006303DF"/>
    <w:rsid w:val="006313F8"/>
    <w:rsid w:val="006314B5"/>
    <w:rsid w:val="0063155A"/>
    <w:rsid w:val="00631775"/>
    <w:rsid w:val="00631ACD"/>
    <w:rsid w:val="00631E56"/>
    <w:rsid w:val="006337CD"/>
    <w:rsid w:val="00633853"/>
    <w:rsid w:val="00634106"/>
    <w:rsid w:val="00634278"/>
    <w:rsid w:val="00634F4E"/>
    <w:rsid w:val="00635046"/>
    <w:rsid w:val="006351C1"/>
    <w:rsid w:val="00635982"/>
    <w:rsid w:val="0063632B"/>
    <w:rsid w:val="00636BE9"/>
    <w:rsid w:val="00636E1D"/>
    <w:rsid w:val="0063710D"/>
    <w:rsid w:val="00637275"/>
    <w:rsid w:val="006378F6"/>
    <w:rsid w:val="00637BDF"/>
    <w:rsid w:val="00637E6B"/>
    <w:rsid w:val="00637FB9"/>
    <w:rsid w:val="00640076"/>
    <w:rsid w:val="00640527"/>
    <w:rsid w:val="00640AC1"/>
    <w:rsid w:val="00640E12"/>
    <w:rsid w:val="006410C3"/>
    <w:rsid w:val="006414C1"/>
    <w:rsid w:val="00641769"/>
    <w:rsid w:val="00641EBC"/>
    <w:rsid w:val="00642C5D"/>
    <w:rsid w:val="00643546"/>
    <w:rsid w:val="006435BD"/>
    <w:rsid w:val="00643635"/>
    <w:rsid w:val="0064366C"/>
    <w:rsid w:val="0064391E"/>
    <w:rsid w:val="00643B1B"/>
    <w:rsid w:val="00643F0C"/>
    <w:rsid w:val="00644827"/>
    <w:rsid w:val="006449D7"/>
    <w:rsid w:val="006460A4"/>
    <w:rsid w:val="00646C5C"/>
    <w:rsid w:val="00647177"/>
    <w:rsid w:val="00647F99"/>
    <w:rsid w:val="0065046F"/>
    <w:rsid w:val="006505A9"/>
    <w:rsid w:val="006515D8"/>
    <w:rsid w:val="00652068"/>
    <w:rsid w:val="0065267B"/>
    <w:rsid w:val="00652A90"/>
    <w:rsid w:val="00652BC0"/>
    <w:rsid w:val="006531AA"/>
    <w:rsid w:val="006531F0"/>
    <w:rsid w:val="00654011"/>
    <w:rsid w:val="0065441E"/>
    <w:rsid w:val="00654E0E"/>
    <w:rsid w:val="0065519F"/>
    <w:rsid w:val="006555C7"/>
    <w:rsid w:val="00655E3E"/>
    <w:rsid w:val="0065693F"/>
    <w:rsid w:val="00656BBC"/>
    <w:rsid w:val="0066100D"/>
    <w:rsid w:val="0066145D"/>
    <w:rsid w:val="00661B57"/>
    <w:rsid w:val="00662397"/>
    <w:rsid w:val="006637AE"/>
    <w:rsid w:val="00664500"/>
    <w:rsid w:val="00664516"/>
    <w:rsid w:val="0066451E"/>
    <w:rsid w:val="00664997"/>
    <w:rsid w:val="00664EE5"/>
    <w:rsid w:val="0066514C"/>
    <w:rsid w:val="00665DD7"/>
    <w:rsid w:val="00666095"/>
    <w:rsid w:val="00666A09"/>
    <w:rsid w:val="00667354"/>
    <w:rsid w:val="00667BFA"/>
    <w:rsid w:val="0067023F"/>
    <w:rsid w:val="0067176F"/>
    <w:rsid w:val="0067300C"/>
    <w:rsid w:val="0067407F"/>
    <w:rsid w:val="00674BFA"/>
    <w:rsid w:val="00675E0A"/>
    <w:rsid w:val="006768BC"/>
    <w:rsid w:val="00676B9B"/>
    <w:rsid w:val="00676CB4"/>
    <w:rsid w:val="00677262"/>
    <w:rsid w:val="00677E88"/>
    <w:rsid w:val="00677FC2"/>
    <w:rsid w:val="00681E54"/>
    <w:rsid w:val="0068203D"/>
    <w:rsid w:val="00682C77"/>
    <w:rsid w:val="00683095"/>
    <w:rsid w:val="00683538"/>
    <w:rsid w:val="006836E3"/>
    <w:rsid w:val="00683745"/>
    <w:rsid w:val="00683930"/>
    <w:rsid w:val="00683F47"/>
    <w:rsid w:val="006846D0"/>
    <w:rsid w:val="00684732"/>
    <w:rsid w:val="00684E90"/>
    <w:rsid w:val="00685032"/>
    <w:rsid w:val="0068521A"/>
    <w:rsid w:val="00685DFC"/>
    <w:rsid w:val="00686A0C"/>
    <w:rsid w:val="0068702A"/>
    <w:rsid w:val="00687203"/>
    <w:rsid w:val="006878AF"/>
    <w:rsid w:val="0068796C"/>
    <w:rsid w:val="0069001A"/>
    <w:rsid w:val="006908FC"/>
    <w:rsid w:val="00691B70"/>
    <w:rsid w:val="00691E6E"/>
    <w:rsid w:val="006927F7"/>
    <w:rsid w:val="00692869"/>
    <w:rsid w:val="0069315E"/>
    <w:rsid w:val="00693935"/>
    <w:rsid w:val="00693CD2"/>
    <w:rsid w:val="006940C3"/>
    <w:rsid w:val="00694423"/>
    <w:rsid w:val="006947D9"/>
    <w:rsid w:val="006948A3"/>
    <w:rsid w:val="00694C8D"/>
    <w:rsid w:val="00695015"/>
    <w:rsid w:val="0069505D"/>
    <w:rsid w:val="006950E3"/>
    <w:rsid w:val="00695705"/>
    <w:rsid w:val="006959C9"/>
    <w:rsid w:val="00695F42"/>
    <w:rsid w:val="00695FB5"/>
    <w:rsid w:val="0069672B"/>
    <w:rsid w:val="00696795"/>
    <w:rsid w:val="00697362"/>
    <w:rsid w:val="006975A6"/>
    <w:rsid w:val="006A00D1"/>
    <w:rsid w:val="006A1030"/>
    <w:rsid w:val="006A152B"/>
    <w:rsid w:val="006A17B1"/>
    <w:rsid w:val="006A2F6F"/>
    <w:rsid w:val="006A34FF"/>
    <w:rsid w:val="006A393D"/>
    <w:rsid w:val="006A3AC9"/>
    <w:rsid w:val="006A3DBA"/>
    <w:rsid w:val="006A512B"/>
    <w:rsid w:val="006A5602"/>
    <w:rsid w:val="006A5B93"/>
    <w:rsid w:val="006A61BF"/>
    <w:rsid w:val="006A66E9"/>
    <w:rsid w:val="006A671A"/>
    <w:rsid w:val="006A68DE"/>
    <w:rsid w:val="006A7901"/>
    <w:rsid w:val="006B04D1"/>
    <w:rsid w:val="006B1198"/>
    <w:rsid w:val="006B15B6"/>
    <w:rsid w:val="006B2301"/>
    <w:rsid w:val="006B2418"/>
    <w:rsid w:val="006B28F8"/>
    <w:rsid w:val="006B341D"/>
    <w:rsid w:val="006B352A"/>
    <w:rsid w:val="006B3964"/>
    <w:rsid w:val="006B4463"/>
    <w:rsid w:val="006B483F"/>
    <w:rsid w:val="006B4AA2"/>
    <w:rsid w:val="006B4BA6"/>
    <w:rsid w:val="006B4E7B"/>
    <w:rsid w:val="006B599F"/>
    <w:rsid w:val="006B6281"/>
    <w:rsid w:val="006B6622"/>
    <w:rsid w:val="006B68A6"/>
    <w:rsid w:val="006B6A81"/>
    <w:rsid w:val="006B7B6A"/>
    <w:rsid w:val="006B7E81"/>
    <w:rsid w:val="006C03B1"/>
    <w:rsid w:val="006C0815"/>
    <w:rsid w:val="006C1DF7"/>
    <w:rsid w:val="006C1F64"/>
    <w:rsid w:val="006C2C7F"/>
    <w:rsid w:val="006C2D2E"/>
    <w:rsid w:val="006C2DD6"/>
    <w:rsid w:val="006C2F64"/>
    <w:rsid w:val="006C37D2"/>
    <w:rsid w:val="006C3F2A"/>
    <w:rsid w:val="006C49D9"/>
    <w:rsid w:val="006C4ABA"/>
    <w:rsid w:val="006C516F"/>
    <w:rsid w:val="006C581D"/>
    <w:rsid w:val="006C595F"/>
    <w:rsid w:val="006C6012"/>
    <w:rsid w:val="006C6214"/>
    <w:rsid w:val="006C636C"/>
    <w:rsid w:val="006C68EA"/>
    <w:rsid w:val="006C6A97"/>
    <w:rsid w:val="006C6D9A"/>
    <w:rsid w:val="006C79EB"/>
    <w:rsid w:val="006C7C0A"/>
    <w:rsid w:val="006C7DF5"/>
    <w:rsid w:val="006D021A"/>
    <w:rsid w:val="006D047F"/>
    <w:rsid w:val="006D0834"/>
    <w:rsid w:val="006D0A4B"/>
    <w:rsid w:val="006D0F29"/>
    <w:rsid w:val="006D1597"/>
    <w:rsid w:val="006D16F8"/>
    <w:rsid w:val="006D271A"/>
    <w:rsid w:val="006D2A53"/>
    <w:rsid w:val="006D3BDC"/>
    <w:rsid w:val="006D3E50"/>
    <w:rsid w:val="006D4323"/>
    <w:rsid w:val="006D5000"/>
    <w:rsid w:val="006D5FCE"/>
    <w:rsid w:val="006D6D45"/>
    <w:rsid w:val="006D7400"/>
    <w:rsid w:val="006E09D3"/>
    <w:rsid w:val="006E0ECE"/>
    <w:rsid w:val="006E0FA6"/>
    <w:rsid w:val="006E1296"/>
    <w:rsid w:val="006E1406"/>
    <w:rsid w:val="006E140F"/>
    <w:rsid w:val="006E15C0"/>
    <w:rsid w:val="006E217A"/>
    <w:rsid w:val="006E3657"/>
    <w:rsid w:val="006E3BCF"/>
    <w:rsid w:val="006E3BE0"/>
    <w:rsid w:val="006E4231"/>
    <w:rsid w:val="006E431D"/>
    <w:rsid w:val="006E4421"/>
    <w:rsid w:val="006E555D"/>
    <w:rsid w:val="006E63E1"/>
    <w:rsid w:val="006E6959"/>
    <w:rsid w:val="006E69DB"/>
    <w:rsid w:val="006E6A7C"/>
    <w:rsid w:val="006E75EE"/>
    <w:rsid w:val="006F0A3F"/>
    <w:rsid w:val="006F17FC"/>
    <w:rsid w:val="006F1F69"/>
    <w:rsid w:val="006F231A"/>
    <w:rsid w:val="006F23E0"/>
    <w:rsid w:val="006F352A"/>
    <w:rsid w:val="006F3B50"/>
    <w:rsid w:val="006F43AF"/>
    <w:rsid w:val="006F440F"/>
    <w:rsid w:val="006F45B0"/>
    <w:rsid w:val="006F4793"/>
    <w:rsid w:val="006F4F7A"/>
    <w:rsid w:val="006F5006"/>
    <w:rsid w:val="006F5DD1"/>
    <w:rsid w:val="006F5E2F"/>
    <w:rsid w:val="006F630D"/>
    <w:rsid w:val="006F7633"/>
    <w:rsid w:val="006F7679"/>
    <w:rsid w:val="006F7903"/>
    <w:rsid w:val="006F7A55"/>
    <w:rsid w:val="006F7D59"/>
    <w:rsid w:val="0070124B"/>
    <w:rsid w:val="00701491"/>
    <w:rsid w:val="007015CC"/>
    <w:rsid w:val="00701749"/>
    <w:rsid w:val="007019B8"/>
    <w:rsid w:val="007020E4"/>
    <w:rsid w:val="0070273B"/>
    <w:rsid w:val="00702A0C"/>
    <w:rsid w:val="00703228"/>
    <w:rsid w:val="00704178"/>
    <w:rsid w:val="007043EF"/>
    <w:rsid w:val="0070447F"/>
    <w:rsid w:val="00705B10"/>
    <w:rsid w:val="00706466"/>
    <w:rsid w:val="0070696D"/>
    <w:rsid w:val="00706B9F"/>
    <w:rsid w:val="00706BF1"/>
    <w:rsid w:val="00706F56"/>
    <w:rsid w:val="00710535"/>
    <w:rsid w:val="00710AA7"/>
    <w:rsid w:val="0071124C"/>
    <w:rsid w:val="0071221A"/>
    <w:rsid w:val="007122B6"/>
    <w:rsid w:val="00712F80"/>
    <w:rsid w:val="00713096"/>
    <w:rsid w:val="00713CF1"/>
    <w:rsid w:val="00713E94"/>
    <w:rsid w:val="007141C1"/>
    <w:rsid w:val="00714343"/>
    <w:rsid w:val="007146EB"/>
    <w:rsid w:val="007149AB"/>
    <w:rsid w:val="0071543B"/>
    <w:rsid w:val="00715A08"/>
    <w:rsid w:val="0071610A"/>
    <w:rsid w:val="0071645D"/>
    <w:rsid w:val="00716875"/>
    <w:rsid w:val="00716AB7"/>
    <w:rsid w:val="00717733"/>
    <w:rsid w:val="00717812"/>
    <w:rsid w:val="00717938"/>
    <w:rsid w:val="00717A28"/>
    <w:rsid w:val="00720203"/>
    <w:rsid w:val="0072059B"/>
    <w:rsid w:val="00720743"/>
    <w:rsid w:val="0072076E"/>
    <w:rsid w:val="0072090F"/>
    <w:rsid w:val="00721349"/>
    <w:rsid w:val="007229E6"/>
    <w:rsid w:val="00722B00"/>
    <w:rsid w:val="00723559"/>
    <w:rsid w:val="00723713"/>
    <w:rsid w:val="00723872"/>
    <w:rsid w:val="0072399B"/>
    <w:rsid w:val="00724301"/>
    <w:rsid w:val="007244F0"/>
    <w:rsid w:val="007245C1"/>
    <w:rsid w:val="007254E8"/>
    <w:rsid w:val="007257DF"/>
    <w:rsid w:val="00725AD1"/>
    <w:rsid w:val="00727421"/>
    <w:rsid w:val="0073025B"/>
    <w:rsid w:val="0073027C"/>
    <w:rsid w:val="007315DB"/>
    <w:rsid w:val="00731DBF"/>
    <w:rsid w:val="00732296"/>
    <w:rsid w:val="00732781"/>
    <w:rsid w:val="00732FF3"/>
    <w:rsid w:val="00733221"/>
    <w:rsid w:val="00733899"/>
    <w:rsid w:val="00733CB0"/>
    <w:rsid w:val="0073430E"/>
    <w:rsid w:val="00734981"/>
    <w:rsid w:val="00735392"/>
    <w:rsid w:val="007357EA"/>
    <w:rsid w:val="00735BA5"/>
    <w:rsid w:val="007361BD"/>
    <w:rsid w:val="0073676E"/>
    <w:rsid w:val="007367C8"/>
    <w:rsid w:val="007369E9"/>
    <w:rsid w:val="00737BCF"/>
    <w:rsid w:val="007405C0"/>
    <w:rsid w:val="007414F6"/>
    <w:rsid w:val="007416F5"/>
    <w:rsid w:val="00741A60"/>
    <w:rsid w:val="00742411"/>
    <w:rsid w:val="00742FB6"/>
    <w:rsid w:val="0074309F"/>
    <w:rsid w:val="007434CD"/>
    <w:rsid w:val="00743734"/>
    <w:rsid w:val="00743AC2"/>
    <w:rsid w:val="00744167"/>
    <w:rsid w:val="00744256"/>
    <w:rsid w:val="00744F0B"/>
    <w:rsid w:val="0074512C"/>
    <w:rsid w:val="007451FC"/>
    <w:rsid w:val="0074537A"/>
    <w:rsid w:val="00745EEE"/>
    <w:rsid w:val="007462CE"/>
    <w:rsid w:val="00746320"/>
    <w:rsid w:val="007466AB"/>
    <w:rsid w:val="00746B75"/>
    <w:rsid w:val="00746CA3"/>
    <w:rsid w:val="00746FB6"/>
    <w:rsid w:val="0074742D"/>
    <w:rsid w:val="00747C96"/>
    <w:rsid w:val="00747DE3"/>
    <w:rsid w:val="00747E54"/>
    <w:rsid w:val="00747FA5"/>
    <w:rsid w:val="00750352"/>
    <w:rsid w:val="007504FF"/>
    <w:rsid w:val="0075060C"/>
    <w:rsid w:val="00750CEE"/>
    <w:rsid w:val="00750D4D"/>
    <w:rsid w:val="00750E81"/>
    <w:rsid w:val="00750E82"/>
    <w:rsid w:val="007511F8"/>
    <w:rsid w:val="0075122A"/>
    <w:rsid w:val="00751403"/>
    <w:rsid w:val="00751AD0"/>
    <w:rsid w:val="00751B01"/>
    <w:rsid w:val="00752349"/>
    <w:rsid w:val="00752417"/>
    <w:rsid w:val="0075255C"/>
    <w:rsid w:val="007533AF"/>
    <w:rsid w:val="007538D7"/>
    <w:rsid w:val="00753A52"/>
    <w:rsid w:val="00753D55"/>
    <w:rsid w:val="0075444F"/>
    <w:rsid w:val="0075482B"/>
    <w:rsid w:val="00754F56"/>
    <w:rsid w:val="00755103"/>
    <w:rsid w:val="007554A3"/>
    <w:rsid w:val="0075588C"/>
    <w:rsid w:val="0075601D"/>
    <w:rsid w:val="00756293"/>
    <w:rsid w:val="007563AD"/>
    <w:rsid w:val="007569A6"/>
    <w:rsid w:val="00756EDA"/>
    <w:rsid w:val="007574C5"/>
    <w:rsid w:val="0075750C"/>
    <w:rsid w:val="00757A36"/>
    <w:rsid w:val="00757FBD"/>
    <w:rsid w:val="00760362"/>
    <w:rsid w:val="00760BF1"/>
    <w:rsid w:val="00760E30"/>
    <w:rsid w:val="00760E41"/>
    <w:rsid w:val="00761A10"/>
    <w:rsid w:val="00761A95"/>
    <w:rsid w:val="007621D9"/>
    <w:rsid w:val="00763AF7"/>
    <w:rsid w:val="00763C53"/>
    <w:rsid w:val="00763E2E"/>
    <w:rsid w:val="00763F36"/>
    <w:rsid w:val="0076465A"/>
    <w:rsid w:val="00764B11"/>
    <w:rsid w:val="00764DBF"/>
    <w:rsid w:val="007651A2"/>
    <w:rsid w:val="00765A92"/>
    <w:rsid w:val="007664BB"/>
    <w:rsid w:val="007668A8"/>
    <w:rsid w:val="007675EB"/>
    <w:rsid w:val="00767754"/>
    <w:rsid w:val="007677D0"/>
    <w:rsid w:val="00767A31"/>
    <w:rsid w:val="007708AE"/>
    <w:rsid w:val="0077117F"/>
    <w:rsid w:val="00771209"/>
    <w:rsid w:val="007715B1"/>
    <w:rsid w:val="00771B62"/>
    <w:rsid w:val="00771D05"/>
    <w:rsid w:val="00772159"/>
    <w:rsid w:val="007731C2"/>
    <w:rsid w:val="0077338C"/>
    <w:rsid w:val="00773583"/>
    <w:rsid w:val="00773A34"/>
    <w:rsid w:val="00773C46"/>
    <w:rsid w:val="00774766"/>
    <w:rsid w:val="00774898"/>
    <w:rsid w:val="00774E33"/>
    <w:rsid w:val="00775134"/>
    <w:rsid w:val="007754FE"/>
    <w:rsid w:val="00775DC5"/>
    <w:rsid w:val="00775DD8"/>
    <w:rsid w:val="00775F15"/>
    <w:rsid w:val="007764A2"/>
    <w:rsid w:val="00776694"/>
    <w:rsid w:val="007767DD"/>
    <w:rsid w:val="00776B7B"/>
    <w:rsid w:val="00776FA8"/>
    <w:rsid w:val="00777301"/>
    <w:rsid w:val="00777C6A"/>
    <w:rsid w:val="007807B4"/>
    <w:rsid w:val="0078122E"/>
    <w:rsid w:val="00782445"/>
    <w:rsid w:val="007828CD"/>
    <w:rsid w:val="00784D2F"/>
    <w:rsid w:val="00784D42"/>
    <w:rsid w:val="00785983"/>
    <w:rsid w:val="0078696E"/>
    <w:rsid w:val="00786A41"/>
    <w:rsid w:val="00786D64"/>
    <w:rsid w:val="0078723A"/>
    <w:rsid w:val="00787947"/>
    <w:rsid w:val="00787DE1"/>
    <w:rsid w:val="00787ED1"/>
    <w:rsid w:val="00787FF6"/>
    <w:rsid w:val="00790138"/>
    <w:rsid w:val="007901CD"/>
    <w:rsid w:val="007905D5"/>
    <w:rsid w:val="00790B61"/>
    <w:rsid w:val="00790E75"/>
    <w:rsid w:val="0079191B"/>
    <w:rsid w:val="0079241E"/>
    <w:rsid w:val="00792682"/>
    <w:rsid w:val="00792FD1"/>
    <w:rsid w:val="0079363B"/>
    <w:rsid w:val="00793C98"/>
    <w:rsid w:val="00794C7C"/>
    <w:rsid w:val="007950C5"/>
    <w:rsid w:val="00795942"/>
    <w:rsid w:val="007959ED"/>
    <w:rsid w:val="00795F46"/>
    <w:rsid w:val="00796288"/>
    <w:rsid w:val="0079635D"/>
    <w:rsid w:val="007966F4"/>
    <w:rsid w:val="00796E8C"/>
    <w:rsid w:val="0079721B"/>
    <w:rsid w:val="007975AD"/>
    <w:rsid w:val="00797780"/>
    <w:rsid w:val="00797B83"/>
    <w:rsid w:val="007A01EE"/>
    <w:rsid w:val="007A0F53"/>
    <w:rsid w:val="007A1CC1"/>
    <w:rsid w:val="007A2165"/>
    <w:rsid w:val="007A281D"/>
    <w:rsid w:val="007A293A"/>
    <w:rsid w:val="007A309D"/>
    <w:rsid w:val="007A467B"/>
    <w:rsid w:val="007A4921"/>
    <w:rsid w:val="007A4B5A"/>
    <w:rsid w:val="007A4D08"/>
    <w:rsid w:val="007A501E"/>
    <w:rsid w:val="007A54A2"/>
    <w:rsid w:val="007A56B3"/>
    <w:rsid w:val="007A5AEA"/>
    <w:rsid w:val="007A5CEF"/>
    <w:rsid w:val="007A64CF"/>
    <w:rsid w:val="007A6C31"/>
    <w:rsid w:val="007A6CA3"/>
    <w:rsid w:val="007A6F29"/>
    <w:rsid w:val="007A7669"/>
    <w:rsid w:val="007A7762"/>
    <w:rsid w:val="007A7BF3"/>
    <w:rsid w:val="007A7EC9"/>
    <w:rsid w:val="007A7ECC"/>
    <w:rsid w:val="007B07BE"/>
    <w:rsid w:val="007B07D5"/>
    <w:rsid w:val="007B0893"/>
    <w:rsid w:val="007B0D61"/>
    <w:rsid w:val="007B1C57"/>
    <w:rsid w:val="007B2C83"/>
    <w:rsid w:val="007B2C85"/>
    <w:rsid w:val="007B2DED"/>
    <w:rsid w:val="007B3BB0"/>
    <w:rsid w:val="007B3D07"/>
    <w:rsid w:val="007B4586"/>
    <w:rsid w:val="007B4CB9"/>
    <w:rsid w:val="007B4F5F"/>
    <w:rsid w:val="007B55B1"/>
    <w:rsid w:val="007B5E7A"/>
    <w:rsid w:val="007B6DD8"/>
    <w:rsid w:val="007B7183"/>
    <w:rsid w:val="007B7AB0"/>
    <w:rsid w:val="007B7AD9"/>
    <w:rsid w:val="007B7B1B"/>
    <w:rsid w:val="007B7D00"/>
    <w:rsid w:val="007C01FE"/>
    <w:rsid w:val="007C02D2"/>
    <w:rsid w:val="007C06CA"/>
    <w:rsid w:val="007C0F02"/>
    <w:rsid w:val="007C1A05"/>
    <w:rsid w:val="007C21EE"/>
    <w:rsid w:val="007C3205"/>
    <w:rsid w:val="007C37D4"/>
    <w:rsid w:val="007C3D51"/>
    <w:rsid w:val="007C48E8"/>
    <w:rsid w:val="007C4A41"/>
    <w:rsid w:val="007C4C60"/>
    <w:rsid w:val="007C4D0A"/>
    <w:rsid w:val="007C52AF"/>
    <w:rsid w:val="007C5AE4"/>
    <w:rsid w:val="007C6C49"/>
    <w:rsid w:val="007C6FF5"/>
    <w:rsid w:val="007C79C8"/>
    <w:rsid w:val="007C7B08"/>
    <w:rsid w:val="007C7C4B"/>
    <w:rsid w:val="007C7DB2"/>
    <w:rsid w:val="007C7E77"/>
    <w:rsid w:val="007D0C9E"/>
    <w:rsid w:val="007D1319"/>
    <w:rsid w:val="007D15D1"/>
    <w:rsid w:val="007D18B9"/>
    <w:rsid w:val="007D1B4C"/>
    <w:rsid w:val="007D2A2F"/>
    <w:rsid w:val="007D2AAB"/>
    <w:rsid w:val="007D2DEA"/>
    <w:rsid w:val="007D3094"/>
    <w:rsid w:val="007D34C6"/>
    <w:rsid w:val="007D3681"/>
    <w:rsid w:val="007D41BB"/>
    <w:rsid w:val="007D50BC"/>
    <w:rsid w:val="007D5307"/>
    <w:rsid w:val="007D611A"/>
    <w:rsid w:val="007D6E36"/>
    <w:rsid w:val="007D7192"/>
    <w:rsid w:val="007D7273"/>
    <w:rsid w:val="007D75C4"/>
    <w:rsid w:val="007D7849"/>
    <w:rsid w:val="007D7F3E"/>
    <w:rsid w:val="007E063F"/>
    <w:rsid w:val="007E0BB5"/>
    <w:rsid w:val="007E0CA9"/>
    <w:rsid w:val="007E0FA2"/>
    <w:rsid w:val="007E1517"/>
    <w:rsid w:val="007E16C8"/>
    <w:rsid w:val="007E1CCE"/>
    <w:rsid w:val="007E2339"/>
    <w:rsid w:val="007E23F4"/>
    <w:rsid w:val="007E2BE9"/>
    <w:rsid w:val="007E2F7C"/>
    <w:rsid w:val="007E320A"/>
    <w:rsid w:val="007E3FD1"/>
    <w:rsid w:val="007E4618"/>
    <w:rsid w:val="007E4DC5"/>
    <w:rsid w:val="007E50A7"/>
    <w:rsid w:val="007E5B6B"/>
    <w:rsid w:val="007E63DA"/>
    <w:rsid w:val="007E6C2D"/>
    <w:rsid w:val="007E7067"/>
    <w:rsid w:val="007E77E8"/>
    <w:rsid w:val="007E7B7A"/>
    <w:rsid w:val="007F0381"/>
    <w:rsid w:val="007F0730"/>
    <w:rsid w:val="007F0790"/>
    <w:rsid w:val="007F0ABF"/>
    <w:rsid w:val="007F0AF9"/>
    <w:rsid w:val="007F0F68"/>
    <w:rsid w:val="007F12E8"/>
    <w:rsid w:val="007F1482"/>
    <w:rsid w:val="007F1FB5"/>
    <w:rsid w:val="007F1FE5"/>
    <w:rsid w:val="007F2299"/>
    <w:rsid w:val="007F2630"/>
    <w:rsid w:val="007F2D55"/>
    <w:rsid w:val="007F2D58"/>
    <w:rsid w:val="007F4425"/>
    <w:rsid w:val="007F4C12"/>
    <w:rsid w:val="007F5892"/>
    <w:rsid w:val="007F5B2C"/>
    <w:rsid w:val="007F63A1"/>
    <w:rsid w:val="007F6C9B"/>
    <w:rsid w:val="007F6E2C"/>
    <w:rsid w:val="007F6E63"/>
    <w:rsid w:val="007F78D2"/>
    <w:rsid w:val="0080013F"/>
    <w:rsid w:val="00800573"/>
    <w:rsid w:val="00800851"/>
    <w:rsid w:val="0080118D"/>
    <w:rsid w:val="008011C2"/>
    <w:rsid w:val="008034D3"/>
    <w:rsid w:val="00803B06"/>
    <w:rsid w:val="00804B25"/>
    <w:rsid w:val="0080521F"/>
    <w:rsid w:val="00805465"/>
    <w:rsid w:val="008054C1"/>
    <w:rsid w:val="008058D0"/>
    <w:rsid w:val="008060E6"/>
    <w:rsid w:val="00806E26"/>
    <w:rsid w:val="00807151"/>
    <w:rsid w:val="00807424"/>
    <w:rsid w:val="00807E58"/>
    <w:rsid w:val="00807E99"/>
    <w:rsid w:val="00810948"/>
    <w:rsid w:val="00810E0F"/>
    <w:rsid w:val="00811122"/>
    <w:rsid w:val="00811F20"/>
    <w:rsid w:val="00812766"/>
    <w:rsid w:val="0081315B"/>
    <w:rsid w:val="00814475"/>
    <w:rsid w:val="0081547F"/>
    <w:rsid w:val="00815646"/>
    <w:rsid w:val="00815960"/>
    <w:rsid w:val="00815C55"/>
    <w:rsid w:val="00815E0F"/>
    <w:rsid w:val="00815E5E"/>
    <w:rsid w:val="0081622F"/>
    <w:rsid w:val="008162CE"/>
    <w:rsid w:val="0081650E"/>
    <w:rsid w:val="0081673B"/>
    <w:rsid w:val="0081741E"/>
    <w:rsid w:val="008202E5"/>
    <w:rsid w:val="00820512"/>
    <w:rsid w:val="00820739"/>
    <w:rsid w:val="00820827"/>
    <w:rsid w:val="0082084D"/>
    <w:rsid w:val="008208D2"/>
    <w:rsid w:val="0082155F"/>
    <w:rsid w:val="00821A38"/>
    <w:rsid w:val="00821D75"/>
    <w:rsid w:val="00821DCD"/>
    <w:rsid w:val="008222F1"/>
    <w:rsid w:val="008225C8"/>
    <w:rsid w:val="00822C1C"/>
    <w:rsid w:val="00823322"/>
    <w:rsid w:val="008237CF"/>
    <w:rsid w:val="00823823"/>
    <w:rsid w:val="00823862"/>
    <w:rsid w:val="00823936"/>
    <w:rsid w:val="00824372"/>
    <w:rsid w:val="008259C9"/>
    <w:rsid w:val="00825D70"/>
    <w:rsid w:val="008260DC"/>
    <w:rsid w:val="008267CF"/>
    <w:rsid w:val="00826CE9"/>
    <w:rsid w:val="00826D95"/>
    <w:rsid w:val="008270F3"/>
    <w:rsid w:val="00827297"/>
    <w:rsid w:val="0082756B"/>
    <w:rsid w:val="0083000F"/>
    <w:rsid w:val="00830255"/>
    <w:rsid w:val="008302D5"/>
    <w:rsid w:val="008307C4"/>
    <w:rsid w:val="0083096E"/>
    <w:rsid w:val="00830A0E"/>
    <w:rsid w:val="00830BF2"/>
    <w:rsid w:val="008312F2"/>
    <w:rsid w:val="00831E4D"/>
    <w:rsid w:val="00832731"/>
    <w:rsid w:val="00833A73"/>
    <w:rsid w:val="00833C26"/>
    <w:rsid w:val="00833E47"/>
    <w:rsid w:val="0083492E"/>
    <w:rsid w:val="00835AD4"/>
    <w:rsid w:val="00835DF1"/>
    <w:rsid w:val="00836A61"/>
    <w:rsid w:val="008412D5"/>
    <w:rsid w:val="00841793"/>
    <w:rsid w:val="008417FD"/>
    <w:rsid w:val="00841C01"/>
    <w:rsid w:val="008423AA"/>
    <w:rsid w:val="00842D57"/>
    <w:rsid w:val="0084315A"/>
    <w:rsid w:val="00843E09"/>
    <w:rsid w:val="0084413B"/>
    <w:rsid w:val="00844C48"/>
    <w:rsid w:val="008459F8"/>
    <w:rsid w:val="00845E55"/>
    <w:rsid w:val="00845FAF"/>
    <w:rsid w:val="008461EA"/>
    <w:rsid w:val="008477E0"/>
    <w:rsid w:val="00850063"/>
    <w:rsid w:val="008501A0"/>
    <w:rsid w:val="00851433"/>
    <w:rsid w:val="008522CC"/>
    <w:rsid w:val="008523B9"/>
    <w:rsid w:val="0085251E"/>
    <w:rsid w:val="008529A8"/>
    <w:rsid w:val="00853A7F"/>
    <w:rsid w:val="00853EA8"/>
    <w:rsid w:val="0085474B"/>
    <w:rsid w:val="0085514F"/>
    <w:rsid w:val="008551AF"/>
    <w:rsid w:val="00855561"/>
    <w:rsid w:val="00855B2B"/>
    <w:rsid w:val="00855E91"/>
    <w:rsid w:val="00856041"/>
    <w:rsid w:val="00856793"/>
    <w:rsid w:val="008568E2"/>
    <w:rsid w:val="00856BAA"/>
    <w:rsid w:val="00857EAA"/>
    <w:rsid w:val="0086002B"/>
    <w:rsid w:val="008608B1"/>
    <w:rsid w:val="00860AB9"/>
    <w:rsid w:val="00860B9C"/>
    <w:rsid w:val="008614EE"/>
    <w:rsid w:val="008619E1"/>
    <w:rsid w:val="00861A22"/>
    <w:rsid w:val="00862C94"/>
    <w:rsid w:val="008638B8"/>
    <w:rsid w:val="00863B39"/>
    <w:rsid w:val="00863F02"/>
    <w:rsid w:val="008643E9"/>
    <w:rsid w:val="0086493C"/>
    <w:rsid w:val="0086523D"/>
    <w:rsid w:val="008654DA"/>
    <w:rsid w:val="00865A01"/>
    <w:rsid w:val="00865EFE"/>
    <w:rsid w:val="0086648D"/>
    <w:rsid w:val="00866526"/>
    <w:rsid w:val="00867105"/>
    <w:rsid w:val="00867872"/>
    <w:rsid w:val="00867925"/>
    <w:rsid w:val="008679A3"/>
    <w:rsid w:val="00867B8B"/>
    <w:rsid w:val="00867DCE"/>
    <w:rsid w:val="00867EFF"/>
    <w:rsid w:val="00870F7B"/>
    <w:rsid w:val="00871945"/>
    <w:rsid w:val="00871957"/>
    <w:rsid w:val="00872475"/>
    <w:rsid w:val="008729AF"/>
    <w:rsid w:val="00872EDF"/>
    <w:rsid w:val="008730DB"/>
    <w:rsid w:val="0087375C"/>
    <w:rsid w:val="00873922"/>
    <w:rsid w:val="00873C02"/>
    <w:rsid w:val="0087446C"/>
    <w:rsid w:val="008748C8"/>
    <w:rsid w:val="00874A54"/>
    <w:rsid w:val="00874B15"/>
    <w:rsid w:val="00874FA5"/>
    <w:rsid w:val="00875003"/>
    <w:rsid w:val="0087560B"/>
    <w:rsid w:val="00876805"/>
    <w:rsid w:val="0087694C"/>
    <w:rsid w:val="00876BA2"/>
    <w:rsid w:val="00876F9F"/>
    <w:rsid w:val="00877EAD"/>
    <w:rsid w:val="008800D8"/>
    <w:rsid w:val="008815DA"/>
    <w:rsid w:val="008819CE"/>
    <w:rsid w:val="00881ABA"/>
    <w:rsid w:val="00881B4D"/>
    <w:rsid w:val="00881E45"/>
    <w:rsid w:val="00881F5C"/>
    <w:rsid w:val="00882423"/>
    <w:rsid w:val="008854D9"/>
    <w:rsid w:val="008859A6"/>
    <w:rsid w:val="00885A16"/>
    <w:rsid w:val="00886070"/>
    <w:rsid w:val="00886206"/>
    <w:rsid w:val="00886371"/>
    <w:rsid w:val="008878D7"/>
    <w:rsid w:val="0088790C"/>
    <w:rsid w:val="008903E8"/>
    <w:rsid w:val="008907F3"/>
    <w:rsid w:val="00890945"/>
    <w:rsid w:val="00890B01"/>
    <w:rsid w:val="00891333"/>
    <w:rsid w:val="0089140C"/>
    <w:rsid w:val="008914BF"/>
    <w:rsid w:val="008918BC"/>
    <w:rsid w:val="00891B18"/>
    <w:rsid w:val="00892563"/>
    <w:rsid w:val="00892736"/>
    <w:rsid w:val="00893029"/>
    <w:rsid w:val="00893584"/>
    <w:rsid w:val="00893D64"/>
    <w:rsid w:val="00893F62"/>
    <w:rsid w:val="00894670"/>
    <w:rsid w:val="00894C7C"/>
    <w:rsid w:val="00895754"/>
    <w:rsid w:val="0089576E"/>
    <w:rsid w:val="00896035"/>
    <w:rsid w:val="00896BC2"/>
    <w:rsid w:val="00896CB2"/>
    <w:rsid w:val="00896EBC"/>
    <w:rsid w:val="00896ED5"/>
    <w:rsid w:val="008972EE"/>
    <w:rsid w:val="00897438"/>
    <w:rsid w:val="0089758F"/>
    <w:rsid w:val="00897818"/>
    <w:rsid w:val="0089793D"/>
    <w:rsid w:val="008A0489"/>
    <w:rsid w:val="008A049C"/>
    <w:rsid w:val="008A056F"/>
    <w:rsid w:val="008A0C6F"/>
    <w:rsid w:val="008A114A"/>
    <w:rsid w:val="008A1296"/>
    <w:rsid w:val="008A14DF"/>
    <w:rsid w:val="008A1753"/>
    <w:rsid w:val="008A20CB"/>
    <w:rsid w:val="008A2385"/>
    <w:rsid w:val="008A25E9"/>
    <w:rsid w:val="008A2EC8"/>
    <w:rsid w:val="008A36AF"/>
    <w:rsid w:val="008A3B65"/>
    <w:rsid w:val="008A4335"/>
    <w:rsid w:val="008A44B7"/>
    <w:rsid w:val="008A4850"/>
    <w:rsid w:val="008A4963"/>
    <w:rsid w:val="008A4DF7"/>
    <w:rsid w:val="008A5126"/>
    <w:rsid w:val="008A5151"/>
    <w:rsid w:val="008A5B80"/>
    <w:rsid w:val="008A616A"/>
    <w:rsid w:val="008A635F"/>
    <w:rsid w:val="008A6B07"/>
    <w:rsid w:val="008A7428"/>
    <w:rsid w:val="008A78DB"/>
    <w:rsid w:val="008A7A9C"/>
    <w:rsid w:val="008B0054"/>
    <w:rsid w:val="008B0419"/>
    <w:rsid w:val="008B08CF"/>
    <w:rsid w:val="008B08FF"/>
    <w:rsid w:val="008B0F63"/>
    <w:rsid w:val="008B12A5"/>
    <w:rsid w:val="008B1DFB"/>
    <w:rsid w:val="008B1E0B"/>
    <w:rsid w:val="008B212A"/>
    <w:rsid w:val="008B2546"/>
    <w:rsid w:val="008B290A"/>
    <w:rsid w:val="008B3914"/>
    <w:rsid w:val="008B3A73"/>
    <w:rsid w:val="008B3DB0"/>
    <w:rsid w:val="008B51D7"/>
    <w:rsid w:val="008B56A6"/>
    <w:rsid w:val="008B5781"/>
    <w:rsid w:val="008B5816"/>
    <w:rsid w:val="008B5BE4"/>
    <w:rsid w:val="008B62A1"/>
    <w:rsid w:val="008B68D3"/>
    <w:rsid w:val="008B75DF"/>
    <w:rsid w:val="008B7BC6"/>
    <w:rsid w:val="008C025B"/>
    <w:rsid w:val="008C0824"/>
    <w:rsid w:val="008C0C63"/>
    <w:rsid w:val="008C119D"/>
    <w:rsid w:val="008C1825"/>
    <w:rsid w:val="008C1A49"/>
    <w:rsid w:val="008C20DF"/>
    <w:rsid w:val="008C2180"/>
    <w:rsid w:val="008C2824"/>
    <w:rsid w:val="008C2EF3"/>
    <w:rsid w:val="008C2F28"/>
    <w:rsid w:val="008C31EF"/>
    <w:rsid w:val="008C3306"/>
    <w:rsid w:val="008C350C"/>
    <w:rsid w:val="008C36E0"/>
    <w:rsid w:val="008C3935"/>
    <w:rsid w:val="008C3E78"/>
    <w:rsid w:val="008C4776"/>
    <w:rsid w:val="008C4D46"/>
    <w:rsid w:val="008C506A"/>
    <w:rsid w:val="008C55F7"/>
    <w:rsid w:val="008C6485"/>
    <w:rsid w:val="008C6760"/>
    <w:rsid w:val="008C7722"/>
    <w:rsid w:val="008C7ABD"/>
    <w:rsid w:val="008D00DD"/>
    <w:rsid w:val="008D0211"/>
    <w:rsid w:val="008D0368"/>
    <w:rsid w:val="008D0568"/>
    <w:rsid w:val="008D0D26"/>
    <w:rsid w:val="008D0E01"/>
    <w:rsid w:val="008D0E13"/>
    <w:rsid w:val="008D1982"/>
    <w:rsid w:val="008D1CE2"/>
    <w:rsid w:val="008D2BCA"/>
    <w:rsid w:val="008D2CA6"/>
    <w:rsid w:val="008D3264"/>
    <w:rsid w:val="008D40B4"/>
    <w:rsid w:val="008D48E6"/>
    <w:rsid w:val="008D4F58"/>
    <w:rsid w:val="008D601A"/>
    <w:rsid w:val="008D63C2"/>
    <w:rsid w:val="008D65F8"/>
    <w:rsid w:val="008D6B27"/>
    <w:rsid w:val="008D6BAB"/>
    <w:rsid w:val="008D6CE3"/>
    <w:rsid w:val="008D7971"/>
    <w:rsid w:val="008E07DA"/>
    <w:rsid w:val="008E07FE"/>
    <w:rsid w:val="008E0B20"/>
    <w:rsid w:val="008E0C7E"/>
    <w:rsid w:val="008E14AA"/>
    <w:rsid w:val="008E16DF"/>
    <w:rsid w:val="008E1BD6"/>
    <w:rsid w:val="008E1F7C"/>
    <w:rsid w:val="008E2AC3"/>
    <w:rsid w:val="008E2DC0"/>
    <w:rsid w:val="008E30A8"/>
    <w:rsid w:val="008E3353"/>
    <w:rsid w:val="008E3600"/>
    <w:rsid w:val="008E461E"/>
    <w:rsid w:val="008E4997"/>
    <w:rsid w:val="008E4D65"/>
    <w:rsid w:val="008E4F82"/>
    <w:rsid w:val="008E60A2"/>
    <w:rsid w:val="008E61BC"/>
    <w:rsid w:val="008E6553"/>
    <w:rsid w:val="008E7648"/>
    <w:rsid w:val="008E76EC"/>
    <w:rsid w:val="008E76F6"/>
    <w:rsid w:val="008F0383"/>
    <w:rsid w:val="008F09B2"/>
    <w:rsid w:val="008F1159"/>
    <w:rsid w:val="008F1383"/>
    <w:rsid w:val="008F1393"/>
    <w:rsid w:val="008F1863"/>
    <w:rsid w:val="008F1F74"/>
    <w:rsid w:val="008F2045"/>
    <w:rsid w:val="008F227C"/>
    <w:rsid w:val="008F252B"/>
    <w:rsid w:val="008F26FE"/>
    <w:rsid w:val="008F2E22"/>
    <w:rsid w:val="008F4666"/>
    <w:rsid w:val="008F4B0E"/>
    <w:rsid w:val="008F4D85"/>
    <w:rsid w:val="008F5C76"/>
    <w:rsid w:val="008F606D"/>
    <w:rsid w:val="008F60E2"/>
    <w:rsid w:val="008F6501"/>
    <w:rsid w:val="008F695E"/>
    <w:rsid w:val="008F6C89"/>
    <w:rsid w:val="008F70B9"/>
    <w:rsid w:val="008F72A4"/>
    <w:rsid w:val="008F7FBB"/>
    <w:rsid w:val="009005D0"/>
    <w:rsid w:val="0090092C"/>
    <w:rsid w:val="00900CE9"/>
    <w:rsid w:val="0090198C"/>
    <w:rsid w:val="00901CCD"/>
    <w:rsid w:val="00901DD3"/>
    <w:rsid w:val="0090221B"/>
    <w:rsid w:val="009027C3"/>
    <w:rsid w:val="00902D62"/>
    <w:rsid w:val="0090391D"/>
    <w:rsid w:val="00904AC3"/>
    <w:rsid w:val="00904D9F"/>
    <w:rsid w:val="00904DFD"/>
    <w:rsid w:val="00905B49"/>
    <w:rsid w:val="00905B8D"/>
    <w:rsid w:val="00905DCC"/>
    <w:rsid w:val="00905EB8"/>
    <w:rsid w:val="0090617C"/>
    <w:rsid w:val="009064FC"/>
    <w:rsid w:val="009066B8"/>
    <w:rsid w:val="0090694F"/>
    <w:rsid w:val="00906BF7"/>
    <w:rsid w:val="009071FC"/>
    <w:rsid w:val="00907502"/>
    <w:rsid w:val="009078D1"/>
    <w:rsid w:val="009100F3"/>
    <w:rsid w:val="00910772"/>
    <w:rsid w:val="009118B2"/>
    <w:rsid w:val="00911F91"/>
    <w:rsid w:val="009125BE"/>
    <w:rsid w:val="00912877"/>
    <w:rsid w:val="00912890"/>
    <w:rsid w:val="009129A6"/>
    <w:rsid w:val="00912FEB"/>
    <w:rsid w:val="009133DF"/>
    <w:rsid w:val="009134E2"/>
    <w:rsid w:val="00913C0D"/>
    <w:rsid w:val="00913C29"/>
    <w:rsid w:val="009147F6"/>
    <w:rsid w:val="00914B5B"/>
    <w:rsid w:val="00914C61"/>
    <w:rsid w:val="00914FEA"/>
    <w:rsid w:val="00915174"/>
    <w:rsid w:val="009152ED"/>
    <w:rsid w:val="00915480"/>
    <w:rsid w:val="009158FD"/>
    <w:rsid w:val="00915AA0"/>
    <w:rsid w:val="00916517"/>
    <w:rsid w:val="00917169"/>
    <w:rsid w:val="009178E9"/>
    <w:rsid w:val="0092018E"/>
    <w:rsid w:val="00920217"/>
    <w:rsid w:val="00920965"/>
    <w:rsid w:val="00920E14"/>
    <w:rsid w:val="0092120B"/>
    <w:rsid w:val="0092147F"/>
    <w:rsid w:val="009216FD"/>
    <w:rsid w:val="009225DD"/>
    <w:rsid w:val="0092299D"/>
    <w:rsid w:val="00922B7F"/>
    <w:rsid w:val="00922E02"/>
    <w:rsid w:val="0092345F"/>
    <w:rsid w:val="0092364D"/>
    <w:rsid w:val="009238C3"/>
    <w:rsid w:val="00923B5B"/>
    <w:rsid w:val="009242E2"/>
    <w:rsid w:val="00924603"/>
    <w:rsid w:val="00924BB6"/>
    <w:rsid w:val="00924C1F"/>
    <w:rsid w:val="00924FE3"/>
    <w:rsid w:val="00926C7C"/>
    <w:rsid w:val="00927026"/>
    <w:rsid w:val="00927209"/>
    <w:rsid w:val="009277AD"/>
    <w:rsid w:val="00927CC2"/>
    <w:rsid w:val="00930254"/>
    <w:rsid w:val="009303EF"/>
    <w:rsid w:val="0093161F"/>
    <w:rsid w:val="00932125"/>
    <w:rsid w:val="009324E7"/>
    <w:rsid w:val="009339AB"/>
    <w:rsid w:val="00933CC5"/>
    <w:rsid w:val="00933D46"/>
    <w:rsid w:val="00933E98"/>
    <w:rsid w:val="00934070"/>
    <w:rsid w:val="00934326"/>
    <w:rsid w:val="009349D3"/>
    <w:rsid w:val="00934FEB"/>
    <w:rsid w:val="0093536E"/>
    <w:rsid w:val="00935CE8"/>
    <w:rsid w:val="0093679C"/>
    <w:rsid w:val="00936C70"/>
    <w:rsid w:val="00936D56"/>
    <w:rsid w:val="00936F63"/>
    <w:rsid w:val="00937236"/>
    <w:rsid w:val="00937261"/>
    <w:rsid w:val="00937709"/>
    <w:rsid w:val="009378BD"/>
    <w:rsid w:val="0094013C"/>
    <w:rsid w:val="009407BD"/>
    <w:rsid w:val="00941722"/>
    <w:rsid w:val="009425BC"/>
    <w:rsid w:val="009429C3"/>
    <w:rsid w:val="00942B53"/>
    <w:rsid w:val="00942E41"/>
    <w:rsid w:val="00944755"/>
    <w:rsid w:val="00944E50"/>
    <w:rsid w:val="0094501E"/>
    <w:rsid w:val="009452FC"/>
    <w:rsid w:val="0094587E"/>
    <w:rsid w:val="00945C41"/>
    <w:rsid w:val="00946393"/>
    <w:rsid w:val="0094658D"/>
    <w:rsid w:val="009466D2"/>
    <w:rsid w:val="0094685C"/>
    <w:rsid w:val="00946BCF"/>
    <w:rsid w:val="009478B9"/>
    <w:rsid w:val="00950129"/>
    <w:rsid w:val="009510BE"/>
    <w:rsid w:val="009514B7"/>
    <w:rsid w:val="00952821"/>
    <w:rsid w:val="00953068"/>
    <w:rsid w:val="0095341B"/>
    <w:rsid w:val="00953497"/>
    <w:rsid w:val="00954A68"/>
    <w:rsid w:val="00954B66"/>
    <w:rsid w:val="00954B95"/>
    <w:rsid w:val="00954D87"/>
    <w:rsid w:val="00955029"/>
    <w:rsid w:val="00955399"/>
    <w:rsid w:val="0095539D"/>
    <w:rsid w:val="00955B51"/>
    <w:rsid w:val="00955BDE"/>
    <w:rsid w:val="00956F90"/>
    <w:rsid w:val="009573A8"/>
    <w:rsid w:val="00957867"/>
    <w:rsid w:val="00957DEA"/>
    <w:rsid w:val="00957E08"/>
    <w:rsid w:val="00960A23"/>
    <w:rsid w:val="00960B78"/>
    <w:rsid w:val="00960E4E"/>
    <w:rsid w:val="00960F60"/>
    <w:rsid w:val="0096126C"/>
    <w:rsid w:val="00961799"/>
    <w:rsid w:val="00961D05"/>
    <w:rsid w:val="009626FD"/>
    <w:rsid w:val="00962BC3"/>
    <w:rsid w:val="00962E0C"/>
    <w:rsid w:val="00962EE3"/>
    <w:rsid w:val="00962FC9"/>
    <w:rsid w:val="0096314D"/>
    <w:rsid w:val="00963551"/>
    <w:rsid w:val="00963B10"/>
    <w:rsid w:val="00963F07"/>
    <w:rsid w:val="0096402E"/>
    <w:rsid w:val="009640C2"/>
    <w:rsid w:val="00964F36"/>
    <w:rsid w:val="0096524D"/>
    <w:rsid w:val="00965464"/>
    <w:rsid w:val="00965812"/>
    <w:rsid w:val="0096581B"/>
    <w:rsid w:val="00965C70"/>
    <w:rsid w:val="0096614D"/>
    <w:rsid w:val="009661A0"/>
    <w:rsid w:val="009663BF"/>
    <w:rsid w:val="00966973"/>
    <w:rsid w:val="00966ACE"/>
    <w:rsid w:val="00967330"/>
    <w:rsid w:val="00967B17"/>
    <w:rsid w:val="009700BB"/>
    <w:rsid w:val="009704AB"/>
    <w:rsid w:val="00970B55"/>
    <w:rsid w:val="00970C01"/>
    <w:rsid w:val="00971A58"/>
    <w:rsid w:val="00971B24"/>
    <w:rsid w:val="00971FEA"/>
    <w:rsid w:val="009722BB"/>
    <w:rsid w:val="00972835"/>
    <w:rsid w:val="00973007"/>
    <w:rsid w:val="009737D1"/>
    <w:rsid w:val="00973E8C"/>
    <w:rsid w:val="0097452B"/>
    <w:rsid w:val="009749D3"/>
    <w:rsid w:val="00975D74"/>
    <w:rsid w:val="00975E61"/>
    <w:rsid w:val="00975FCF"/>
    <w:rsid w:val="009760C3"/>
    <w:rsid w:val="00976608"/>
    <w:rsid w:val="00977140"/>
    <w:rsid w:val="00977D9B"/>
    <w:rsid w:val="0098025E"/>
    <w:rsid w:val="0098081D"/>
    <w:rsid w:val="00981265"/>
    <w:rsid w:val="00982A68"/>
    <w:rsid w:val="00982F0C"/>
    <w:rsid w:val="0098394D"/>
    <w:rsid w:val="00984763"/>
    <w:rsid w:val="00985170"/>
    <w:rsid w:val="00985AC8"/>
    <w:rsid w:val="00986335"/>
    <w:rsid w:val="00986CF8"/>
    <w:rsid w:val="00986DB4"/>
    <w:rsid w:val="0098730E"/>
    <w:rsid w:val="00987BCB"/>
    <w:rsid w:val="0099068D"/>
    <w:rsid w:val="00990F7A"/>
    <w:rsid w:val="00991097"/>
    <w:rsid w:val="0099118F"/>
    <w:rsid w:val="0099126B"/>
    <w:rsid w:val="009917F9"/>
    <w:rsid w:val="00991971"/>
    <w:rsid w:val="00992738"/>
    <w:rsid w:val="009927A3"/>
    <w:rsid w:val="009929F7"/>
    <w:rsid w:val="00992F8F"/>
    <w:rsid w:val="00993452"/>
    <w:rsid w:val="00994962"/>
    <w:rsid w:val="00995159"/>
    <w:rsid w:val="009953CB"/>
    <w:rsid w:val="00995403"/>
    <w:rsid w:val="00995740"/>
    <w:rsid w:val="00995958"/>
    <w:rsid w:val="00995A95"/>
    <w:rsid w:val="00995E04"/>
    <w:rsid w:val="00996705"/>
    <w:rsid w:val="009978A6"/>
    <w:rsid w:val="009979B9"/>
    <w:rsid w:val="009A0275"/>
    <w:rsid w:val="009A0844"/>
    <w:rsid w:val="009A17D7"/>
    <w:rsid w:val="009A1AA0"/>
    <w:rsid w:val="009A1AD7"/>
    <w:rsid w:val="009A1B4B"/>
    <w:rsid w:val="009A2297"/>
    <w:rsid w:val="009A24C7"/>
    <w:rsid w:val="009A26B3"/>
    <w:rsid w:val="009A2DFE"/>
    <w:rsid w:val="009A33AD"/>
    <w:rsid w:val="009A390F"/>
    <w:rsid w:val="009A4203"/>
    <w:rsid w:val="009A5859"/>
    <w:rsid w:val="009A594B"/>
    <w:rsid w:val="009A5A20"/>
    <w:rsid w:val="009A60E9"/>
    <w:rsid w:val="009A62BE"/>
    <w:rsid w:val="009A69C3"/>
    <w:rsid w:val="009A76E1"/>
    <w:rsid w:val="009A799C"/>
    <w:rsid w:val="009A7B50"/>
    <w:rsid w:val="009B03CF"/>
    <w:rsid w:val="009B10D4"/>
    <w:rsid w:val="009B1122"/>
    <w:rsid w:val="009B1D83"/>
    <w:rsid w:val="009B2DD0"/>
    <w:rsid w:val="009B3477"/>
    <w:rsid w:val="009B3751"/>
    <w:rsid w:val="009B3968"/>
    <w:rsid w:val="009B3BAB"/>
    <w:rsid w:val="009B4579"/>
    <w:rsid w:val="009B480B"/>
    <w:rsid w:val="009B487F"/>
    <w:rsid w:val="009B52C0"/>
    <w:rsid w:val="009B5721"/>
    <w:rsid w:val="009B5B4B"/>
    <w:rsid w:val="009B5CA5"/>
    <w:rsid w:val="009B5EA4"/>
    <w:rsid w:val="009B5F19"/>
    <w:rsid w:val="009B6515"/>
    <w:rsid w:val="009B6795"/>
    <w:rsid w:val="009B7122"/>
    <w:rsid w:val="009B7423"/>
    <w:rsid w:val="009B77EA"/>
    <w:rsid w:val="009B78CE"/>
    <w:rsid w:val="009B7ADD"/>
    <w:rsid w:val="009C0369"/>
    <w:rsid w:val="009C07D6"/>
    <w:rsid w:val="009C0B04"/>
    <w:rsid w:val="009C211F"/>
    <w:rsid w:val="009C3128"/>
    <w:rsid w:val="009C4036"/>
    <w:rsid w:val="009C440D"/>
    <w:rsid w:val="009C4760"/>
    <w:rsid w:val="009C4F9D"/>
    <w:rsid w:val="009C50EF"/>
    <w:rsid w:val="009C610B"/>
    <w:rsid w:val="009C64E0"/>
    <w:rsid w:val="009C7830"/>
    <w:rsid w:val="009C7A56"/>
    <w:rsid w:val="009C7B09"/>
    <w:rsid w:val="009C7CF4"/>
    <w:rsid w:val="009D04D8"/>
    <w:rsid w:val="009D08B8"/>
    <w:rsid w:val="009D0F37"/>
    <w:rsid w:val="009D16E7"/>
    <w:rsid w:val="009D1C7E"/>
    <w:rsid w:val="009D1E69"/>
    <w:rsid w:val="009D202B"/>
    <w:rsid w:val="009D20E3"/>
    <w:rsid w:val="009D210C"/>
    <w:rsid w:val="009D216B"/>
    <w:rsid w:val="009D2297"/>
    <w:rsid w:val="009D2325"/>
    <w:rsid w:val="009D24B7"/>
    <w:rsid w:val="009D29CB"/>
    <w:rsid w:val="009D2AA2"/>
    <w:rsid w:val="009D2D88"/>
    <w:rsid w:val="009D2F54"/>
    <w:rsid w:val="009D3817"/>
    <w:rsid w:val="009D3BAD"/>
    <w:rsid w:val="009D3D34"/>
    <w:rsid w:val="009D5229"/>
    <w:rsid w:val="009D534A"/>
    <w:rsid w:val="009D5F94"/>
    <w:rsid w:val="009D61D2"/>
    <w:rsid w:val="009D6CBF"/>
    <w:rsid w:val="009D7310"/>
    <w:rsid w:val="009D7812"/>
    <w:rsid w:val="009D7C93"/>
    <w:rsid w:val="009E0082"/>
    <w:rsid w:val="009E03FB"/>
    <w:rsid w:val="009E0E5D"/>
    <w:rsid w:val="009E1316"/>
    <w:rsid w:val="009E1972"/>
    <w:rsid w:val="009E1BA6"/>
    <w:rsid w:val="009E2AB9"/>
    <w:rsid w:val="009E2F99"/>
    <w:rsid w:val="009E3014"/>
    <w:rsid w:val="009E3109"/>
    <w:rsid w:val="009E325C"/>
    <w:rsid w:val="009E335C"/>
    <w:rsid w:val="009E3ECC"/>
    <w:rsid w:val="009E536B"/>
    <w:rsid w:val="009E5E83"/>
    <w:rsid w:val="009E5EC1"/>
    <w:rsid w:val="009E6355"/>
    <w:rsid w:val="009E65DF"/>
    <w:rsid w:val="009E678D"/>
    <w:rsid w:val="009E7B33"/>
    <w:rsid w:val="009E7C46"/>
    <w:rsid w:val="009E7CAD"/>
    <w:rsid w:val="009F0782"/>
    <w:rsid w:val="009F09AB"/>
    <w:rsid w:val="009F0C59"/>
    <w:rsid w:val="009F0C78"/>
    <w:rsid w:val="009F14E8"/>
    <w:rsid w:val="009F1CA0"/>
    <w:rsid w:val="009F1F9B"/>
    <w:rsid w:val="009F240E"/>
    <w:rsid w:val="009F26DB"/>
    <w:rsid w:val="009F2B05"/>
    <w:rsid w:val="009F2C8A"/>
    <w:rsid w:val="009F33B8"/>
    <w:rsid w:val="009F3593"/>
    <w:rsid w:val="009F3F42"/>
    <w:rsid w:val="009F4B31"/>
    <w:rsid w:val="009F50AB"/>
    <w:rsid w:val="009F5302"/>
    <w:rsid w:val="009F5371"/>
    <w:rsid w:val="009F53A9"/>
    <w:rsid w:val="009F56AD"/>
    <w:rsid w:val="009F580E"/>
    <w:rsid w:val="009F5A86"/>
    <w:rsid w:val="009F5D69"/>
    <w:rsid w:val="009F5FEC"/>
    <w:rsid w:val="009F68D9"/>
    <w:rsid w:val="009F690B"/>
    <w:rsid w:val="009F6B5B"/>
    <w:rsid w:val="009F6C88"/>
    <w:rsid w:val="009F6DAE"/>
    <w:rsid w:val="009F6E0A"/>
    <w:rsid w:val="009F7E1C"/>
    <w:rsid w:val="009F7F87"/>
    <w:rsid w:val="00A00143"/>
    <w:rsid w:val="00A001CE"/>
    <w:rsid w:val="00A01A53"/>
    <w:rsid w:val="00A01EDB"/>
    <w:rsid w:val="00A0219B"/>
    <w:rsid w:val="00A02629"/>
    <w:rsid w:val="00A0375C"/>
    <w:rsid w:val="00A04301"/>
    <w:rsid w:val="00A04373"/>
    <w:rsid w:val="00A04830"/>
    <w:rsid w:val="00A04A1F"/>
    <w:rsid w:val="00A04C56"/>
    <w:rsid w:val="00A04E59"/>
    <w:rsid w:val="00A05039"/>
    <w:rsid w:val="00A0561F"/>
    <w:rsid w:val="00A06A4D"/>
    <w:rsid w:val="00A0720D"/>
    <w:rsid w:val="00A075B7"/>
    <w:rsid w:val="00A07946"/>
    <w:rsid w:val="00A07AE0"/>
    <w:rsid w:val="00A10E4E"/>
    <w:rsid w:val="00A1107E"/>
    <w:rsid w:val="00A112A7"/>
    <w:rsid w:val="00A11610"/>
    <w:rsid w:val="00A11D6A"/>
    <w:rsid w:val="00A13158"/>
    <w:rsid w:val="00A135BF"/>
    <w:rsid w:val="00A1378F"/>
    <w:rsid w:val="00A14743"/>
    <w:rsid w:val="00A14A4E"/>
    <w:rsid w:val="00A14E34"/>
    <w:rsid w:val="00A153C1"/>
    <w:rsid w:val="00A1557E"/>
    <w:rsid w:val="00A15A3A"/>
    <w:rsid w:val="00A15BF2"/>
    <w:rsid w:val="00A15DFD"/>
    <w:rsid w:val="00A16A8D"/>
    <w:rsid w:val="00A16F0D"/>
    <w:rsid w:val="00A17741"/>
    <w:rsid w:val="00A20905"/>
    <w:rsid w:val="00A21342"/>
    <w:rsid w:val="00A21C7D"/>
    <w:rsid w:val="00A21D60"/>
    <w:rsid w:val="00A22133"/>
    <w:rsid w:val="00A2219D"/>
    <w:rsid w:val="00A2224A"/>
    <w:rsid w:val="00A222C7"/>
    <w:rsid w:val="00A22965"/>
    <w:rsid w:val="00A229B2"/>
    <w:rsid w:val="00A22D73"/>
    <w:rsid w:val="00A2454D"/>
    <w:rsid w:val="00A24B74"/>
    <w:rsid w:val="00A24F7E"/>
    <w:rsid w:val="00A2597B"/>
    <w:rsid w:val="00A26A4B"/>
    <w:rsid w:val="00A27078"/>
    <w:rsid w:val="00A2721B"/>
    <w:rsid w:val="00A275BE"/>
    <w:rsid w:val="00A2762E"/>
    <w:rsid w:val="00A278AF"/>
    <w:rsid w:val="00A27C09"/>
    <w:rsid w:val="00A3017D"/>
    <w:rsid w:val="00A3065E"/>
    <w:rsid w:val="00A30AAE"/>
    <w:rsid w:val="00A30B0C"/>
    <w:rsid w:val="00A30C65"/>
    <w:rsid w:val="00A31975"/>
    <w:rsid w:val="00A31FE0"/>
    <w:rsid w:val="00A3217D"/>
    <w:rsid w:val="00A3232A"/>
    <w:rsid w:val="00A325D8"/>
    <w:rsid w:val="00A32AFC"/>
    <w:rsid w:val="00A32FD8"/>
    <w:rsid w:val="00A334D4"/>
    <w:rsid w:val="00A3472A"/>
    <w:rsid w:val="00A362A3"/>
    <w:rsid w:val="00A36B4F"/>
    <w:rsid w:val="00A36B50"/>
    <w:rsid w:val="00A36BC4"/>
    <w:rsid w:val="00A36F4E"/>
    <w:rsid w:val="00A37045"/>
    <w:rsid w:val="00A370A2"/>
    <w:rsid w:val="00A378B3"/>
    <w:rsid w:val="00A37BAC"/>
    <w:rsid w:val="00A37FA9"/>
    <w:rsid w:val="00A40814"/>
    <w:rsid w:val="00A40973"/>
    <w:rsid w:val="00A41172"/>
    <w:rsid w:val="00A41A5F"/>
    <w:rsid w:val="00A420E4"/>
    <w:rsid w:val="00A42414"/>
    <w:rsid w:val="00A42425"/>
    <w:rsid w:val="00A43239"/>
    <w:rsid w:val="00A4335D"/>
    <w:rsid w:val="00A43C72"/>
    <w:rsid w:val="00A4421C"/>
    <w:rsid w:val="00A44751"/>
    <w:rsid w:val="00A4479A"/>
    <w:rsid w:val="00A44D45"/>
    <w:rsid w:val="00A44E0A"/>
    <w:rsid w:val="00A45044"/>
    <w:rsid w:val="00A451CF"/>
    <w:rsid w:val="00A4587D"/>
    <w:rsid w:val="00A46B52"/>
    <w:rsid w:val="00A46C57"/>
    <w:rsid w:val="00A470E2"/>
    <w:rsid w:val="00A47584"/>
    <w:rsid w:val="00A47683"/>
    <w:rsid w:val="00A47C57"/>
    <w:rsid w:val="00A47FBF"/>
    <w:rsid w:val="00A5171D"/>
    <w:rsid w:val="00A51AA1"/>
    <w:rsid w:val="00A51E0F"/>
    <w:rsid w:val="00A52FBA"/>
    <w:rsid w:val="00A530B5"/>
    <w:rsid w:val="00A54F09"/>
    <w:rsid w:val="00A54F80"/>
    <w:rsid w:val="00A55770"/>
    <w:rsid w:val="00A562C1"/>
    <w:rsid w:val="00A56550"/>
    <w:rsid w:val="00A56A4D"/>
    <w:rsid w:val="00A574E6"/>
    <w:rsid w:val="00A57A7E"/>
    <w:rsid w:val="00A57CD5"/>
    <w:rsid w:val="00A603EA"/>
    <w:rsid w:val="00A60AEE"/>
    <w:rsid w:val="00A60CE5"/>
    <w:rsid w:val="00A61ACF"/>
    <w:rsid w:val="00A61B2F"/>
    <w:rsid w:val="00A622AF"/>
    <w:rsid w:val="00A62555"/>
    <w:rsid w:val="00A630E9"/>
    <w:rsid w:val="00A64224"/>
    <w:rsid w:val="00A64C05"/>
    <w:rsid w:val="00A64F23"/>
    <w:rsid w:val="00A65100"/>
    <w:rsid w:val="00A657C9"/>
    <w:rsid w:val="00A65C87"/>
    <w:rsid w:val="00A66162"/>
    <w:rsid w:val="00A66A04"/>
    <w:rsid w:val="00A672D7"/>
    <w:rsid w:val="00A6746B"/>
    <w:rsid w:val="00A676AA"/>
    <w:rsid w:val="00A67901"/>
    <w:rsid w:val="00A67BA8"/>
    <w:rsid w:val="00A70D35"/>
    <w:rsid w:val="00A71A24"/>
    <w:rsid w:val="00A71D0D"/>
    <w:rsid w:val="00A71F9F"/>
    <w:rsid w:val="00A72130"/>
    <w:rsid w:val="00A722C5"/>
    <w:rsid w:val="00A72C39"/>
    <w:rsid w:val="00A744C2"/>
    <w:rsid w:val="00A74732"/>
    <w:rsid w:val="00A74A35"/>
    <w:rsid w:val="00A74C39"/>
    <w:rsid w:val="00A75BCF"/>
    <w:rsid w:val="00A75FF2"/>
    <w:rsid w:val="00A76AF8"/>
    <w:rsid w:val="00A80F5C"/>
    <w:rsid w:val="00A81251"/>
    <w:rsid w:val="00A81356"/>
    <w:rsid w:val="00A815DD"/>
    <w:rsid w:val="00A81B33"/>
    <w:rsid w:val="00A820B6"/>
    <w:rsid w:val="00A822AF"/>
    <w:rsid w:val="00A8262F"/>
    <w:rsid w:val="00A82A46"/>
    <w:rsid w:val="00A8432B"/>
    <w:rsid w:val="00A847BC"/>
    <w:rsid w:val="00A84A53"/>
    <w:rsid w:val="00A84C0B"/>
    <w:rsid w:val="00A84F84"/>
    <w:rsid w:val="00A85288"/>
    <w:rsid w:val="00A85520"/>
    <w:rsid w:val="00A85706"/>
    <w:rsid w:val="00A860C4"/>
    <w:rsid w:val="00A873A3"/>
    <w:rsid w:val="00A87BC5"/>
    <w:rsid w:val="00A90018"/>
    <w:rsid w:val="00A90203"/>
    <w:rsid w:val="00A90DCD"/>
    <w:rsid w:val="00A90EB5"/>
    <w:rsid w:val="00A911EC"/>
    <w:rsid w:val="00A9150D"/>
    <w:rsid w:val="00A91522"/>
    <w:rsid w:val="00A917FF"/>
    <w:rsid w:val="00A919A6"/>
    <w:rsid w:val="00A91EBD"/>
    <w:rsid w:val="00A91F1D"/>
    <w:rsid w:val="00A920DD"/>
    <w:rsid w:val="00A9261B"/>
    <w:rsid w:val="00A92A35"/>
    <w:rsid w:val="00A93611"/>
    <w:rsid w:val="00A93C6F"/>
    <w:rsid w:val="00A9466A"/>
    <w:rsid w:val="00A94A44"/>
    <w:rsid w:val="00A94C0B"/>
    <w:rsid w:val="00A957BE"/>
    <w:rsid w:val="00A95A4C"/>
    <w:rsid w:val="00A95BA3"/>
    <w:rsid w:val="00A96EB7"/>
    <w:rsid w:val="00A970C7"/>
    <w:rsid w:val="00A9740C"/>
    <w:rsid w:val="00AA0115"/>
    <w:rsid w:val="00AA012D"/>
    <w:rsid w:val="00AA0170"/>
    <w:rsid w:val="00AA12A9"/>
    <w:rsid w:val="00AA1355"/>
    <w:rsid w:val="00AA158A"/>
    <w:rsid w:val="00AA17A3"/>
    <w:rsid w:val="00AA22A0"/>
    <w:rsid w:val="00AA244A"/>
    <w:rsid w:val="00AA2983"/>
    <w:rsid w:val="00AA3879"/>
    <w:rsid w:val="00AA3B2F"/>
    <w:rsid w:val="00AA4031"/>
    <w:rsid w:val="00AA470A"/>
    <w:rsid w:val="00AA6608"/>
    <w:rsid w:val="00AA6DE1"/>
    <w:rsid w:val="00AA7A8B"/>
    <w:rsid w:val="00AA7E78"/>
    <w:rsid w:val="00AB03CB"/>
    <w:rsid w:val="00AB093D"/>
    <w:rsid w:val="00AB09CD"/>
    <w:rsid w:val="00AB0DE5"/>
    <w:rsid w:val="00AB0E6C"/>
    <w:rsid w:val="00AB15D9"/>
    <w:rsid w:val="00AB1810"/>
    <w:rsid w:val="00AB1B74"/>
    <w:rsid w:val="00AB2FD9"/>
    <w:rsid w:val="00AB37C9"/>
    <w:rsid w:val="00AB46C0"/>
    <w:rsid w:val="00AB511B"/>
    <w:rsid w:val="00AB5340"/>
    <w:rsid w:val="00AB60FF"/>
    <w:rsid w:val="00AB6CAE"/>
    <w:rsid w:val="00AB7705"/>
    <w:rsid w:val="00AB7777"/>
    <w:rsid w:val="00AB7992"/>
    <w:rsid w:val="00AB7C9F"/>
    <w:rsid w:val="00AC056B"/>
    <w:rsid w:val="00AC074F"/>
    <w:rsid w:val="00AC0CD2"/>
    <w:rsid w:val="00AC19BE"/>
    <w:rsid w:val="00AC1D68"/>
    <w:rsid w:val="00AC1DA3"/>
    <w:rsid w:val="00AC1DD1"/>
    <w:rsid w:val="00AC20BE"/>
    <w:rsid w:val="00AC254F"/>
    <w:rsid w:val="00AC2719"/>
    <w:rsid w:val="00AC28DD"/>
    <w:rsid w:val="00AC2940"/>
    <w:rsid w:val="00AC2D35"/>
    <w:rsid w:val="00AC2D4D"/>
    <w:rsid w:val="00AC3C33"/>
    <w:rsid w:val="00AC430D"/>
    <w:rsid w:val="00AC4BD2"/>
    <w:rsid w:val="00AC4BF6"/>
    <w:rsid w:val="00AC4E93"/>
    <w:rsid w:val="00AC5B25"/>
    <w:rsid w:val="00AC5EB8"/>
    <w:rsid w:val="00AC632C"/>
    <w:rsid w:val="00AC7268"/>
    <w:rsid w:val="00AC750F"/>
    <w:rsid w:val="00AC7710"/>
    <w:rsid w:val="00AC784D"/>
    <w:rsid w:val="00AC7AD5"/>
    <w:rsid w:val="00AC7AF9"/>
    <w:rsid w:val="00AD1563"/>
    <w:rsid w:val="00AD19D9"/>
    <w:rsid w:val="00AD1A49"/>
    <w:rsid w:val="00AD1F5D"/>
    <w:rsid w:val="00AD221C"/>
    <w:rsid w:val="00AD2C2F"/>
    <w:rsid w:val="00AD354E"/>
    <w:rsid w:val="00AD370E"/>
    <w:rsid w:val="00AD4D54"/>
    <w:rsid w:val="00AD5132"/>
    <w:rsid w:val="00AD5547"/>
    <w:rsid w:val="00AD5D12"/>
    <w:rsid w:val="00AD6603"/>
    <w:rsid w:val="00AD74B6"/>
    <w:rsid w:val="00AD7CA8"/>
    <w:rsid w:val="00AD7CBF"/>
    <w:rsid w:val="00AD7DDC"/>
    <w:rsid w:val="00AE0330"/>
    <w:rsid w:val="00AE09F9"/>
    <w:rsid w:val="00AE0D71"/>
    <w:rsid w:val="00AE0DD4"/>
    <w:rsid w:val="00AE0EFF"/>
    <w:rsid w:val="00AE1116"/>
    <w:rsid w:val="00AE1D3A"/>
    <w:rsid w:val="00AE246E"/>
    <w:rsid w:val="00AE2614"/>
    <w:rsid w:val="00AE30B2"/>
    <w:rsid w:val="00AE355F"/>
    <w:rsid w:val="00AE3F84"/>
    <w:rsid w:val="00AE421D"/>
    <w:rsid w:val="00AE4AEC"/>
    <w:rsid w:val="00AE4B55"/>
    <w:rsid w:val="00AE4ECE"/>
    <w:rsid w:val="00AE532D"/>
    <w:rsid w:val="00AE587F"/>
    <w:rsid w:val="00AE5CCA"/>
    <w:rsid w:val="00AE6102"/>
    <w:rsid w:val="00AE6658"/>
    <w:rsid w:val="00AE6D4D"/>
    <w:rsid w:val="00AE6E71"/>
    <w:rsid w:val="00AE716E"/>
    <w:rsid w:val="00AF001B"/>
    <w:rsid w:val="00AF0381"/>
    <w:rsid w:val="00AF0779"/>
    <w:rsid w:val="00AF10C5"/>
    <w:rsid w:val="00AF1CE7"/>
    <w:rsid w:val="00AF2114"/>
    <w:rsid w:val="00AF2A39"/>
    <w:rsid w:val="00AF33B1"/>
    <w:rsid w:val="00AF3C5F"/>
    <w:rsid w:val="00AF43C7"/>
    <w:rsid w:val="00AF4941"/>
    <w:rsid w:val="00AF4AFC"/>
    <w:rsid w:val="00AF4C6D"/>
    <w:rsid w:val="00AF60CD"/>
    <w:rsid w:val="00AF6129"/>
    <w:rsid w:val="00AF6132"/>
    <w:rsid w:val="00AF6CF9"/>
    <w:rsid w:val="00B00981"/>
    <w:rsid w:val="00B01317"/>
    <w:rsid w:val="00B02C13"/>
    <w:rsid w:val="00B02C99"/>
    <w:rsid w:val="00B032D3"/>
    <w:rsid w:val="00B03732"/>
    <w:rsid w:val="00B045E1"/>
    <w:rsid w:val="00B046BC"/>
    <w:rsid w:val="00B04D7F"/>
    <w:rsid w:val="00B05692"/>
    <w:rsid w:val="00B0573C"/>
    <w:rsid w:val="00B05D05"/>
    <w:rsid w:val="00B06578"/>
    <w:rsid w:val="00B06991"/>
    <w:rsid w:val="00B06DC5"/>
    <w:rsid w:val="00B06FA3"/>
    <w:rsid w:val="00B07308"/>
    <w:rsid w:val="00B07441"/>
    <w:rsid w:val="00B1056C"/>
    <w:rsid w:val="00B113CC"/>
    <w:rsid w:val="00B114A9"/>
    <w:rsid w:val="00B119A4"/>
    <w:rsid w:val="00B11C0B"/>
    <w:rsid w:val="00B1223C"/>
    <w:rsid w:val="00B1225A"/>
    <w:rsid w:val="00B12688"/>
    <w:rsid w:val="00B126D7"/>
    <w:rsid w:val="00B13374"/>
    <w:rsid w:val="00B13FCB"/>
    <w:rsid w:val="00B14932"/>
    <w:rsid w:val="00B14A24"/>
    <w:rsid w:val="00B14A29"/>
    <w:rsid w:val="00B14DE7"/>
    <w:rsid w:val="00B153FC"/>
    <w:rsid w:val="00B1562D"/>
    <w:rsid w:val="00B15B08"/>
    <w:rsid w:val="00B15E28"/>
    <w:rsid w:val="00B17134"/>
    <w:rsid w:val="00B1725F"/>
    <w:rsid w:val="00B176CA"/>
    <w:rsid w:val="00B17BF0"/>
    <w:rsid w:val="00B17F84"/>
    <w:rsid w:val="00B201CB"/>
    <w:rsid w:val="00B2087C"/>
    <w:rsid w:val="00B20B92"/>
    <w:rsid w:val="00B21665"/>
    <w:rsid w:val="00B2188E"/>
    <w:rsid w:val="00B218E1"/>
    <w:rsid w:val="00B21CFA"/>
    <w:rsid w:val="00B22082"/>
    <w:rsid w:val="00B22162"/>
    <w:rsid w:val="00B222B4"/>
    <w:rsid w:val="00B228F8"/>
    <w:rsid w:val="00B22AF9"/>
    <w:rsid w:val="00B22F21"/>
    <w:rsid w:val="00B233E1"/>
    <w:rsid w:val="00B23653"/>
    <w:rsid w:val="00B2379A"/>
    <w:rsid w:val="00B238D9"/>
    <w:rsid w:val="00B23DC0"/>
    <w:rsid w:val="00B23E04"/>
    <w:rsid w:val="00B243B7"/>
    <w:rsid w:val="00B24586"/>
    <w:rsid w:val="00B2500D"/>
    <w:rsid w:val="00B256DD"/>
    <w:rsid w:val="00B259B2"/>
    <w:rsid w:val="00B25D2A"/>
    <w:rsid w:val="00B25DDF"/>
    <w:rsid w:val="00B26185"/>
    <w:rsid w:val="00B27687"/>
    <w:rsid w:val="00B30711"/>
    <w:rsid w:val="00B30AF3"/>
    <w:rsid w:val="00B3145D"/>
    <w:rsid w:val="00B315C8"/>
    <w:rsid w:val="00B31710"/>
    <w:rsid w:val="00B319BA"/>
    <w:rsid w:val="00B3212C"/>
    <w:rsid w:val="00B3270B"/>
    <w:rsid w:val="00B32AEA"/>
    <w:rsid w:val="00B32D22"/>
    <w:rsid w:val="00B33482"/>
    <w:rsid w:val="00B337C2"/>
    <w:rsid w:val="00B3396E"/>
    <w:rsid w:val="00B34053"/>
    <w:rsid w:val="00B34067"/>
    <w:rsid w:val="00B348C3"/>
    <w:rsid w:val="00B34D3C"/>
    <w:rsid w:val="00B34FB0"/>
    <w:rsid w:val="00B35B73"/>
    <w:rsid w:val="00B37319"/>
    <w:rsid w:val="00B3755B"/>
    <w:rsid w:val="00B37870"/>
    <w:rsid w:val="00B37B78"/>
    <w:rsid w:val="00B37DA5"/>
    <w:rsid w:val="00B37DF4"/>
    <w:rsid w:val="00B40624"/>
    <w:rsid w:val="00B40D72"/>
    <w:rsid w:val="00B41B6D"/>
    <w:rsid w:val="00B42174"/>
    <w:rsid w:val="00B42455"/>
    <w:rsid w:val="00B43C4A"/>
    <w:rsid w:val="00B43FF7"/>
    <w:rsid w:val="00B454E4"/>
    <w:rsid w:val="00B45C27"/>
    <w:rsid w:val="00B45D70"/>
    <w:rsid w:val="00B45F68"/>
    <w:rsid w:val="00B45F90"/>
    <w:rsid w:val="00B46796"/>
    <w:rsid w:val="00B46F3E"/>
    <w:rsid w:val="00B46F7C"/>
    <w:rsid w:val="00B47099"/>
    <w:rsid w:val="00B47564"/>
    <w:rsid w:val="00B47578"/>
    <w:rsid w:val="00B475D4"/>
    <w:rsid w:val="00B47E28"/>
    <w:rsid w:val="00B47F66"/>
    <w:rsid w:val="00B507DE"/>
    <w:rsid w:val="00B507E1"/>
    <w:rsid w:val="00B51423"/>
    <w:rsid w:val="00B5181B"/>
    <w:rsid w:val="00B52138"/>
    <w:rsid w:val="00B52D76"/>
    <w:rsid w:val="00B531B2"/>
    <w:rsid w:val="00B5344E"/>
    <w:rsid w:val="00B5355D"/>
    <w:rsid w:val="00B53EC5"/>
    <w:rsid w:val="00B544C4"/>
    <w:rsid w:val="00B548D9"/>
    <w:rsid w:val="00B54A2F"/>
    <w:rsid w:val="00B55DEB"/>
    <w:rsid w:val="00B56805"/>
    <w:rsid w:val="00B5700C"/>
    <w:rsid w:val="00B574FB"/>
    <w:rsid w:val="00B5751B"/>
    <w:rsid w:val="00B5798A"/>
    <w:rsid w:val="00B57A15"/>
    <w:rsid w:val="00B57A89"/>
    <w:rsid w:val="00B57DF7"/>
    <w:rsid w:val="00B60F83"/>
    <w:rsid w:val="00B61691"/>
    <w:rsid w:val="00B61E28"/>
    <w:rsid w:val="00B6220E"/>
    <w:rsid w:val="00B62510"/>
    <w:rsid w:val="00B6251E"/>
    <w:rsid w:val="00B628B9"/>
    <w:rsid w:val="00B629C9"/>
    <w:rsid w:val="00B63654"/>
    <w:rsid w:val="00B63758"/>
    <w:rsid w:val="00B6475F"/>
    <w:rsid w:val="00B6574C"/>
    <w:rsid w:val="00B65852"/>
    <w:rsid w:val="00B65EDB"/>
    <w:rsid w:val="00B66485"/>
    <w:rsid w:val="00B6667C"/>
    <w:rsid w:val="00B66863"/>
    <w:rsid w:val="00B66906"/>
    <w:rsid w:val="00B66E19"/>
    <w:rsid w:val="00B67773"/>
    <w:rsid w:val="00B67835"/>
    <w:rsid w:val="00B67970"/>
    <w:rsid w:val="00B70235"/>
    <w:rsid w:val="00B710EA"/>
    <w:rsid w:val="00B71309"/>
    <w:rsid w:val="00B713F3"/>
    <w:rsid w:val="00B71561"/>
    <w:rsid w:val="00B7173C"/>
    <w:rsid w:val="00B71AC2"/>
    <w:rsid w:val="00B721A6"/>
    <w:rsid w:val="00B7237E"/>
    <w:rsid w:val="00B72CD5"/>
    <w:rsid w:val="00B72E85"/>
    <w:rsid w:val="00B72F4F"/>
    <w:rsid w:val="00B72F89"/>
    <w:rsid w:val="00B73539"/>
    <w:rsid w:val="00B73643"/>
    <w:rsid w:val="00B74300"/>
    <w:rsid w:val="00B74459"/>
    <w:rsid w:val="00B745E6"/>
    <w:rsid w:val="00B74EB0"/>
    <w:rsid w:val="00B750C4"/>
    <w:rsid w:val="00B761FA"/>
    <w:rsid w:val="00B76899"/>
    <w:rsid w:val="00B7699D"/>
    <w:rsid w:val="00B77A3A"/>
    <w:rsid w:val="00B80912"/>
    <w:rsid w:val="00B809C8"/>
    <w:rsid w:val="00B80F35"/>
    <w:rsid w:val="00B81378"/>
    <w:rsid w:val="00B81439"/>
    <w:rsid w:val="00B818EE"/>
    <w:rsid w:val="00B81AA8"/>
    <w:rsid w:val="00B81D85"/>
    <w:rsid w:val="00B82CF3"/>
    <w:rsid w:val="00B84873"/>
    <w:rsid w:val="00B84DCF"/>
    <w:rsid w:val="00B85B69"/>
    <w:rsid w:val="00B86D5E"/>
    <w:rsid w:val="00B87773"/>
    <w:rsid w:val="00B87962"/>
    <w:rsid w:val="00B87A8E"/>
    <w:rsid w:val="00B87D21"/>
    <w:rsid w:val="00B905CD"/>
    <w:rsid w:val="00B9093A"/>
    <w:rsid w:val="00B90FF4"/>
    <w:rsid w:val="00B911DB"/>
    <w:rsid w:val="00B91377"/>
    <w:rsid w:val="00B91487"/>
    <w:rsid w:val="00B91849"/>
    <w:rsid w:val="00B9242A"/>
    <w:rsid w:val="00B92614"/>
    <w:rsid w:val="00B927BA"/>
    <w:rsid w:val="00B9398F"/>
    <w:rsid w:val="00B93C68"/>
    <w:rsid w:val="00B93E68"/>
    <w:rsid w:val="00B95A21"/>
    <w:rsid w:val="00B96062"/>
    <w:rsid w:val="00B962C4"/>
    <w:rsid w:val="00B964D1"/>
    <w:rsid w:val="00B96917"/>
    <w:rsid w:val="00B96C20"/>
    <w:rsid w:val="00B96CCC"/>
    <w:rsid w:val="00B972EF"/>
    <w:rsid w:val="00BA12BC"/>
    <w:rsid w:val="00BA2C98"/>
    <w:rsid w:val="00BA2F07"/>
    <w:rsid w:val="00BA33D4"/>
    <w:rsid w:val="00BA3A58"/>
    <w:rsid w:val="00BA4615"/>
    <w:rsid w:val="00BA4679"/>
    <w:rsid w:val="00BA5171"/>
    <w:rsid w:val="00BA61EF"/>
    <w:rsid w:val="00BA6BC8"/>
    <w:rsid w:val="00BA6DCE"/>
    <w:rsid w:val="00BA7123"/>
    <w:rsid w:val="00BA72C7"/>
    <w:rsid w:val="00BA7DD0"/>
    <w:rsid w:val="00BB047A"/>
    <w:rsid w:val="00BB08F9"/>
    <w:rsid w:val="00BB1420"/>
    <w:rsid w:val="00BB157E"/>
    <w:rsid w:val="00BB20CE"/>
    <w:rsid w:val="00BB2A10"/>
    <w:rsid w:val="00BB2BA5"/>
    <w:rsid w:val="00BB2C26"/>
    <w:rsid w:val="00BB335B"/>
    <w:rsid w:val="00BB5010"/>
    <w:rsid w:val="00BB53BC"/>
    <w:rsid w:val="00BB5B84"/>
    <w:rsid w:val="00BB5BDD"/>
    <w:rsid w:val="00BB5E22"/>
    <w:rsid w:val="00BB6173"/>
    <w:rsid w:val="00BB6693"/>
    <w:rsid w:val="00BB69A5"/>
    <w:rsid w:val="00BB6F65"/>
    <w:rsid w:val="00BB703E"/>
    <w:rsid w:val="00BB74C7"/>
    <w:rsid w:val="00BB7903"/>
    <w:rsid w:val="00BB7DCB"/>
    <w:rsid w:val="00BB7E04"/>
    <w:rsid w:val="00BC0D02"/>
    <w:rsid w:val="00BC108D"/>
    <w:rsid w:val="00BC12A7"/>
    <w:rsid w:val="00BC1C46"/>
    <w:rsid w:val="00BC1C81"/>
    <w:rsid w:val="00BC1EA5"/>
    <w:rsid w:val="00BC1FE1"/>
    <w:rsid w:val="00BC21B1"/>
    <w:rsid w:val="00BC245D"/>
    <w:rsid w:val="00BC315B"/>
    <w:rsid w:val="00BC3460"/>
    <w:rsid w:val="00BC38F3"/>
    <w:rsid w:val="00BC3B46"/>
    <w:rsid w:val="00BC4007"/>
    <w:rsid w:val="00BC4247"/>
    <w:rsid w:val="00BC54AB"/>
    <w:rsid w:val="00BC5801"/>
    <w:rsid w:val="00BC639B"/>
    <w:rsid w:val="00BC6471"/>
    <w:rsid w:val="00BC6A2E"/>
    <w:rsid w:val="00BC6B1A"/>
    <w:rsid w:val="00BC6E97"/>
    <w:rsid w:val="00BC6F89"/>
    <w:rsid w:val="00BC7BB9"/>
    <w:rsid w:val="00BC7C5D"/>
    <w:rsid w:val="00BD0032"/>
    <w:rsid w:val="00BD01D9"/>
    <w:rsid w:val="00BD060A"/>
    <w:rsid w:val="00BD0A94"/>
    <w:rsid w:val="00BD0CBE"/>
    <w:rsid w:val="00BD0FBE"/>
    <w:rsid w:val="00BD2B86"/>
    <w:rsid w:val="00BD3074"/>
    <w:rsid w:val="00BD421C"/>
    <w:rsid w:val="00BD4453"/>
    <w:rsid w:val="00BD51F9"/>
    <w:rsid w:val="00BD562E"/>
    <w:rsid w:val="00BD5B1B"/>
    <w:rsid w:val="00BD6254"/>
    <w:rsid w:val="00BD6AB6"/>
    <w:rsid w:val="00BD7134"/>
    <w:rsid w:val="00BD7452"/>
    <w:rsid w:val="00BD7648"/>
    <w:rsid w:val="00BD7C2A"/>
    <w:rsid w:val="00BE19D9"/>
    <w:rsid w:val="00BE1EE1"/>
    <w:rsid w:val="00BE21D9"/>
    <w:rsid w:val="00BE255E"/>
    <w:rsid w:val="00BE293A"/>
    <w:rsid w:val="00BE31FF"/>
    <w:rsid w:val="00BE3609"/>
    <w:rsid w:val="00BE3779"/>
    <w:rsid w:val="00BE379E"/>
    <w:rsid w:val="00BE3A6E"/>
    <w:rsid w:val="00BE3DAC"/>
    <w:rsid w:val="00BE40CA"/>
    <w:rsid w:val="00BE435B"/>
    <w:rsid w:val="00BE439E"/>
    <w:rsid w:val="00BE4510"/>
    <w:rsid w:val="00BE4628"/>
    <w:rsid w:val="00BE5959"/>
    <w:rsid w:val="00BE5C6A"/>
    <w:rsid w:val="00BE64E0"/>
    <w:rsid w:val="00BE6525"/>
    <w:rsid w:val="00BE6595"/>
    <w:rsid w:val="00BE66E4"/>
    <w:rsid w:val="00BE6BB1"/>
    <w:rsid w:val="00BE6F5C"/>
    <w:rsid w:val="00BE7095"/>
    <w:rsid w:val="00BE727F"/>
    <w:rsid w:val="00BF046E"/>
    <w:rsid w:val="00BF1614"/>
    <w:rsid w:val="00BF19E0"/>
    <w:rsid w:val="00BF1ADD"/>
    <w:rsid w:val="00BF1CC3"/>
    <w:rsid w:val="00BF230C"/>
    <w:rsid w:val="00BF28E1"/>
    <w:rsid w:val="00BF2AAA"/>
    <w:rsid w:val="00BF2FF2"/>
    <w:rsid w:val="00BF3127"/>
    <w:rsid w:val="00BF3213"/>
    <w:rsid w:val="00BF3D45"/>
    <w:rsid w:val="00BF4B27"/>
    <w:rsid w:val="00BF4D8E"/>
    <w:rsid w:val="00BF5907"/>
    <w:rsid w:val="00BF7D41"/>
    <w:rsid w:val="00BF7EC2"/>
    <w:rsid w:val="00C00A52"/>
    <w:rsid w:val="00C00DEB"/>
    <w:rsid w:val="00C00FB6"/>
    <w:rsid w:val="00C014CB"/>
    <w:rsid w:val="00C017EF"/>
    <w:rsid w:val="00C01E5E"/>
    <w:rsid w:val="00C02671"/>
    <w:rsid w:val="00C02771"/>
    <w:rsid w:val="00C02927"/>
    <w:rsid w:val="00C02DBD"/>
    <w:rsid w:val="00C02DE5"/>
    <w:rsid w:val="00C0335A"/>
    <w:rsid w:val="00C03405"/>
    <w:rsid w:val="00C0390D"/>
    <w:rsid w:val="00C03AF5"/>
    <w:rsid w:val="00C03CC9"/>
    <w:rsid w:val="00C04001"/>
    <w:rsid w:val="00C0420C"/>
    <w:rsid w:val="00C04FB2"/>
    <w:rsid w:val="00C05220"/>
    <w:rsid w:val="00C05651"/>
    <w:rsid w:val="00C05F5B"/>
    <w:rsid w:val="00C0601C"/>
    <w:rsid w:val="00C06589"/>
    <w:rsid w:val="00C073E1"/>
    <w:rsid w:val="00C10B67"/>
    <w:rsid w:val="00C11DA1"/>
    <w:rsid w:val="00C12353"/>
    <w:rsid w:val="00C12CB4"/>
    <w:rsid w:val="00C130C6"/>
    <w:rsid w:val="00C132C4"/>
    <w:rsid w:val="00C132F4"/>
    <w:rsid w:val="00C13485"/>
    <w:rsid w:val="00C138B3"/>
    <w:rsid w:val="00C139CB"/>
    <w:rsid w:val="00C142C5"/>
    <w:rsid w:val="00C14C0A"/>
    <w:rsid w:val="00C153F9"/>
    <w:rsid w:val="00C159E8"/>
    <w:rsid w:val="00C15DFD"/>
    <w:rsid w:val="00C1617E"/>
    <w:rsid w:val="00C1662E"/>
    <w:rsid w:val="00C16B5F"/>
    <w:rsid w:val="00C16BBF"/>
    <w:rsid w:val="00C17257"/>
    <w:rsid w:val="00C17428"/>
    <w:rsid w:val="00C1773E"/>
    <w:rsid w:val="00C17D98"/>
    <w:rsid w:val="00C20395"/>
    <w:rsid w:val="00C20646"/>
    <w:rsid w:val="00C21322"/>
    <w:rsid w:val="00C21F08"/>
    <w:rsid w:val="00C22244"/>
    <w:rsid w:val="00C22BE5"/>
    <w:rsid w:val="00C22E05"/>
    <w:rsid w:val="00C22E0F"/>
    <w:rsid w:val="00C23362"/>
    <w:rsid w:val="00C23371"/>
    <w:rsid w:val="00C2347D"/>
    <w:rsid w:val="00C23E22"/>
    <w:rsid w:val="00C245F3"/>
    <w:rsid w:val="00C247FE"/>
    <w:rsid w:val="00C2595D"/>
    <w:rsid w:val="00C263D4"/>
    <w:rsid w:val="00C2678E"/>
    <w:rsid w:val="00C269DC"/>
    <w:rsid w:val="00C27260"/>
    <w:rsid w:val="00C27B53"/>
    <w:rsid w:val="00C3024B"/>
    <w:rsid w:val="00C30478"/>
    <w:rsid w:val="00C304E7"/>
    <w:rsid w:val="00C30607"/>
    <w:rsid w:val="00C30B55"/>
    <w:rsid w:val="00C310FE"/>
    <w:rsid w:val="00C329D1"/>
    <w:rsid w:val="00C32DE2"/>
    <w:rsid w:val="00C32EB1"/>
    <w:rsid w:val="00C32ED8"/>
    <w:rsid w:val="00C3300E"/>
    <w:rsid w:val="00C330DB"/>
    <w:rsid w:val="00C3365E"/>
    <w:rsid w:val="00C337C0"/>
    <w:rsid w:val="00C338FB"/>
    <w:rsid w:val="00C33ADF"/>
    <w:rsid w:val="00C33B41"/>
    <w:rsid w:val="00C34D08"/>
    <w:rsid w:val="00C3504E"/>
    <w:rsid w:val="00C35ACD"/>
    <w:rsid w:val="00C35FA9"/>
    <w:rsid w:val="00C3671D"/>
    <w:rsid w:val="00C3677A"/>
    <w:rsid w:val="00C3725D"/>
    <w:rsid w:val="00C3736F"/>
    <w:rsid w:val="00C374A0"/>
    <w:rsid w:val="00C375D3"/>
    <w:rsid w:val="00C37BCE"/>
    <w:rsid w:val="00C37D5D"/>
    <w:rsid w:val="00C40334"/>
    <w:rsid w:val="00C408E9"/>
    <w:rsid w:val="00C409A7"/>
    <w:rsid w:val="00C40F68"/>
    <w:rsid w:val="00C41346"/>
    <w:rsid w:val="00C41634"/>
    <w:rsid w:val="00C41B96"/>
    <w:rsid w:val="00C41CD2"/>
    <w:rsid w:val="00C4236D"/>
    <w:rsid w:val="00C424B7"/>
    <w:rsid w:val="00C42AE9"/>
    <w:rsid w:val="00C42E17"/>
    <w:rsid w:val="00C4335A"/>
    <w:rsid w:val="00C43366"/>
    <w:rsid w:val="00C43733"/>
    <w:rsid w:val="00C43801"/>
    <w:rsid w:val="00C4385C"/>
    <w:rsid w:val="00C441ED"/>
    <w:rsid w:val="00C447F5"/>
    <w:rsid w:val="00C451CF"/>
    <w:rsid w:val="00C46033"/>
    <w:rsid w:val="00C461C6"/>
    <w:rsid w:val="00C46FCC"/>
    <w:rsid w:val="00C47218"/>
    <w:rsid w:val="00C477E4"/>
    <w:rsid w:val="00C50236"/>
    <w:rsid w:val="00C50D51"/>
    <w:rsid w:val="00C5134E"/>
    <w:rsid w:val="00C52172"/>
    <w:rsid w:val="00C5254A"/>
    <w:rsid w:val="00C52605"/>
    <w:rsid w:val="00C52DD9"/>
    <w:rsid w:val="00C53252"/>
    <w:rsid w:val="00C53304"/>
    <w:rsid w:val="00C53A06"/>
    <w:rsid w:val="00C54768"/>
    <w:rsid w:val="00C54C13"/>
    <w:rsid w:val="00C54D5A"/>
    <w:rsid w:val="00C54DE2"/>
    <w:rsid w:val="00C555F4"/>
    <w:rsid w:val="00C55D0A"/>
    <w:rsid w:val="00C55F8A"/>
    <w:rsid w:val="00C56245"/>
    <w:rsid w:val="00C5664A"/>
    <w:rsid w:val="00C56AEE"/>
    <w:rsid w:val="00C572D3"/>
    <w:rsid w:val="00C57A50"/>
    <w:rsid w:val="00C57E9E"/>
    <w:rsid w:val="00C60203"/>
    <w:rsid w:val="00C60815"/>
    <w:rsid w:val="00C60BAA"/>
    <w:rsid w:val="00C611B3"/>
    <w:rsid w:val="00C617A3"/>
    <w:rsid w:val="00C63E70"/>
    <w:rsid w:val="00C643A4"/>
    <w:rsid w:val="00C643ED"/>
    <w:rsid w:val="00C64427"/>
    <w:rsid w:val="00C6466C"/>
    <w:rsid w:val="00C646AE"/>
    <w:rsid w:val="00C64CB3"/>
    <w:rsid w:val="00C64EEB"/>
    <w:rsid w:val="00C661B4"/>
    <w:rsid w:val="00C67472"/>
    <w:rsid w:val="00C6794C"/>
    <w:rsid w:val="00C67A20"/>
    <w:rsid w:val="00C67D08"/>
    <w:rsid w:val="00C67FEA"/>
    <w:rsid w:val="00C70365"/>
    <w:rsid w:val="00C7044D"/>
    <w:rsid w:val="00C70D1E"/>
    <w:rsid w:val="00C711B5"/>
    <w:rsid w:val="00C7144E"/>
    <w:rsid w:val="00C718E5"/>
    <w:rsid w:val="00C722F4"/>
    <w:rsid w:val="00C72972"/>
    <w:rsid w:val="00C733B1"/>
    <w:rsid w:val="00C733E1"/>
    <w:rsid w:val="00C73796"/>
    <w:rsid w:val="00C739DB"/>
    <w:rsid w:val="00C73CA2"/>
    <w:rsid w:val="00C73FD5"/>
    <w:rsid w:val="00C747F9"/>
    <w:rsid w:val="00C74CF9"/>
    <w:rsid w:val="00C74F04"/>
    <w:rsid w:val="00C7610B"/>
    <w:rsid w:val="00C763E5"/>
    <w:rsid w:val="00C76406"/>
    <w:rsid w:val="00C77EBD"/>
    <w:rsid w:val="00C8026A"/>
    <w:rsid w:val="00C8060C"/>
    <w:rsid w:val="00C807A7"/>
    <w:rsid w:val="00C807B4"/>
    <w:rsid w:val="00C807EF"/>
    <w:rsid w:val="00C810EE"/>
    <w:rsid w:val="00C82337"/>
    <w:rsid w:val="00C82DC1"/>
    <w:rsid w:val="00C8376A"/>
    <w:rsid w:val="00C83B7D"/>
    <w:rsid w:val="00C83E23"/>
    <w:rsid w:val="00C843CD"/>
    <w:rsid w:val="00C846F3"/>
    <w:rsid w:val="00C8506F"/>
    <w:rsid w:val="00C85931"/>
    <w:rsid w:val="00C85B1F"/>
    <w:rsid w:val="00C85BF3"/>
    <w:rsid w:val="00C85CBB"/>
    <w:rsid w:val="00C86318"/>
    <w:rsid w:val="00C86B3C"/>
    <w:rsid w:val="00C86FF9"/>
    <w:rsid w:val="00C90BFB"/>
    <w:rsid w:val="00C90DB6"/>
    <w:rsid w:val="00C917EA"/>
    <w:rsid w:val="00C91980"/>
    <w:rsid w:val="00C91CFA"/>
    <w:rsid w:val="00C925A0"/>
    <w:rsid w:val="00C92E10"/>
    <w:rsid w:val="00C9301D"/>
    <w:rsid w:val="00C93B3E"/>
    <w:rsid w:val="00C94129"/>
    <w:rsid w:val="00C94DEE"/>
    <w:rsid w:val="00C9504E"/>
    <w:rsid w:val="00C954F0"/>
    <w:rsid w:val="00C956CA"/>
    <w:rsid w:val="00C95CB8"/>
    <w:rsid w:val="00C9605C"/>
    <w:rsid w:val="00C96081"/>
    <w:rsid w:val="00C96358"/>
    <w:rsid w:val="00C9642C"/>
    <w:rsid w:val="00C964E2"/>
    <w:rsid w:val="00C96E38"/>
    <w:rsid w:val="00C97576"/>
    <w:rsid w:val="00C978CD"/>
    <w:rsid w:val="00CA01A4"/>
    <w:rsid w:val="00CA0A52"/>
    <w:rsid w:val="00CA13CA"/>
    <w:rsid w:val="00CA176E"/>
    <w:rsid w:val="00CA1A71"/>
    <w:rsid w:val="00CA1B0D"/>
    <w:rsid w:val="00CA29B5"/>
    <w:rsid w:val="00CA3150"/>
    <w:rsid w:val="00CA3366"/>
    <w:rsid w:val="00CA345D"/>
    <w:rsid w:val="00CA3817"/>
    <w:rsid w:val="00CA3AE5"/>
    <w:rsid w:val="00CA3B0D"/>
    <w:rsid w:val="00CA434C"/>
    <w:rsid w:val="00CA4683"/>
    <w:rsid w:val="00CA65F7"/>
    <w:rsid w:val="00CA6625"/>
    <w:rsid w:val="00CA7290"/>
    <w:rsid w:val="00CA74CB"/>
    <w:rsid w:val="00CA75FF"/>
    <w:rsid w:val="00CA78CE"/>
    <w:rsid w:val="00CA790B"/>
    <w:rsid w:val="00CA795B"/>
    <w:rsid w:val="00CA7FD5"/>
    <w:rsid w:val="00CB0065"/>
    <w:rsid w:val="00CB264D"/>
    <w:rsid w:val="00CB2A84"/>
    <w:rsid w:val="00CB3536"/>
    <w:rsid w:val="00CB35C7"/>
    <w:rsid w:val="00CB374B"/>
    <w:rsid w:val="00CB389E"/>
    <w:rsid w:val="00CB3975"/>
    <w:rsid w:val="00CB3C56"/>
    <w:rsid w:val="00CB4099"/>
    <w:rsid w:val="00CB409B"/>
    <w:rsid w:val="00CB49E0"/>
    <w:rsid w:val="00CB4A1C"/>
    <w:rsid w:val="00CB4A38"/>
    <w:rsid w:val="00CB557B"/>
    <w:rsid w:val="00CB5742"/>
    <w:rsid w:val="00CB5EB3"/>
    <w:rsid w:val="00CB6220"/>
    <w:rsid w:val="00CB72B4"/>
    <w:rsid w:val="00CB74C9"/>
    <w:rsid w:val="00CB7E9A"/>
    <w:rsid w:val="00CC0787"/>
    <w:rsid w:val="00CC0B77"/>
    <w:rsid w:val="00CC0FAA"/>
    <w:rsid w:val="00CC13CE"/>
    <w:rsid w:val="00CC20F1"/>
    <w:rsid w:val="00CC28F4"/>
    <w:rsid w:val="00CC2AA3"/>
    <w:rsid w:val="00CC2B61"/>
    <w:rsid w:val="00CC2DA8"/>
    <w:rsid w:val="00CC2FA0"/>
    <w:rsid w:val="00CC3791"/>
    <w:rsid w:val="00CC38E8"/>
    <w:rsid w:val="00CC44F4"/>
    <w:rsid w:val="00CC4590"/>
    <w:rsid w:val="00CC45FE"/>
    <w:rsid w:val="00CC4760"/>
    <w:rsid w:val="00CC4FBC"/>
    <w:rsid w:val="00CC5603"/>
    <w:rsid w:val="00CC5DCA"/>
    <w:rsid w:val="00CC5F36"/>
    <w:rsid w:val="00CC61A1"/>
    <w:rsid w:val="00CC62B5"/>
    <w:rsid w:val="00CC68C6"/>
    <w:rsid w:val="00CC6BD1"/>
    <w:rsid w:val="00CC7725"/>
    <w:rsid w:val="00CC7A92"/>
    <w:rsid w:val="00CC7BEF"/>
    <w:rsid w:val="00CD04D8"/>
    <w:rsid w:val="00CD1141"/>
    <w:rsid w:val="00CD11AC"/>
    <w:rsid w:val="00CD17B1"/>
    <w:rsid w:val="00CD1BAF"/>
    <w:rsid w:val="00CD1DBD"/>
    <w:rsid w:val="00CD23EE"/>
    <w:rsid w:val="00CD259E"/>
    <w:rsid w:val="00CD2F67"/>
    <w:rsid w:val="00CD3A9E"/>
    <w:rsid w:val="00CD46CF"/>
    <w:rsid w:val="00CD4868"/>
    <w:rsid w:val="00CD4FCD"/>
    <w:rsid w:val="00CD6453"/>
    <w:rsid w:val="00CD6584"/>
    <w:rsid w:val="00CD6606"/>
    <w:rsid w:val="00CD6A43"/>
    <w:rsid w:val="00CD7707"/>
    <w:rsid w:val="00CE0709"/>
    <w:rsid w:val="00CE0F46"/>
    <w:rsid w:val="00CE0F79"/>
    <w:rsid w:val="00CE11EA"/>
    <w:rsid w:val="00CE14FA"/>
    <w:rsid w:val="00CE1E1F"/>
    <w:rsid w:val="00CE2011"/>
    <w:rsid w:val="00CE201A"/>
    <w:rsid w:val="00CE20C2"/>
    <w:rsid w:val="00CE2A03"/>
    <w:rsid w:val="00CE357C"/>
    <w:rsid w:val="00CE366A"/>
    <w:rsid w:val="00CE37AA"/>
    <w:rsid w:val="00CE3902"/>
    <w:rsid w:val="00CE48A5"/>
    <w:rsid w:val="00CE4D3F"/>
    <w:rsid w:val="00CE4D5B"/>
    <w:rsid w:val="00CE602D"/>
    <w:rsid w:val="00CE62CC"/>
    <w:rsid w:val="00CE62F6"/>
    <w:rsid w:val="00CE6B61"/>
    <w:rsid w:val="00CE73F0"/>
    <w:rsid w:val="00CE746E"/>
    <w:rsid w:val="00CE758C"/>
    <w:rsid w:val="00CE786B"/>
    <w:rsid w:val="00CE7A85"/>
    <w:rsid w:val="00CE7C75"/>
    <w:rsid w:val="00CF0D43"/>
    <w:rsid w:val="00CF0F1B"/>
    <w:rsid w:val="00CF1995"/>
    <w:rsid w:val="00CF1E0B"/>
    <w:rsid w:val="00CF1ED5"/>
    <w:rsid w:val="00CF2A9C"/>
    <w:rsid w:val="00CF2CB2"/>
    <w:rsid w:val="00CF2E5E"/>
    <w:rsid w:val="00CF352F"/>
    <w:rsid w:val="00CF3A0E"/>
    <w:rsid w:val="00CF3C37"/>
    <w:rsid w:val="00CF3E35"/>
    <w:rsid w:val="00CF42CC"/>
    <w:rsid w:val="00CF4A9E"/>
    <w:rsid w:val="00CF4C7D"/>
    <w:rsid w:val="00CF4E5D"/>
    <w:rsid w:val="00CF52E4"/>
    <w:rsid w:val="00CF62EE"/>
    <w:rsid w:val="00CF6639"/>
    <w:rsid w:val="00CF66B4"/>
    <w:rsid w:val="00CF6B4F"/>
    <w:rsid w:val="00CF7009"/>
    <w:rsid w:val="00CF75C4"/>
    <w:rsid w:val="00CF783B"/>
    <w:rsid w:val="00CF7933"/>
    <w:rsid w:val="00D0000E"/>
    <w:rsid w:val="00D00198"/>
    <w:rsid w:val="00D00753"/>
    <w:rsid w:val="00D00F8D"/>
    <w:rsid w:val="00D01268"/>
    <w:rsid w:val="00D0170A"/>
    <w:rsid w:val="00D01B1E"/>
    <w:rsid w:val="00D02B68"/>
    <w:rsid w:val="00D02C26"/>
    <w:rsid w:val="00D02E82"/>
    <w:rsid w:val="00D0343C"/>
    <w:rsid w:val="00D035A0"/>
    <w:rsid w:val="00D03637"/>
    <w:rsid w:val="00D03851"/>
    <w:rsid w:val="00D03CE4"/>
    <w:rsid w:val="00D03E17"/>
    <w:rsid w:val="00D03EF6"/>
    <w:rsid w:val="00D048B3"/>
    <w:rsid w:val="00D04F7F"/>
    <w:rsid w:val="00D051EC"/>
    <w:rsid w:val="00D06256"/>
    <w:rsid w:val="00D06C36"/>
    <w:rsid w:val="00D07423"/>
    <w:rsid w:val="00D0764E"/>
    <w:rsid w:val="00D07670"/>
    <w:rsid w:val="00D10301"/>
    <w:rsid w:val="00D1058E"/>
    <w:rsid w:val="00D105EF"/>
    <w:rsid w:val="00D10994"/>
    <w:rsid w:val="00D11CD5"/>
    <w:rsid w:val="00D11F5C"/>
    <w:rsid w:val="00D11FA1"/>
    <w:rsid w:val="00D1312C"/>
    <w:rsid w:val="00D13708"/>
    <w:rsid w:val="00D13EC8"/>
    <w:rsid w:val="00D1415C"/>
    <w:rsid w:val="00D14D19"/>
    <w:rsid w:val="00D15BD3"/>
    <w:rsid w:val="00D16793"/>
    <w:rsid w:val="00D168DF"/>
    <w:rsid w:val="00D17265"/>
    <w:rsid w:val="00D173A7"/>
    <w:rsid w:val="00D17F38"/>
    <w:rsid w:val="00D20E1A"/>
    <w:rsid w:val="00D216DC"/>
    <w:rsid w:val="00D217C5"/>
    <w:rsid w:val="00D218BA"/>
    <w:rsid w:val="00D21FE8"/>
    <w:rsid w:val="00D22278"/>
    <w:rsid w:val="00D226B9"/>
    <w:rsid w:val="00D22D31"/>
    <w:rsid w:val="00D230E8"/>
    <w:rsid w:val="00D239CC"/>
    <w:rsid w:val="00D23CCF"/>
    <w:rsid w:val="00D23E4E"/>
    <w:rsid w:val="00D244AE"/>
    <w:rsid w:val="00D24B87"/>
    <w:rsid w:val="00D24D06"/>
    <w:rsid w:val="00D2527D"/>
    <w:rsid w:val="00D2558C"/>
    <w:rsid w:val="00D25B30"/>
    <w:rsid w:val="00D26828"/>
    <w:rsid w:val="00D27274"/>
    <w:rsid w:val="00D275BF"/>
    <w:rsid w:val="00D27617"/>
    <w:rsid w:val="00D276D9"/>
    <w:rsid w:val="00D27A32"/>
    <w:rsid w:val="00D30D1A"/>
    <w:rsid w:val="00D31083"/>
    <w:rsid w:val="00D315F6"/>
    <w:rsid w:val="00D319EB"/>
    <w:rsid w:val="00D31A3C"/>
    <w:rsid w:val="00D31B92"/>
    <w:rsid w:val="00D321D8"/>
    <w:rsid w:val="00D324FB"/>
    <w:rsid w:val="00D32CAF"/>
    <w:rsid w:val="00D3319B"/>
    <w:rsid w:val="00D33541"/>
    <w:rsid w:val="00D339D9"/>
    <w:rsid w:val="00D33C3F"/>
    <w:rsid w:val="00D33C5E"/>
    <w:rsid w:val="00D33D58"/>
    <w:rsid w:val="00D34291"/>
    <w:rsid w:val="00D34397"/>
    <w:rsid w:val="00D347AF"/>
    <w:rsid w:val="00D34CCF"/>
    <w:rsid w:val="00D35757"/>
    <w:rsid w:val="00D358EA"/>
    <w:rsid w:val="00D358F2"/>
    <w:rsid w:val="00D35A91"/>
    <w:rsid w:val="00D3636F"/>
    <w:rsid w:val="00D364E9"/>
    <w:rsid w:val="00D365B1"/>
    <w:rsid w:val="00D3677A"/>
    <w:rsid w:val="00D36782"/>
    <w:rsid w:val="00D36C61"/>
    <w:rsid w:val="00D37829"/>
    <w:rsid w:val="00D37850"/>
    <w:rsid w:val="00D37E8B"/>
    <w:rsid w:val="00D37F3E"/>
    <w:rsid w:val="00D4019C"/>
    <w:rsid w:val="00D401AB"/>
    <w:rsid w:val="00D4031A"/>
    <w:rsid w:val="00D42205"/>
    <w:rsid w:val="00D4272C"/>
    <w:rsid w:val="00D42963"/>
    <w:rsid w:val="00D42964"/>
    <w:rsid w:val="00D4296B"/>
    <w:rsid w:val="00D42D5C"/>
    <w:rsid w:val="00D43CFF"/>
    <w:rsid w:val="00D4416C"/>
    <w:rsid w:val="00D44A69"/>
    <w:rsid w:val="00D459D7"/>
    <w:rsid w:val="00D45EAC"/>
    <w:rsid w:val="00D462D0"/>
    <w:rsid w:val="00D4633B"/>
    <w:rsid w:val="00D47B63"/>
    <w:rsid w:val="00D47BE1"/>
    <w:rsid w:val="00D47D83"/>
    <w:rsid w:val="00D47F09"/>
    <w:rsid w:val="00D505B9"/>
    <w:rsid w:val="00D512A7"/>
    <w:rsid w:val="00D5172D"/>
    <w:rsid w:val="00D51840"/>
    <w:rsid w:val="00D51A7A"/>
    <w:rsid w:val="00D51D2E"/>
    <w:rsid w:val="00D52309"/>
    <w:rsid w:val="00D52364"/>
    <w:rsid w:val="00D52637"/>
    <w:rsid w:val="00D53019"/>
    <w:rsid w:val="00D5304F"/>
    <w:rsid w:val="00D537DF"/>
    <w:rsid w:val="00D53EEE"/>
    <w:rsid w:val="00D54154"/>
    <w:rsid w:val="00D54775"/>
    <w:rsid w:val="00D54FE3"/>
    <w:rsid w:val="00D553FC"/>
    <w:rsid w:val="00D5552A"/>
    <w:rsid w:val="00D55E26"/>
    <w:rsid w:val="00D56655"/>
    <w:rsid w:val="00D56777"/>
    <w:rsid w:val="00D57C18"/>
    <w:rsid w:val="00D57C22"/>
    <w:rsid w:val="00D57D2A"/>
    <w:rsid w:val="00D57E1B"/>
    <w:rsid w:val="00D57F7F"/>
    <w:rsid w:val="00D608F8"/>
    <w:rsid w:val="00D60E8B"/>
    <w:rsid w:val="00D61330"/>
    <w:rsid w:val="00D61F20"/>
    <w:rsid w:val="00D620C5"/>
    <w:rsid w:val="00D62DBD"/>
    <w:rsid w:val="00D62F61"/>
    <w:rsid w:val="00D63461"/>
    <w:rsid w:val="00D64A72"/>
    <w:rsid w:val="00D64ED2"/>
    <w:rsid w:val="00D64FE9"/>
    <w:rsid w:val="00D6517C"/>
    <w:rsid w:val="00D66164"/>
    <w:rsid w:val="00D662E2"/>
    <w:rsid w:val="00D66662"/>
    <w:rsid w:val="00D66AB2"/>
    <w:rsid w:val="00D66EB5"/>
    <w:rsid w:val="00D672D9"/>
    <w:rsid w:val="00D674E8"/>
    <w:rsid w:val="00D67882"/>
    <w:rsid w:val="00D67F77"/>
    <w:rsid w:val="00D67FE1"/>
    <w:rsid w:val="00D704D6"/>
    <w:rsid w:val="00D70810"/>
    <w:rsid w:val="00D70C16"/>
    <w:rsid w:val="00D70E32"/>
    <w:rsid w:val="00D713BD"/>
    <w:rsid w:val="00D728E1"/>
    <w:rsid w:val="00D72B30"/>
    <w:rsid w:val="00D72B74"/>
    <w:rsid w:val="00D73360"/>
    <w:rsid w:val="00D74684"/>
    <w:rsid w:val="00D75EAA"/>
    <w:rsid w:val="00D7624F"/>
    <w:rsid w:val="00D765EA"/>
    <w:rsid w:val="00D76CB9"/>
    <w:rsid w:val="00D76D8B"/>
    <w:rsid w:val="00D76FC2"/>
    <w:rsid w:val="00D77444"/>
    <w:rsid w:val="00D77C57"/>
    <w:rsid w:val="00D803C9"/>
    <w:rsid w:val="00D807D1"/>
    <w:rsid w:val="00D80BC0"/>
    <w:rsid w:val="00D80E7C"/>
    <w:rsid w:val="00D82CA4"/>
    <w:rsid w:val="00D82D8D"/>
    <w:rsid w:val="00D8364C"/>
    <w:rsid w:val="00D84151"/>
    <w:rsid w:val="00D84B4E"/>
    <w:rsid w:val="00D852EF"/>
    <w:rsid w:val="00D85394"/>
    <w:rsid w:val="00D85BC8"/>
    <w:rsid w:val="00D8633F"/>
    <w:rsid w:val="00D864DF"/>
    <w:rsid w:val="00D86E77"/>
    <w:rsid w:val="00D8715F"/>
    <w:rsid w:val="00D90468"/>
    <w:rsid w:val="00D90AAE"/>
    <w:rsid w:val="00D90D3C"/>
    <w:rsid w:val="00D91C03"/>
    <w:rsid w:val="00D920FC"/>
    <w:rsid w:val="00D9232F"/>
    <w:rsid w:val="00D92B92"/>
    <w:rsid w:val="00D93681"/>
    <w:rsid w:val="00D93841"/>
    <w:rsid w:val="00D93844"/>
    <w:rsid w:val="00D93DD1"/>
    <w:rsid w:val="00D941D4"/>
    <w:rsid w:val="00D94D25"/>
    <w:rsid w:val="00D951F4"/>
    <w:rsid w:val="00D952B6"/>
    <w:rsid w:val="00D957F6"/>
    <w:rsid w:val="00D961F9"/>
    <w:rsid w:val="00D9648C"/>
    <w:rsid w:val="00D969AD"/>
    <w:rsid w:val="00D96A60"/>
    <w:rsid w:val="00D96A7C"/>
    <w:rsid w:val="00D9787C"/>
    <w:rsid w:val="00DA05BA"/>
    <w:rsid w:val="00DA06F0"/>
    <w:rsid w:val="00DA0D6F"/>
    <w:rsid w:val="00DA10E7"/>
    <w:rsid w:val="00DA189B"/>
    <w:rsid w:val="00DA1A63"/>
    <w:rsid w:val="00DA1ACC"/>
    <w:rsid w:val="00DA2F3B"/>
    <w:rsid w:val="00DA3073"/>
    <w:rsid w:val="00DA3292"/>
    <w:rsid w:val="00DA3DB0"/>
    <w:rsid w:val="00DA410F"/>
    <w:rsid w:val="00DA497B"/>
    <w:rsid w:val="00DA5301"/>
    <w:rsid w:val="00DA5C72"/>
    <w:rsid w:val="00DA5CB2"/>
    <w:rsid w:val="00DA5CE6"/>
    <w:rsid w:val="00DA745B"/>
    <w:rsid w:val="00DA74CE"/>
    <w:rsid w:val="00DB132C"/>
    <w:rsid w:val="00DB1456"/>
    <w:rsid w:val="00DB1545"/>
    <w:rsid w:val="00DB1CDC"/>
    <w:rsid w:val="00DB20BB"/>
    <w:rsid w:val="00DB20CE"/>
    <w:rsid w:val="00DB22BF"/>
    <w:rsid w:val="00DB2B71"/>
    <w:rsid w:val="00DB3968"/>
    <w:rsid w:val="00DB3D88"/>
    <w:rsid w:val="00DB4209"/>
    <w:rsid w:val="00DB4B18"/>
    <w:rsid w:val="00DB4BF7"/>
    <w:rsid w:val="00DB5B2B"/>
    <w:rsid w:val="00DB7635"/>
    <w:rsid w:val="00DB7BD8"/>
    <w:rsid w:val="00DC000E"/>
    <w:rsid w:val="00DC04E4"/>
    <w:rsid w:val="00DC09DB"/>
    <w:rsid w:val="00DC169B"/>
    <w:rsid w:val="00DC1991"/>
    <w:rsid w:val="00DC1AFB"/>
    <w:rsid w:val="00DC1CD2"/>
    <w:rsid w:val="00DC1D00"/>
    <w:rsid w:val="00DC2754"/>
    <w:rsid w:val="00DC27CF"/>
    <w:rsid w:val="00DC31CF"/>
    <w:rsid w:val="00DC3A51"/>
    <w:rsid w:val="00DC3E56"/>
    <w:rsid w:val="00DC3F62"/>
    <w:rsid w:val="00DC44E5"/>
    <w:rsid w:val="00DC48C0"/>
    <w:rsid w:val="00DC50B8"/>
    <w:rsid w:val="00DC54D1"/>
    <w:rsid w:val="00DC5BCF"/>
    <w:rsid w:val="00DC5D70"/>
    <w:rsid w:val="00DC6401"/>
    <w:rsid w:val="00DC72F1"/>
    <w:rsid w:val="00DC7D99"/>
    <w:rsid w:val="00DD09AA"/>
    <w:rsid w:val="00DD131F"/>
    <w:rsid w:val="00DD1418"/>
    <w:rsid w:val="00DD16C1"/>
    <w:rsid w:val="00DD1A24"/>
    <w:rsid w:val="00DD1D4D"/>
    <w:rsid w:val="00DD2C30"/>
    <w:rsid w:val="00DD2FD2"/>
    <w:rsid w:val="00DD35F7"/>
    <w:rsid w:val="00DD5B2A"/>
    <w:rsid w:val="00DD6C64"/>
    <w:rsid w:val="00DD6F09"/>
    <w:rsid w:val="00DD704C"/>
    <w:rsid w:val="00DD781A"/>
    <w:rsid w:val="00DD7920"/>
    <w:rsid w:val="00DD79DD"/>
    <w:rsid w:val="00DD7AB0"/>
    <w:rsid w:val="00DE027E"/>
    <w:rsid w:val="00DE0450"/>
    <w:rsid w:val="00DE0765"/>
    <w:rsid w:val="00DE0D04"/>
    <w:rsid w:val="00DE156B"/>
    <w:rsid w:val="00DE1838"/>
    <w:rsid w:val="00DE1B21"/>
    <w:rsid w:val="00DE21D8"/>
    <w:rsid w:val="00DE2451"/>
    <w:rsid w:val="00DE2464"/>
    <w:rsid w:val="00DE261E"/>
    <w:rsid w:val="00DE2A18"/>
    <w:rsid w:val="00DE3550"/>
    <w:rsid w:val="00DE403D"/>
    <w:rsid w:val="00DE474D"/>
    <w:rsid w:val="00DE5303"/>
    <w:rsid w:val="00DE5DB9"/>
    <w:rsid w:val="00DE669C"/>
    <w:rsid w:val="00DE6C05"/>
    <w:rsid w:val="00DF0593"/>
    <w:rsid w:val="00DF06D8"/>
    <w:rsid w:val="00DF0FB4"/>
    <w:rsid w:val="00DF1028"/>
    <w:rsid w:val="00DF1218"/>
    <w:rsid w:val="00DF1C0D"/>
    <w:rsid w:val="00DF2583"/>
    <w:rsid w:val="00DF34B8"/>
    <w:rsid w:val="00DF352D"/>
    <w:rsid w:val="00DF3A64"/>
    <w:rsid w:val="00DF3C22"/>
    <w:rsid w:val="00DF3CC7"/>
    <w:rsid w:val="00DF3D57"/>
    <w:rsid w:val="00DF3EB4"/>
    <w:rsid w:val="00DF4735"/>
    <w:rsid w:val="00DF4C8E"/>
    <w:rsid w:val="00DF5285"/>
    <w:rsid w:val="00DF561C"/>
    <w:rsid w:val="00DF6018"/>
    <w:rsid w:val="00DF6517"/>
    <w:rsid w:val="00DF7821"/>
    <w:rsid w:val="00DF7EB0"/>
    <w:rsid w:val="00E0008B"/>
    <w:rsid w:val="00E00931"/>
    <w:rsid w:val="00E00A10"/>
    <w:rsid w:val="00E00A66"/>
    <w:rsid w:val="00E00AC5"/>
    <w:rsid w:val="00E00CA0"/>
    <w:rsid w:val="00E00CB0"/>
    <w:rsid w:val="00E01CAE"/>
    <w:rsid w:val="00E0277B"/>
    <w:rsid w:val="00E02D62"/>
    <w:rsid w:val="00E03830"/>
    <w:rsid w:val="00E03DB6"/>
    <w:rsid w:val="00E04118"/>
    <w:rsid w:val="00E04326"/>
    <w:rsid w:val="00E043B1"/>
    <w:rsid w:val="00E045AF"/>
    <w:rsid w:val="00E0477C"/>
    <w:rsid w:val="00E04A1B"/>
    <w:rsid w:val="00E04EE4"/>
    <w:rsid w:val="00E054FE"/>
    <w:rsid w:val="00E0552D"/>
    <w:rsid w:val="00E056BA"/>
    <w:rsid w:val="00E059DF"/>
    <w:rsid w:val="00E061ED"/>
    <w:rsid w:val="00E06ABD"/>
    <w:rsid w:val="00E06E8D"/>
    <w:rsid w:val="00E070D1"/>
    <w:rsid w:val="00E0731F"/>
    <w:rsid w:val="00E07829"/>
    <w:rsid w:val="00E079FE"/>
    <w:rsid w:val="00E07DA1"/>
    <w:rsid w:val="00E1044F"/>
    <w:rsid w:val="00E10620"/>
    <w:rsid w:val="00E1065F"/>
    <w:rsid w:val="00E10754"/>
    <w:rsid w:val="00E11055"/>
    <w:rsid w:val="00E117B9"/>
    <w:rsid w:val="00E11A21"/>
    <w:rsid w:val="00E11A3B"/>
    <w:rsid w:val="00E12A5A"/>
    <w:rsid w:val="00E12DB5"/>
    <w:rsid w:val="00E13741"/>
    <w:rsid w:val="00E137CD"/>
    <w:rsid w:val="00E13B1A"/>
    <w:rsid w:val="00E14660"/>
    <w:rsid w:val="00E14BC6"/>
    <w:rsid w:val="00E14BFE"/>
    <w:rsid w:val="00E14FA7"/>
    <w:rsid w:val="00E150BA"/>
    <w:rsid w:val="00E150CD"/>
    <w:rsid w:val="00E1590E"/>
    <w:rsid w:val="00E15CC7"/>
    <w:rsid w:val="00E16FCF"/>
    <w:rsid w:val="00E17681"/>
    <w:rsid w:val="00E17A5A"/>
    <w:rsid w:val="00E17A78"/>
    <w:rsid w:val="00E17CF7"/>
    <w:rsid w:val="00E20C11"/>
    <w:rsid w:val="00E20D9D"/>
    <w:rsid w:val="00E211FD"/>
    <w:rsid w:val="00E240FA"/>
    <w:rsid w:val="00E24652"/>
    <w:rsid w:val="00E24888"/>
    <w:rsid w:val="00E24D60"/>
    <w:rsid w:val="00E24F1E"/>
    <w:rsid w:val="00E259FF"/>
    <w:rsid w:val="00E25A23"/>
    <w:rsid w:val="00E25D58"/>
    <w:rsid w:val="00E26994"/>
    <w:rsid w:val="00E27118"/>
    <w:rsid w:val="00E276B9"/>
    <w:rsid w:val="00E27C4E"/>
    <w:rsid w:val="00E30301"/>
    <w:rsid w:val="00E314BF"/>
    <w:rsid w:val="00E31581"/>
    <w:rsid w:val="00E31C41"/>
    <w:rsid w:val="00E31F3B"/>
    <w:rsid w:val="00E322E9"/>
    <w:rsid w:val="00E327D3"/>
    <w:rsid w:val="00E3336A"/>
    <w:rsid w:val="00E336C7"/>
    <w:rsid w:val="00E36A46"/>
    <w:rsid w:val="00E36CBF"/>
    <w:rsid w:val="00E37879"/>
    <w:rsid w:val="00E37D1C"/>
    <w:rsid w:val="00E37F70"/>
    <w:rsid w:val="00E401C0"/>
    <w:rsid w:val="00E402A1"/>
    <w:rsid w:val="00E4081E"/>
    <w:rsid w:val="00E40EF6"/>
    <w:rsid w:val="00E40F6D"/>
    <w:rsid w:val="00E41CF6"/>
    <w:rsid w:val="00E41DFB"/>
    <w:rsid w:val="00E429B1"/>
    <w:rsid w:val="00E42BCC"/>
    <w:rsid w:val="00E44459"/>
    <w:rsid w:val="00E44755"/>
    <w:rsid w:val="00E45055"/>
    <w:rsid w:val="00E450D6"/>
    <w:rsid w:val="00E4530A"/>
    <w:rsid w:val="00E4551D"/>
    <w:rsid w:val="00E45666"/>
    <w:rsid w:val="00E4621E"/>
    <w:rsid w:val="00E46C86"/>
    <w:rsid w:val="00E46EB8"/>
    <w:rsid w:val="00E47D8E"/>
    <w:rsid w:val="00E5033F"/>
    <w:rsid w:val="00E50A6B"/>
    <w:rsid w:val="00E51777"/>
    <w:rsid w:val="00E517FD"/>
    <w:rsid w:val="00E51849"/>
    <w:rsid w:val="00E52D1B"/>
    <w:rsid w:val="00E5357A"/>
    <w:rsid w:val="00E5365C"/>
    <w:rsid w:val="00E53F99"/>
    <w:rsid w:val="00E54052"/>
    <w:rsid w:val="00E5466E"/>
    <w:rsid w:val="00E54C5F"/>
    <w:rsid w:val="00E553F7"/>
    <w:rsid w:val="00E558B4"/>
    <w:rsid w:val="00E56B1B"/>
    <w:rsid w:val="00E56F75"/>
    <w:rsid w:val="00E5712B"/>
    <w:rsid w:val="00E57606"/>
    <w:rsid w:val="00E57A00"/>
    <w:rsid w:val="00E57D28"/>
    <w:rsid w:val="00E603F6"/>
    <w:rsid w:val="00E60412"/>
    <w:rsid w:val="00E60700"/>
    <w:rsid w:val="00E60A88"/>
    <w:rsid w:val="00E60CDB"/>
    <w:rsid w:val="00E61F4F"/>
    <w:rsid w:val="00E62330"/>
    <w:rsid w:val="00E62577"/>
    <w:rsid w:val="00E62E3F"/>
    <w:rsid w:val="00E631C9"/>
    <w:rsid w:val="00E6320B"/>
    <w:rsid w:val="00E63767"/>
    <w:rsid w:val="00E63B57"/>
    <w:rsid w:val="00E641F7"/>
    <w:rsid w:val="00E642F4"/>
    <w:rsid w:val="00E64923"/>
    <w:rsid w:val="00E650E8"/>
    <w:rsid w:val="00E66484"/>
    <w:rsid w:val="00E66E49"/>
    <w:rsid w:val="00E675EB"/>
    <w:rsid w:val="00E67630"/>
    <w:rsid w:val="00E70166"/>
    <w:rsid w:val="00E70204"/>
    <w:rsid w:val="00E7039B"/>
    <w:rsid w:val="00E70765"/>
    <w:rsid w:val="00E7144B"/>
    <w:rsid w:val="00E71A11"/>
    <w:rsid w:val="00E71F68"/>
    <w:rsid w:val="00E72AED"/>
    <w:rsid w:val="00E731AF"/>
    <w:rsid w:val="00E735E4"/>
    <w:rsid w:val="00E73D24"/>
    <w:rsid w:val="00E74480"/>
    <w:rsid w:val="00E746F5"/>
    <w:rsid w:val="00E749CF"/>
    <w:rsid w:val="00E74FA8"/>
    <w:rsid w:val="00E75A93"/>
    <w:rsid w:val="00E762A3"/>
    <w:rsid w:val="00E76884"/>
    <w:rsid w:val="00E768E7"/>
    <w:rsid w:val="00E7708C"/>
    <w:rsid w:val="00E771A3"/>
    <w:rsid w:val="00E7737C"/>
    <w:rsid w:val="00E7751D"/>
    <w:rsid w:val="00E7774B"/>
    <w:rsid w:val="00E778AB"/>
    <w:rsid w:val="00E800A9"/>
    <w:rsid w:val="00E805B6"/>
    <w:rsid w:val="00E806F4"/>
    <w:rsid w:val="00E80919"/>
    <w:rsid w:val="00E81392"/>
    <w:rsid w:val="00E81A9D"/>
    <w:rsid w:val="00E823F4"/>
    <w:rsid w:val="00E824BC"/>
    <w:rsid w:val="00E82964"/>
    <w:rsid w:val="00E82B47"/>
    <w:rsid w:val="00E83AEB"/>
    <w:rsid w:val="00E83C1C"/>
    <w:rsid w:val="00E83E64"/>
    <w:rsid w:val="00E83F73"/>
    <w:rsid w:val="00E84D62"/>
    <w:rsid w:val="00E854C1"/>
    <w:rsid w:val="00E8581E"/>
    <w:rsid w:val="00E8606D"/>
    <w:rsid w:val="00E86132"/>
    <w:rsid w:val="00E868FF"/>
    <w:rsid w:val="00E86A43"/>
    <w:rsid w:val="00E86A57"/>
    <w:rsid w:val="00E86FE5"/>
    <w:rsid w:val="00E87584"/>
    <w:rsid w:val="00E879AB"/>
    <w:rsid w:val="00E87AC6"/>
    <w:rsid w:val="00E87CBC"/>
    <w:rsid w:val="00E87E3F"/>
    <w:rsid w:val="00E90694"/>
    <w:rsid w:val="00E9079B"/>
    <w:rsid w:val="00E9079F"/>
    <w:rsid w:val="00E908F2"/>
    <w:rsid w:val="00E9091A"/>
    <w:rsid w:val="00E91238"/>
    <w:rsid w:val="00E91EF0"/>
    <w:rsid w:val="00E922D1"/>
    <w:rsid w:val="00E9232A"/>
    <w:rsid w:val="00E92380"/>
    <w:rsid w:val="00E92486"/>
    <w:rsid w:val="00E92D0D"/>
    <w:rsid w:val="00E93BD6"/>
    <w:rsid w:val="00E940A1"/>
    <w:rsid w:val="00E94166"/>
    <w:rsid w:val="00E95183"/>
    <w:rsid w:val="00E9530C"/>
    <w:rsid w:val="00E95BCB"/>
    <w:rsid w:val="00E97309"/>
    <w:rsid w:val="00E9746F"/>
    <w:rsid w:val="00E9753A"/>
    <w:rsid w:val="00E97681"/>
    <w:rsid w:val="00EA0154"/>
    <w:rsid w:val="00EA03D1"/>
    <w:rsid w:val="00EA1DAC"/>
    <w:rsid w:val="00EA1F2C"/>
    <w:rsid w:val="00EA2113"/>
    <w:rsid w:val="00EA2B7B"/>
    <w:rsid w:val="00EA2F17"/>
    <w:rsid w:val="00EA34DF"/>
    <w:rsid w:val="00EA3AA6"/>
    <w:rsid w:val="00EA3FD3"/>
    <w:rsid w:val="00EA43F6"/>
    <w:rsid w:val="00EA4C05"/>
    <w:rsid w:val="00EA4C22"/>
    <w:rsid w:val="00EA5BF3"/>
    <w:rsid w:val="00EA5D1C"/>
    <w:rsid w:val="00EA672B"/>
    <w:rsid w:val="00EA67B7"/>
    <w:rsid w:val="00EA68BE"/>
    <w:rsid w:val="00EA6C5C"/>
    <w:rsid w:val="00EA72E2"/>
    <w:rsid w:val="00EA75CF"/>
    <w:rsid w:val="00EA76CE"/>
    <w:rsid w:val="00EB02A7"/>
    <w:rsid w:val="00EB0623"/>
    <w:rsid w:val="00EB0940"/>
    <w:rsid w:val="00EB1556"/>
    <w:rsid w:val="00EB1C0F"/>
    <w:rsid w:val="00EB23CD"/>
    <w:rsid w:val="00EB25D5"/>
    <w:rsid w:val="00EB274A"/>
    <w:rsid w:val="00EB289E"/>
    <w:rsid w:val="00EB2AAD"/>
    <w:rsid w:val="00EB2BE7"/>
    <w:rsid w:val="00EB32F2"/>
    <w:rsid w:val="00EB3D6A"/>
    <w:rsid w:val="00EB3F02"/>
    <w:rsid w:val="00EB3F05"/>
    <w:rsid w:val="00EB418E"/>
    <w:rsid w:val="00EB4232"/>
    <w:rsid w:val="00EB5FEF"/>
    <w:rsid w:val="00EB6030"/>
    <w:rsid w:val="00EB6127"/>
    <w:rsid w:val="00EB6309"/>
    <w:rsid w:val="00EB631F"/>
    <w:rsid w:val="00EB66EC"/>
    <w:rsid w:val="00EB67E8"/>
    <w:rsid w:val="00EB7867"/>
    <w:rsid w:val="00EC0314"/>
    <w:rsid w:val="00EC0416"/>
    <w:rsid w:val="00EC046B"/>
    <w:rsid w:val="00EC0599"/>
    <w:rsid w:val="00EC0724"/>
    <w:rsid w:val="00EC0A8B"/>
    <w:rsid w:val="00EC0B50"/>
    <w:rsid w:val="00EC0BFE"/>
    <w:rsid w:val="00EC0C1A"/>
    <w:rsid w:val="00EC1B0F"/>
    <w:rsid w:val="00EC1E58"/>
    <w:rsid w:val="00EC219C"/>
    <w:rsid w:val="00EC269D"/>
    <w:rsid w:val="00EC29EB"/>
    <w:rsid w:val="00EC354B"/>
    <w:rsid w:val="00EC3AF4"/>
    <w:rsid w:val="00EC3BC4"/>
    <w:rsid w:val="00EC4A73"/>
    <w:rsid w:val="00EC579B"/>
    <w:rsid w:val="00EC61C7"/>
    <w:rsid w:val="00EC66E7"/>
    <w:rsid w:val="00EC6949"/>
    <w:rsid w:val="00EC6CB8"/>
    <w:rsid w:val="00EC7863"/>
    <w:rsid w:val="00ED02E0"/>
    <w:rsid w:val="00ED0B9B"/>
    <w:rsid w:val="00ED0C6C"/>
    <w:rsid w:val="00ED10EF"/>
    <w:rsid w:val="00ED15C1"/>
    <w:rsid w:val="00ED165B"/>
    <w:rsid w:val="00ED249D"/>
    <w:rsid w:val="00ED2D05"/>
    <w:rsid w:val="00ED2F16"/>
    <w:rsid w:val="00ED337B"/>
    <w:rsid w:val="00ED34E7"/>
    <w:rsid w:val="00ED3FD7"/>
    <w:rsid w:val="00ED4644"/>
    <w:rsid w:val="00ED4AFD"/>
    <w:rsid w:val="00ED4B70"/>
    <w:rsid w:val="00ED7031"/>
    <w:rsid w:val="00ED74B5"/>
    <w:rsid w:val="00ED7B86"/>
    <w:rsid w:val="00ED7C2E"/>
    <w:rsid w:val="00ED7F42"/>
    <w:rsid w:val="00EE052E"/>
    <w:rsid w:val="00EE085D"/>
    <w:rsid w:val="00EE0A83"/>
    <w:rsid w:val="00EE0F41"/>
    <w:rsid w:val="00EE12D5"/>
    <w:rsid w:val="00EE13B5"/>
    <w:rsid w:val="00EE15C8"/>
    <w:rsid w:val="00EE1BEE"/>
    <w:rsid w:val="00EE1DAE"/>
    <w:rsid w:val="00EE25D5"/>
    <w:rsid w:val="00EE2F16"/>
    <w:rsid w:val="00EE3214"/>
    <w:rsid w:val="00EE3A7C"/>
    <w:rsid w:val="00EE3D19"/>
    <w:rsid w:val="00EE3FE9"/>
    <w:rsid w:val="00EE4BAA"/>
    <w:rsid w:val="00EE4BBB"/>
    <w:rsid w:val="00EE4EF8"/>
    <w:rsid w:val="00EE5063"/>
    <w:rsid w:val="00EE6094"/>
    <w:rsid w:val="00EE632C"/>
    <w:rsid w:val="00EE6592"/>
    <w:rsid w:val="00EE65B2"/>
    <w:rsid w:val="00EE6C41"/>
    <w:rsid w:val="00EE7BE4"/>
    <w:rsid w:val="00EE7CF6"/>
    <w:rsid w:val="00EE7E96"/>
    <w:rsid w:val="00EF049D"/>
    <w:rsid w:val="00EF06DB"/>
    <w:rsid w:val="00EF07AD"/>
    <w:rsid w:val="00EF0ED8"/>
    <w:rsid w:val="00EF0FA1"/>
    <w:rsid w:val="00EF124C"/>
    <w:rsid w:val="00EF1281"/>
    <w:rsid w:val="00EF12EC"/>
    <w:rsid w:val="00EF13B7"/>
    <w:rsid w:val="00EF13FD"/>
    <w:rsid w:val="00EF1D16"/>
    <w:rsid w:val="00EF1D5B"/>
    <w:rsid w:val="00EF2A00"/>
    <w:rsid w:val="00EF3094"/>
    <w:rsid w:val="00EF3AE7"/>
    <w:rsid w:val="00EF4659"/>
    <w:rsid w:val="00EF48A1"/>
    <w:rsid w:val="00EF4A78"/>
    <w:rsid w:val="00EF4AF8"/>
    <w:rsid w:val="00EF4B78"/>
    <w:rsid w:val="00EF5275"/>
    <w:rsid w:val="00EF5335"/>
    <w:rsid w:val="00EF573B"/>
    <w:rsid w:val="00EF57E8"/>
    <w:rsid w:val="00EF60AA"/>
    <w:rsid w:val="00EF64A0"/>
    <w:rsid w:val="00EF6978"/>
    <w:rsid w:val="00EF79E3"/>
    <w:rsid w:val="00EF7BFD"/>
    <w:rsid w:val="00EF7C2C"/>
    <w:rsid w:val="00EF7C65"/>
    <w:rsid w:val="00F00258"/>
    <w:rsid w:val="00F00568"/>
    <w:rsid w:val="00F00D07"/>
    <w:rsid w:val="00F01B07"/>
    <w:rsid w:val="00F01F6F"/>
    <w:rsid w:val="00F02908"/>
    <w:rsid w:val="00F02D17"/>
    <w:rsid w:val="00F031D0"/>
    <w:rsid w:val="00F034AB"/>
    <w:rsid w:val="00F03A44"/>
    <w:rsid w:val="00F03BA1"/>
    <w:rsid w:val="00F0488A"/>
    <w:rsid w:val="00F04955"/>
    <w:rsid w:val="00F05BA6"/>
    <w:rsid w:val="00F05C1E"/>
    <w:rsid w:val="00F06605"/>
    <w:rsid w:val="00F06703"/>
    <w:rsid w:val="00F073B1"/>
    <w:rsid w:val="00F075FE"/>
    <w:rsid w:val="00F100D2"/>
    <w:rsid w:val="00F100E1"/>
    <w:rsid w:val="00F109C6"/>
    <w:rsid w:val="00F109F5"/>
    <w:rsid w:val="00F10B24"/>
    <w:rsid w:val="00F10E81"/>
    <w:rsid w:val="00F11C1F"/>
    <w:rsid w:val="00F12B24"/>
    <w:rsid w:val="00F12CEA"/>
    <w:rsid w:val="00F13D24"/>
    <w:rsid w:val="00F14BF0"/>
    <w:rsid w:val="00F15084"/>
    <w:rsid w:val="00F15718"/>
    <w:rsid w:val="00F1586C"/>
    <w:rsid w:val="00F15BA9"/>
    <w:rsid w:val="00F1624E"/>
    <w:rsid w:val="00F1774B"/>
    <w:rsid w:val="00F17A86"/>
    <w:rsid w:val="00F202D3"/>
    <w:rsid w:val="00F2082F"/>
    <w:rsid w:val="00F208BE"/>
    <w:rsid w:val="00F20BB9"/>
    <w:rsid w:val="00F20E7C"/>
    <w:rsid w:val="00F21ACD"/>
    <w:rsid w:val="00F21E4E"/>
    <w:rsid w:val="00F21F7B"/>
    <w:rsid w:val="00F220FB"/>
    <w:rsid w:val="00F22E9B"/>
    <w:rsid w:val="00F2307D"/>
    <w:rsid w:val="00F2337E"/>
    <w:rsid w:val="00F23E17"/>
    <w:rsid w:val="00F240B2"/>
    <w:rsid w:val="00F240CC"/>
    <w:rsid w:val="00F2434D"/>
    <w:rsid w:val="00F24994"/>
    <w:rsid w:val="00F24E3D"/>
    <w:rsid w:val="00F25513"/>
    <w:rsid w:val="00F25FF3"/>
    <w:rsid w:val="00F2616C"/>
    <w:rsid w:val="00F266A6"/>
    <w:rsid w:val="00F27579"/>
    <w:rsid w:val="00F27D3F"/>
    <w:rsid w:val="00F27E24"/>
    <w:rsid w:val="00F302E7"/>
    <w:rsid w:val="00F3044A"/>
    <w:rsid w:val="00F30769"/>
    <w:rsid w:val="00F30C06"/>
    <w:rsid w:val="00F30E44"/>
    <w:rsid w:val="00F31266"/>
    <w:rsid w:val="00F3180A"/>
    <w:rsid w:val="00F3194C"/>
    <w:rsid w:val="00F33A58"/>
    <w:rsid w:val="00F33B88"/>
    <w:rsid w:val="00F33BBF"/>
    <w:rsid w:val="00F342CA"/>
    <w:rsid w:val="00F34748"/>
    <w:rsid w:val="00F34845"/>
    <w:rsid w:val="00F34C53"/>
    <w:rsid w:val="00F34FEF"/>
    <w:rsid w:val="00F354A2"/>
    <w:rsid w:val="00F3634B"/>
    <w:rsid w:val="00F364F5"/>
    <w:rsid w:val="00F36519"/>
    <w:rsid w:val="00F36C2E"/>
    <w:rsid w:val="00F36D2C"/>
    <w:rsid w:val="00F37EC8"/>
    <w:rsid w:val="00F37F1C"/>
    <w:rsid w:val="00F4083E"/>
    <w:rsid w:val="00F414C4"/>
    <w:rsid w:val="00F41658"/>
    <w:rsid w:val="00F41721"/>
    <w:rsid w:val="00F425BC"/>
    <w:rsid w:val="00F42690"/>
    <w:rsid w:val="00F42729"/>
    <w:rsid w:val="00F42FB7"/>
    <w:rsid w:val="00F437EE"/>
    <w:rsid w:val="00F43965"/>
    <w:rsid w:val="00F43E7D"/>
    <w:rsid w:val="00F43F60"/>
    <w:rsid w:val="00F43FD9"/>
    <w:rsid w:val="00F44613"/>
    <w:rsid w:val="00F448FE"/>
    <w:rsid w:val="00F45132"/>
    <w:rsid w:val="00F45CEA"/>
    <w:rsid w:val="00F45EC4"/>
    <w:rsid w:val="00F461F5"/>
    <w:rsid w:val="00F4691C"/>
    <w:rsid w:val="00F47167"/>
    <w:rsid w:val="00F47209"/>
    <w:rsid w:val="00F47471"/>
    <w:rsid w:val="00F4791C"/>
    <w:rsid w:val="00F47C1A"/>
    <w:rsid w:val="00F501BC"/>
    <w:rsid w:val="00F5042D"/>
    <w:rsid w:val="00F505F3"/>
    <w:rsid w:val="00F50849"/>
    <w:rsid w:val="00F50EC5"/>
    <w:rsid w:val="00F51B68"/>
    <w:rsid w:val="00F51E45"/>
    <w:rsid w:val="00F52550"/>
    <w:rsid w:val="00F52D82"/>
    <w:rsid w:val="00F53023"/>
    <w:rsid w:val="00F53226"/>
    <w:rsid w:val="00F53416"/>
    <w:rsid w:val="00F536A6"/>
    <w:rsid w:val="00F53DA4"/>
    <w:rsid w:val="00F564C2"/>
    <w:rsid w:val="00F56783"/>
    <w:rsid w:val="00F56EE7"/>
    <w:rsid w:val="00F575AC"/>
    <w:rsid w:val="00F607F0"/>
    <w:rsid w:val="00F60A4A"/>
    <w:rsid w:val="00F60A6D"/>
    <w:rsid w:val="00F60AA1"/>
    <w:rsid w:val="00F617DC"/>
    <w:rsid w:val="00F61F53"/>
    <w:rsid w:val="00F62045"/>
    <w:rsid w:val="00F6245A"/>
    <w:rsid w:val="00F6249F"/>
    <w:rsid w:val="00F624EE"/>
    <w:rsid w:val="00F62CFF"/>
    <w:rsid w:val="00F62F8C"/>
    <w:rsid w:val="00F6308F"/>
    <w:rsid w:val="00F63272"/>
    <w:rsid w:val="00F632F8"/>
    <w:rsid w:val="00F633CC"/>
    <w:rsid w:val="00F635B7"/>
    <w:rsid w:val="00F6371B"/>
    <w:rsid w:val="00F63746"/>
    <w:rsid w:val="00F6388A"/>
    <w:rsid w:val="00F63925"/>
    <w:rsid w:val="00F640D4"/>
    <w:rsid w:val="00F643D8"/>
    <w:rsid w:val="00F64625"/>
    <w:rsid w:val="00F64814"/>
    <w:rsid w:val="00F64C1D"/>
    <w:rsid w:val="00F662CF"/>
    <w:rsid w:val="00F663D6"/>
    <w:rsid w:val="00F6669E"/>
    <w:rsid w:val="00F66C18"/>
    <w:rsid w:val="00F66D1C"/>
    <w:rsid w:val="00F66DD5"/>
    <w:rsid w:val="00F66E6D"/>
    <w:rsid w:val="00F67580"/>
    <w:rsid w:val="00F679DC"/>
    <w:rsid w:val="00F7014B"/>
    <w:rsid w:val="00F703B3"/>
    <w:rsid w:val="00F7054D"/>
    <w:rsid w:val="00F70A62"/>
    <w:rsid w:val="00F70EDA"/>
    <w:rsid w:val="00F71A2A"/>
    <w:rsid w:val="00F71B50"/>
    <w:rsid w:val="00F71CED"/>
    <w:rsid w:val="00F720A7"/>
    <w:rsid w:val="00F72880"/>
    <w:rsid w:val="00F73767"/>
    <w:rsid w:val="00F74062"/>
    <w:rsid w:val="00F7413C"/>
    <w:rsid w:val="00F74631"/>
    <w:rsid w:val="00F75DCF"/>
    <w:rsid w:val="00F75EA4"/>
    <w:rsid w:val="00F765E0"/>
    <w:rsid w:val="00F76BDE"/>
    <w:rsid w:val="00F80E06"/>
    <w:rsid w:val="00F8117B"/>
    <w:rsid w:val="00F81AEC"/>
    <w:rsid w:val="00F82481"/>
    <w:rsid w:val="00F827BA"/>
    <w:rsid w:val="00F8334E"/>
    <w:rsid w:val="00F8336A"/>
    <w:rsid w:val="00F83599"/>
    <w:rsid w:val="00F836E6"/>
    <w:rsid w:val="00F84113"/>
    <w:rsid w:val="00F846E4"/>
    <w:rsid w:val="00F8496E"/>
    <w:rsid w:val="00F84F63"/>
    <w:rsid w:val="00F851EF"/>
    <w:rsid w:val="00F8534B"/>
    <w:rsid w:val="00F86662"/>
    <w:rsid w:val="00F86A3D"/>
    <w:rsid w:val="00F8747B"/>
    <w:rsid w:val="00F87B7E"/>
    <w:rsid w:val="00F87D86"/>
    <w:rsid w:val="00F906C7"/>
    <w:rsid w:val="00F90E22"/>
    <w:rsid w:val="00F9185E"/>
    <w:rsid w:val="00F9231A"/>
    <w:rsid w:val="00F92EF5"/>
    <w:rsid w:val="00F93CBC"/>
    <w:rsid w:val="00F944E4"/>
    <w:rsid w:val="00F9504A"/>
    <w:rsid w:val="00F976F8"/>
    <w:rsid w:val="00F97C47"/>
    <w:rsid w:val="00FA0667"/>
    <w:rsid w:val="00FA07A4"/>
    <w:rsid w:val="00FA090C"/>
    <w:rsid w:val="00FA0EBC"/>
    <w:rsid w:val="00FA2113"/>
    <w:rsid w:val="00FA26BF"/>
    <w:rsid w:val="00FA2980"/>
    <w:rsid w:val="00FA387E"/>
    <w:rsid w:val="00FA3907"/>
    <w:rsid w:val="00FA391F"/>
    <w:rsid w:val="00FA54AB"/>
    <w:rsid w:val="00FA6064"/>
    <w:rsid w:val="00FA6214"/>
    <w:rsid w:val="00FA63B3"/>
    <w:rsid w:val="00FA665C"/>
    <w:rsid w:val="00FA6F23"/>
    <w:rsid w:val="00FA7EB9"/>
    <w:rsid w:val="00FB0312"/>
    <w:rsid w:val="00FB048B"/>
    <w:rsid w:val="00FB0CB0"/>
    <w:rsid w:val="00FB0DB0"/>
    <w:rsid w:val="00FB146D"/>
    <w:rsid w:val="00FB1695"/>
    <w:rsid w:val="00FB1A28"/>
    <w:rsid w:val="00FB26A7"/>
    <w:rsid w:val="00FB293D"/>
    <w:rsid w:val="00FB2B4E"/>
    <w:rsid w:val="00FB2BD6"/>
    <w:rsid w:val="00FB3732"/>
    <w:rsid w:val="00FB5AF8"/>
    <w:rsid w:val="00FB5C6E"/>
    <w:rsid w:val="00FB5E29"/>
    <w:rsid w:val="00FB650D"/>
    <w:rsid w:val="00FB651B"/>
    <w:rsid w:val="00FC06DB"/>
    <w:rsid w:val="00FC08A7"/>
    <w:rsid w:val="00FC11AD"/>
    <w:rsid w:val="00FC128D"/>
    <w:rsid w:val="00FC223B"/>
    <w:rsid w:val="00FC27CD"/>
    <w:rsid w:val="00FC2828"/>
    <w:rsid w:val="00FC28D4"/>
    <w:rsid w:val="00FC29FC"/>
    <w:rsid w:val="00FC2BF6"/>
    <w:rsid w:val="00FC2D3A"/>
    <w:rsid w:val="00FC3133"/>
    <w:rsid w:val="00FC318C"/>
    <w:rsid w:val="00FC3221"/>
    <w:rsid w:val="00FC4FA4"/>
    <w:rsid w:val="00FC5B42"/>
    <w:rsid w:val="00FC612F"/>
    <w:rsid w:val="00FC7C8B"/>
    <w:rsid w:val="00FC7D91"/>
    <w:rsid w:val="00FD0A35"/>
    <w:rsid w:val="00FD0B9D"/>
    <w:rsid w:val="00FD1290"/>
    <w:rsid w:val="00FD1E46"/>
    <w:rsid w:val="00FD2086"/>
    <w:rsid w:val="00FD261B"/>
    <w:rsid w:val="00FD2B60"/>
    <w:rsid w:val="00FD3A08"/>
    <w:rsid w:val="00FD3ED1"/>
    <w:rsid w:val="00FD445F"/>
    <w:rsid w:val="00FD46E0"/>
    <w:rsid w:val="00FD4BE7"/>
    <w:rsid w:val="00FD5899"/>
    <w:rsid w:val="00FD5C58"/>
    <w:rsid w:val="00FD5ECD"/>
    <w:rsid w:val="00FD69F6"/>
    <w:rsid w:val="00FD6E5E"/>
    <w:rsid w:val="00FD70FA"/>
    <w:rsid w:val="00FD75AE"/>
    <w:rsid w:val="00FE002F"/>
    <w:rsid w:val="00FE0C7C"/>
    <w:rsid w:val="00FE1FF3"/>
    <w:rsid w:val="00FE276C"/>
    <w:rsid w:val="00FE2B3C"/>
    <w:rsid w:val="00FE322D"/>
    <w:rsid w:val="00FE3439"/>
    <w:rsid w:val="00FE36AC"/>
    <w:rsid w:val="00FE38A9"/>
    <w:rsid w:val="00FE444E"/>
    <w:rsid w:val="00FE5084"/>
    <w:rsid w:val="00FE5118"/>
    <w:rsid w:val="00FE5501"/>
    <w:rsid w:val="00FE5AAC"/>
    <w:rsid w:val="00FE5AC9"/>
    <w:rsid w:val="00FE605B"/>
    <w:rsid w:val="00FE61B4"/>
    <w:rsid w:val="00FE6959"/>
    <w:rsid w:val="00FE6CC2"/>
    <w:rsid w:val="00FE7408"/>
    <w:rsid w:val="00FF0475"/>
    <w:rsid w:val="00FF19EF"/>
    <w:rsid w:val="00FF1C4F"/>
    <w:rsid w:val="00FF1E5D"/>
    <w:rsid w:val="00FF21D3"/>
    <w:rsid w:val="00FF28C1"/>
    <w:rsid w:val="00FF3204"/>
    <w:rsid w:val="00FF3829"/>
    <w:rsid w:val="00FF511A"/>
    <w:rsid w:val="00FF58B0"/>
    <w:rsid w:val="00FF5BB0"/>
    <w:rsid w:val="00FF6AD6"/>
    <w:rsid w:val="00FF6EDE"/>
    <w:rsid w:val="00FF7E20"/>
    <w:rsid w:val="01EFE5E5"/>
    <w:rsid w:val="02719ED1"/>
    <w:rsid w:val="02D7E3BD"/>
    <w:rsid w:val="04946B65"/>
    <w:rsid w:val="0525C0F0"/>
    <w:rsid w:val="05C98D4C"/>
    <w:rsid w:val="068E59FC"/>
    <w:rsid w:val="08D107FE"/>
    <w:rsid w:val="0A4383CE"/>
    <w:rsid w:val="0C27E45C"/>
    <w:rsid w:val="0EAB8EDF"/>
    <w:rsid w:val="10516A91"/>
    <w:rsid w:val="115922A7"/>
    <w:rsid w:val="15303A51"/>
    <w:rsid w:val="1634DAB8"/>
    <w:rsid w:val="1AE53E14"/>
    <w:rsid w:val="1C87E0BF"/>
    <w:rsid w:val="1E22D869"/>
    <w:rsid w:val="20870295"/>
    <w:rsid w:val="26CB6ACE"/>
    <w:rsid w:val="285FC2BD"/>
    <w:rsid w:val="28A15C19"/>
    <w:rsid w:val="2945B6FA"/>
    <w:rsid w:val="29E9C93E"/>
    <w:rsid w:val="2A4D600E"/>
    <w:rsid w:val="2BA250EE"/>
    <w:rsid w:val="2BC1D49F"/>
    <w:rsid w:val="2BDAFAA2"/>
    <w:rsid w:val="2C91EE4A"/>
    <w:rsid w:val="2CC612C1"/>
    <w:rsid w:val="2DC11676"/>
    <w:rsid w:val="2E850141"/>
    <w:rsid w:val="2EFF8CD2"/>
    <w:rsid w:val="30F0616E"/>
    <w:rsid w:val="313B0419"/>
    <w:rsid w:val="31E12853"/>
    <w:rsid w:val="337B6285"/>
    <w:rsid w:val="34F72686"/>
    <w:rsid w:val="381E53C7"/>
    <w:rsid w:val="3D5478BB"/>
    <w:rsid w:val="3E9BE2F6"/>
    <w:rsid w:val="3FBB008A"/>
    <w:rsid w:val="4006F264"/>
    <w:rsid w:val="41A752D1"/>
    <w:rsid w:val="431541BA"/>
    <w:rsid w:val="456DE714"/>
    <w:rsid w:val="46D7ABF6"/>
    <w:rsid w:val="48743B07"/>
    <w:rsid w:val="4AE1DCC8"/>
    <w:rsid w:val="4B380F1B"/>
    <w:rsid w:val="4BDA450E"/>
    <w:rsid w:val="4C53B50D"/>
    <w:rsid w:val="4CE2D2F7"/>
    <w:rsid w:val="4DCA4966"/>
    <w:rsid w:val="5263E1D6"/>
    <w:rsid w:val="52D6DF6F"/>
    <w:rsid w:val="5390770E"/>
    <w:rsid w:val="55AFEFB3"/>
    <w:rsid w:val="5661DD19"/>
    <w:rsid w:val="56E3FBA3"/>
    <w:rsid w:val="57601683"/>
    <w:rsid w:val="59F6D57B"/>
    <w:rsid w:val="5C66504E"/>
    <w:rsid w:val="5D2E22D6"/>
    <w:rsid w:val="5EBFF825"/>
    <w:rsid w:val="5F69EB4A"/>
    <w:rsid w:val="60701809"/>
    <w:rsid w:val="60C21198"/>
    <w:rsid w:val="63678C03"/>
    <w:rsid w:val="66D705C3"/>
    <w:rsid w:val="67EB9635"/>
    <w:rsid w:val="686739F6"/>
    <w:rsid w:val="687B10ED"/>
    <w:rsid w:val="69361420"/>
    <w:rsid w:val="6A939E50"/>
    <w:rsid w:val="6B4725AF"/>
    <w:rsid w:val="6B9A2D5E"/>
    <w:rsid w:val="6CCEBD3C"/>
    <w:rsid w:val="6CE34224"/>
    <w:rsid w:val="6F13B873"/>
    <w:rsid w:val="6F99923C"/>
    <w:rsid w:val="70DA69B0"/>
    <w:rsid w:val="71F56678"/>
    <w:rsid w:val="72AE852B"/>
    <w:rsid w:val="7451FD57"/>
    <w:rsid w:val="7A8B1791"/>
    <w:rsid w:val="7BCA06C5"/>
    <w:rsid w:val="7BDF29E6"/>
    <w:rsid w:val="7C21BE7F"/>
  </w:rsids>
  <m:mathPr>
    <m:mathFont m:val="Cambria Math"/>
    <m:brkBin m:val="before"/>
    <m:brkBinSub m:val="--"/>
    <m:smallFrac m:val="0"/>
    <m:dispDef/>
    <m:lMargin m:val="0"/>
    <m:rMargin m:val="0"/>
    <m:defJc m:val="centerGroup"/>
    <m:wrapIndent m:val="1440"/>
    <m:intLim m:val="subSup"/>
    <m:naryLim m:val="undOvr"/>
  </m:mathPr>
  <w:themeFontLang w:val="sk-S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7F46319"/>
  <w15:docId w15:val="{6AB56E75-0600-44FA-AD50-53AAB7174B9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Times New Roman"/>
        <w:lang w:val="sk-SK" w:eastAsia="sk-SK"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ln" w:default="1">
    <w:name w:val="Normal"/>
    <w:qFormat/>
    <w:rsid w:val="008B68D3"/>
    <w:pPr>
      <w:spacing w:after="160" w:line="259" w:lineRule="auto"/>
    </w:pPr>
    <w:rPr>
      <w:rFonts w:eastAsiaTheme="minorHAnsi" w:cstheme="minorBidi"/>
      <w:szCs w:val="22"/>
      <w:lang w:val="cs-CZ" w:eastAsia="en-US"/>
    </w:rPr>
  </w:style>
  <w:style w:type="paragraph" w:styleId="Nadpis1">
    <w:name w:val="heading 1"/>
    <w:basedOn w:val="Normln"/>
    <w:next w:val="Normln"/>
    <w:link w:val="Nadpis1Char"/>
    <w:uiPriority w:val="9"/>
    <w:qFormat/>
    <w:rsid w:val="00F501BC"/>
    <w:pPr>
      <w:keepNext/>
      <w:keepLines/>
      <w:spacing w:after="240" w:line="240" w:lineRule="auto"/>
      <w:jc w:val="center"/>
      <w:outlineLvl w:val="0"/>
    </w:pPr>
    <w:rPr>
      <w:rFonts w:eastAsia="Times New Roman"/>
      <w:caps/>
      <w:sz w:val="44"/>
      <w:szCs w:val="32"/>
    </w:rPr>
  </w:style>
  <w:style w:type="paragraph" w:styleId="Nadpis2">
    <w:name w:val="heading 2"/>
    <w:basedOn w:val="Normln"/>
    <w:next w:val="Normln"/>
    <w:link w:val="Nadpis2Char"/>
    <w:uiPriority w:val="9"/>
    <w:unhideWhenUsed/>
    <w:qFormat/>
    <w:rsid w:val="00E87E3F"/>
    <w:pPr>
      <w:keepNext/>
      <w:keepLines/>
      <w:numPr>
        <w:numId w:val="56"/>
      </w:numPr>
      <w:spacing w:before="40"/>
      <w:outlineLvl w:val="1"/>
    </w:pPr>
    <w:rPr>
      <w:rFonts w:eastAsia="Times New Roman"/>
      <w:b/>
      <w:caps/>
      <w:sz w:val="32"/>
      <w:szCs w:val="26"/>
    </w:rPr>
  </w:style>
  <w:style w:type="paragraph" w:styleId="Nadpis3">
    <w:name w:val="heading 3"/>
    <w:basedOn w:val="Normln"/>
    <w:next w:val="Normln"/>
    <w:link w:val="Nadpis3Char"/>
    <w:uiPriority w:val="9"/>
    <w:qFormat/>
    <w:rsid w:val="00335223"/>
    <w:pPr>
      <w:numPr>
        <w:ilvl w:val="1"/>
        <w:numId w:val="56"/>
      </w:numPr>
      <w:outlineLvl w:val="2"/>
    </w:pPr>
    <w:rPr>
      <w:bCs/>
      <w:caps/>
      <w:sz w:val="28"/>
      <w:szCs w:val="32"/>
    </w:rPr>
  </w:style>
  <w:style w:type="paragraph" w:styleId="Nadpis4">
    <w:name w:val="heading 4"/>
    <w:basedOn w:val="Normln"/>
    <w:next w:val="Normln"/>
    <w:link w:val="Nadpis4Char"/>
    <w:uiPriority w:val="9"/>
    <w:unhideWhenUsed/>
    <w:qFormat/>
    <w:rsid w:val="00E87E3F"/>
    <w:pPr>
      <w:numPr>
        <w:ilvl w:val="2"/>
        <w:numId w:val="56"/>
      </w:numPr>
      <w:outlineLvl w:val="3"/>
    </w:pPr>
    <w:rPr>
      <w:b/>
      <w:bCs/>
      <w:sz w:val="24"/>
    </w:rPr>
  </w:style>
  <w:style w:type="paragraph" w:styleId="Nadpis5">
    <w:name w:val="heading 5"/>
    <w:basedOn w:val="Normln"/>
    <w:next w:val="Normln"/>
    <w:link w:val="Nadpis5Char"/>
    <w:uiPriority w:val="9"/>
    <w:unhideWhenUsed/>
    <w:qFormat/>
    <w:rsid w:val="00B3270B"/>
    <w:pPr>
      <w:keepNext/>
      <w:keepLines/>
      <w:numPr>
        <w:ilvl w:val="3"/>
        <w:numId w:val="56"/>
      </w:numPr>
      <w:spacing w:before="40"/>
      <w:outlineLvl w:val="4"/>
    </w:pPr>
    <w:rPr>
      <w:rFonts w:eastAsia="Times New Roman"/>
      <w:b/>
    </w:rPr>
  </w:style>
  <w:style w:type="paragraph" w:styleId="Nadpis6">
    <w:name w:val="heading 6"/>
    <w:basedOn w:val="Normln"/>
    <w:next w:val="Normln"/>
    <w:link w:val="Nadpis6Char"/>
    <w:uiPriority w:val="9"/>
    <w:unhideWhenUsed/>
    <w:qFormat/>
    <w:rsid w:val="00437F07"/>
    <w:pPr>
      <w:keepNext/>
      <w:keepLines/>
      <w:spacing w:before="40"/>
      <w:outlineLvl w:val="5"/>
    </w:pPr>
    <w:rPr>
      <w:rFonts w:eastAsia="Times New Roman"/>
      <w:b/>
      <w:color w:val="5B5B5B"/>
    </w:rPr>
  </w:style>
  <w:style w:type="paragraph" w:styleId="Nadpis7">
    <w:name w:val="heading 7"/>
    <w:basedOn w:val="Normln"/>
    <w:next w:val="Normln"/>
    <w:link w:val="Nadpis7Char"/>
    <w:uiPriority w:val="9"/>
    <w:unhideWhenUsed/>
    <w:qFormat/>
    <w:rsid w:val="00437F07"/>
    <w:pPr>
      <w:keepNext/>
      <w:keepLines/>
      <w:spacing w:before="40" w:after="0"/>
      <w:outlineLvl w:val="6"/>
    </w:pPr>
    <w:rPr>
      <w:rFonts w:asciiTheme="majorHAnsi" w:hAnsiTheme="majorHAnsi" w:eastAsiaTheme="majorEastAsia" w:cstheme="majorBidi"/>
      <w:b/>
      <w:i/>
      <w:iCs/>
      <w:color w:val="424242" w:themeColor="accent1" w:themeShade="7F"/>
    </w:rPr>
  </w:style>
  <w:style w:type="character" w:styleId="Standardnpsmoodstavce" w:default="1">
    <w:name w:val="Default Paragraph Font"/>
    <w:uiPriority w:val="1"/>
    <w:semiHidden/>
    <w:unhideWhenUsed/>
  </w:style>
  <w:style w:type="table" w:styleId="Normlntabulka" w:default="1">
    <w:name w:val="Normal Table"/>
    <w:uiPriority w:val="99"/>
    <w:semiHidden/>
    <w:unhideWhenUsed/>
    <w:tblPr>
      <w:tblInd w:w="0" w:type="dxa"/>
      <w:tblCellMar>
        <w:top w:w="0" w:type="dxa"/>
        <w:left w:w="108" w:type="dxa"/>
        <w:bottom w:w="0" w:type="dxa"/>
        <w:right w:w="108" w:type="dxa"/>
      </w:tblCellMar>
    </w:tblPr>
  </w:style>
  <w:style w:type="numbering" w:styleId="Bezseznamu" w:default="1">
    <w:name w:val="No List"/>
    <w:uiPriority w:val="99"/>
    <w:semiHidden/>
    <w:unhideWhenUsed/>
  </w:style>
  <w:style w:type="paragraph" w:styleId="Normlnweb">
    <w:name w:val="Normal (Web)"/>
    <w:basedOn w:val="Normln"/>
    <w:uiPriority w:val="99"/>
    <w:semiHidden/>
    <w:unhideWhenUsed/>
    <w:rsid w:val="00D93844"/>
    <w:pPr>
      <w:spacing w:before="100" w:beforeAutospacing="1" w:after="100" w:afterAutospacing="1"/>
    </w:pPr>
    <w:rPr>
      <w:rFonts w:ascii="Times New Roman" w:hAnsi="Times New Roman" w:eastAsia="Times New Roman"/>
      <w:sz w:val="24"/>
      <w:szCs w:val="24"/>
      <w:lang w:eastAsia="cs-CZ"/>
    </w:rPr>
  </w:style>
  <w:style w:type="character" w:styleId="Hypertextovodkaz">
    <w:name w:val="Hyperlink"/>
    <w:uiPriority w:val="99"/>
    <w:unhideWhenUsed/>
    <w:rsid w:val="00D93844"/>
    <w:rPr>
      <w:color w:val="0000FF"/>
      <w:u w:val="single"/>
    </w:rPr>
  </w:style>
  <w:style w:type="paragraph" w:styleId="Odstavecseseznamem">
    <w:name w:val="List Paragraph"/>
    <w:basedOn w:val="Normln"/>
    <w:uiPriority w:val="34"/>
    <w:qFormat/>
    <w:rsid w:val="00D93844"/>
    <w:pPr>
      <w:ind w:left="720"/>
      <w:contextualSpacing/>
    </w:pPr>
  </w:style>
  <w:style w:type="character" w:styleId="Nevyeenzmnka">
    <w:name w:val="Unresolved Mention"/>
    <w:uiPriority w:val="99"/>
    <w:semiHidden/>
    <w:unhideWhenUsed/>
    <w:rsid w:val="00747FA5"/>
    <w:rPr>
      <w:color w:val="605E5C"/>
      <w:shd w:val="clear" w:color="auto" w:fill="E1DFDD"/>
    </w:rPr>
  </w:style>
  <w:style w:type="paragraph" w:styleId="Zhlav">
    <w:name w:val="header"/>
    <w:basedOn w:val="Normln"/>
    <w:link w:val="ZhlavChar"/>
    <w:uiPriority w:val="99"/>
    <w:unhideWhenUsed/>
    <w:rsid w:val="0044561F"/>
    <w:pPr>
      <w:tabs>
        <w:tab w:val="center" w:pos="4536"/>
        <w:tab w:val="right" w:pos="9072"/>
      </w:tabs>
    </w:pPr>
  </w:style>
  <w:style w:type="character" w:styleId="ZhlavChar" w:customStyle="1">
    <w:name w:val="Záhlaví Char"/>
    <w:basedOn w:val="Standardnpsmoodstavce"/>
    <w:link w:val="Zhlav"/>
    <w:uiPriority w:val="99"/>
    <w:rsid w:val="0044561F"/>
  </w:style>
  <w:style w:type="paragraph" w:styleId="Zpat">
    <w:name w:val="footer"/>
    <w:basedOn w:val="Normln"/>
    <w:link w:val="ZpatChar"/>
    <w:uiPriority w:val="99"/>
    <w:unhideWhenUsed/>
    <w:rsid w:val="0044561F"/>
    <w:pPr>
      <w:tabs>
        <w:tab w:val="center" w:pos="4536"/>
        <w:tab w:val="right" w:pos="9072"/>
      </w:tabs>
    </w:pPr>
  </w:style>
  <w:style w:type="character" w:styleId="ZpatChar" w:customStyle="1">
    <w:name w:val="Zápatí Char"/>
    <w:basedOn w:val="Standardnpsmoodstavce"/>
    <w:link w:val="Zpat"/>
    <w:uiPriority w:val="99"/>
    <w:rsid w:val="0044561F"/>
  </w:style>
  <w:style w:type="character" w:styleId="Nadpis3Char" w:customStyle="1">
    <w:name w:val="Nadpis 3 Char"/>
    <w:link w:val="Nadpis3"/>
    <w:uiPriority w:val="9"/>
    <w:rsid w:val="00E87E3F"/>
    <w:rPr>
      <w:rFonts w:eastAsiaTheme="minorHAnsi" w:cstheme="minorBidi"/>
      <w:bCs/>
      <w:caps/>
      <w:sz w:val="28"/>
      <w:szCs w:val="32"/>
      <w:lang w:val="cs-CZ" w:eastAsia="en-US"/>
    </w:rPr>
  </w:style>
  <w:style w:type="table" w:styleId="Mkatabulky">
    <w:name w:val="Table Grid"/>
    <w:basedOn w:val="Normlntabulka"/>
    <w:uiPriority w:val="39"/>
    <w:rsid w:val="00EA1F2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zev">
    <w:name w:val="Title"/>
    <w:basedOn w:val="Normln"/>
    <w:next w:val="Normln"/>
    <w:link w:val="NzevChar"/>
    <w:uiPriority w:val="10"/>
    <w:qFormat/>
    <w:rsid w:val="009C440D"/>
    <w:pPr>
      <w:spacing w:after="240"/>
      <w:contextualSpacing/>
    </w:pPr>
    <w:rPr>
      <w:rFonts w:eastAsia="Times New Roman"/>
      <w:caps/>
      <w:spacing w:val="-10"/>
      <w:kern w:val="28"/>
      <w:sz w:val="56"/>
      <w:szCs w:val="56"/>
    </w:rPr>
  </w:style>
  <w:style w:type="character" w:styleId="NzevChar" w:customStyle="1">
    <w:name w:val="Název Char"/>
    <w:link w:val="Nzev"/>
    <w:uiPriority w:val="10"/>
    <w:rsid w:val="009C440D"/>
    <w:rPr>
      <w:rFonts w:eastAsia="Times New Roman" w:cstheme="minorBidi"/>
      <w:caps/>
      <w:spacing w:val="-10"/>
      <w:kern w:val="28"/>
      <w:sz w:val="56"/>
      <w:szCs w:val="56"/>
      <w:lang w:val="cs-CZ" w:eastAsia="en-US"/>
    </w:rPr>
  </w:style>
  <w:style w:type="character" w:styleId="Sledovanodkaz">
    <w:name w:val="FollowedHyperlink"/>
    <w:uiPriority w:val="99"/>
    <w:semiHidden/>
    <w:unhideWhenUsed/>
    <w:rsid w:val="00534FC6"/>
    <w:rPr>
      <w:color w:val="E3243D"/>
      <w:u w:val="single"/>
    </w:rPr>
  </w:style>
  <w:style w:type="paragraph" w:styleId="Revize">
    <w:name w:val="Revision"/>
    <w:hidden/>
    <w:uiPriority w:val="99"/>
    <w:semiHidden/>
    <w:rsid w:val="00746B75"/>
    <w:rPr>
      <w:sz w:val="22"/>
      <w:szCs w:val="22"/>
      <w:lang w:val="cs-CZ" w:eastAsia="en-US"/>
    </w:rPr>
  </w:style>
  <w:style w:type="paragraph" w:styleId="Textvysvtlivek">
    <w:name w:val="endnote text"/>
    <w:basedOn w:val="Normln"/>
    <w:link w:val="TextvysvtlivekChar"/>
    <w:uiPriority w:val="99"/>
    <w:semiHidden/>
    <w:unhideWhenUsed/>
    <w:rsid w:val="00BE439E"/>
    <w:rPr>
      <w:szCs w:val="20"/>
    </w:rPr>
  </w:style>
  <w:style w:type="character" w:styleId="TextvysvtlivekChar" w:customStyle="1">
    <w:name w:val="Text vysvětlivek Char"/>
    <w:link w:val="Textvysvtlivek"/>
    <w:uiPriority w:val="99"/>
    <w:semiHidden/>
    <w:rsid w:val="00BE439E"/>
    <w:rPr>
      <w:sz w:val="20"/>
      <w:szCs w:val="20"/>
    </w:rPr>
  </w:style>
  <w:style w:type="character" w:styleId="Odkaznavysvtlivky">
    <w:name w:val="endnote reference"/>
    <w:uiPriority w:val="99"/>
    <w:semiHidden/>
    <w:unhideWhenUsed/>
    <w:rsid w:val="00BE439E"/>
    <w:rPr>
      <w:vertAlign w:val="superscript"/>
    </w:rPr>
  </w:style>
  <w:style w:type="character" w:styleId="Nadpis4Char" w:customStyle="1">
    <w:name w:val="Nadpis 4 Char"/>
    <w:link w:val="Nadpis4"/>
    <w:uiPriority w:val="9"/>
    <w:rsid w:val="00E87E3F"/>
    <w:rPr>
      <w:rFonts w:eastAsiaTheme="minorHAnsi" w:cstheme="minorBidi"/>
      <w:b/>
      <w:bCs/>
      <w:sz w:val="24"/>
      <w:szCs w:val="22"/>
      <w:lang w:val="cs-CZ" w:eastAsia="en-US"/>
    </w:rPr>
  </w:style>
  <w:style w:type="character" w:styleId="Nadpis1Char" w:customStyle="1">
    <w:name w:val="Nadpis 1 Char"/>
    <w:link w:val="Nadpis1"/>
    <w:uiPriority w:val="9"/>
    <w:rsid w:val="00F501BC"/>
    <w:rPr>
      <w:rFonts w:eastAsia="Times New Roman" w:cstheme="minorBidi"/>
      <w:caps/>
      <w:sz w:val="44"/>
      <w:szCs w:val="32"/>
      <w:lang w:val="cs-CZ" w:eastAsia="en-US"/>
    </w:rPr>
  </w:style>
  <w:style w:type="character" w:styleId="Nadpis2Char" w:customStyle="1">
    <w:name w:val="Nadpis 2 Char"/>
    <w:link w:val="Nadpis2"/>
    <w:uiPriority w:val="9"/>
    <w:rsid w:val="00E87E3F"/>
    <w:rPr>
      <w:rFonts w:eastAsia="Times New Roman" w:cstheme="minorBidi"/>
      <w:b/>
      <w:caps/>
      <w:sz w:val="32"/>
      <w:szCs w:val="26"/>
      <w:lang w:val="cs-CZ" w:eastAsia="en-US"/>
    </w:rPr>
  </w:style>
  <w:style w:type="character" w:styleId="Nadpis5Char" w:customStyle="1">
    <w:name w:val="Nadpis 5 Char"/>
    <w:link w:val="Nadpis5"/>
    <w:uiPriority w:val="9"/>
    <w:rsid w:val="00B3270B"/>
    <w:rPr>
      <w:rFonts w:eastAsia="Times New Roman" w:cstheme="minorBidi"/>
      <w:b/>
      <w:szCs w:val="22"/>
      <w:lang w:val="cs-CZ" w:eastAsia="en-US"/>
    </w:rPr>
  </w:style>
  <w:style w:type="character" w:styleId="Nadpis6Char" w:customStyle="1">
    <w:name w:val="Nadpis 6 Char"/>
    <w:link w:val="Nadpis6"/>
    <w:uiPriority w:val="9"/>
    <w:rsid w:val="00B3270B"/>
    <w:rPr>
      <w:rFonts w:eastAsia="Times New Roman" w:cstheme="minorBidi"/>
      <w:b/>
      <w:color w:val="5B5B5B"/>
      <w:szCs w:val="22"/>
      <w:lang w:val="cs-CZ" w:eastAsia="en-US"/>
    </w:rPr>
  </w:style>
  <w:style w:type="paragraph" w:styleId="Nadpisobsahu">
    <w:name w:val="TOC Heading"/>
    <w:basedOn w:val="Nadpis1"/>
    <w:next w:val="Normln"/>
    <w:uiPriority w:val="39"/>
    <w:unhideWhenUsed/>
    <w:qFormat/>
    <w:rsid w:val="001D0F69"/>
    <w:pPr>
      <w:spacing w:after="0"/>
      <w:ind w:left="567" w:hanging="567"/>
      <w:outlineLvl w:val="9"/>
    </w:pPr>
    <w:rPr>
      <w:rFonts w:asciiTheme="majorHAnsi" w:hAnsiTheme="majorHAnsi" w:eastAsiaTheme="majorEastAsia" w:cstheme="majorBidi"/>
      <w:b/>
      <w:caps w:val="0"/>
      <w:color w:val="636363" w:themeColor="accent1" w:themeShade="BF"/>
      <w:sz w:val="32"/>
      <w:lang w:eastAsia="cs-CZ"/>
    </w:rPr>
  </w:style>
  <w:style w:type="paragraph" w:styleId="Obsah1">
    <w:name w:val="toc 1"/>
    <w:basedOn w:val="Normln"/>
    <w:next w:val="Normln"/>
    <w:autoRedefine/>
    <w:uiPriority w:val="39"/>
    <w:unhideWhenUsed/>
    <w:rsid w:val="001D0F69"/>
    <w:pPr>
      <w:spacing w:after="100"/>
    </w:pPr>
  </w:style>
  <w:style w:type="paragraph" w:styleId="Obsah2">
    <w:name w:val="toc 2"/>
    <w:basedOn w:val="Normln"/>
    <w:next w:val="Normln"/>
    <w:autoRedefine/>
    <w:uiPriority w:val="39"/>
    <w:unhideWhenUsed/>
    <w:rsid w:val="003B016E"/>
    <w:pPr>
      <w:tabs>
        <w:tab w:val="right" w:leader="dot" w:pos="9062"/>
      </w:tabs>
      <w:spacing w:after="100"/>
      <w:ind w:left="220"/>
    </w:pPr>
  </w:style>
  <w:style w:type="table" w:styleId="Tabulkasmkou4zvraznn3">
    <w:name w:val="Grid Table 4 Accent 3"/>
    <w:basedOn w:val="Normlntabulka"/>
    <w:uiPriority w:val="49"/>
    <w:rsid w:val="001D0F69"/>
    <w:rPr>
      <w:rFonts w:asciiTheme="minorHAnsi" w:hAnsiTheme="minorHAnsi" w:eastAsiaTheme="minorHAnsi" w:cstheme="minorBidi"/>
      <w:sz w:val="22"/>
      <w:szCs w:val="22"/>
      <w:lang w:val="cs-CZ" w:eastAsia="en-US"/>
    </w:rPr>
    <w:tblPr>
      <w:tblStyleRowBandSize w:val="1"/>
      <w:tblStyleColBandSize w:val="1"/>
      <w:tblBorders>
        <w:top w:val="single" w:color="BFD9F7" w:themeColor="accent3" w:themeTint="99" w:sz="4" w:space="0"/>
        <w:left w:val="single" w:color="BFD9F7" w:themeColor="accent3" w:themeTint="99" w:sz="4" w:space="0"/>
        <w:bottom w:val="single" w:color="BFD9F7" w:themeColor="accent3" w:themeTint="99" w:sz="4" w:space="0"/>
        <w:right w:val="single" w:color="BFD9F7" w:themeColor="accent3" w:themeTint="99" w:sz="4" w:space="0"/>
        <w:insideH w:val="single" w:color="BFD9F7" w:themeColor="accent3" w:themeTint="99" w:sz="4" w:space="0"/>
        <w:insideV w:val="single" w:color="BFD9F7" w:themeColor="accent3" w:themeTint="99" w:sz="4" w:space="0"/>
      </w:tblBorders>
    </w:tblPr>
    <w:tblStylePr w:type="firstRow">
      <w:rPr>
        <w:b/>
        <w:bCs/>
        <w:color w:val="FFFFFF" w:themeColor="background1"/>
      </w:rPr>
      <w:tblPr/>
      <w:tcPr>
        <w:tcBorders>
          <w:top w:val="single" w:color="96C0F3" w:themeColor="accent3" w:sz="4" w:space="0"/>
          <w:left w:val="single" w:color="96C0F3" w:themeColor="accent3" w:sz="4" w:space="0"/>
          <w:bottom w:val="single" w:color="96C0F3" w:themeColor="accent3" w:sz="4" w:space="0"/>
          <w:right w:val="single" w:color="96C0F3" w:themeColor="accent3" w:sz="4" w:space="0"/>
          <w:insideH w:val="nil"/>
          <w:insideV w:val="nil"/>
        </w:tcBorders>
        <w:shd w:val="clear" w:color="auto" w:fill="96C0F3" w:themeFill="accent3"/>
      </w:tcPr>
    </w:tblStylePr>
    <w:tblStylePr w:type="lastRow">
      <w:rPr>
        <w:b/>
        <w:bCs/>
      </w:rPr>
      <w:tblPr/>
      <w:tcPr>
        <w:tcBorders>
          <w:top w:val="double" w:color="96C0F3" w:themeColor="accent3" w:sz="4" w:space="0"/>
        </w:tcBorders>
      </w:tcPr>
    </w:tblStylePr>
    <w:tblStylePr w:type="firstCol">
      <w:rPr>
        <w:b/>
        <w:bCs/>
      </w:rPr>
    </w:tblStylePr>
    <w:tblStylePr w:type="lastCol">
      <w:rPr>
        <w:b/>
        <w:bCs/>
      </w:rPr>
    </w:tblStylePr>
    <w:tblStylePr w:type="band1Vert">
      <w:tblPr/>
      <w:tcPr>
        <w:shd w:val="clear" w:color="auto" w:fill="E9F2FC" w:themeFill="accent3" w:themeFillTint="33"/>
      </w:tcPr>
    </w:tblStylePr>
    <w:tblStylePr w:type="band1Horz">
      <w:tblPr/>
      <w:tcPr>
        <w:shd w:val="clear" w:color="auto" w:fill="E9F2FC" w:themeFill="accent3" w:themeFillTint="33"/>
      </w:tcPr>
    </w:tblStylePr>
  </w:style>
  <w:style w:type="paragraph" w:styleId="Obsah3">
    <w:name w:val="toc 3"/>
    <w:basedOn w:val="Normln"/>
    <w:next w:val="Normln"/>
    <w:autoRedefine/>
    <w:uiPriority w:val="39"/>
    <w:unhideWhenUsed/>
    <w:rsid w:val="001D0F69"/>
    <w:pPr>
      <w:spacing w:after="100"/>
      <w:ind w:left="440"/>
    </w:pPr>
  </w:style>
  <w:style w:type="table" w:styleId="Svtlmkatabulky">
    <w:name w:val="Grid Table Light"/>
    <w:basedOn w:val="Normlntabulka"/>
    <w:uiPriority w:val="40"/>
    <w:rsid w:val="001D0F69"/>
    <w:rPr>
      <w:rFonts w:asciiTheme="minorHAnsi" w:hAnsiTheme="minorHAnsi" w:eastAsiaTheme="minorHAnsi" w:cstheme="minorBidi"/>
      <w:sz w:val="22"/>
      <w:szCs w:val="22"/>
      <w:lang w:val="cs-CZ" w:eastAsia="en-US"/>
    </w:r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Tabulkaseznamu3zvraznn5">
    <w:name w:val="List Table 3 Accent 5"/>
    <w:basedOn w:val="Normlntabulka"/>
    <w:uiPriority w:val="48"/>
    <w:rsid w:val="005E263F"/>
    <w:tblPr>
      <w:tblStyleRowBandSize w:val="1"/>
      <w:tblStyleColBandSize w:val="1"/>
      <w:tblBorders>
        <w:top w:val="single" w:color="B0B0B0" w:themeColor="accent5" w:sz="4" w:space="0"/>
        <w:left w:val="single" w:color="B0B0B0" w:themeColor="accent5" w:sz="4" w:space="0"/>
        <w:bottom w:val="single" w:color="B0B0B0" w:themeColor="accent5" w:sz="4" w:space="0"/>
        <w:right w:val="single" w:color="B0B0B0" w:themeColor="accent5" w:sz="4" w:space="0"/>
      </w:tblBorders>
    </w:tblPr>
    <w:tblStylePr w:type="firstRow">
      <w:rPr>
        <w:b/>
        <w:bCs/>
        <w:color w:val="FFFFFF" w:themeColor="background1"/>
      </w:rPr>
      <w:tblPr/>
      <w:tcPr>
        <w:shd w:val="clear" w:color="auto" w:fill="B0B0B0" w:themeFill="accent5"/>
      </w:tcPr>
    </w:tblStylePr>
    <w:tblStylePr w:type="lastRow">
      <w:rPr>
        <w:b/>
        <w:bCs/>
      </w:rPr>
      <w:tblPr/>
      <w:tcPr>
        <w:tcBorders>
          <w:top w:val="double" w:color="B0B0B0" w:themeColor="accent5"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B0B0B0" w:themeColor="accent5" w:sz="4" w:space="0"/>
          <w:right w:val="single" w:color="B0B0B0" w:themeColor="accent5" w:sz="4" w:space="0"/>
        </w:tcBorders>
      </w:tcPr>
    </w:tblStylePr>
    <w:tblStylePr w:type="band1Horz">
      <w:tblPr/>
      <w:tcPr>
        <w:tcBorders>
          <w:top w:val="single" w:color="B0B0B0" w:themeColor="accent5" w:sz="4" w:space="0"/>
          <w:bottom w:val="single" w:color="B0B0B0" w:themeColor="accent5"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B0B0B0" w:themeColor="accent5" w:sz="4" w:space="0"/>
          <w:left w:val="nil"/>
        </w:tcBorders>
      </w:tcPr>
    </w:tblStylePr>
    <w:tblStylePr w:type="swCell">
      <w:tblPr/>
      <w:tcPr>
        <w:tcBorders>
          <w:top w:val="double" w:color="B0B0B0" w:themeColor="accent5" w:sz="4" w:space="0"/>
          <w:right w:val="nil"/>
        </w:tcBorders>
      </w:tcPr>
    </w:tblStylePr>
  </w:style>
  <w:style w:type="table" w:styleId="Tabulkasmkou4zvraznn4">
    <w:name w:val="Grid Table 4 Accent 4"/>
    <w:basedOn w:val="Normlntabulka"/>
    <w:uiPriority w:val="49"/>
    <w:rsid w:val="005E263F"/>
    <w:tblPr>
      <w:tblStyleRowBandSize w:val="1"/>
      <w:tblStyleColBandSize w:val="1"/>
      <w:tblBorders>
        <w:top w:val="single" w:color="E8E8E8" w:themeColor="accent4" w:themeTint="99" w:sz="4" w:space="0"/>
        <w:left w:val="single" w:color="E8E8E8" w:themeColor="accent4" w:themeTint="99" w:sz="4" w:space="0"/>
        <w:bottom w:val="single" w:color="E8E8E8" w:themeColor="accent4" w:themeTint="99" w:sz="4" w:space="0"/>
        <w:right w:val="single" w:color="E8E8E8" w:themeColor="accent4" w:themeTint="99" w:sz="4" w:space="0"/>
        <w:insideH w:val="single" w:color="E8E8E8" w:themeColor="accent4" w:themeTint="99" w:sz="4" w:space="0"/>
        <w:insideV w:val="single" w:color="E8E8E8" w:themeColor="accent4" w:themeTint="99" w:sz="4" w:space="0"/>
      </w:tblBorders>
    </w:tblPr>
    <w:tblStylePr w:type="firstRow">
      <w:rPr>
        <w:b/>
        <w:bCs/>
        <w:color w:val="FFFFFF" w:themeColor="background1"/>
      </w:rPr>
      <w:tblPr/>
      <w:tcPr>
        <w:tcBorders>
          <w:top w:val="single" w:color="DADADA" w:themeColor="accent4" w:sz="4" w:space="0"/>
          <w:left w:val="single" w:color="DADADA" w:themeColor="accent4" w:sz="4" w:space="0"/>
          <w:bottom w:val="single" w:color="DADADA" w:themeColor="accent4" w:sz="4" w:space="0"/>
          <w:right w:val="single" w:color="DADADA" w:themeColor="accent4" w:sz="4" w:space="0"/>
          <w:insideH w:val="nil"/>
          <w:insideV w:val="nil"/>
        </w:tcBorders>
        <w:shd w:val="clear" w:color="auto" w:fill="DADADA" w:themeFill="accent4"/>
      </w:tcPr>
    </w:tblStylePr>
    <w:tblStylePr w:type="lastRow">
      <w:rPr>
        <w:b/>
        <w:bCs/>
      </w:rPr>
      <w:tblPr/>
      <w:tcPr>
        <w:tcBorders>
          <w:top w:val="double" w:color="DADADA" w:themeColor="accent4" w:sz="4" w:space="0"/>
        </w:tcBorders>
      </w:tcPr>
    </w:tblStylePr>
    <w:tblStylePr w:type="firstCol">
      <w:rPr>
        <w:b/>
        <w:bCs/>
      </w:rPr>
    </w:tblStylePr>
    <w:tblStylePr w:type="lastCol">
      <w:rPr>
        <w:b/>
        <w:bCs/>
      </w:rPr>
    </w:tblStylePr>
    <w:tblStylePr w:type="band1Vert">
      <w:tblPr/>
      <w:tcPr>
        <w:shd w:val="clear" w:color="auto" w:fill="F7F7F7" w:themeFill="accent4" w:themeFillTint="33"/>
      </w:tcPr>
    </w:tblStylePr>
    <w:tblStylePr w:type="band1Horz">
      <w:tblPr/>
      <w:tcPr>
        <w:shd w:val="clear" w:color="auto" w:fill="F7F7F7" w:themeFill="accent4" w:themeFillTint="33"/>
      </w:tcPr>
    </w:tblStylePr>
  </w:style>
  <w:style w:type="table" w:styleId="Tabulkasmkou4zvraznn5">
    <w:name w:val="Grid Table 4 Accent 5"/>
    <w:basedOn w:val="Normlntabulka"/>
    <w:uiPriority w:val="49"/>
    <w:rsid w:val="005E263F"/>
    <w:tblPr>
      <w:tblStyleRowBandSize w:val="1"/>
      <w:tblStyleColBandSize w:val="1"/>
      <w:tblBorders>
        <w:top w:val="single" w:color="CFCFCF" w:themeColor="accent5" w:themeTint="99" w:sz="4" w:space="0"/>
        <w:left w:val="single" w:color="CFCFCF" w:themeColor="accent5" w:themeTint="99" w:sz="4" w:space="0"/>
        <w:bottom w:val="single" w:color="CFCFCF" w:themeColor="accent5" w:themeTint="99" w:sz="4" w:space="0"/>
        <w:right w:val="single" w:color="CFCFCF" w:themeColor="accent5" w:themeTint="99" w:sz="4" w:space="0"/>
        <w:insideH w:val="single" w:color="CFCFCF" w:themeColor="accent5" w:themeTint="99" w:sz="4" w:space="0"/>
        <w:insideV w:val="single" w:color="CFCFCF" w:themeColor="accent5" w:themeTint="99" w:sz="4" w:space="0"/>
      </w:tblBorders>
    </w:tblPr>
    <w:tblStylePr w:type="firstRow">
      <w:rPr>
        <w:b/>
        <w:bCs/>
        <w:color w:val="FFFFFF" w:themeColor="background1"/>
      </w:rPr>
      <w:tblPr/>
      <w:tcPr>
        <w:tcBorders>
          <w:top w:val="single" w:color="B0B0B0" w:themeColor="accent5" w:sz="4" w:space="0"/>
          <w:left w:val="single" w:color="B0B0B0" w:themeColor="accent5" w:sz="4" w:space="0"/>
          <w:bottom w:val="single" w:color="B0B0B0" w:themeColor="accent5" w:sz="4" w:space="0"/>
          <w:right w:val="single" w:color="B0B0B0" w:themeColor="accent5" w:sz="4" w:space="0"/>
          <w:insideH w:val="nil"/>
          <w:insideV w:val="nil"/>
        </w:tcBorders>
        <w:shd w:val="clear" w:color="auto" w:fill="B0B0B0" w:themeFill="accent5"/>
      </w:tcPr>
    </w:tblStylePr>
    <w:tblStylePr w:type="lastRow">
      <w:rPr>
        <w:b/>
        <w:bCs/>
      </w:rPr>
      <w:tblPr/>
      <w:tcPr>
        <w:tcBorders>
          <w:top w:val="double" w:color="B0B0B0" w:themeColor="accent5" w:sz="4" w:space="0"/>
        </w:tcBorders>
      </w:tcPr>
    </w:tblStylePr>
    <w:tblStylePr w:type="firstCol">
      <w:rPr>
        <w:b/>
        <w:bCs/>
      </w:rPr>
    </w:tblStylePr>
    <w:tblStylePr w:type="lastCol">
      <w:rPr>
        <w:b/>
        <w:bCs/>
      </w:rPr>
    </w:tblStylePr>
    <w:tblStylePr w:type="band1Vert">
      <w:tblPr/>
      <w:tcPr>
        <w:shd w:val="clear" w:color="auto" w:fill="EFEFEF" w:themeFill="accent5" w:themeFillTint="33"/>
      </w:tcPr>
    </w:tblStylePr>
    <w:tblStylePr w:type="band1Horz">
      <w:tblPr/>
      <w:tcPr>
        <w:shd w:val="clear" w:color="auto" w:fill="EFEFEF" w:themeFill="accent5" w:themeFillTint="33"/>
      </w:tcPr>
    </w:tblStylePr>
  </w:style>
  <w:style w:type="paragraph" w:styleId="Obsah5">
    <w:name w:val="toc 5"/>
    <w:basedOn w:val="Normln"/>
    <w:next w:val="Normln"/>
    <w:autoRedefine/>
    <w:uiPriority w:val="39"/>
    <w:unhideWhenUsed/>
    <w:rsid w:val="00EE3FE9"/>
    <w:pPr>
      <w:spacing w:after="100"/>
      <w:ind w:left="800"/>
    </w:pPr>
  </w:style>
  <w:style w:type="table" w:styleId="Tabulkaseznamu4zvraznn5">
    <w:name w:val="List Table 4 Accent 5"/>
    <w:basedOn w:val="Normlntabulka"/>
    <w:uiPriority w:val="49"/>
    <w:rsid w:val="00E87E3F"/>
    <w:tblPr>
      <w:tblStyleRowBandSize w:val="1"/>
      <w:tblStyleColBandSize w:val="1"/>
      <w:tblBorders>
        <w:top w:val="single" w:color="CFCFCF" w:themeColor="accent5" w:themeTint="99" w:sz="4" w:space="0"/>
        <w:left w:val="single" w:color="CFCFCF" w:themeColor="accent5" w:themeTint="99" w:sz="4" w:space="0"/>
        <w:bottom w:val="single" w:color="CFCFCF" w:themeColor="accent5" w:themeTint="99" w:sz="4" w:space="0"/>
        <w:right w:val="single" w:color="CFCFCF" w:themeColor="accent5" w:themeTint="99" w:sz="4" w:space="0"/>
        <w:insideH w:val="single" w:color="CFCFCF" w:themeColor="accent5" w:themeTint="99" w:sz="4" w:space="0"/>
      </w:tblBorders>
    </w:tblPr>
    <w:tblStylePr w:type="firstRow">
      <w:rPr>
        <w:b/>
        <w:bCs/>
        <w:color w:val="FFFFFF" w:themeColor="background1"/>
      </w:rPr>
      <w:tblPr/>
      <w:tcPr>
        <w:tcBorders>
          <w:top w:val="single" w:color="B0B0B0" w:themeColor="accent5" w:sz="4" w:space="0"/>
          <w:left w:val="single" w:color="B0B0B0" w:themeColor="accent5" w:sz="4" w:space="0"/>
          <w:bottom w:val="single" w:color="B0B0B0" w:themeColor="accent5" w:sz="4" w:space="0"/>
          <w:right w:val="single" w:color="B0B0B0" w:themeColor="accent5" w:sz="4" w:space="0"/>
          <w:insideH w:val="nil"/>
        </w:tcBorders>
        <w:shd w:val="clear" w:color="auto" w:fill="B0B0B0" w:themeFill="accent5"/>
      </w:tcPr>
    </w:tblStylePr>
    <w:tblStylePr w:type="lastRow">
      <w:rPr>
        <w:b/>
        <w:bCs/>
      </w:rPr>
      <w:tblPr/>
      <w:tcPr>
        <w:tcBorders>
          <w:top w:val="double" w:color="CFCFCF" w:themeColor="accent5" w:themeTint="99" w:sz="4" w:space="0"/>
        </w:tcBorders>
      </w:tcPr>
    </w:tblStylePr>
    <w:tblStylePr w:type="firstCol">
      <w:rPr>
        <w:b/>
        <w:bCs/>
      </w:rPr>
    </w:tblStylePr>
    <w:tblStylePr w:type="lastCol">
      <w:rPr>
        <w:b/>
        <w:bCs/>
      </w:rPr>
    </w:tblStylePr>
    <w:tblStylePr w:type="band1Vert">
      <w:tblPr/>
      <w:tcPr>
        <w:shd w:val="clear" w:color="auto" w:fill="EFEFEF" w:themeFill="accent5" w:themeFillTint="33"/>
      </w:tcPr>
    </w:tblStylePr>
    <w:tblStylePr w:type="band1Horz">
      <w:tblPr/>
      <w:tcPr>
        <w:shd w:val="clear" w:color="auto" w:fill="EFEFEF" w:themeFill="accent5" w:themeFillTint="33"/>
      </w:tcPr>
    </w:tblStylePr>
  </w:style>
  <w:style w:type="character" w:styleId="Odkaznakoment">
    <w:name w:val="annotation reference"/>
    <w:basedOn w:val="Standardnpsmoodstavce"/>
    <w:uiPriority w:val="99"/>
    <w:semiHidden/>
    <w:unhideWhenUsed/>
    <w:rsid w:val="00C37D5D"/>
    <w:rPr>
      <w:sz w:val="16"/>
      <w:szCs w:val="16"/>
    </w:rPr>
  </w:style>
  <w:style w:type="paragraph" w:styleId="Textkomente">
    <w:name w:val="annotation text"/>
    <w:basedOn w:val="Normln"/>
    <w:link w:val="TextkomenteChar"/>
    <w:uiPriority w:val="99"/>
    <w:unhideWhenUsed/>
    <w:rsid w:val="00C37D5D"/>
    <w:pPr>
      <w:spacing w:line="240" w:lineRule="auto"/>
    </w:pPr>
    <w:rPr>
      <w:szCs w:val="20"/>
    </w:rPr>
  </w:style>
  <w:style w:type="character" w:styleId="TextkomenteChar" w:customStyle="1">
    <w:name w:val="Text komentáře Char"/>
    <w:basedOn w:val="Standardnpsmoodstavce"/>
    <w:link w:val="Textkomente"/>
    <w:uiPriority w:val="99"/>
    <w:rsid w:val="00C37D5D"/>
    <w:rPr>
      <w:rFonts w:eastAsiaTheme="minorHAnsi" w:cstheme="minorBidi"/>
      <w:lang w:val="cs-CZ" w:eastAsia="en-US"/>
    </w:rPr>
  </w:style>
  <w:style w:type="paragraph" w:styleId="Pedmtkomente">
    <w:name w:val="annotation subject"/>
    <w:basedOn w:val="Textkomente"/>
    <w:next w:val="Textkomente"/>
    <w:link w:val="PedmtkomenteChar"/>
    <w:uiPriority w:val="99"/>
    <w:semiHidden/>
    <w:unhideWhenUsed/>
    <w:rsid w:val="00C37D5D"/>
    <w:rPr>
      <w:b/>
      <w:bCs/>
    </w:rPr>
  </w:style>
  <w:style w:type="character" w:styleId="PedmtkomenteChar" w:customStyle="1">
    <w:name w:val="Předmět komentáře Char"/>
    <w:basedOn w:val="TextkomenteChar"/>
    <w:link w:val="Pedmtkomente"/>
    <w:uiPriority w:val="99"/>
    <w:semiHidden/>
    <w:rsid w:val="00C37D5D"/>
    <w:rPr>
      <w:rFonts w:eastAsiaTheme="minorHAnsi" w:cstheme="minorBidi"/>
      <w:b/>
      <w:bCs/>
      <w:lang w:val="cs-CZ" w:eastAsia="en-US"/>
    </w:rPr>
  </w:style>
  <w:style w:type="paragraph" w:styleId="Obsah4">
    <w:name w:val="toc 4"/>
    <w:basedOn w:val="Normln"/>
    <w:next w:val="Normln"/>
    <w:autoRedefine/>
    <w:uiPriority w:val="39"/>
    <w:unhideWhenUsed/>
    <w:rsid w:val="00034E16"/>
    <w:pPr>
      <w:spacing w:after="100"/>
      <w:ind w:left="600"/>
    </w:pPr>
  </w:style>
  <w:style w:type="character" w:styleId="Nadpis7Char" w:customStyle="1">
    <w:name w:val="Nadpis 7 Char"/>
    <w:basedOn w:val="Standardnpsmoodstavce"/>
    <w:link w:val="Nadpis7"/>
    <w:uiPriority w:val="9"/>
    <w:rsid w:val="00E805B6"/>
    <w:rPr>
      <w:rFonts w:asciiTheme="majorHAnsi" w:hAnsiTheme="majorHAnsi" w:eastAsiaTheme="majorEastAsia" w:cstheme="majorBidi"/>
      <w:b/>
      <w:i/>
      <w:iCs/>
      <w:color w:val="424242" w:themeColor="accent1" w:themeShade="7F"/>
      <w:szCs w:val="22"/>
      <w:lang w:val="cs-CZ" w:eastAsia="en-US"/>
    </w:rPr>
  </w:style>
  <w:style w:type="table" w:styleId="Tabulkasmkou4zvraznn2">
    <w:name w:val="Grid Table 4 Accent 2"/>
    <w:basedOn w:val="Normlntabulka"/>
    <w:uiPriority w:val="49"/>
    <w:rsid w:val="00640527"/>
    <w:tblPr>
      <w:tblStyleRowBandSize w:val="1"/>
      <w:tblStyleColBandSize w:val="1"/>
      <w:tblBorders>
        <w:top w:val="single" w:color="9C9C9C" w:themeColor="accent2" w:themeTint="99" w:sz="4" w:space="0"/>
        <w:left w:val="single" w:color="9C9C9C" w:themeColor="accent2" w:themeTint="99" w:sz="4" w:space="0"/>
        <w:bottom w:val="single" w:color="9C9C9C" w:themeColor="accent2" w:themeTint="99" w:sz="4" w:space="0"/>
        <w:right w:val="single" w:color="9C9C9C" w:themeColor="accent2" w:themeTint="99" w:sz="4" w:space="0"/>
        <w:insideH w:val="single" w:color="9C9C9C" w:themeColor="accent2" w:themeTint="99" w:sz="4" w:space="0"/>
        <w:insideV w:val="single" w:color="9C9C9C" w:themeColor="accent2" w:themeTint="99" w:sz="4" w:space="0"/>
      </w:tblBorders>
    </w:tblPr>
    <w:tblStylePr w:type="firstRow">
      <w:rPr>
        <w:b/>
        <w:bCs/>
        <w:color w:val="FFFFFF" w:themeColor="background1"/>
      </w:rPr>
      <w:tblPr/>
      <w:tcPr>
        <w:tcBorders>
          <w:top w:val="single" w:color="5B5B5B" w:themeColor="accent2" w:sz="4" w:space="0"/>
          <w:left w:val="single" w:color="5B5B5B" w:themeColor="accent2" w:sz="4" w:space="0"/>
          <w:bottom w:val="single" w:color="5B5B5B" w:themeColor="accent2" w:sz="4" w:space="0"/>
          <w:right w:val="single" w:color="5B5B5B" w:themeColor="accent2" w:sz="4" w:space="0"/>
          <w:insideH w:val="nil"/>
          <w:insideV w:val="nil"/>
        </w:tcBorders>
        <w:shd w:val="clear" w:color="auto" w:fill="5B5B5B" w:themeFill="accent2"/>
      </w:tcPr>
    </w:tblStylePr>
    <w:tblStylePr w:type="lastRow">
      <w:rPr>
        <w:b/>
        <w:bCs/>
      </w:rPr>
      <w:tblPr/>
      <w:tcPr>
        <w:tcBorders>
          <w:top w:val="double" w:color="5B5B5B" w:themeColor="accent2" w:sz="4" w:space="0"/>
        </w:tcBorders>
      </w:tcPr>
    </w:tblStylePr>
    <w:tblStylePr w:type="firstCol">
      <w:rPr>
        <w:b/>
        <w:bCs/>
      </w:rPr>
    </w:tblStylePr>
    <w:tblStylePr w:type="lastCol">
      <w:rPr>
        <w:b/>
        <w:bCs/>
      </w:rPr>
    </w:tblStylePr>
    <w:tblStylePr w:type="band1Vert">
      <w:tblPr/>
      <w:tcPr>
        <w:shd w:val="clear" w:color="auto" w:fill="DEDEDE" w:themeFill="accent2" w:themeFillTint="33"/>
      </w:tcPr>
    </w:tblStylePr>
    <w:tblStylePr w:type="band1Horz">
      <w:tblPr/>
      <w:tcPr>
        <w:shd w:val="clear" w:color="auto" w:fill="DEDEDE" w:themeFill="accent2" w:themeFillTint="33"/>
      </w:tcPr>
    </w:tblStylePr>
  </w:style>
  <w:style w:type="paragraph" w:styleId="Popisobrzku" w:customStyle="1">
    <w:name w:val="Popis obrázku"/>
    <w:basedOn w:val="Normln"/>
    <w:next w:val="Normln"/>
    <w:link w:val="PopisobrzkuChar"/>
    <w:qFormat/>
    <w:rsid w:val="0038183C"/>
    <w:pPr>
      <w:spacing w:after="360" w:line="240" w:lineRule="auto"/>
      <w:jc w:val="center"/>
    </w:pPr>
    <w:rPr>
      <w:rFonts w:eastAsia="Times New Roman" w:cs="Times New Roman"/>
      <w:i/>
      <w:szCs w:val="24"/>
      <w:lang w:eastAsia="cs-CZ"/>
    </w:rPr>
  </w:style>
  <w:style w:type="character" w:styleId="PopisobrzkuChar" w:customStyle="1">
    <w:name w:val="Popis obrázku Char"/>
    <w:basedOn w:val="Standardnpsmoodstavce"/>
    <w:link w:val="Popisobrzku"/>
    <w:rsid w:val="0038183C"/>
    <w:rPr>
      <w:rFonts w:eastAsia="Times New Roman"/>
      <w:i/>
      <w:szCs w:val="24"/>
      <w:lang w:val="cs-CZ" w:eastAsia="cs-CZ"/>
    </w:rPr>
  </w:style>
  <w:style w:type="table" w:styleId="Tabulkasmkou2">
    <w:name w:val="Grid Table 2"/>
    <w:basedOn w:val="Normlntabulka"/>
    <w:uiPriority w:val="47"/>
    <w:rsid w:val="00AE0D71"/>
    <w:tblPr>
      <w:tblStyleRowBandSize w:val="1"/>
      <w:tblStyleColBandSize w:val="1"/>
      <w:tblBorders>
        <w:top w:val="single" w:color="888888" w:themeColor="text1" w:themeTint="99" w:sz="2" w:space="0"/>
        <w:bottom w:val="single" w:color="888888" w:themeColor="text1" w:themeTint="99" w:sz="2" w:space="0"/>
        <w:insideH w:val="single" w:color="888888" w:themeColor="text1" w:themeTint="99" w:sz="2" w:space="0"/>
        <w:insideV w:val="single" w:color="888888" w:themeColor="text1" w:themeTint="99" w:sz="2" w:space="0"/>
      </w:tblBorders>
    </w:tblPr>
    <w:tblStylePr w:type="firstRow">
      <w:rPr>
        <w:b/>
        <w:bCs/>
      </w:rPr>
      <w:tblPr/>
      <w:tcPr>
        <w:tcBorders>
          <w:top w:val="nil"/>
          <w:bottom w:val="single" w:color="888888" w:themeColor="text1" w:themeTint="99" w:sz="12" w:space="0"/>
          <w:insideH w:val="nil"/>
          <w:insideV w:val="nil"/>
        </w:tcBorders>
        <w:shd w:val="clear" w:color="auto" w:fill="FFFFFF" w:themeFill="background1"/>
      </w:tcPr>
    </w:tblStylePr>
    <w:tblStylePr w:type="lastRow">
      <w:rPr>
        <w:b/>
        <w:bCs/>
      </w:rPr>
      <w:tblPr/>
      <w:tcPr>
        <w:tcBorders>
          <w:top w:val="double" w:color="888888"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7D7D7" w:themeFill="text1" w:themeFillTint="33"/>
      </w:tcPr>
    </w:tblStylePr>
    <w:tblStylePr w:type="band1Horz">
      <w:tblPr/>
      <w:tcPr>
        <w:shd w:val="clear" w:color="auto" w:fill="D7D7D7" w:themeFill="text1" w:themeFillTint="33"/>
      </w:tcPr>
    </w:tblStylePr>
  </w:style>
  <w:style w:type="table" w:styleId="Svtltabulkasmkou1">
    <w:name w:val="Grid Table 1 Light"/>
    <w:basedOn w:val="Normlntabulka"/>
    <w:uiPriority w:val="46"/>
    <w:rsid w:val="00AE0D71"/>
    <w:tblPr>
      <w:tblStyleRowBandSize w:val="1"/>
      <w:tblStyleColBandSize w:val="1"/>
      <w:tblBorders>
        <w:top w:val="single" w:color="AFAFAF" w:themeColor="text1" w:themeTint="66" w:sz="4" w:space="0"/>
        <w:left w:val="single" w:color="AFAFAF" w:themeColor="text1" w:themeTint="66" w:sz="4" w:space="0"/>
        <w:bottom w:val="single" w:color="AFAFAF" w:themeColor="text1" w:themeTint="66" w:sz="4" w:space="0"/>
        <w:right w:val="single" w:color="AFAFAF" w:themeColor="text1" w:themeTint="66" w:sz="4" w:space="0"/>
        <w:insideH w:val="single" w:color="AFAFAF" w:themeColor="text1" w:themeTint="66" w:sz="4" w:space="0"/>
        <w:insideV w:val="single" w:color="AFAFAF" w:themeColor="text1" w:themeTint="66" w:sz="4" w:space="0"/>
      </w:tblBorders>
    </w:tblPr>
    <w:tblStylePr w:type="firstRow">
      <w:rPr>
        <w:b/>
        <w:bCs/>
      </w:rPr>
      <w:tblPr/>
      <w:tcPr>
        <w:tcBorders>
          <w:bottom w:val="single" w:color="888888" w:themeColor="text1" w:themeTint="99" w:sz="12" w:space="0"/>
        </w:tcBorders>
      </w:tcPr>
    </w:tblStylePr>
    <w:tblStylePr w:type="lastRow">
      <w:rPr>
        <w:b/>
        <w:bCs/>
      </w:rPr>
      <w:tblPr/>
      <w:tcPr>
        <w:tcBorders>
          <w:top w:val="double" w:color="888888" w:themeColor="text1" w:themeTint="99" w:sz="2" w:space="0"/>
        </w:tcBorders>
      </w:tcPr>
    </w:tblStylePr>
    <w:tblStylePr w:type="firstCol">
      <w:rPr>
        <w:b/>
        <w:bCs/>
      </w:rPr>
    </w:tblStylePr>
    <w:tblStylePr w:type="lastCol">
      <w:rPr>
        <w:b/>
        <w:bCs/>
      </w:rPr>
    </w:tblStylePr>
  </w:style>
  <w:style w:type="table" w:styleId="Tabulkasmkou4">
    <w:name w:val="Grid Table 4"/>
    <w:basedOn w:val="Normlntabulka"/>
    <w:uiPriority w:val="49"/>
    <w:rsid w:val="00FF7E20"/>
    <w:tblPr>
      <w:tblStyleRowBandSize w:val="1"/>
      <w:tblStyleColBandSize w:val="1"/>
      <w:tblBorders>
        <w:top w:val="single" w:color="888888" w:themeColor="text1" w:themeTint="99" w:sz="4" w:space="0"/>
        <w:left w:val="single" w:color="888888" w:themeColor="text1" w:themeTint="99" w:sz="4" w:space="0"/>
        <w:bottom w:val="single" w:color="888888" w:themeColor="text1" w:themeTint="99" w:sz="4" w:space="0"/>
        <w:right w:val="single" w:color="888888" w:themeColor="text1" w:themeTint="99" w:sz="4" w:space="0"/>
        <w:insideH w:val="single" w:color="888888" w:themeColor="text1" w:themeTint="99" w:sz="4" w:space="0"/>
        <w:insideV w:val="single" w:color="888888" w:themeColor="text1" w:themeTint="99" w:sz="4" w:space="0"/>
      </w:tblBorders>
    </w:tblPr>
    <w:tblStylePr w:type="firstRow">
      <w:rPr>
        <w:b/>
        <w:bCs/>
        <w:color w:val="FFFFFF" w:themeColor="background1"/>
      </w:rPr>
      <w:tblPr/>
      <w:tcPr>
        <w:tcBorders>
          <w:top w:val="single" w:color="393939" w:themeColor="text1" w:sz="4" w:space="0"/>
          <w:left w:val="single" w:color="393939" w:themeColor="text1" w:sz="4" w:space="0"/>
          <w:bottom w:val="single" w:color="393939" w:themeColor="text1" w:sz="4" w:space="0"/>
          <w:right w:val="single" w:color="393939" w:themeColor="text1" w:sz="4" w:space="0"/>
          <w:insideH w:val="nil"/>
          <w:insideV w:val="nil"/>
        </w:tcBorders>
        <w:shd w:val="clear" w:color="auto" w:fill="393939" w:themeFill="text1"/>
      </w:tcPr>
    </w:tblStylePr>
    <w:tblStylePr w:type="lastRow">
      <w:rPr>
        <w:b/>
        <w:bCs/>
      </w:rPr>
      <w:tblPr/>
      <w:tcPr>
        <w:tcBorders>
          <w:top w:val="double" w:color="393939" w:themeColor="text1" w:sz="4" w:space="0"/>
        </w:tcBorders>
      </w:tcPr>
    </w:tblStylePr>
    <w:tblStylePr w:type="firstCol">
      <w:rPr>
        <w:b/>
        <w:bCs/>
      </w:rPr>
    </w:tblStylePr>
    <w:tblStylePr w:type="lastCol">
      <w:rPr>
        <w:b/>
        <w:bCs/>
      </w:rPr>
    </w:tblStylePr>
    <w:tblStylePr w:type="band1Vert">
      <w:tblPr/>
      <w:tcPr>
        <w:shd w:val="clear" w:color="auto" w:fill="D7D7D7" w:themeFill="text1" w:themeFillTint="33"/>
      </w:tcPr>
    </w:tblStylePr>
    <w:tblStylePr w:type="band1Horz">
      <w:tblPr/>
      <w:tcPr>
        <w:shd w:val="clear" w:color="auto" w:fill="D7D7D7" w:themeFill="text1" w:themeFillTint="33"/>
      </w:tcPr>
    </w:tblStylePr>
  </w:style>
  <w:style w:type="table" w:styleId="Tabulkasmkou4zvraznn1">
    <w:name w:val="Grid Table 4 Accent 1"/>
    <w:basedOn w:val="Normlntabulka"/>
    <w:uiPriority w:val="49"/>
    <w:rsid w:val="00FF7E20"/>
    <w:tblPr>
      <w:tblStyleRowBandSize w:val="1"/>
      <w:tblStyleColBandSize w:val="1"/>
      <w:tblBorders>
        <w:top w:val="single" w:color="B5B5B5" w:themeColor="accent1" w:themeTint="99" w:sz="4" w:space="0"/>
        <w:left w:val="single" w:color="B5B5B5" w:themeColor="accent1" w:themeTint="99" w:sz="4" w:space="0"/>
        <w:bottom w:val="single" w:color="B5B5B5" w:themeColor="accent1" w:themeTint="99" w:sz="4" w:space="0"/>
        <w:right w:val="single" w:color="B5B5B5" w:themeColor="accent1" w:themeTint="99" w:sz="4" w:space="0"/>
        <w:insideH w:val="single" w:color="B5B5B5" w:themeColor="accent1" w:themeTint="99" w:sz="4" w:space="0"/>
        <w:insideV w:val="single" w:color="B5B5B5" w:themeColor="accent1" w:themeTint="99" w:sz="4" w:space="0"/>
      </w:tblBorders>
    </w:tblPr>
    <w:tblStylePr w:type="firstRow">
      <w:rPr>
        <w:b/>
        <w:bCs/>
        <w:color w:val="FFFFFF" w:themeColor="background1"/>
      </w:rPr>
      <w:tblPr/>
      <w:tcPr>
        <w:tcBorders>
          <w:top w:val="single" w:color="858585" w:themeColor="accent1" w:sz="4" w:space="0"/>
          <w:left w:val="single" w:color="858585" w:themeColor="accent1" w:sz="4" w:space="0"/>
          <w:bottom w:val="single" w:color="858585" w:themeColor="accent1" w:sz="4" w:space="0"/>
          <w:right w:val="single" w:color="858585" w:themeColor="accent1" w:sz="4" w:space="0"/>
          <w:insideH w:val="nil"/>
          <w:insideV w:val="nil"/>
        </w:tcBorders>
        <w:shd w:val="clear" w:color="auto" w:fill="858585" w:themeFill="accent1"/>
      </w:tcPr>
    </w:tblStylePr>
    <w:tblStylePr w:type="lastRow">
      <w:rPr>
        <w:b/>
        <w:bCs/>
      </w:rPr>
      <w:tblPr/>
      <w:tcPr>
        <w:tcBorders>
          <w:top w:val="double" w:color="858585" w:themeColor="accent1" w:sz="4" w:space="0"/>
        </w:tcBorders>
      </w:tcPr>
    </w:tblStylePr>
    <w:tblStylePr w:type="firstCol">
      <w:rPr>
        <w:b/>
        <w:bCs/>
      </w:rPr>
    </w:tblStylePr>
    <w:tblStylePr w:type="lastCol">
      <w:rPr>
        <w:b/>
        <w:bCs/>
      </w:rPr>
    </w:tblStylePr>
    <w:tblStylePr w:type="band1Vert">
      <w:tblPr/>
      <w:tcPr>
        <w:shd w:val="clear" w:color="auto" w:fill="E6E6E6" w:themeFill="accent1" w:themeFillTint="33"/>
      </w:tcPr>
    </w:tblStylePr>
    <w:tblStylePr w:type="band1Horz">
      <w:tblPr/>
      <w:tcPr>
        <w:shd w:val="clear" w:color="auto" w:fill="E6E6E6" w:themeFill="accent1" w:themeFillTint="33"/>
      </w:tcPr>
    </w:tblStylePr>
  </w:style>
  <w:style w:type="table" w:styleId="Tabulkaseznamu3zvraznn3">
    <w:name w:val="List Table 3 Accent 3"/>
    <w:basedOn w:val="Normlntabulka"/>
    <w:uiPriority w:val="48"/>
    <w:rsid w:val="00FF7E20"/>
    <w:tblPr>
      <w:tblStyleRowBandSize w:val="1"/>
      <w:tblStyleColBandSize w:val="1"/>
      <w:tblBorders>
        <w:top w:val="single" w:color="96C0F3" w:themeColor="accent3" w:sz="4" w:space="0"/>
        <w:left w:val="single" w:color="96C0F3" w:themeColor="accent3" w:sz="4" w:space="0"/>
        <w:bottom w:val="single" w:color="96C0F3" w:themeColor="accent3" w:sz="4" w:space="0"/>
        <w:right w:val="single" w:color="96C0F3" w:themeColor="accent3" w:sz="4" w:space="0"/>
      </w:tblBorders>
    </w:tblPr>
    <w:tblStylePr w:type="firstRow">
      <w:rPr>
        <w:b/>
        <w:bCs/>
        <w:color w:val="FFFFFF" w:themeColor="background1"/>
      </w:rPr>
      <w:tblPr/>
      <w:tcPr>
        <w:shd w:val="clear" w:color="auto" w:fill="96C0F3" w:themeFill="accent3"/>
      </w:tcPr>
    </w:tblStylePr>
    <w:tblStylePr w:type="lastRow">
      <w:rPr>
        <w:b/>
        <w:bCs/>
      </w:rPr>
      <w:tblPr/>
      <w:tcPr>
        <w:tcBorders>
          <w:top w:val="double" w:color="96C0F3" w:themeColor="accent3"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96C0F3" w:themeColor="accent3" w:sz="4" w:space="0"/>
          <w:right w:val="single" w:color="96C0F3" w:themeColor="accent3" w:sz="4" w:space="0"/>
        </w:tcBorders>
      </w:tcPr>
    </w:tblStylePr>
    <w:tblStylePr w:type="band1Horz">
      <w:tblPr/>
      <w:tcPr>
        <w:tcBorders>
          <w:top w:val="single" w:color="96C0F3" w:themeColor="accent3" w:sz="4" w:space="0"/>
          <w:bottom w:val="single" w:color="96C0F3" w:themeColor="accent3"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96C0F3" w:themeColor="accent3" w:sz="4" w:space="0"/>
          <w:left w:val="nil"/>
        </w:tcBorders>
      </w:tcPr>
    </w:tblStylePr>
    <w:tblStylePr w:type="swCell">
      <w:tblPr/>
      <w:tcPr>
        <w:tcBorders>
          <w:top w:val="double" w:color="96C0F3" w:themeColor="accent3" w:sz="4" w:space="0"/>
          <w:right w:val="nil"/>
        </w:tcBorders>
      </w:tcPr>
    </w:tblStylePr>
  </w:style>
  <w:style w:type="table" w:styleId="Svtltabulkasmkou1zvraznn4">
    <w:name w:val="Grid Table 1 Light Accent 4"/>
    <w:basedOn w:val="Normlntabulka"/>
    <w:uiPriority w:val="46"/>
    <w:rsid w:val="00AA158A"/>
    <w:rPr>
      <w:rFonts w:ascii="Times New Roman" w:hAnsi="Times New Roman" w:eastAsia="Times New Roman"/>
      <w:lang w:val="cs-CZ" w:eastAsia="cs-CZ"/>
    </w:rPr>
    <w:tblPr>
      <w:tblStyleRowBandSize w:val="1"/>
      <w:tblStyleColBandSize w:val="1"/>
      <w:tblBorders>
        <w:top w:val="single" w:color="F0F0F0" w:themeColor="accent4" w:themeTint="66" w:sz="4" w:space="0"/>
        <w:left w:val="single" w:color="F0F0F0" w:themeColor="accent4" w:themeTint="66" w:sz="4" w:space="0"/>
        <w:bottom w:val="single" w:color="F0F0F0" w:themeColor="accent4" w:themeTint="66" w:sz="4" w:space="0"/>
        <w:right w:val="single" w:color="F0F0F0" w:themeColor="accent4" w:themeTint="66" w:sz="4" w:space="0"/>
        <w:insideH w:val="single" w:color="F0F0F0" w:themeColor="accent4" w:themeTint="66" w:sz="4" w:space="0"/>
        <w:insideV w:val="single" w:color="F0F0F0" w:themeColor="accent4" w:themeTint="66" w:sz="4" w:space="0"/>
      </w:tblBorders>
    </w:tblPr>
    <w:tblStylePr w:type="firstRow">
      <w:rPr>
        <w:b/>
        <w:bCs/>
      </w:rPr>
      <w:tblPr/>
      <w:tcPr>
        <w:tcBorders>
          <w:bottom w:val="single" w:color="E8E8E8" w:themeColor="accent4" w:themeTint="99" w:sz="12" w:space="0"/>
        </w:tcBorders>
      </w:tcPr>
    </w:tblStylePr>
    <w:tblStylePr w:type="lastRow">
      <w:rPr>
        <w:b/>
        <w:bCs/>
      </w:rPr>
      <w:tblPr/>
      <w:tcPr>
        <w:tcBorders>
          <w:top w:val="double" w:color="E8E8E8" w:themeColor="accent4" w:themeTint="99" w:sz="2" w:space="0"/>
        </w:tcBorders>
      </w:tcPr>
    </w:tblStylePr>
    <w:tblStylePr w:type="firstCol">
      <w:rPr>
        <w:b/>
        <w:bCs/>
      </w:rPr>
    </w:tblStylePr>
    <w:tblStylePr w:type="lastCol">
      <w:rPr>
        <w:b/>
        <w:bCs/>
      </w:rPr>
    </w:tblStylePr>
  </w:style>
  <w:style w:type="table" w:styleId="Tabulkasmkou4zvraznn6">
    <w:name w:val="Grid Table 4 Accent 6"/>
    <w:basedOn w:val="Normlntabulka"/>
    <w:uiPriority w:val="49"/>
    <w:rsid w:val="00B5344E"/>
    <w:tblPr>
      <w:tblStyleRowBandSize w:val="1"/>
      <w:tblStyleColBandSize w:val="1"/>
      <w:tblBorders>
        <w:top w:val="single" w:color="EE7B8A" w:themeColor="accent6" w:themeTint="99" w:sz="4" w:space="0"/>
        <w:left w:val="single" w:color="EE7B8A" w:themeColor="accent6" w:themeTint="99" w:sz="4" w:space="0"/>
        <w:bottom w:val="single" w:color="EE7B8A" w:themeColor="accent6" w:themeTint="99" w:sz="4" w:space="0"/>
        <w:right w:val="single" w:color="EE7B8A" w:themeColor="accent6" w:themeTint="99" w:sz="4" w:space="0"/>
        <w:insideH w:val="single" w:color="EE7B8A" w:themeColor="accent6" w:themeTint="99" w:sz="4" w:space="0"/>
        <w:insideV w:val="single" w:color="EE7B8A" w:themeColor="accent6" w:themeTint="99" w:sz="4" w:space="0"/>
      </w:tblBorders>
    </w:tblPr>
    <w:tblStylePr w:type="firstRow">
      <w:rPr>
        <w:b/>
        <w:bCs/>
        <w:color w:val="FFFFFF" w:themeColor="background1"/>
      </w:rPr>
      <w:tblPr/>
      <w:tcPr>
        <w:tcBorders>
          <w:top w:val="single" w:color="E3243D" w:themeColor="accent6" w:sz="4" w:space="0"/>
          <w:left w:val="single" w:color="E3243D" w:themeColor="accent6" w:sz="4" w:space="0"/>
          <w:bottom w:val="single" w:color="E3243D" w:themeColor="accent6" w:sz="4" w:space="0"/>
          <w:right w:val="single" w:color="E3243D" w:themeColor="accent6" w:sz="4" w:space="0"/>
          <w:insideH w:val="nil"/>
          <w:insideV w:val="nil"/>
        </w:tcBorders>
        <w:shd w:val="clear" w:color="auto" w:fill="E3243D" w:themeFill="accent6"/>
      </w:tcPr>
    </w:tblStylePr>
    <w:tblStylePr w:type="lastRow">
      <w:rPr>
        <w:b/>
        <w:bCs/>
      </w:rPr>
      <w:tblPr/>
      <w:tcPr>
        <w:tcBorders>
          <w:top w:val="double" w:color="E3243D" w:themeColor="accent6" w:sz="4" w:space="0"/>
        </w:tcBorders>
      </w:tcPr>
    </w:tblStylePr>
    <w:tblStylePr w:type="firstCol">
      <w:rPr>
        <w:b/>
        <w:bCs/>
      </w:rPr>
    </w:tblStylePr>
    <w:tblStylePr w:type="lastCol">
      <w:rPr>
        <w:b/>
        <w:bCs/>
      </w:rPr>
    </w:tblStylePr>
    <w:tblStylePr w:type="band1Vert">
      <w:tblPr/>
      <w:tcPr>
        <w:shd w:val="clear" w:color="auto" w:fill="F9D2D7" w:themeFill="accent6" w:themeFillTint="33"/>
      </w:tcPr>
    </w:tblStylePr>
    <w:tblStylePr w:type="band1Horz">
      <w:tblPr/>
      <w:tcPr>
        <w:shd w:val="clear" w:color="auto" w:fill="F9D2D7" w:themeFill="accent6" w:themeFillTint="33"/>
      </w:tcPr>
    </w:tblStylePr>
  </w:style>
  <w:style w:type="table" w:styleId="Svtltabulkasmkou1zvraznn1">
    <w:name w:val="Grid Table 1 Light Accent 1"/>
    <w:basedOn w:val="Normlntabulka"/>
    <w:uiPriority w:val="46"/>
    <w:rsid w:val="007828CD"/>
    <w:tblPr>
      <w:tblStyleRowBandSize w:val="1"/>
      <w:tblStyleColBandSize w:val="1"/>
      <w:tblBorders>
        <w:top w:val="single" w:color="CECECE" w:themeColor="accent1" w:themeTint="66" w:sz="4" w:space="0"/>
        <w:left w:val="single" w:color="CECECE" w:themeColor="accent1" w:themeTint="66" w:sz="4" w:space="0"/>
        <w:bottom w:val="single" w:color="CECECE" w:themeColor="accent1" w:themeTint="66" w:sz="4" w:space="0"/>
        <w:right w:val="single" w:color="CECECE" w:themeColor="accent1" w:themeTint="66" w:sz="4" w:space="0"/>
        <w:insideH w:val="single" w:color="CECECE" w:themeColor="accent1" w:themeTint="66" w:sz="4" w:space="0"/>
        <w:insideV w:val="single" w:color="CECECE" w:themeColor="accent1" w:themeTint="66" w:sz="4" w:space="0"/>
      </w:tblBorders>
    </w:tblPr>
    <w:tblStylePr w:type="firstRow">
      <w:rPr>
        <w:b/>
        <w:bCs/>
      </w:rPr>
      <w:tblPr/>
      <w:tcPr>
        <w:tcBorders>
          <w:bottom w:val="single" w:color="B5B5B5" w:themeColor="accent1" w:themeTint="99" w:sz="12" w:space="0"/>
        </w:tcBorders>
      </w:tcPr>
    </w:tblStylePr>
    <w:tblStylePr w:type="lastRow">
      <w:rPr>
        <w:b/>
        <w:bCs/>
      </w:rPr>
      <w:tblPr/>
      <w:tcPr>
        <w:tcBorders>
          <w:top w:val="double" w:color="B5B5B5" w:themeColor="accent1" w:themeTint="99" w:sz="2" w:space="0"/>
        </w:tcBorders>
      </w:tcPr>
    </w:tblStylePr>
    <w:tblStylePr w:type="firstCol">
      <w:rPr>
        <w:b/>
        <w:bCs/>
      </w:rPr>
    </w:tblStylePr>
    <w:tblStylePr w:type="lastCol">
      <w:rPr>
        <w:b/>
        <w:bCs/>
      </w:rPr>
    </w:tblStylePr>
  </w:style>
  <w:style w:type="character" w:styleId="Zmnka">
    <w:name w:val="Mention"/>
    <w:basedOn w:val="Standardnpsmoodstavce"/>
    <w:uiPriority w:val="99"/>
    <w:unhideWhenUsed/>
    <w:rsid w:val="00A36BC4"/>
    <w:rPr>
      <w:color w:val="2B579A"/>
      <w:shd w:val="clear" w:color="auto" w:fill="E1DFDD"/>
    </w:rPr>
  </w:style>
  <w:style w:type="paragraph" w:styleId="Podnadpis">
    <w:name w:val="Subtitle"/>
    <w:basedOn w:val="Normln"/>
    <w:next w:val="Normln"/>
    <w:link w:val="PodnadpisChar"/>
    <w:uiPriority w:val="11"/>
    <w:qFormat/>
    <w:rsid w:val="00643F0C"/>
    <w:pPr>
      <w:numPr>
        <w:ilvl w:val="1"/>
      </w:numPr>
    </w:pPr>
    <w:rPr>
      <w:rFonts w:asciiTheme="minorHAnsi" w:hAnsiTheme="minorHAnsi" w:eastAsiaTheme="minorEastAsia"/>
      <w:color w:val="7E7E7E" w:themeColor="text1" w:themeTint="A5"/>
      <w:spacing w:val="15"/>
      <w:sz w:val="22"/>
    </w:rPr>
  </w:style>
  <w:style w:type="character" w:styleId="PodnadpisChar" w:customStyle="1">
    <w:name w:val="Podnadpis Char"/>
    <w:basedOn w:val="Standardnpsmoodstavce"/>
    <w:link w:val="Podnadpis"/>
    <w:uiPriority w:val="11"/>
    <w:rsid w:val="00643F0C"/>
    <w:rPr>
      <w:rFonts w:asciiTheme="minorHAnsi" w:hAnsiTheme="minorHAnsi" w:eastAsiaTheme="minorEastAsia" w:cstheme="minorBidi"/>
      <w:color w:val="7E7E7E" w:themeColor="text1" w:themeTint="A5"/>
      <w:spacing w:val="15"/>
      <w:sz w:val="22"/>
      <w:szCs w:val="22"/>
      <w:lang w:val="cs-CZ" w:eastAsia="en-US"/>
    </w:rPr>
  </w:style>
  <w:style w:type="character" w:styleId="Zdraznnjemn">
    <w:name w:val="Subtle Emphasis"/>
    <w:basedOn w:val="Standardnpsmoodstavce"/>
    <w:uiPriority w:val="19"/>
    <w:qFormat/>
    <w:rsid w:val="0023010C"/>
    <w:rPr>
      <w:i/>
      <w:iCs/>
      <w:color w:val="6A6A6A" w:themeColor="text1" w:themeTint="BF"/>
    </w:rPr>
  </w:style>
  <w:style w:type="character" w:styleId="Odkazjemn">
    <w:name w:val="Subtle Reference"/>
    <w:aliases w:val="Tag"/>
    <w:basedOn w:val="Standardnpsmoodstavce"/>
    <w:uiPriority w:val="31"/>
    <w:qFormat/>
    <w:rsid w:val="00AA1355"/>
    <w:rPr>
      <w:smallCaps/>
      <w:color w:val="7E7E7E"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1821792">
      <w:bodyDiv w:val="1"/>
      <w:marLeft w:val="0"/>
      <w:marRight w:val="0"/>
      <w:marTop w:val="0"/>
      <w:marBottom w:val="0"/>
      <w:divBdr>
        <w:top w:val="none" w:sz="0" w:space="0" w:color="auto"/>
        <w:left w:val="none" w:sz="0" w:space="0" w:color="auto"/>
        <w:bottom w:val="none" w:sz="0" w:space="0" w:color="auto"/>
        <w:right w:val="none" w:sz="0" w:space="0" w:color="auto"/>
      </w:divBdr>
    </w:div>
    <w:div w:id="692658555">
      <w:bodyDiv w:val="1"/>
      <w:marLeft w:val="0"/>
      <w:marRight w:val="0"/>
      <w:marTop w:val="0"/>
      <w:marBottom w:val="0"/>
      <w:divBdr>
        <w:top w:val="none" w:sz="0" w:space="0" w:color="auto"/>
        <w:left w:val="none" w:sz="0" w:space="0" w:color="auto"/>
        <w:bottom w:val="none" w:sz="0" w:space="0" w:color="auto"/>
        <w:right w:val="none" w:sz="0" w:space="0" w:color="auto"/>
      </w:divBdr>
    </w:div>
    <w:div w:id="743918554">
      <w:bodyDiv w:val="1"/>
      <w:marLeft w:val="0"/>
      <w:marRight w:val="0"/>
      <w:marTop w:val="0"/>
      <w:marBottom w:val="0"/>
      <w:divBdr>
        <w:top w:val="none" w:sz="0" w:space="0" w:color="auto"/>
        <w:left w:val="none" w:sz="0" w:space="0" w:color="auto"/>
        <w:bottom w:val="none" w:sz="0" w:space="0" w:color="auto"/>
        <w:right w:val="none" w:sz="0" w:space="0" w:color="auto"/>
      </w:divBdr>
    </w:div>
    <w:div w:id="995886189">
      <w:bodyDiv w:val="1"/>
      <w:marLeft w:val="0"/>
      <w:marRight w:val="0"/>
      <w:marTop w:val="0"/>
      <w:marBottom w:val="0"/>
      <w:divBdr>
        <w:top w:val="none" w:sz="0" w:space="0" w:color="auto"/>
        <w:left w:val="none" w:sz="0" w:space="0" w:color="auto"/>
        <w:bottom w:val="none" w:sz="0" w:space="0" w:color="auto"/>
        <w:right w:val="none" w:sz="0" w:space="0" w:color="auto"/>
      </w:divBdr>
    </w:div>
    <w:div w:id="1652176415">
      <w:bodyDiv w:val="1"/>
      <w:marLeft w:val="0"/>
      <w:marRight w:val="0"/>
      <w:marTop w:val="0"/>
      <w:marBottom w:val="0"/>
      <w:divBdr>
        <w:top w:val="none" w:sz="0" w:space="0" w:color="auto"/>
        <w:left w:val="none" w:sz="0" w:space="0" w:color="auto"/>
        <w:bottom w:val="none" w:sz="0" w:space="0" w:color="auto"/>
        <w:right w:val="none" w:sz="0" w:space="0" w:color="auto"/>
      </w:divBdr>
    </w:div>
    <w:div w:id="20953242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7.png" Id="rId18" /><Relationship Type="http://schemas.openxmlformats.org/officeDocument/2006/relationships/image" Target="media/image15.png" Id="rId26" /><Relationship Type="http://schemas.openxmlformats.org/officeDocument/2006/relationships/image" Target="media/image28.tmp" Id="rId39" /><Relationship Type="http://schemas.openxmlformats.org/officeDocument/2006/relationships/image" Target="media/image10.png" Id="rId21" /><Relationship Type="http://schemas.openxmlformats.org/officeDocument/2006/relationships/image" Target="media/image23.tmp" Id="rId34" /><Relationship Type="http://schemas.openxmlformats.org/officeDocument/2006/relationships/image" Target="media/image31.tmp" Id="rId42" /><Relationship Type="http://schemas.openxmlformats.org/officeDocument/2006/relationships/image" Target="media/image36.tmp" Id="rId47" /><Relationship Type="http://schemas.openxmlformats.org/officeDocument/2006/relationships/image" Target="media/image39.png" Id="rId50" /><Relationship Type="http://schemas.openxmlformats.org/officeDocument/2006/relationships/image" Target="media/image42.png" Id="rId55"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hyperlink" Target="https://en.wikipedia.org/wiki/Minimum_viable_product" TargetMode="External" Id="rId16" /><Relationship Type="http://schemas.openxmlformats.org/officeDocument/2006/relationships/image" Target="media/image18.png" Id="rId29" /><Relationship Type="http://schemas.openxmlformats.org/officeDocument/2006/relationships/image" Target="media/image1.png" Id="rId11" /><Relationship Type="http://schemas.openxmlformats.org/officeDocument/2006/relationships/image" Target="media/image13.png" Id="rId24" /><Relationship Type="http://schemas.openxmlformats.org/officeDocument/2006/relationships/image" Target="media/image21.png" Id="rId32" /><Relationship Type="http://schemas.openxmlformats.org/officeDocument/2006/relationships/image" Target="media/image26.tmp" Id="rId37" /><Relationship Type="http://schemas.openxmlformats.org/officeDocument/2006/relationships/image" Target="media/image29.tmp" Id="rId40" /><Relationship Type="http://schemas.openxmlformats.org/officeDocument/2006/relationships/image" Target="media/image34.tmp" Id="rId45" /><Relationship Type="http://schemas.openxmlformats.org/officeDocument/2006/relationships/header" Target="header2.xml" Id="rId53" /><Relationship Type="http://schemas.openxmlformats.org/officeDocument/2006/relationships/package" Target="embeddings/Microsoft_Word_Document.docx" Id="rId58" /><Relationship Type="http://schemas.openxmlformats.org/officeDocument/2006/relationships/numbering" Target="numbering.xml" Id="rId5" /><Relationship Type="http://schemas.openxmlformats.org/officeDocument/2006/relationships/image" Target="media/image8.png"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19.png" Id="rId30" /><Relationship Type="http://schemas.openxmlformats.org/officeDocument/2006/relationships/image" Target="media/image24.tmp" Id="rId35" /><Relationship Type="http://schemas.openxmlformats.org/officeDocument/2006/relationships/image" Target="media/image32.tmp" Id="rId43" /><Relationship Type="http://schemas.openxmlformats.org/officeDocument/2006/relationships/image" Target="media/image37.tmp" Id="rId48" /><Relationship Type="http://schemas.openxmlformats.org/officeDocument/2006/relationships/image" Target="media/image43.tmp" Id="rId56" /><Relationship Type="http://schemas.openxmlformats.org/officeDocument/2006/relationships/webSettings" Target="webSettings.xml" Id="rId8" /><Relationship Type="http://schemas.openxmlformats.org/officeDocument/2006/relationships/image" Target="media/image40.png"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6.png" Id="rId17" /><Relationship Type="http://schemas.openxmlformats.org/officeDocument/2006/relationships/image" Target="media/image14.png" Id="rId25" /><Relationship Type="http://schemas.openxmlformats.org/officeDocument/2006/relationships/image" Target="media/image22.png" Id="rId33" /><Relationship Type="http://schemas.openxmlformats.org/officeDocument/2006/relationships/image" Target="media/image27.tmp" Id="rId38" /><Relationship Type="http://schemas.openxmlformats.org/officeDocument/2006/relationships/image" Target="media/image35.tmp" Id="rId46" /><Relationship Type="http://schemas.openxmlformats.org/officeDocument/2006/relationships/fontTable" Target="fontTable.xml" Id="rId59" /><Relationship Type="http://schemas.openxmlformats.org/officeDocument/2006/relationships/image" Target="media/image9.png" Id="rId20" /><Relationship Type="http://schemas.openxmlformats.org/officeDocument/2006/relationships/image" Target="media/image30.tmp" Id="rId41" /><Relationship Type="http://schemas.openxmlformats.org/officeDocument/2006/relationships/footer" Target="footer1.xml" Id="rId54"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image" Target="media/image25.tmp" Id="rId36" /><Relationship Type="http://schemas.openxmlformats.org/officeDocument/2006/relationships/image" Target="media/image38.tmp" Id="rId49" /><Relationship Type="http://schemas.openxmlformats.org/officeDocument/2006/relationships/image" Target="media/image44.emf" Id="rId57" /><Relationship Type="http://schemas.openxmlformats.org/officeDocument/2006/relationships/endnotes" Target="endnotes.xml" Id="rId10" /><Relationship Type="http://schemas.openxmlformats.org/officeDocument/2006/relationships/image" Target="media/image20.png" Id="rId31" /><Relationship Type="http://schemas.openxmlformats.org/officeDocument/2006/relationships/image" Target="media/image33.tmp" Id="rId44" /><Relationship Type="http://schemas.openxmlformats.org/officeDocument/2006/relationships/header" Target="header1.xml" Id="rId52" /><Relationship Type="http://schemas.openxmlformats.org/officeDocument/2006/relationships/theme" Target="theme/theme1.xml" Id="rId60" /></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ros\Downloads\FLW-Integrace%20FLWW2-sablona.dotx" TargetMode="External"/></Relationships>
</file>

<file path=word/theme/theme1.xml><?xml version="1.0" encoding="utf-8"?>
<a:theme xmlns:a="http://schemas.openxmlformats.org/drawingml/2006/main" xmlns:thm15="http://schemas.microsoft.com/office/thememl/2012/main" name="Motív Office">
  <a:themeElements>
    <a:clrScheme name="Fleetware">
      <a:dk1>
        <a:srgbClr val="393939"/>
      </a:dk1>
      <a:lt1>
        <a:sysClr val="window" lastClr="FFFFFF"/>
      </a:lt1>
      <a:dk2>
        <a:srgbClr val="205FA9"/>
      </a:dk2>
      <a:lt2>
        <a:srgbClr val="F0F0F0"/>
      </a:lt2>
      <a:accent1>
        <a:srgbClr val="858585"/>
      </a:accent1>
      <a:accent2>
        <a:srgbClr val="5B5B5B"/>
      </a:accent2>
      <a:accent3>
        <a:srgbClr val="96C0F3"/>
      </a:accent3>
      <a:accent4>
        <a:srgbClr val="DADADA"/>
      </a:accent4>
      <a:accent5>
        <a:srgbClr val="B0B0B0"/>
      </a:accent5>
      <a:accent6>
        <a:srgbClr val="E3243D"/>
      </a:accent6>
      <a:hlink>
        <a:srgbClr val="96C0F3"/>
      </a:hlink>
      <a:folHlink>
        <a:srgbClr val="E3243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1FEADB11F7251A48874783B5BA577C45" ma:contentTypeVersion="3" ma:contentTypeDescription="Vytvoří nový dokument" ma:contentTypeScope="" ma:versionID="e9bf4ed36c6c9236dd928ff7677810b4">
  <xsd:schema xmlns:xsd="http://www.w3.org/2001/XMLSchema" xmlns:xs="http://www.w3.org/2001/XMLSchema" xmlns:p="http://schemas.microsoft.com/office/2006/metadata/properties" xmlns:ns2="2719dc94-05a2-46d6-a48a-6b64efb0c4af" targetNamespace="http://schemas.microsoft.com/office/2006/metadata/properties" ma:root="true" ma:fieldsID="65409dab71b93cbf844d58a29b4e2a01" ns2:_="">
    <xsd:import namespace="2719dc94-05a2-46d6-a48a-6b64efb0c4af"/>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19dc94-05a2-46d6-a48a-6b64efb0c4a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27B1C2-1A06-4851-8594-400010516E91}"/>
</file>

<file path=customXml/itemProps2.xml><?xml version="1.0" encoding="utf-8"?>
<ds:datastoreItem xmlns:ds="http://schemas.openxmlformats.org/officeDocument/2006/customXml" ds:itemID="{CFFD7BFB-1FAE-424E-A917-73FCBA7A665A}">
  <ds:schemaRefs>
    <ds:schemaRef ds:uri="b689c823-7960-4a22-afad-55a41a5aa717"/>
    <ds:schemaRef ds:uri="http://purl.org/dc/elements/1.1/"/>
    <ds:schemaRef ds:uri="http://schemas.microsoft.com/office/2006/documentManagement/types"/>
    <ds:schemaRef ds:uri="http://purl.org/dc/terms/"/>
    <ds:schemaRef ds:uri="http://schemas.microsoft.com/office/2006/metadata/properties"/>
    <ds:schemaRef ds:uri="http://purl.org/dc/dcmitype/"/>
    <ds:schemaRef ds:uri="http://schemas.openxmlformats.org/package/2006/metadata/core-properties"/>
    <ds:schemaRef ds:uri="http://schemas.microsoft.com/office/infopath/2007/PartnerControls"/>
    <ds:schemaRef ds:uri="2add43d7-8822-4756-9846-a83c1b2f6df6"/>
    <ds:schemaRef ds:uri="http://www.w3.org/XML/1998/namespace"/>
  </ds:schemaRefs>
</ds:datastoreItem>
</file>

<file path=customXml/itemProps3.xml><?xml version="1.0" encoding="utf-8"?>
<ds:datastoreItem xmlns:ds="http://schemas.openxmlformats.org/officeDocument/2006/customXml" ds:itemID="{E2823DC9-3EE5-47D1-948B-20E43C1B269F}">
  <ds:schemaRefs>
    <ds:schemaRef ds:uri="http://schemas.microsoft.com/sharepoint/v3/contenttype/forms"/>
  </ds:schemaRefs>
</ds:datastoreItem>
</file>

<file path=customXml/itemProps4.xml><?xml version="1.0" encoding="utf-8"?>
<ds:datastoreItem xmlns:ds="http://schemas.openxmlformats.org/officeDocument/2006/customXml" ds:itemID="{935F595A-A0C3-4C5B-8668-526FA220F92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FLW-Integrace FLWW2-sablona</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Miroslav Slivone</dc:creator>
  <cp:keywords/>
  <dc:description/>
  <cp:lastModifiedBy>Miroslav Slivoně</cp:lastModifiedBy>
  <cp:revision>3</cp:revision>
  <cp:lastPrinted>2025-09-17T20:39:00Z</cp:lastPrinted>
  <dcterms:created xsi:type="dcterms:W3CDTF">2026-01-27T07:03:00Z</dcterms:created>
  <dcterms:modified xsi:type="dcterms:W3CDTF">2026-02-23T10:46:52Z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0x0101001FEADB11F7251A48874783B5BA577C45</vt:lpwstr>
  </property>
</Properties>
</file>